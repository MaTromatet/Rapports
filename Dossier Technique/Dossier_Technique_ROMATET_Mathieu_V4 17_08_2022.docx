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5E3ED5" w:rsidRDefault="001E79D7" w:rsidP="00D90B08">
      <w:pPr>
        <w:spacing w:after="0"/>
        <w:rPr>
          <w:rFonts w:ascii="Calibri" w:hAnsi="Calibri"/>
        </w:rPr>
      </w:pPr>
      <w:bookmarkStart w:id="0" w:name="_Hlk111359954"/>
      <w:bookmarkEnd w:id="0"/>
      <w:r w:rsidRPr="005E3ED5">
        <w:rPr>
          <w:rFonts w:ascii="Calibri" w:hAnsi="Calibri"/>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5E3ED5">
        <w:rPr>
          <w:rFonts w:ascii="Calibri" w:hAnsi="Calibri"/>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5E3ED5" w:rsidRDefault="00686A4A" w:rsidP="00D90B08">
      <w:pPr>
        <w:pStyle w:val="Cover-Subtitle-Documenttitle"/>
        <w:rPr>
          <w:rFonts w:ascii="Calibri" w:hAnsi="Calibri"/>
          <w:lang w:val="fr-FR"/>
        </w:rPr>
      </w:pPr>
    </w:p>
    <w:p w14:paraId="2ED1EC9B" w14:textId="31615B76" w:rsidR="00686A4A" w:rsidRPr="005E3ED5" w:rsidRDefault="00686A4A" w:rsidP="00D90B08">
      <w:pPr>
        <w:pStyle w:val="Cover-Subtitle-Documenttitle"/>
        <w:rPr>
          <w:rFonts w:ascii="Calibri" w:hAnsi="Calibri"/>
          <w:lang w:val="fr-FR"/>
        </w:rPr>
      </w:pPr>
    </w:p>
    <w:p w14:paraId="5F163459" w14:textId="1E896AEE" w:rsidR="009341A7" w:rsidRPr="005E3ED5" w:rsidRDefault="009341A7" w:rsidP="00D90B08">
      <w:pPr>
        <w:pStyle w:val="Cover-Subtitle-Documenttitle"/>
        <w:rPr>
          <w:rFonts w:ascii="Calibri" w:hAnsi="Calibri"/>
          <w:lang w:val="fr-FR"/>
        </w:rPr>
      </w:pPr>
    </w:p>
    <w:p w14:paraId="7A3B38CF" w14:textId="57BD79A1" w:rsidR="004E3A41" w:rsidRPr="005E3ED5" w:rsidRDefault="0035794B" w:rsidP="00D90B08">
      <w:pPr>
        <w:pStyle w:val="Cover-Subtitle-Documenttitle"/>
        <w:rPr>
          <w:rFonts w:ascii="Calibri" w:hAnsi="Calibri"/>
          <w:lang w:val="fr-FR"/>
        </w:rPr>
      </w:pPr>
      <w:r w:rsidRPr="005E3ED5">
        <w:rPr>
          <w:rFonts w:ascii="Calibri" w:hAnsi="Calibri"/>
          <w:lang w:val="fr-FR"/>
        </w:rPr>
        <w:t xml:space="preserve">Dossier Technique </w:t>
      </w:r>
    </w:p>
    <w:p w14:paraId="78C3ABC9" w14:textId="19CC3766" w:rsidR="004E3A41" w:rsidRPr="005E3ED5" w:rsidRDefault="004E3A41" w:rsidP="00D90B08">
      <w:pPr>
        <w:rPr>
          <w:rFonts w:ascii="Calibri" w:hAnsi="Calibri"/>
        </w:rPr>
      </w:pPr>
    </w:p>
    <w:p w14:paraId="04DDDA6B" w14:textId="6B62F735" w:rsidR="004E3A41" w:rsidRPr="005E3ED5" w:rsidRDefault="004E3A41" w:rsidP="00D90B08">
      <w:pPr>
        <w:rPr>
          <w:rFonts w:ascii="Calibri" w:hAnsi="Calibri"/>
        </w:rPr>
      </w:pPr>
    </w:p>
    <w:p w14:paraId="4586A4E4" w14:textId="06E3D954" w:rsidR="007A6EF1" w:rsidRPr="005E3ED5" w:rsidRDefault="007A6EF1" w:rsidP="00D90B08">
      <w:pPr>
        <w:pStyle w:val="Cover-Subtitle"/>
        <w:rPr>
          <w:rFonts w:ascii="Calibri" w:hAnsi="Calibri"/>
          <w:lang w:val="fr-FR"/>
        </w:rPr>
      </w:pPr>
      <w:r w:rsidRPr="005E3ED5">
        <w:rPr>
          <w:rFonts w:ascii="Calibri" w:hAnsi="Calibri"/>
          <w:lang w:val="fr-FR"/>
        </w:rPr>
        <w:t xml:space="preserve">Projet </w:t>
      </w:r>
      <w:r w:rsidR="00C72C3E" w:rsidRPr="005E3ED5">
        <w:rPr>
          <w:rFonts w:ascii="Calibri" w:hAnsi="Calibri"/>
          <w:lang w:val="fr-FR"/>
        </w:rPr>
        <w:t>Hub-Entrepr</w:t>
      </w:r>
      <w:r w:rsidR="00B00590" w:rsidRPr="005E3ED5">
        <w:rPr>
          <w:rFonts w:ascii="Calibri" w:hAnsi="Calibri"/>
          <w:lang w:val="fr-FR"/>
        </w:rPr>
        <w:t>endre</w:t>
      </w:r>
    </w:p>
    <w:p w14:paraId="5970A089" w14:textId="135E9E7D" w:rsidR="007A6EF1" w:rsidRPr="005E3ED5" w:rsidRDefault="00051663" w:rsidP="00D90B08">
      <w:pPr>
        <w:pStyle w:val="Cover-Subtitle2"/>
        <w:rPr>
          <w:rFonts w:ascii="Calibri" w:hAnsi="Calibri"/>
        </w:rPr>
      </w:pPr>
      <w:r w:rsidRPr="005E3ED5">
        <w:rPr>
          <w:rFonts w:ascii="Calibri" w:hAnsi="Calibri"/>
        </w:rPr>
        <w:t>ROMATET</w:t>
      </w:r>
      <w:r w:rsidR="007A6EF1" w:rsidRPr="005E3ED5">
        <w:rPr>
          <w:rFonts w:ascii="Calibri" w:hAnsi="Calibri"/>
        </w:rPr>
        <w:t xml:space="preserve"> </w:t>
      </w:r>
      <w:r w:rsidRPr="005E3ED5">
        <w:rPr>
          <w:rFonts w:ascii="Calibri" w:hAnsi="Calibri"/>
        </w:rPr>
        <w:t>Mathieu</w:t>
      </w:r>
    </w:p>
    <w:p w14:paraId="50CB7C37" w14:textId="18788982" w:rsidR="007A6EF1" w:rsidRPr="005E3ED5" w:rsidRDefault="007A6EF1" w:rsidP="00D90B08">
      <w:pPr>
        <w:pStyle w:val="Pieddepage"/>
        <w:rPr>
          <w:rFonts w:ascii="Calibri" w:hAnsi="Calibri"/>
        </w:rPr>
      </w:pPr>
      <w:r w:rsidRPr="005E3ED5">
        <w:rPr>
          <w:rFonts w:ascii="Calibri" w:hAnsi="Calibri"/>
        </w:rPr>
        <w:t>CDA</w:t>
      </w:r>
      <w:r w:rsidR="00216BBF" w:rsidRPr="005E3ED5">
        <w:rPr>
          <w:rFonts w:ascii="Calibri" w:hAnsi="Calibri"/>
        </w:rPr>
        <w:t>8</w:t>
      </w:r>
      <w:r w:rsidRPr="005E3ED5">
        <w:rPr>
          <w:rFonts w:ascii="Calibri" w:hAnsi="Calibri"/>
        </w:rPr>
        <w:t xml:space="preserve"> Session 202</w:t>
      </w:r>
      <w:r w:rsidR="00216BBF" w:rsidRPr="005E3ED5">
        <w:rPr>
          <w:rFonts w:ascii="Calibri" w:hAnsi="Calibri"/>
        </w:rPr>
        <w:t>2</w:t>
      </w:r>
      <w:r w:rsidRPr="005E3ED5">
        <w:rPr>
          <w:rFonts w:ascii="Calibri" w:hAnsi="Calibri"/>
        </w:rPr>
        <w:t>.</w:t>
      </w:r>
    </w:p>
    <w:p w14:paraId="7C29EBC4" w14:textId="114816FB" w:rsidR="004E3A41" w:rsidRPr="005E3ED5" w:rsidRDefault="004E3A41" w:rsidP="00D90B08">
      <w:pPr>
        <w:rPr>
          <w:rFonts w:ascii="Calibri" w:hAnsi="Calibri"/>
        </w:rPr>
      </w:pPr>
    </w:p>
    <w:p w14:paraId="529296EA" w14:textId="43F7AA41" w:rsidR="00B925B3" w:rsidRPr="005E3ED5" w:rsidRDefault="00B925B3" w:rsidP="00D90B08">
      <w:pPr>
        <w:rPr>
          <w:rFonts w:ascii="Calibri" w:hAnsi="Calibri"/>
        </w:rPr>
      </w:pPr>
    </w:p>
    <w:p w14:paraId="12718420" w14:textId="7CEB8216" w:rsidR="00B925B3" w:rsidRPr="005E3ED5" w:rsidRDefault="007A6EF1" w:rsidP="00D90B08">
      <w:pPr>
        <w:rPr>
          <w:rFonts w:ascii="Calibri" w:hAnsi="Calibri"/>
        </w:rPr>
      </w:pPr>
      <w:r w:rsidRPr="005E3ED5">
        <w:rPr>
          <w:rFonts w:ascii="Calibri" w:hAnsi="Calibri"/>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5E3ED5" w:rsidRDefault="00F20CBE" w:rsidP="00D90B08">
      <w:pPr>
        <w:rPr>
          <w:rFonts w:ascii="Calibri" w:hAnsi="Calibri"/>
        </w:rPr>
      </w:pPr>
    </w:p>
    <w:p w14:paraId="4FFB9F44" w14:textId="71036533" w:rsidR="00F20CBE" w:rsidRPr="005E3ED5" w:rsidRDefault="00F20CBE" w:rsidP="00D90B08">
      <w:pPr>
        <w:rPr>
          <w:rFonts w:ascii="Calibri" w:hAnsi="Calibri"/>
        </w:rPr>
      </w:pPr>
    </w:p>
    <w:p w14:paraId="22A17487" w14:textId="6EE5F29A" w:rsidR="001E79D7" w:rsidRPr="005E3ED5" w:rsidRDefault="001E79D7" w:rsidP="00D90B08">
      <w:pPr>
        <w:pStyle w:val="Pieddepage"/>
        <w:rPr>
          <w:rFonts w:ascii="Calibri" w:hAnsi="Calibri"/>
        </w:rPr>
      </w:pPr>
    </w:p>
    <w:p w14:paraId="4CC5B116" w14:textId="7350628D" w:rsidR="001E79D7" w:rsidRPr="005E3ED5" w:rsidRDefault="001E79D7" w:rsidP="00D90B08">
      <w:pPr>
        <w:pStyle w:val="Pieddepage"/>
        <w:rPr>
          <w:rFonts w:ascii="Calibri" w:hAnsi="Calibri"/>
        </w:rPr>
      </w:pPr>
    </w:p>
    <w:p w14:paraId="1F9E04DB" w14:textId="57EA96C9" w:rsidR="001E79D7" w:rsidRPr="005E3ED5" w:rsidRDefault="001E79D7" w:rsidP="00D90B08">
      <w:pPr>
        <w:pStyle w:val="Pieddepage"/>
        <w:rPr>
          <w:rFonts w:ascii="Calibri" w:hAnsi="Calibri"/>
        </w:rPr>
      </w:pPr>
    </w:p>
    <w:p w14:paraId="0532E4F4" w14:textId="2A5AEAB9" w:rsidR="001E79D7" w:rsidRPr="005E3ED5" w:rsidRDefault="001E79D7" w:rsidP="00D90B08">
      <w:pPr>
        <w:pStyle w:val="Pieddepage"/>
        <w:rPr>
          <w:rFonts w:ascii="Calibri" w:hAnsi="Calibri"/>
        </w:rPr>
      </w:pPr>
    </w:p>
    <w:p w14:paraId="110CF4EA" w14:textId="391C81CF" w:rsidR="001E79D7" w:rsidRPr="005E3ED5" w:rsidRDefault="001E79D7" w:rsidP="00D90B08">
      <w:pPr>
        <w:pStyle w:val="Pieddepage"/>
        <w:rPr>
          <w:rFonts w:ascii="Calibri" w:hAnsi="Calibri"/>
        </w:rPr>
      </w:pPr>
    </w:p>
    <w:p w14:paraId="15ACC302" w14:textId="1FC1F148" w:rsidR="001E79D7" w:rsidRPr="005E3ED5" w:rsidRDefault="001E79D7" w:rsidP="00D90B08">
      <w:pPr>
        <w:pStyle w:val="Pieddepage"/>
        <w:rPr>
          <w:rFonts w:ascii="Calibri" w:hAnsi="Calibri"/>
        </w:rPr>
      </w:pPr>
    </w:p>
    <w:p w14:paraId="6E520A8E" w14:textId="5C6BDAA7" w:rsidR="001E79D7" w:rsidRPr="005E3ED5" w:rsidRDefault="001E79D7" w:rsidP="00D90B08">
      <w:pPr>
        <w:pStyle w:val="Pieddepage"/>
        <w:rPr>
          <w:rFonts w:ascii="Calibri" w:hAnsi="Calibri"/>
        </w:rPr>
      </w:pPr>
    </w:p>
    <w:p w14:paraId="30B01641" w14:textId="6E52906E" w:rsidR="001E79D7" w:rsidRPr="005E3ED5" w:rsidRDefault="001E79D7" w:rsidP="00D90B08">
      <w:pPr>
        <w:pStyle w:val="Pieddepage"/>
        <w:rPr>
          <w:rFonts w:ascii="Calibri" w:hAnsi="Calibri"/>
        </w:rPr>
      </w:pPr>
    </w:p>
    <w:p w14:paraId="707BBD7A" w14:textId="5620D25A" w:rsidR="001E79D7" w:rsidRPr="005E3ED5" w:rsidRDefault="001E79D7" w:rsidP="00D90B08">
      <w:pPr>
        <w:pStyle w:val="Pieddepage"/>
        <w:rPr>
          <w:rFonts w:ascii="Calibri" w:hAnsi="Calibri"/>
        </w:rPr>
      </w:pPr>
    </w:p>
    <w:p w14:paraId="4432A93A" w14:textId="6692EA70" w:rsidR="001E79D7" w:rsidRPr="005E3ED5" w:rsidRDefault="001E79D7" w:rsidP="00D90B08">
      <w:pPr>
        <w:pStyle w:val="Pieddepage"/>
        <w:rPr>
          <w:rFonts w:ascii="Calibri" w:hAnsi="Calibri"/>
        </w:rPr>
      </w:pPr>
    </w:p>
    <w:p w14:paraId="2D38B8C2" w14:textId="77777777" w:rsidR="001E79D7" w:rsidRPr="005E3ED5" w:rsidRDefault="001E79D7" w:rsidP="00D90B08">
      <w:pPr>
        <w:pStyle w:val="Pieddepage"/>
        <w:rPr>
          <w:rFonts w:ascii="Calibri" w:hAnsi="Calibri"/>
        </w:rPr>
      </w:pPr>
    </w:p>
    <w:p w14:paraId="35493535" w14:textId="77777777" w:rsidR="001E79D7" w:rsidRPr="005E3ED5" w:rsidRDefault="001E79D7" w:rsidP="00D90B08">
      <w:pPr>
        <w:pStyle w:val="Pieddepage"/>
        <w:rPr>
          <w:rFonts w:ascii="Calibri" w:hAnsi="Calibri"/>
        </w:rPr>
      </w:pPr>
    </w:p>
    <w:p w14:paraId="2CDF2843" w14:textId="4E185134" w:rsidR="001E79D7" w:rsidRPr="005E3ED5" w:rsidRDefault="005E5720" w:rsidP="00D90B08">
      <w:pPr>
        <w:pStyle w:val="Paragraphtitle"/>
        <w:rPr>
          <w:rFonts w:ascii="Calibri" w:hAnsi="Calibri"/>
        </w:rPr>
      </w:pPr>
      <w:r w:rsidRPr="005E3ED5">
        <w:rPr>
          <w:rFonts w:ascii="Calibri" w:hAnsi="Calibri"/>
        </w:rPr>
        <w:t>Tuteur</w:t>
      </w:r>
      <w:r w:rsidR="001E79D7" w:rsidRPr="005E3ED5">
        <w:rPr>
          <w:rFonts w:ascii="Calibri" w:hAnsi="Calibri"/>
        </w:rPr>
        <w:t xml:space="preserve"> </w:t>
      </w:r>
      <w:r w:rsidR="00C72EE5"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t>Formateur</w:t>
      </w:r>
    </w:p>
    <w:p w14:paraId="3B78577C" w14:textId="39A86B79" w:rsidR="00F00A1D" w:rsidRPr="005E3ED5" w:rsidRDefault="00736ECA" w:rsidP="00D90B08">
      <w:pPr>
        <w:pStyle w:val="Cover-Subtitle2"/>
        <w:rPr>
          <w:rFonts w:ascii="Calibri" w:hAnsi="Calibri"/>
        </w:rPr>
      </w:pPr>
      <w:r w:rsidRPr="005E3ED5">
        <w:rPr>
          <w:rFonts w:ascii="Calibri" w:hAnsi="Calibri"/>
          <w:color w:val="00B050"/>
        </w:rPr>
        <w:t>LEOBON</w:t>
      </w:r>
      <w:r w:rsidR="001E79D7" w:rsidRPr="005E3ED5">
        <w:rPr>
          <w:rFonts w:ascii="Calibri" w:hAnsi="Calibri"/>
        </w:rPr>
        <w:t xml:space="preserve"> </w:t>
      </w:r>
      <w:r w:rsidRPr="005E3ED5">
        <w:rPr>
          <w:rFonts w:ascii="Calibri" w:hAnsi="Calibri"/>
          <w:color w:val="00B050"/>
        </w:rPr>
        <w:t>Anne</w:t>
      </w:r>
      <w:r w:rsidR="001E79D7"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Pr="005E3ED5">
        <w:rPr>
          <w:rFonts w:ascii="Calibri" w:hAnsi="Calibri"/>
          <w:color w:val="00B050"/>
        </w:rPr>
        <w:t>MENDOUZE</w:t>
      </w:r>
      <w:r w:rsidR="001E79D7" w:rsidRPr="005E3ED5">
        <w:rPr>
          <w:rFonts w:ascii="Calibri" w:hAnsi="Calibri"/>
          <w:color w:val="00B050"/>
        </w:rPr>
        <w:t xml:space="preserve"> </w:t>
      </w:r>
      <w:r w:rsidR="006331B7" w:rsidRPr="005E3ED5">
        <w:rPr>
          <w:rFonts w:ascii="Calibri" w:hAnsi="Calibri"/>
          <w:color w:val="00B050"/>
        </w:rPr>
        <w:t>D</w:t>
      </w:r>
      <w:r w:rsidRPr="005E3ED5">
        <w:rPr>
          <w:rFonts w:ascii="Calibri" w:hAnsi="Calibri"/>
          <w:color w:val="00B050"/>
        </w:rPr>
        <w:t>avid</w:t>
      </w:r>
    </w:p>
    <w:p w14:paraId="5ECA2258" w14:textId="77777777" w:rsidR="00F00A1D" w:rsidRPr="005E3ED5" w:rsidRDefault="00F00A1D" w:rsidP="00D90B08">
      <w:pPr>
        <w:pStyle w:val="Cover-Subtitle-Documenttitle"/>
        <w:rPr>
          <w:rFonts w:ascii="Calibri" w:hAnsi="Calibri"/>
          <w:sz w:val="56"/>
          <w:szCs w:val="18"/>
          <w:lang w:val="fr-FR"/>
        </w:rPr>
      </w:pPr>
    </w:p>
    <w:p w14:paraId="5BBF3494" w14:textId="77777777" w:rsidR="00F00A1D" w:rsidRPr="005E3ED5" w:rsidRDefault="00F00A1D" w:rsidP="00D90B08">
      <w:pPr>
        <w:pStyle w:val="Cover-Subtitle-Documenttitle"/>
        <w:rPr>
          <w:rFonts w:ascii="Calibri" w:hAnsi="Calibri"/>
          <w:sz w:val="56"/>
          <w:szCs w:val="18"/>
          <w:lang w:val="fr-FR"/>
        </w:rPr>
      </w:pPr>
    </w:p>
    <w:p w14:paraId="2AB8B078" w14:textId="77777777" w:rsidR="00F00A1D" w:rsidRPr="005E3ED5" w:rsidRDefault="00F00A1D" w:rsidP="00D90B08">
      <w:pPr>
        <w:pStyle w:val="Cover-Subtitle-Documenttitle"/>
        <w:rPr>
          <w:rFonts w:ascii="Calibri" w:hAnsi="Calibri"/>
          <w:sz w:val="56"/>
          <w:szCs w:val="18"/>
          <w:lang w:val="fr-FR"/>
        </w:rPr>
      </w:pPr>
    </w:p>
    <w:p w14:paraId="3DB02732" w14:textId="77777777" w:rsidR="00F00A1D" w:rsidRPr="005E3ED5" w:rsidRDefault="00F00A1D" w:rsidP="00D90B08">
      <w:pPr>
        <w:pStyle w:val="Cover-Subtitle-Documenttitle"/>
        <w:rPr>
          <w:rFonts w:ascii="Calibri" w:hAnsi="Calibri"/>
          <w:sz w:val="56"/>
          <w:szCs w:val="18"/>
          <w:lang w:val="fr-FR"/>
        </w:rPr>
      </w:pPr>
    </w:p>
    <w:p w14:paraId="0A897B53" w14:textId="77777777" w:rsidR="00F00A1D" w:rsidRPr="005E3ED5" w:rsidRDefault="00F00A1D" w:rsidP="00D90B08">
      <w:pPr>
        <w:pStyle w:val="Cover-Subtitle-Documenttitle"/>
        <w:rPr>
          <w:rFonts w:ascii="Calibri" w:hAnsi="Calibri"/>
          <w:sz w:val="56"/>
          <w:szCs w:val="18"/>
          <w:lang w:val="fr-FR"/>
        </w:rPr>
      </w:pPr>
    </w:p>
    <w:p w14:paraId="5C881EEF" w14:textId="29DC7BE3" w:rsidR="00F20CBE" w:rsidRPr="005E3ED5" w:rsidRDefault="00F20CBE" w:rsidP="00D90B08">
      <w:pPr>
        <w:pStyle w:val="Cover-Subtitle-Documenttitle"/>
        <w:rPr>
          <w:rFonts w:ascii="Calibri" w:hAnsi="Calibri"/>
          <w:sz w:val="56"/>
          <w:szCs w:val="18"/>
          <w:lang w:val="fr-FR"/>
        </w:rPr>
      </w:pPr>
      <w:r w:rsidRPr="005E3ED5">
        <w:rPr>
          <w:rFonts w:ascii="Calibri" w:hAnsi="Calibri"/>
          <w:sz w:val="56"/>
          <w:szCs w:val="18"/>
          <w:lang w:val="fr-FR"/>
        </w:rPr>
        <w:t>Avertissement</w:t>
      </w:r>
    </w:p>
    <w:p w14:paraId="3F123908" w14:textId="77777777" w:rsidR="00F20CBE" w:rsidRPr="005E3ED5" w:rsidRDefault="00F20CBE" w:rsidP="00D90B08">
      <w:pPr>
        <w:pStyle w:val="Titre"/>
        <w:rPr>
          <w:rFonts w:ascii="Calibri" w:hAnsi="Calibri" w:cs="Calibri"/>
        </w:rPr>
      </w:pPr>
    </w:p>
    <w:p w14:paraId="6C81AB59" w14:textId="30404CD1" w:rsidR="00F20CBE" w:rsidRPr="005E3ED5" w:rsidRDefault="00F20CBE" w:rsidP="00D90B08">
      <w:pPr>
        <w:pStyle w:val="NormalTextjustify"/>
        <w:spacing w:before="240" w:line="480" w:lineRule="auto"/>
        <w:ind w:firstLine="720"/>
        <w:jc w:val="left"/>
        <w:rPr>
          <w:rFonts w:ascii="Calibri" w:hAnsi="Calibri"/>
          <w:sz w:val="22"/>
        </w:rPr>
      </w:pPr>
      <w:r w:rsidRPr="005E3ED5">
        <w:rPr>
          <w:rFonts w:ascii="Calibri" w:hAnsi="Calibri"/>
          <w:sz w:val="22"/>
        </w:rPr>
        <w:t xml:space="preserve">La société </w:t>
      </w:r>
      <w:proofErr w:type="spellStart"/>
      <w:r w:rsidRPr="005E3ED5">
        <w:rPr>
          <w:rFonts w:ascii="Calibri" w:hAnsi="Calibri"/>
          <w:sz w:val="22"/>
        </w:rPr>
        <w:t>Inetum</w:t>
      </w:r>
      <w:proofErr w:type="spellEnd"/>
      <w:r w:rsidRPr="005E3ED5">
        <w:rPr>
          <w:rFonts w:ascii="Calibri" w:hAnsi="Calibri"/>
          <w:sz w:val="22"/>
        </w:rPr>
        <w:t xml:space="preserve"> demeure unique propriétaire des documents et données liés aux réalisations sur l'outil </w:t>
      </w:r>
      <w:r w:rsidR="00425EC2" w:rsidRPr="005E3ED5">
        <w:rPr>
          <w:rFonts w:ascii="Calibri" w:hAnsi="Calibri"/>
          <w:sz w:val="22"/>
        </w:rPr>
        <w:t>HUB entreprendre</w:t>
      </w:r>
      <w:r w:rsidRPr="005E3ED5">
        <w:rPr>
          <w:rFonts w:ascii="Calibri" w:hAnsi="Calibri"/>
          <w:sz w:val="22"/>
        </w:rPr>
        <w:t>. Aucun transfert des composants de l'outil tels que le code, les données ou la documentation technique ne peut être réalisé sans accord préalable écrit. Il a été validé auprès du tuteur</w:t>
      </w:r>
      <w:r w:rsidR="009075D0" w:rsidRPr="005E3ED5">
        <w:rPr>
          <w:rFonts w:ascii="Calibri" w:hAnsi="Calibri"/>
          <w:sz w:val="22"/>
        </w:rPr>
        <w:t>,</w:t>
      </w:r>
      <w:r w:rsidRPr="005E3ED5">
        <w:rPr>
          <w:rFonts w:ascii="Calibri" w:hAnsi="Calibri"/>
          <w:sz w:val="22"/>
        </w:rPr>
        <w:t xml:space="preserve"> </w:t>
      </w:r>
      <w:r w:rsidR="00EC1683" w:rsidRPr="005E3ED5">
        <w:rPr>
          <w:rFonts w:ascii="Calibri" w:hAnsi="Calibri"/>
          <w:sz w:val="22"/>
        </w:rPr>
        <w:t>LEOBON Anne</w:t>
      </w:r>
      <w:r w:rsidRPr="005E3ED5">
        <w:rPr>
          <w:rFonts w:ascii="Calibri" w:hAnsi="Calibri"/>
          <w:sz w:val="22"/>
        </w:rPr>
        <w:t>, qu'aucune donnée à caractère confidentiel n'a été transmise au titre de ce rapport technique.</w:t>
      </w:r>
    </w:p>
    <w:p w14:paraId="73207393" w14:textId="77777777" w:rsidR="00F20CBE" w:rsidRPr="005E3ED5" w:rsidRDefault="00F20CBE" w:rsidP="00D90B08">
      <w:pPr>
        <w:pStyle w:val="Titre"/>
        <w:rPr>
          <w:rFonts w:ascii="Calibri" w:hAnsi="Calibri" w:cs="Calibri"/>
        </w:rPr>
      </w:pPr>
    </w:p>
    <w:p w14:paraId="4D959132" w14:textId="77777777" w:rsidR="00F20CBE" w:rsidRPr="005E3ED5" w:rsidRDefault="00F20CBE" w:rsidP="00D90B08">
      <w:pPr>
        <w:pStyle w:val="Titre"/>
        <w:rPr>
          <w:rFonts w:ascii="Calibri" w:hAnsi="Calibri" w:cs="Calibri"/>
        </w:rPr>
      </w:pPr>
    </w:p>
    <w:p w14:paraId="7C89A2B2" w14:textId="77777777" w:rsidR="00F20CBE" w:rsidRPr="005E3ED5" w:rsidRDefault="00F20CBE" w:rsidP="00D90B08">
      <w:pPr>
        <w:pStyle w:val="Titre"/>
        <w:rPr>
          <w:rFonts w:ascii="Calibri" w:hAnsi="Calibri" w:cs="Calibri"/>
        </w:rPr>
      </w:pPr>
    </w:p>
    <w:p w14:paraId="1D375681" w14:textId="77777777" w:rsidR="00F20CBE" w:rsidRPr="005E3ED5" w:rsidRDefault="00F20CBE" w:rsidP="00D90B08">
      <w:pPr>
        <w:pStyle w:val="Titre"/>
        <w:rPr>
          <w:rFonts w:ascii="Calibri" w:hAnsi="Calibri" w:cs="Calibri"/>
        </w:rPr>
      </w:pPr>
    </w:p>
    <w:p w14:paraId="2D10DB71" w14:textId="77777777" w:rsidR="00F20CBE" w:rsidRPr="005E3ED5" w:rsidRDefault="00F20CBE" w:rsidP="00D90B08">
      <w:pPr>
        <w:pStyle w:val="Titre"/>
        <w:rPr>
          <w:rFonts w:ascii="Calibri" w:hAnsi="Calibri" w:cs="Calibri"/>
        </w:rPr>
      </w:pPr>
    </w:p>
    <w:p w14:paraId="5EFE5FDA" w14:textId="77777777" w:rsidR="00F20CBE" w:rsidRPr="005E3ED5" w:rsidRDefault="00F20CBE" w:rsidP="00D90B08">
      <w:pPr>
        <w:pStyle w:val="Titre"/>
        <w:rPr>
          <w:rFonts w:ascii="Calibri" w:hAnsi="Calibri" w:cs="Calibri"/>
        </w:rPr>
      </w:pPr>
    </w:p>
    <w:p w14:paraId="02EB6802" w14:textId="77777777" w:rsidR="00F20CBE" w:rsidRPr="005E3ED5" w:rsidRDefault="00F20CBE" w:rsidP="00D90B08">
      <w:pPr>
        <w:pStyle w:val="Titre"/>
        <w:rPr>
          <w:rFonts w:ascii="Calibri" w:hAnsi="Calibri" w:cs="Calibri"/>
        </w:rPr>
      </w:pPr>
    </w:p>
    <w:p w14:paraId="0D476F1A" w14:textId="77777777" w:rsidR="00F20CBE" w:rsidRPr="005E3ED5" w:rsidRDefault="00F20CBE" w:rsidP="00D90B08">
      <w:pPr>
        <w:pStyle w:val="Titre"/>
        <w:rPr>
          <w:rFonts w:ascii="Calibri" w:hAnsi="Calibri" w:cs="Calibri"/>
        </w:rPr>
      </w:pPr>
    </w:p>
    <w:p w14:paraId="60693E92" w14:textId="77777777" w:rsidR="00F20CBE" w:rsidRPr="005E3ED5" w:rsidRDefault="00F20CBE" w:rsidP="00D90B08">
      <w:pPr>
        <w:pStyle w:val="Titre"/>
        <w:rPr>
          <w:rFonts w:ascii="Calibri" w:hAnsi="Calibri" w:cs="Calibri"/>
        </w:rPr>
      </w:pPr>
    </w:p>
    <w:p w14:paraId="48340DDD" w14:textId="77777777" w:rsidR="00F20CBE" w:rsidRPr="005E3ED5" w:rsidRDefault="00F20CBE" w:rsidP="00D90B08">
      <w:pPr>
        <w:pStyle w:val="Titre"/>
        <w:rPr>
          <w:rFonts w:ascii="Calibri" w:hAnsi="Calibri" w:cs="Calibri"/>
        </w:rPr>
      </w:pPr>
    </w:p>
    <w:p w14:paraId="357FCF7C" w14:textId="26C995CA" w:rsidR="00F20CBE" w:rsidRPr="005E3ED5" w:rsidRDefault="00F20CBE" w:rsidP="00D90B08">
      <w:pPr>
        <w:pStyle w:val="Titre"/>
        <w:rPr>
          <w:rFonts w:ascii="Calibri" w:hAnsi="Calibri" w:cs="Calibri"/>
        </w:rPr>
      </w:pPr>
    </w:p>
    <w:p w14:paraId="4714AA63" w14:textId="77777777" w:rsidR="00BC2797" w:rsidRPr="005E3ED5" w:rsidRDefault="00BC2797" w:rsidP="00D90B08">
      <w:pPr>
        <w:pStyle w:val="Cover-Subtitle-Documenttitle"/>
        <w:rPr>
          <w:rFonts w:ascii="Calibri" w:hAnsi="Calibri"/>
          <w:sz w:val="56"/>
          <w:szCs w:val="18"/>
          <w:lang w:val="fr-FR"/>
        </w:rPr>
      </w:pPr>
    </w:p>
    <w:p w14:paraId="1E843450" w14:textId="065A08EA" w:rsidR="009341A7" w:rsidRPr="005E3ED5" w:rsidRDefault="009341A7" w:rsidP="00D90B08">
      <w:pPr>
        <w:pStyle w:val="Cover-Subtitle-Documenttitle"/>
        <w:rPr>
          <w:rFonts w:ascii="Calibri" w:hAnsi="Calibri"/>
          <w:sz w:val="56"/>
          <w:szCs w:val="18"/>
          <w:lang w:val="fr-FR"/>
        </w:rPr>
      </w:pPr>
      <w:r w:rsidRPr="005E3ED5">
        <w:rPr>
          <w:rFonts w:ascii="Calibri" w:hAnsi="Calibri"/>
          <w:sz w:val="56"/>
          <w:szCs w:val="18"/>
          <w:lang w:val="fr-FR"/>
        </w:rPr>
        <w:t>Remerciements</w:t>
      </w:r>
    </w:p>
    <w:p w14:paraId="1790D7C8" w14:textId="77777777" w:rsidR="001E79D7" w:rsidRPr="005E3ED5" w:rsidRDefault="001E79D7" w:rsidP="00D90B08">
      <w:pPr>
        <w:pStyle w:val="Cover-Subtitle-Documenttitle"/>
        <w:rPr>
          <w:rFonts w:ascii="Calibri" w:hAnsi="Calibri"/>
          <w:sz w:val="56"/>
          <w:szCs w:val="18"/>
          <w:lang w:val="fr-FR"/>
        </w:rPr>
      </w:pPr>
    </w:p>
    <w:p w14:paraId="36FFC9E3" w14:textId="5A7F9527" w:rsidR="00EF5FF9" w:rsidRPr="005E3ED5" w:rsidRDefault="00EF5FF9" w:rsidP="00D90B08">
      <w:pPr>
        <w:spacing w:after="0"/>
        <w:rPr>
          <w:rFonts w:ascii="Calibri" w:hAnsi="Calibri"/>
        </w:rPr>
      </w:pPr>
      <w:r w:rsidRPr="005E3ED5">
        <w:rPr>
          <w:rFonts w:ascii="Calibri" w:hAnsi="Calibri"/>
        </w:rPr>
        <w:br w:type="page"/>
      </w:r>
    </w:p>
    <w:p w14:paraId="1B1AE162" w14:textId="428325BB" w:rsidR="009341A7" w:rsidRPr="005E3ED5" w:rsidRDefault="009341A7" w:rsidP="00D90B08">
      <w:pPr>
        <w:pStyle w:val="Cover-Subtitle-Documenttitle"/>
        <w:rPr>
          <w:rFonts w:ascii="Calibri" w:hAnsi="Calibri"/>
          <w:sz w:val="52"/>
          <w:szCs w:val="16"/>
        </w:rPr>
      </w:pPr>
      <w:r w:rsidRPr="005E3ED5">
        <w:rPr>
          <w:rFonts w:ascii="Calibri" w:hAnsi="Calibri"/>
          <w:sz w:val="56"/>
          <w:szCs w:val="18"/>
        </w:rPr>
        <w:lastRenderedPageBreak/>
        <w:t>Abstract</w:t>
      </w:r>
    </w:p>
    <w:p w14:paraId="21C69CAE" w14:textId="77777777" w:rsidR="00166FF1" w:rsidRPr="005E3ED5" w:rsidRDefault="00166FF1" w:rsidP="00D90B08">
      <w:pPr>
        <w:rPr>
          <w:rFonts w:ascii="Calibri" w:hAnsi="Calibri"/>
          <w:lang w:val="en-US"/>
        </w:rPr>
      </w:pPr>
    </w:p>
    <w:p w14:paraId="0F8AC80B" w14:textId="5A29036B" w:rsidR="00166FF1" w:rsidRPr="005E3ED5" w:rsidRDefault="00166FF1" w:rsidP="00D90B08">
      <w:pPr>
        <w:rPr>
          <w:rFonts w:ascii="Calibri" w:hAnsi="Calibri"/>
          <w:sz w:val="22"/>
          <w:szCs w:val="28"/>
          <w:lang w:val="en-US"/>
        </w:rPr>
      </w:pPr>
    </w:p>
    <w:p w14:paraId="48B86D17" w14:textId="1449EEAA" w:rsidR="00166FF1" w:rsidRPr="005E3ED5" w:rsidRDefault="00EF5FF9" w:rsidP="00D90B08">
      <w:pPr>
        <w:spacing w:after="0"/>
        <w:rPr>
          <w:rFonts w:ascii="Calibri" w:hAnsi="Calibri"/>
          <w:sz w:val="22"/>
          <w:szCs w:val="28"/>
          <w:lang w:val="en-US"/>
        </w:rPr>
      </w:pPr>
      <w:r w:rsidRPr="005E3ED5">
        <w:rPr>
          <w:rFonts w:ascii="Calibri" w:hAnsi="Calibri"/>
          <w:sz w:val="22"/>
          <w:szCs w:val="28"/>
          <w:lang w:val="en-US"/>
        </w:rPr>
        <w:br w:type="page"/>
      </w:r>
    </w:p>
    <w:bookmarkStart w:id="1"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5E3ED5" w:rsidRDefault="009F700A" w:rsidP="00D90B08">
          <w:pPr>
            <w:pStyle w:val="En-ttedetabledesmatires"/>
            <w:numPr>
              <w:ilvl w:val="0"/>
              <w:numId w:val="0"/>
            </w:numPr>
            <w:ind w:left="284" w:hanging="284"/>
            <w:rPr>
              <w:rFonts w:ascii="Calibri" w:hAnsi="Calibri" w:cs="Calibri"/>
            </w:rPr>
          </w:pPr>
          <w:r w:rsidRPr="005E3ED5">
            <w:rPr>
              <w:rFonts w:ascii="Calibri" w:hAnsi="Calibri" w:cs="Calibri"/>
              <w:lang w:val="fr-FR"/>
            </w:rPr>
            <w:t>Table des matières</w:t>
          </w:r>
        </w:p>
        <w:p w14:paraId="1DC5C041" w14:textId="10508AC2" w:rsidR="002D194D" w:rsidRDefault="009F700A">
          <w:pPr>
            <w:pStyle w:val="TM1"/>
            <w:rPr>
              <w:b w:val="0"/>
              <w:color w:val="auto"/>
              <w:sz w:val="22"/>
            </w:rPr>
          </w:pPr>
          <w:r w:rsidRPr="005E3ED5">
            <w:rPr>
              <w:rFonts w:ascii="Calibri" w:hAnsi="Calibri" w:cs="Calibri"/>
            </w:rPr>
            <w:fldChar w:fldCharType="begin"/>
          </w:r>
          <w:r w:rsidRPr="005E3ED5">
            <w:rPr>
              <w:rFonts w:ascii="Calibri" w:hAnsi="Calibri" w:cs="Calibri"/>
            </w:rPr>
            <w:instrText xml:space="preserve"> TOC \o "1-3" \h \z \u </w:instrText>
          </w:r>
          <w:r w:rsidRPr="005E3ED5">
            <w:rPr>
              <w:rFonts w:ascii="Calibri" w:hAnsi="Calibri" w:cs="Calibri"/>
            </w:rPr>
            <w:fldChar w:fldCharType="separate"/>
          </w:r>
          <w:hyperlink w:anchor="_Toc111668488" w:history="1">
            <w:r w:rsidR="002D194D" w:rsidRPr="000C28C1">
              <w:rPr>
                <w:rStyle w:val="Lienhypertexte"/>
              </w:rPr>
              <w:t>1.</w:t>
            </w:r>
            <w:r w:rsidR="002D194D">
              <w:rPr>
                <w:b w:val="0"/>
                <w:color w:val="auto"/>
                <w:sz w:val="22"/>
              </w:rPr>
              <w:tab/>
            </w:r>
            <w:r w:rsidR="002D194D" w:rsidRPr="000C28C1">
              <w:rPr>
                <w:rStyle w:val="Lienhypertexte"/>
              </w:rPr>
              <w:t>Introduction</w:t>
            </w:r>
            <w:r w:rsidR="002D194D">
              <w:rPr>
                <w:webHidden/>
              </w:rPr>
              <w:tab/>
            </w:r>
            <w:r w:rsidR="002D194D">
              <w:rPr>
                <w:webHidden/>
              </w:rPr>
              <w:fldChar w:fldCharType="begin"/>
            </w:r>
            <w:r w:rsidR="002D194D">
              <w:rPr>
                <w:webHidden/>
              </w:rPr>
              <w:instrText xml:space="preserve"> PAGEREF _Toc111668488 \h </w:instrText>
            </w:r>
            <w:r w:rsidR="002D194D">
              <w:rPr>
                <w:webHidden/>
              </w:rPr>
            </w:r>
            <w:r w:rsidR="002D194D">
              <w:rPr>
                <w:webHidden/>
              </w:rPr>
              <w:fldChar w:fldCharType="separate"/>
            </w:r>
            <w:r w:rsidR="002D194D">
              <w:rPr>
                <w:webHidden/>
              </w:rPr>
              <w:t>6</w:t>
            </w:r>
            <w:r w:rsidR="002D194D">
              <w:rPr>
                <w:webHidden/>
              </w:rPr>
              <w:fldChar w:fldCharType="end"/>
            </w:r>
          </w:hyperlink>
        </w:p>
        <w:p w14:paraId="466D3F07" w14:textId="7D12E505" w:rsidR="002D194D" w:rsidRDefault="00000000">
          <w:pPr>
            <w:pStyle w:val="TM1"/>
            <w:rPr>
              <w:b w:val="0"/>
              <w:color w:val="auto"/>
              <w:sz w:val="22"/>
            </w:rPr>
          </w:pPr>
          <w:hyperlink w:anchor="_Toc111668489" w:history="1">
            <w:r w:rsidR="002D194D" w:rsidRPr="000C28C1">
              <w:rPr>
                <w:rStyle w:val="Lienhypertexte"/>
              </w:rPr>
              <w:t>2.</w:t>
            </w:r>
            <w:r w:rsidR="002D194D">
              <w:rPr>
                <w:b w:val="0"/>
                <w:color w:val="auto"/>
                <w:sz w:val="22"/>
              </w:rPr>
              <w:tab/>
            </w:r>
            <w:r w:rsidR="002D194D" w:rsidRPr="000C28C1">
              <w:rPr>
                <w:rStyle w:val="Lienhypertexte"/>
              </w:rPr>
              <w:t>Présentation de l’entreprise</w:t>
            </w:r>
            <w:r w:rsidR="002D194D">
              <w:rPr>
                <w:webHidden/>
              </w:rPr>
              <w:tab/>
            </w:r>
            <w:r w:rsidR="002D194D">
              <w:rPr>
                <w:webHidden/>
              </w:rPr>
              <w:fldChar w:fldCharType="begin"/>
            </w:r>
            <w:r w:rsidR="002D194D">
              <w:rPr>
                <w:webHidden/>
              </w:rPr>
              <w:instrText xml:space="preserve"> PAGEREF _Toc111668489 \h </w:instrText>
            </w:r>
            <w:r w:rsidR="002D194D">
              <w:rPr>
                <w:webHidden/>
              </w:rPr>
            </w:r>
            <w:r w:rsidR="002D194D">
              <w:rPr>
                <w:webHidden/>
              </w:rPr>
              <w:fldChar w:fldCharType="separate"/>
            </w:r>
            <w:r w:rsidR="002D194D">
              <w:rPr>
                <w:webHidden/>
              </w:rPr>
              <w:t>7</w:t>
            </w:r>
            <w:r w:rsidR="002D194D">
              <w:rPr>
                <w:webHidden/>
              </w:rPr>
              <w:fldChar w:fldCharType="end"/>
            </w:r>
          </w:hyperlink>
        </w:p>
        <w:p w14:paraId="6817B8F8" w14:textId="1980BDD9" w:rsidR="002D194D" w:rsidRDefault="00000000">
          <w:pPr>
            <w:pStyle w:val="TM2"/>
            <w:rPr>
              <w:rFonts w:eastAsiaTheme="minorEastAsia" w:cstheme="minorBidi"/>
              <w:color w:val="auto"/>
              <w:sz w:val="22"/>
              <w:lang w:eastAsia="fr-FR"/>
            </w:rPr>
          </w:pPr>
          <w:hyperlink w:anchor="_Toc111668490" w:history="1">
            <w:r w:rsidR="002D194D" w:rsidRPr="000C28C1">
              <w:rPr>
                <w:rStyle w:val="Lienhypertexte"/>
              </w:rPr>
              <w:t>2.1.</w:t>
            </w:r>
            <w:r w:rsidR="002D194D">
              <w:rPr>
                <w:rFonts w:eastAsiaTheme="minorEastAsia" w:cstheme="minorBidi"/>
                <w:color w:val="auto"/>
                <w:sz w:val="22"/>
                <w:lang w:eastAsia="fr-FR"/>
              </w:rPr>
              <w:tab/>
            </w:r>
            <w:r w:rsidR="002D194D" w:rsidRPr="000C28C1">
              <w:rPr>
                <w:rStyle w:val="Lienhypertexte"/>
              </w:rPr>
              <w:t>Historique et Présentation du groupe</w:t>
            </w:r>
            <w:r w:rsidR="002D194D">
              <w:rPr>
                <w:webHidden/>
              </w:rPr>
              <w:tab/>
            </w:r>
            <w:r w:rsidR="002D194D">
              <w:rPr>
                <w:webHidden/>
              </w:rPr>
              <w:fldChar w:fldCharType="begin"/>
            </w:r>
            <w:r w:rsidR="002D194D">
              <w:rPr>
                <w:webHidden/>
              </w:rPr>
              <w:instrText xml:space="preserve"> PAGEREF _Toc111668490 \h </w:instrText>
            </w:r>
            <w:r w:rsidR="002D194D">
              <w:rPr>
                <w:webHidden/>
              </w:rPr>
            </w:r>
            <w:r w:rsidR="002D194D">
              <w:rPr>
                <w:webHidden/>
              </w:rPr>
              <w:fldChar w:fldCharType="separate"/>
            </w:r>
            <w:r w:rsidR="002D194D">
              <w:rPr>
                <w:webHidden/>
              </w:rPr>
              <w:t>7</w:t>
            </w:r>
            <w:r w:rsidR="002D194D">
              <w:rPr>
                <w:webHidden/>
              </w:rPr>
              <w:fldChar w:fldCharType="end"/>
            </w:r>
          </w:hyperlink>
        </w:p>
        <w:p w14:paraId="71200298" w14:textId="0181174B" w:rsidR="002D194D" w:rsidRDefault="00000000">
          <w:pPr>
            <w:pStyle w:val="TM2"/>
            <w:rPr>
              <w:rFonts w:eastAsiaTheme="minorEastAsia" w:cstheme="minorBidi"/>
              <w:color w:val="auto"/>
              <w:sz w:val="22"/>
              <w:lang w:eastAsia="fr-FR"/>
            </w:rPr>
          </w:pPr>
          <w:hyperlink w:anchor="_Toc111668491" w:history="1">
            <w:r w:rsidR="002D194D" w:rsidRPr="000C28C1">
              <w:rPr>
                <w:rStyle w:val="Lienhypertexte"/>
              </w:rPr>
              <w:t>2.2.</w:t>
            </w:r>
            <w:r w:rsidR="002D194D">
              <w:rPr>
                <w:rFonts w:eastAsiaTheme="minorEastAsia" w:cstheme="minorBidi"/>
                <w:color w:val="auto"/>
                <w:sz w:val="22"/>
                <w:lang w:eastAsia="fr-FR"/>
              </w:rPr>
              <w:tab/>
            </w:r>
            <w:r w:rsidR="002D194D" w:rsidRPr="000C28C1">
              <w:rPr>
                <w:rStyle w:val="Lienhypertexte"/>
              </w:rPr>
              <w:t>Implantations en France</w:t>
            </w:r>
            <w:r w:rsidR="002D194D">
              <w:rPr>
                <w:webHidden/>
              </w:rPr>
              <w:tab/>
            </w:r>
            <w:r w:rsidR="002D194D">
              <w:rPr>
                <w:webHidden/>
              </w:rPr>
              <w:fldChar w:fldCharType="begin"/>
            </w:r>
            <w:r w:rsidR="002D194D">
              <w:rPr>
                <w:webHidden/>
              </w:rPr>
              <w:instrText xml:space="preserve"> PAGEREF _Toc111668491 \h </w:instrText>
            </w:r>
            <w:r w:rsidR="002D194D">
              <w:rPr>
                <w:webHidden/>
              </w:rPr>
            </w:r>
            <w:r w:rsidR="002D194D">
              <w:rPr>
                <w:webHidden/>
              </w:rPr>
              <w:fldChar w:fldCharType="separate"/>
            </w:r>
            <w:r w:rsidR="002D194D">
              <w:rPr>
                <w:webHidden/>
              </w:rPr>
              <w:t>8</w:t>
            </w:r>
            <w:r w:rsidR="002D194D">
              <w:rPr>
                <w:webHidden/>
              </w:rPr>
              <w:fldChar w:fldCharType="end"/>
            </w:r>
          </w:hyperlink>
        </w:p>
        <w:p w14:paraId="74106EC3" w14:textId="6636A06B" w:rsidR="002D194D" w:rsidRDefault="00000000">
          <w:pPr>
            <w:pStyle w:val="TM2"/>
            <w:rPr>
              <w:rFonts w:eastAsiaTheme="minorEastAsia" w:cstheme="minorBidi"/>
              <w:color w:val="auto"/>
              <w:sz w:val="22"/>
              <w:lang w:eastAsia="fr-FR"/>
            </w:rPr>
          </w:pPr>
          <w:hyperlink w:anchor="_Toc111668492" w:history="1">
            <w:r w:rsidR="002D194D" w:rsidRPr="000C28C1">
              <w:rPr>
                <w:rStyle w:val="Lienhypertexte"/>
              </w:rPr>
              <w:t>2.3.</w:t>
            </w:r>
            <w:r w:rsidR="002D194D">
              <w:rPr>
                <w:rFonts w:eastAsiaTheme="minorEastAsia" w:cstheme="minorBidi"/>
                <w:color w:val="auto"/>
                <w:sz w:val="22"/>
                <w:lang w:eastAsia="fr-FR"/>
              </w:rPr>
              <w:tab/>
            </w:r>
            <w:r w:rsidR="002D194D" w:rsidRPr="000C28C1">
              <w:rPr>
                <w:rStyle w:val="Lienhypertexte"/>
              </w:rPr>
              <w:t>Présentation de l’agence</w:t>
            </w:r>
            <w:r w:rsidR="002D194D">
              <w:rPr>
                <w:webHidden/>
              </w:rPr>
              <w:tab/>
            </w:r>
            <w:r w:rsidR="002D194D">
              <w:rPr>
                <w:webHidden/>
              </w:rPr>
              <w:fldChar w:fldCharType="begin"/>
            </w:r>
            <w:r w:rsidR="002D194D">
              <w:rPr>
                <w:webHidden/>
              </w:rPr>
              <w:instrText xml:space="preserve"> PAGEREF _Toc111668492 \h </w:instrText>
            </w:r>
            <w:r w:rsidR="002D194D">
              <w:rPr>
                <w:webHidden/>
              </w:rPr>
            </w:r>
            <w:r w:rsidR="002D194D">
              <w:rPr>
                <w:webHidden/>
              </w:rPr>
              <w:fldChar w:fldCharType="separate"/>
            </w:r>
            <w:r w:rsidR="002D194D">
              <w:rPr>
                <w:webHidden/>
              </w:rPr>
              <w:t>9</w:t>
            </w:r>
            <w:r w:rsidR="002D194D">
              <w:rPr>
                <w:webHidden/>
              </w:rPr>
              <w:fldChar w:fldCharType="end"/>
            </w:r>
          </w:hyperlink>
        </w:p>
        <w:p w14:paraId="35761E42" w14:textId="5F7CFAE3" w:rsidR="002D194D" w:rsidRDefault="00000000">
          <w:pPr>
            <w:pStyle w:val="TM2"/>
            <w:rPr>
              <w:rFonts w:eastAsiaTheme="minorEastAsia" w:cstheme="minorBidi"/>
              <w:color w:val="auto"/>
              <w:sz w:val="22"/>
              <w:lang w:eastAsia="fr-FR"/>
            </w:rPr>
          </w:pPr>
          <w:hyperlink w:anchor="_Toc111668493" w:history="1">
            <w:r w:rsidR="002D194D" w:rsidRPr="000C28C1">
              <w:rPr>
                <w:rStyle w:val="Lienhypertexte"/>
              </w:rPr>
              <w:t>2.4.</w:t>
            </w:r>
            <w:r w:rsidR="002D194D">
              <w:rPr>
                <w:rFonts w:eastAsiaTheme="minorEastAsia" w:cstheme="minorBidi"/>
                <w:color w:val="auto"/>
                <w:sz w:val="22"/>
                <w:lang w:eastAsia="fr-FR"/>
              </w:rPr>
              <w:tab/>
            </w:r>
            <w:r w:rsidR="002D194D" w:rsidRPr="000C28C1">
              <w:rPr>
                <w:rStyle w:val="Lienhypertexte"/>
              </w:rPr>
              <w:t>Organisation des services</w:t>
            </w:r>
            <w:r w:rsidR="002D194D">
              <w:rPr>
                <w:webHidden/>
              </w:rPr>
              <w:tab/>
            </w:r>
            <w:r w:rsidR="002D194D">
              <w:rPr>
                <w:webHidden/>
              </w:rPr>
              <w:fldChar w:fldCharType="begin"/>
            </w:r>
            <w:r w:rsidR="002D194D">
              <w:rPr>
                <w:webHidden/>
              </w:rPr>
              <w:instrText xml:space="preserve"> PAGEREF _Toc111668493 \h </w:instrText>
            </w:r>
            <w:r w:rsidR="002D194D">
              <w:rPr>
                <w:webHidden/>
              </w:rPr>
            </w:r>
            <w:r w:rsidR="002D194D">
              <w:rPr>
                <w:webHidden/>
              </w:rPr>
              <w:fldChar w:fldCharType="separate"/>
            </w:r>
            <w:r w:rsidR="002D194D">
              <w:rPr>
                <w:webHidden/>
              </w:rPr>
              <w:t>9</w:t>
            </w:r>
            <w:r w:rsidR="002D194D">
              <w:rPr>
                <w:webHidden/>
              </w:rPr>
              <w:fldChar w:fldCharType="end"/>
            </w:r>
          </w:hyperlink>
        </w:p>
        <w:p w14:paraId="0F73A7B7" w14:textId="3CCE84F3" w:rsidR="002D194D" w:rsidRDefault="00000000">
          <w:pPr>
            <w:pStyle w:val="TM2"/>
            <w:rPr>
              <w:rFonts w:eastAsiaTheme="minorEastAsia" w:cstheme="minorBidi"/>
              <w:color w:val="auto"/>
              <w:sz w:val="22"/>
              <w:lang w:eastAsia="fr-FR"/>
            </w:rPr>
          </w:pPr>
          <w:hyperlink w:anchor="_Toc111668494" w:history="1">
            <w:r w:rsidR="002D194D" w:rsidRPr="000C28C1">
              <w:rPr>
                <w:rStyle w:val="Lienhypertexte"/>
              </w:rPr>
              <w:t>2.5.</w:t>
            </w:r>
            <w:r w:rsidR="002D194D">
              <w:rPr>
                <w:rFonts w:eastAsiaTheme="minorEastAsia" w:cstheme="minorBidi"/>
                <w:color w:val="auto"/>
                <w:sz w:val="22"/>
                <w:lang w:eastAsia="fr-FR"/>
              </w:rPr>
              <w:tab/>
            </w:r>
            <w:r w:rsidR="002D194D" w:rsidRPr="000C28C1">
              <w:rPr>
                <w:rStyle w:val="Lienhypertexte"/>
              </w:rPr>
              <w:t>Présentation de l’équipe SQUAD 3</w:t>
            </w:r>
            <w:r w:rsidR="002D194D">
              <w:rPr>
                <w:webHidden/>
              </w:rPr>
              <w:tab/>
            </w:r>
            <w:r w:rsidR="002D194D">
              <w:rPr>
                <w:webHidden/>
              </w:rPr>
              <w:fldChar w:fldCharType="begin"/>
            </w:r>
            <w:r w:rsidR="002D194D">
              <w:rPr>
                <w:webHidden/>
              </w:rPr>
              <w:instrText xml:space="preserve"> PAGEREF _Toc111668494 \h </w:instrText>
            </w:r>
            <w:r w:rsidR="002D194D">
              <w:rPr>
                <w:webHidden/>
              </w:rPr>
            </w:r>
            <w:r w:rsidR="002D194D">
              <w:rPr>
                <w:webHidden/>
              </w:rPr>
              <w:fldChar w:fldCharType="separate"/>
            </w:r>
            <w:r w:rsidR="002D194D">
              <w:rPr>
                <w:webHidden/>
              </w:rPr>
              <w:t>10</w:t>
            </w:r>
            <w:r w:rsidR="002D194D">
              <w:rPr>
                <w:webHidden/>
              </w:rPr>
              <w:fldChar w:fldCharType="end"/>
            </w:r>
          </w:hyperlink>
        </w:p>
        <w:p w14:paraId="62F5D3DF" w14:textId="70CC79C3" w:rsidR="002D194D" w:rsidRDefault="00000000">
          <w:pPr>
            <w:pStyle w:val="TM1"/>
            <w:rPr>
              <w:b w:val="0"/>
              <w:color w:val="auto"/>
              <w:sz w:val="22"/>
            </w:rPr>
          </w:pPr>
          <w:hyperlink w:anchor="_Toc111668495" w:history="1">
            <w:r w:rsidR="002D194D" w:rsidRPr="000C28C1">
              <w:rPr>
                <w:rStyle w:val="Lienhypertexte"/>
              </w:rPr>
              <w:t>3.</w:t>
            </w:r>
            <w:r w:rsidR="002D194D">
              <w:rPr>
                <w:b w:val="0"/>
                <w:color w:val="auto"/>
                <w:sz w:val="22"/>
              </w:rPr>
              <w:tab/>
            </w:r>
            <w:r w:rsidR="002D194D" w:rsidRPr="000C28C1">
              <w:rPr>
                <w:rStyle w:val="Lienhypertexte"/>
              </w:rPr>
              <w:t>Présentation du Projet</w:t>
            </w:r>
            <w:r w:rsidR="002D194D">
              <w:rPr>
                <w:webHidden/>
              </w:rPr>
              <w:tab/>
            </w:r>
            <w:r w:rsidR="002D194D">
              <w:rPr>
                <w:webHidden/>
              </w:rPr>
              <w:fldChar w:fldCharType="begin"/>
            </w:r>
            <w:r w:rsidR="002D194D">
              <w:rPr>
                <w:webHidden/>
              </w:rPr>
              <w:instrText xml:space="preserve"> PAGEREF _Toc111668495 \h </w:instrText>
            </w:r>
            <w:r w:rsidR="002D194D">
              <w:rPr>
                <w:webHidden/>
              </w:rPr>
            </w:r>
            <w:r w:rsidR="002D194D">
              <w:rPr>
                <w:webHidden/>
              </w:rPr>
              <w:fldChar w:fldCharType="separate"/>
            </w:r>
            <w:r w:rsidR="002D194D">
              <w:rPr>
                <w:webHidden/>
              </w:rPr>
              <w:t>11</w:t>
            </w:r>
            <w:r w:rsidR="002D194D">
              <w:rPr>
                <w:webHidden/>
              </w:rPr>
              <w:fldChar w:fldCharType="end"/>
            </w:r>
          </w:hyperlink>
        </w:p>
        <w:p w14:paraId="0BCDFB4A" w14:textId="4648BA86" w:rsidR="002D194D" w:rsidRDefault="00000000">
          <w:pPr>
            <w:pStyle w:val="TM2"/>
            <w:rPr>
              <w:rFonts w:eastAsiaTheme="minorEastAsia" w:cstheme="minorBidi"/>
              <w:color w:val="auto"/>
              <w:sz w:val="22"/>
              <w:lang w:eastAsia="fr-FR"/>
            </w:rPr>
          </w:pPr>
          <w:hyperlink w:anchor="_Toc111668496" w:history="1">
            <w:r w:rsidR="002D194D" w:rsidRPr="000C28C1">
              <w:rPr>
                <w:rStyle w:val="Lienhypertexte"/>
              </w:rPr>
              <w:t>3.1.</w:t>
            </w:r>
            <w:r w:rsidR="002D194D">
              <w:rPr>
                <w:rFonts w:eastAsiaTheme="minorEastAsia" w:cstheme="minorBidi"/>
                <w:color w:val="auto"/>
                <w:sz w:val="22"/>
                <w:lang w:eastAsia="fr-FR"/>
              </w:rPr>
              <w:tab/>
            </w:r>
            <w:r w:rsidR="002D194D" w:rsidRPr="000C28C1">
              <w:rPr>
                <w:rStyle w:val="Lienhypertexte"/>
              </w:rPr>
              <w:t>Les besoins et enjeux Stratégiques pour la région Occitanie</w:t>
            </w:r>
            <w:r w:rsidR="002D194D">
              <w:rPr>
                <w:webHidden/>
              </w:rPr>
              <w:tab/>
            </w:r>
            <w:r w:rsidR="002D194D">
              <w:rPr>
                <w:webHidden/>
              </w:rPr>
              <w:fldChar w:fldCharType="begin"/>
            </w:r>
            <w:r w:rsidR="002D194D">
              <w:rPr>
                <w:webHidden/>
              </w:rPr>
              <w:instrText xml:space="preserve"> PAGEREF _Toc111668496 \h </w:instrText>
            </w:r>
            <w:r w:rsidR="002D194D">
              <w:rPr>
                <w:webHidden/>
              </w:rPr>
            </w:r>
            <w:r w:rsidR="002D194D">
              <w:rPr>
                <w:webHidden/>
              </w:rPr>
              <w:fldChar w:fldCharType="separate"/>
            </w:r>
            <w:r w:rsidR="002D194D">
              <w:rPr>
                <w:webHidden/>
              </w:rPr>
              <w:t>11</w:t>
            </w:r>
            <w:r w:rsidR="002D194D">
              <w:rPr>
                <w:webHidden/>
              </w:rPr>
              <w:fldChar w:fldCharType="end"/>
            </w:r>
          </w:hyperlink>
        </w:p>
        <w:p w14:paraId="782E0139" w14:textId="321C85AD" w:rsidR="002D194D" w:rsidRDefault="00000000">
          <w:pPr>
            <w:pStyle w:val="TM2"/>
            <w:rPr>
              <w:rFonts w:eastAsiaTheme="minorEastAsia" w:cstheme="minorBidi"/>
              <w:color w:val="auto"/>
              <w:sz w:val="22"/>
              <w:lang w:eastAsia="fr-FR"/>
            </w:rPr>
          </w:pPr>
          <w:hyperlink w:anchor="_Toc111668497" w:history="1">
            <w:r w:rsidR="002D194D" w:rsidRPr="000C28C1">
              <w:rPr>
                <w:rStyle w:val="Lienhypertexte"/>
              </w:rPr>
              <w:t>3.2.</w:t>
            </w:r>
            <w:r w:rsidR="002D194D">
              <w:rPr>
                <w:rFonts w:eastAsiaTheme="minorEastAsia" w:cstheme="minorBidi"/>
                <w:color w:val="auto"/>
                <w:sz w:val="22"/>
                <w:lang w:eastAsia="fr-FR"/>
              </w:rPr>
              <w:tab/>
            </w:r>
            <w:r w:rsidR="002D194D" w:rsidRPr="000C28C1">
              <w:rPr>
                <w:rStyle w:val="Lienhypertexte"/>
              </w:rPr>
              <w:t>Présentation de l’écosystème de la plateforme Entreprise :</w:t>
            </w:r>
            <w:r w:rsidR="002D194D">
              <w:rPr>
                <w:webHidden/>
              </w:rPr>
              <w:tab/>
            </w:r>
            <w:r w:rsidR="002D194D">
              <w:rPr>
                <w:webHidden/>
              </w:rPr>
              <w:fldChar w:fldCharType="begin"/>
            </w:r>
            <w:r w:rsidR="002D194D">
              <w:rPr>
                <w:webHidden/>
              </w:rPr>
              <w:instrText xml:space="preserve"> PAGEREF _Toc111668497 \h </w:instrText>
            </w:r>
            <w:r w:rsidR="002D194D">
              <w:rPr>
                <w:webHidden/>
              </w:rPr>
            </w:r>
            <w:r w:rsidR="002D194D">
              <w:rPr>
                <w:webHidden/>
              </w:rPr>
              <w:fldChar w:fldCharType="separate"/>
            </w:r>
            <w:r w:rsidR="002D194D">
              <w:rPr>
                <w:webHidden/>
              </w:rPr>
              <w:t>11</w:t>
            </w:r>
            <w:r w:rsidR="002D194D">
              <w:rPr>
                <w:webHidden/>
              </w:rPr>
              <w:fldChar w:fldCharType="end"/>
            </w:r>
          </w:hyperlink>
        </w:p>
        <w:p w14:paraId="17F1E284" w14:textId="65D49648" w:rsidR="002D194D" w:rsidRDefault="00000000">
          <w:pPr>
            <w:pStyle w:val="TM2"/>
            <w:rPr>
              <w:rFonts w:eastAsiaTheme="minorEastAsia" w:cstheme="minorBidi"/>
              <w:color w:val="auto"/>
              <w:sz w:val="22"/>
              <w:lang w:eastAsia="fr-FR"/>
            </w:rPr>
          </w:pPr>
          <w:hyperlink w:anchor="_Toc111668498" w:history="1">
            <w:r w:rsidR="002D194D" w:rsidRPr="000C28C1">
              <w:rPr>
                <w:rStyle w:val="Lienhypertexte"/>
              </w:rPr>
              <w:t>3.3.</w:t>
            </w:r>
            <w:r w:rsidR="002D194D">
              <w:rPr>
                <w:rFonts w:eastAsiaTheme="minorEastAsia" w:cstheme="minorBidi"/>
                <w:color w:val="auto"/>
                <w:sz w:val="22"/>
                <w:lang w:eastAsia="fr-FR"/>
              </w:rPr>
              <w:tab/>
            </w:r>
            <w:r w:rsidR="002D194D" w:rsidRPr="000C28C1">
              <w:rPr>
                <w:rStyle w:val="Lienhypertexte"/>
              </w:rPr>
              <w:t>Présentation du projet HUB ENTREPRENDRE</w:t>
            </w:r>
            <w:r w:rsidR="002D194D">
              <w:rPr>
                <w:webHidden/>
              </w:rPr>
              <w:tab/>
            </w:r>
            <w:r w:rsidR="002D194D">
              <w:rPr>
                <w:webHidden/>
              </w:rPr>
              <w:fldChar w:fldCharType="begin"/>
            </w:r>
            <w:r w:rsidR="002D194D">
              <w:rPr>
                <w:webHidden/>
              </w:rPr>
              <w:instrText xml:space="preserve"> PAGEREF _Toc111668498 \h </w:instrText>
            </w:r>
            <w:r w:rsidR="002D194D">
              <w:rPr>
                <w:webHidden/>
              </w:rPr>
            </w:r>
            <w:r w:rsidR="002D194D">
              <w:rPr>
                <w:webHidden/>
              </w:rPr>
              <w:fldChar w:fldCharType="separate"/>
            </w:r>
            <w:r w:rsidR="002D194D">
              <w:rPr>
                <w:webHidden/>
              </w:rPr>
              <w:t>12</w:t>
            </w:r>
            <w:r w:rsidR="002D194D">
              <w:rPr>
                <w:webHidden/>
              </w:rPr>
              <w:fldChar w:fldCharType="end"/>
            </w:r>
          </w:hyperlink>
        </w:p>
        <w:p w14:paraId="358BB0B4" w14:textId="54041C86" w:rsidR="002D194D" w:rsidRDefault="00000000">
          <w:pPr>
            <w:pStyle w:val="TM2"/>
            <w:rPr>
              <w:rFonts w:eastAsiaTheme="minorEastAsia" w:cstheme="minorBidi"/>
              <w:color w:val="auto"/>
              <w:sz w:val="22"/>
              <w:lang w:eastAsia="fr-FR"/>
            </w:rPr>
          </w:pPr>
          <w:hyperlink w:anchor="_Toc111668499" w:history="1">
            <w:r w:rsidR="002D194D" w:rsidRPr="000C28C1">
              <w:rPr>
                <w:rStyle w:val="Lienhypertexte"/>
              </w:rPr>
              <w:t>3.4.</w:t>
            </w:r>
            <w:r w:rsidR="002D194D">
              <w:rPr>
                <w:rFonts w:eastAsiaTheme="minorEastAsia" w:cstheme="minorBidi"/>
                <w:color w:val="auto"/>
                <w:sz w:val="22"/>
                <w:lang w:eastAsia="fr-FR"/>
              </w:rPr>
              <w:tab/>
            </w:r>
            <w:r w:rsidR="002D194D" w:rsidRPr="000C28C1">
              <w:rPr>
                <w:rStyle w:val="Lienhypertexte"/>
              </w:rPr>
              <w:t>Cahier de charges</w:t>
            </w:r>
            <w:r w:rsidR="002D194D">
              <w:rPr>
                <w:webHidden/>
              </w:rPr>
              <w:tab/>
            </w:r>
            <w:r w:rsidR="002D194D">
              <w:rPr>
                <w:webHidden/>
              </w:rPr>
              <w:fldChar w:fldCharType="begin"/>
            </w:r>
            <w:r w:rsidR="002D194D">
              <w:rPr>
                <w:webHidden/>
              </w:rPr>
              <w:instrText xml:space="preserve"> PAGEREF _Toc111668499 \h </w:instrText>
            </w:r>
            <w:r w:rsidR="002D194D">
              <w:rPr>
                <w:webHidden/>
              </w:rPr>
            </w:r>
            <w:r w:rsidR="002D194D">
              <w:rPr>
                <w:webHidden/>
              </w:rPr>
              <w:fldChar w:fldCharType="separate"/>
            </w:r>
            <w:r w:rsidR="002D194D">
              <w:rPr>
                <w:webHidden/>
              </w:rPr>
              <w:t>12</w:t>
            </w:r>
            <w:r w:rsidR="002D194D">
              <w:rPr>
                <w:webHidden/>
              </w:rPr>
              <w:fldChar w:fldCharType="end"/>
            </w:r>
          </w:hyperlink>
        </w:p>
        <w:p w14:paraId="4B06BF8F" w14:textId="0405B6BC" w:rsidR="002D194D" w:rsidRDefault="00000000">
          <w:pPr>
            <w:pStyle w:val="TM2"/>
            <w:rPr>
              <w:rFonts w:eastAsiaTheme="minorEastAsia" w:cstheme="minorBidi"/>
              <w:color w:val="auto"/>
              <w:sz w:val="22"/>
              <w:lang w:eastAsia="fr-FR"/>
            </w:rPr>
          </w:pPr>
          <w:hyperlink w:anchor="_Toc111668500" w:history="1">
            <w:r w:rsidR="002D194D" w:rsidRPr="000C28C1">
              <w:rPr>
                <w:rStyle w:val="Lienhypertexte"/>
              </w:rPr>
              <w:t>3.5.</w:t>
            </w:r>
            <w:r w:rsidR="002D194D">
              <w:rPr>
                <w:rFonts w:eastAsiaTheme="minorEastAsia" w:cstheme="minorBidi"/>
                <w:color w:val="auto"/>
                <w:sz w:val="22"/>
                <w:lang w:eastAsia="fr-FR"/>
              </w:rPr>
              <w:tab/>
            </w:r>
            <w:r w:rsidR="002D194D" w:rsidRPr="000C28C1">
              <w:rPr>
                <w:rStyle w:val="Lienhypertexte"/>
              </w:rPr>
              <w:t>Planification du projet</w:t>
            </w:r>
            <w:r w:rsidR="002D194D">
              <w:rPr>
                <w:webHidden/>
              </w:rPr>
              <w:tab/>
            </w:r>
            <w:r w:rsidR="002D194D">
              <w:rPr>
                <w:webHidden/>
              </w:rPr>
              <w:fldChar w:fldCharType="begin"/>
            </w:r>
            <w:r w:rsidR="002D194D">
              <w:rPr>
                <w:webHidden/>
              </w:rPr>
              <w:instrText xml:space="preserve"> PAGEREF _Toc111668500 \h </w:instrText>
            </w:r>
            <w:r w:rsidR="002D194D">
              <w:rPr>
                <w:webHidden/>
              </w:rPr>
            </w:r>
            <w:r w:rsidR="002D194D">
              <w:rPr>
                <w:webHidden/>
              </w:rPr>
              <w:fldChar w:fldCharType="separate"/>
            </w:r>
            <w:r w:rsidR="002D194D">
              <w:rPr>
                <w:webHidden/>
              </w:rPr>
              <w:t>13</w:t>
            </w:r>
            <w:r w:rsidR="002D194D">
              <w:rPr>
                <w:webHidden/>
              </w:rPr>
              <w:fldChar w:fldCharType="end"/>
            </w:r>
          </w:hyperlink>
        </w:p>
        <w:p w14:paraId="5CEFA671" w14:textId="1CCA715F" w:rsidR="002D194D" w:rsidRDefault="00000000">
          <w:pPr>
            <w:pStyle w:val="TM3"/>
            <w:tabs>
              <w:tab w:val="left" w:pos="1757"/>
            </w:tabs>
            <w:rPr>
              <w:color w:val="auto"/>
              <w:sz w:val="22"/>
            </w:rPr>
          </w:pPr>
          <w:hyperlink w:anchor="_Toc111668501" w:history="1">
            <w:r w:rsidR="002D194D" w:rsidRPr="000C28C1">
              <w:rPr>
                <w:rStyle w:val="Lienhypertexte"/>
              </w:rPr>
              <w:t>A.</w:t>
            </w:r>
            <w:r w:rsidR="002D194D">
              <w:rPr>
                <w:color w:val="auto"/>
                <w:sz w:val="22"/>
              </w:rPr>
              <w:tab/>
            </w:r>
            <w:r w:rsidR="002D194D" w:rsidRPr="000C28C1">
              <w:rPr>
                <w:rStyle w:val="Lienhypertexte"/>
              </w:rPr>
              <w:t>Organisation</w:t>
            </w:r>
            <w:r w:rsidR="002D194D">
              <w:rPr>
                <w:webHidden/>
              </w:rPr>
              <w:tab/>
            </w:r>
            <w:r w:rsidR="002D194D">
              <w:rPr>
                <w:webHidden/>
              </w:rPr>
              <w:fldChar w:fldCharType="begin"/>
            </w:r>
            <w:r w:rsidR="002D194D">
              <w:rPr>
                <w:webHidden/>
              </w:rPr>
              <w:instrText xml:space="preserve"> PAGEREF _Toc111668501 \h </w:instrText>
            </w:r>
            <w:r w:rsidR="002D194D">
              <w:rPr>
                <w:webHidden/>
              </w:rPr>
            </w:r>
            <w:r w:rsidR="002D194D">
              <w:rPr>
                <w:webHidden/>
              </w:rPr>
              <w:fldChar w:fldCharType="separate"/>
            </w:r>
            <w:r w:rsidR="002D194D">
              <w:rPr>
                <w:webHidden/>
              </w:rPr>
              <w:t>13</w:t>
            </w:r>
            <w:r w:rsidR="002D194D">
              <w:rPr>
                <w:webHidden/>
              </w:rPr>
              <w:fldChar w:fldCharType="end"/>
            </w:r>
          </w:hyperlink>
        </w:p>
        <w:p w14:paraId="70D1208E" w14:textId="643B8552" w:rsidR="002D194D" w:rsidRDefault="00000000">
          <w:pPr>
            <w:pStyle w:val="TM3"/>
            <w:tabs>
              <w:tab w:val="left" w:pos="1757"/>
            </w:tabs>
            <w:rPr>
              <w:color w:val="auto"/>
              <w:sz w:val="22"/>
            </w:rPr>
          </w:pPr>
          <w:hyperlink w:anchor="_Toc111668502" w:history="1">
            <w:r w:rsidR="002D194D" w:rsidRPr="000C28C1">
              <w:rPr>
                <w:rStyle w:val="Lienhypertexte"/>
              </w:rPr>
              <w:t>B.</w:t>
            </w:r>
            <w:r w:rsidR="002D194D">
              <w:rPr>
                <w:color w:val="auto"/>
                <w:sz w:val="22"/>
              </w:rPr>
              <w:tab/>
            </w:r>
            <w:r w:rsidR="002D194D" w:rsidRPr="000C28C1">
              <w:rPr>
                <w:rStyle w:val="Lienhypertexte"/>
              </w:rPr>
              <w:t>Processus de développement et de test</w:t>
            </w:r>
            <w:r w:rsidR="002D194D">
              <w:rPr>
                <w:webHidden/>
              </w:rPr>
              <w:tab/>
            </w:r>
            <w:r w:rsidR="002D194D">
              <w:rPr>
                <w:webHidden/>
              </w:rPr>
              <w:fldChar w:fldCharType="begin"/>
            </w:r>
            <w:r w:rsidR="002D194D">
              <w:rPr>
                <w:webHidden/>
              </w:rPr>
              <w:instrText xml:space="preserve"> PAGEREF _Toc111668502 \h </w:instrText>
            </w:r>
            <w:r w:rsidR="002D194D">
              <w:rPr>
                <w:webHidden/>
              </w:rPr>
            </w:r>
            <w:r w:rsidR="002D194D">
              <w:rPr>
                <w:webHidden/>
              </w:rPr>
              <w:fldChar w:fldCharType="separate"/>
            </w:r>
            <w:r w:rsidR="002D194D">
              <w:rPr>
                <w:webHidden/>
              </w:rPr>
              <w:t>15</w:t>
            </w:r>
            <w:r w:rsidR="002D194D">
              <w:rPr>
                <w:webHidden/>
              </w:rPr>
              <w:fldChar w:fldCharType="end"/>
            </w:r>
          </w:hyperlink>
        </w:p>
        <w:p w14:paraId="21DAC9D2" w14:textId="328CC447" w:rsidR="002D194D" w:rsidRDefault="00000000">
          <w:pPr>
            <w:pStyle w:val="TM3"/>
            <w:tabs>
              <w:tab w:val="left" w:pos="1757"/>
            </w:tabs>
            <w:rPr>
              <w:color w:val="auto"/>
              <w:sz w:val="22"/>
            </w:rPr>
          </w:pPr>
          <w:hyperlink w:anchor="_Toc111668503" w:history="1">
            <w:r w:rsidR="002D194D" w:rsidRPr="000C28C1">
              <w:rPr>
                <w:rStyle w:val="Lienhypertexte"/>
              </w:rPr>
              <w:t>C.</w:t>
            </w:r>
            <w:r w:rsidR="002D194D">
              <w:rPr>
                <w:color w:val="auto"/>
                <w:sz w:val="22"/>
              </w:rPr>
              <w:tab/>
            </w:r>
            <w:r w:rsidR="002D194D" w:rsidRPr="000C28C1">
              <w:rPr>
                <w:rStyle w:val="Lienhypertexte"/>
              </w:rPr>
              <w:t>Le Suivi</w:t>
            </w:r>
            <w:r w:rsidR="002D194D">
              <w:rPr>
                <w:webHidden/>
              </w:rPr>
              <w:tab/>
            </w:r>
            <w:r w:rsidR="002D194D">
              <w:rPr>
                <w:webHidden/>
              </w:rPr>
              <w:fldChar w:fldCharType="begin"/>
            </w:r>
            <w:r w:rsidR="002D194D">
              <w:rPr>
                <w:webHidden/>
              </w:rPr>
              <w:instrText xml:space="preserve"> PAGEREF _Toc111668503 \h </w:instrText>
            </w:r>
            <w:r w:rsidR="002D194D">
              <w:rPr>
                <w:webHidden/>
              </w:rPr>
            </w:r>
            <w:r w:rsidR="002D194D">
              <w:rPr>
                <w:webHidden/>
              </w:rPr>
              <w:fldChar w:fldCharType="separate"/>
            </w:r>
            <w:r w:rsidR="002D194D">
              <w:rPr>
                <w:webHidden/>
              </w:rPr>
              <w:t>16</w:t>
            </w:r>
            <w:r w:rsidR="002D194D">
              <w:rPr>
                <w:webHidden/>
              </w:rPr>
              <w:fldChar w:fldCharType="end"/>
            </w:r>
          </w:hyperlink>
        </w:p>
        <w:p w14:paraId="617D35DC" w14:textId="611140CC" w:rsidR="002D194D" w:rsidRDefault="00000000">
          <w:pPr>
            <w:pStyle w:val="TM3"/>
            <w:tabs>
              <w:tab w:val="left" w:pos="1757"/>
            </w:tabs>
            <w:rPr>
              <w:color w:val="auto"/>
              <w:sz w:val="22"/>
            </w:rPr>
          </w:pPr>
          <w:hyperlink w:anchor="_Toc111668504" w:history="1">
            <w:r w:rsidR="002D194D" w:rsidRPr="000C28C1">
              <w:rPr>
                <w:rStyle w:val="Lienhypertexte"/>
              </w:rPr>
              <w:t>D.</w:t>
            </w:r>
            <w:r w:rsidR="002D194D">
              <w:rPr>
                <w:color w:val="auto"/>
                <w:sz w:val="22"/>
              </w:rPr>
              <w:tab/>
            </w:r>
            <w:r w:rsidR="002D194D" w:rsidRPr="000C28C1">
              <w:rPr>
                <w:rStyle w:val="Lienhypertexte"/>
              </w:rPr>
              <w:t>Le Versioning</w:t>
            </w:r>
            <w:r w:rsidR="002D194D">
              <w:rPr>
                <w:webHidden/>
              </w:rPr>
              <w:tab/>
            </w:r>
            <w:r w:rsidR="002D194D">
              <w:rPr>
                <w:webHidden/>
              </w:rPr>
              <w:fldChar w:fldCharType="begin"/>
            </w:r>
            <w:r w:rsidR="002D194D">
              <w:rPr>
                <w:webHidden/>
              </w:rPr>
              <w:instrText xml:space="preserve"> PAGEREF _Toc111668504 \h </w:instrText>
            </w:r>
            <w:r w:rsidR="002D194D">
              <w:rPr>
                <w:webHidden/>
              </w:rPr>
            </w:r>
            <w:r w:rsidR="002D194D">
              <w:rPr>
                <w:webHidden/>
              </w:rPr>
              <w:fldChar w:fldCharType="separate"/>
            </w:r>
            <w:r w:rsidR="002D194D">
              <w:rPr>
                <w:webHidden/>
              </w:rPr>
              <w:t>16</w:t>
            </w:r>
            <w:r w:rsidR="002D194D">
              <w:rPr>
                <w:webHidden/>
              </w:rPr>
              <w:fldChar w:fldCharType="end"/>
            </w:r>
          </w:hyperlink>
        </w:p>
        <w:p w14:paraId="1B881815" w14:textId="67F7154C" w:rsidR="002D194D" w:rsidRDefault="00000000">
          <w:pPr>
            <w:pStyle w:val="TM3"/>
            <w:tabs>
              <w:tab w:val="left" w:pos="1757"/>
            </w:tabs>
            <w:rPr>
              <w:color w:val="auto"/>
              <w:sz w:val="22"/>
            </w:rPr>
          </w:pPr>
          <w:hyperlink w:anchor="_Toc111668505" w:history="1">
            <w:r w:rsidR="002D194D" w:rsidRPr="000C28C1">
              <w:rPr>
                <w:rStyle w:val="Lienhypertexte"/>
              </w:rPr>
              <w:t>E.</w:t>
            </w:r>
            <w:r w:rsidR="002D194D">
              <w:rPr>
                <w:color w:val="auto"/>
                <w:sz w:val="22"/>
              </w:rPr>
              <w:tab/>
            </w:r>
            <w:r w:rsidR="002D194D" w:rsidRPr="000C28C1">
              <w:rPr>
                <w:rStyle w:val="Lienhypertexte"/>
              </w:rPr>
              <w:t>Echéances et répartition des taches</w:t>
            </w:r>
            <w:r w:rsidR="002D194D">
              <w:rPr>
                <w:webHidden/>
              </w:rPr>
              <w:tab/>
            </w:r>
            <w:r w:rsidR="002D194D">
              <w:rPr>
                <w:webHidden/>
              </w:rPr>
              <w:fldChar w:fldCharType="begin"/>
            </w:r>
            <w:r w:rsidR="002D194D">
              <w:rPr>
                <w:webHidden/>
              </w:rPr>
              <w:instrText xml:space="preserve"> PAGEREF _Toc111668505 \h </w:instrText>
            </w:r>
            <w:r w:rsidR="002D194D">
              <w:rPr>
                <w:webHidden/>
              </w:rPr>
            </w:r>
            <w:r w:rsidR="002D194D">
              <w:rPr>
                <w:webHidden/>
              </w:rPr>
              <w:fldChar w:fldCharType="separate"/>
            </w:r>
            <w:r w:rsidR="002D194D">
              <w:rPr>
                <w:webHidden/>
              </w:rPr>
              <w:t>17</w:t>
            </w:r>
            <w:r w:rsidR="002D194D">
              <w:rPr>
                <w:webHidden/>
              </w:rPr>
              <w:fldChar w:fldCharType="end"/>
            </w:r>
          </w:hyperlink>
        </w:p>
        <w:p w14:paraId="4F10AB54" w14:textId="0FD52956" w:rsidR="002D194D" w:rsidRDefault="00000000">
          <w:pPr>
            <w:pStyle w:val="TM2"/>
            <w:rPr>
              <w:rFonts w:eastAsiaTheme="minorEastAsia" w:cstheme="minorBidi"/>
              <w:color w:val="auto"/>
              <w:sz w:val="22"/>
              <w:lang w:eastAsia="fr-FR"/>
            </w:rPr>
          </w:pPr>
          <w:hyperlink w:anchor="_Toc111668506" w:history="1">
            <w:r w:rsidR="002D194D" w:rsidRPr="000C28C1">
              <w:rPr>
                <w:rStyle w:val="Lienhypertexte"/>
              </w:rPr>
              <w:t>3.6.</w:t>
            </w:r>
            <w:r w:rsidR="002D194D">
              <w:rPr>
                <w:rFonts w:eastAsiaTheme="minorEastAsia" w:cstheme="minorBidi"/>
                <w:color w:val="auto"/>
                <w:sz w:val="22"/>
                <w:lang w:eastAsia="fr-FR"/>
              </w:rPr>
              <w:tab/>
            </w:r>
            <w:r w:rsidR="002D194D" w:rsidRPr="000C28C1">
              <w:rPr>
                <w:rStyle w:val="Lienhypertexte"/>
              </w:rPr>
              <w:t>Productions attendues</w:t>
            </w:r>
            <w:r w:rsidR="002D194D">
              <w:rPr>
                <w:webHidden/>
              </w:rPr>
              <w:tab/>
            </w:r>
            <w:r w:rsidR="002D194D">
              <w:rPr>
                <w:webHidden/>
              </w:rPr>
              <w:fldChar w:fldCharType="begin"/>
            </w:r>
            <w:r w:rsidR="002D194D">
              <w:rPr>
                <w:webHidden/>
              </w:rPr>
              <w:instrText xml:space="preserve"> PAGEREF _Toc111668506 \h </w:instrText>
            </w:r>
            <w:r w:rsidR="002D194D">
              <w:rPr>
                <w:webHidden/>
              </w:rPr>
            </w:r>
            <w:r w:rsidR="002D194D">
              <w:rPr>
                <w:webHidden/>
              </w:rPr>
              <w:fldChar w:fldCharType="separate"/>
            </w:r>
            <w:r w:rsidR="002D194D">
              <w:rPr>
                <w:webHidden/>
              </w:rPr>
              <w:t>17</w:t>
            </w:r>
            <w:r w:rsidR="002D194D">
              <w:rPr>
                <w:webHidden/>
              </w:rPr>
              <w:fldChar w:fldCharType="end"/>
            </w:r>
          </w:hyperlink>
        </w:p>
        <w:p w14:paraId="4D899D37" w14:textId="49FA5512" w:rsidR="002D194D" w:rsidRDefault="00000000">
          <w:pPr>
            <w:pStyle w:val="TM2"/>
            <w:rPr>
              <w:rFonts w:eastAsiaTheme="minorEastAsia" w:cstheme="minorBidi"/>
              <w:color w:val="auto"/>
              <w:sz w:val="22"/>
              <w:lang w:eastAsia="fr-FR"/>
            </w:rPr>
          </w:pPr>
          <w:hyperlink w:anchor="_Toc111668507" w:history="1">
            <w:r w:rsidR="002D194D" w:rsidRPr="000C28C1">
              <w:rPr>
                <w:rStyle w:val="Lienhypertexte"/>
              </w:rPr>
              <w:t>3.7.</w:t>
            </w:r>
            <w:r w:rsidR="002D194D">
              <w:rPr>
                <w:rFonts w:eastAsiaTheme="minorEastAsia" w:cstheme="minorBidi"/>
                <w:color w:val="auto"/>
                <w:sz w:val="22"/>
                <w:lang w:eastAsia="fr-FR"/>
              </w:rPr>
              <w:tab/>
            </w:r>
            <w:r w:rsidR="002D194D" w:rsidRPr="000C28C1">
              <w:rPr>
                <w:rStyle w:val="Lienhypertexte"/>
              </w:rPr>
              <w:t>Environnement et Contraintes techniques</w:t>
            </w:r>
            <w:r w:rsidR="002D194D">
              <w:rPr>
                <w:webHidden/>
              </w:rPr>
              <w:tab/>
            </w:r>
            <w:r w:rsidR="002D194D">
              <w:rPr>
                <w:webHidden/>
              </w:rPr>
              <w:fldChar w:fldCharType="begin"/>
            </w:r>
            <w:r w:rsidR="002D194D">
              <w:rPr>
                <w:webHidden/>
              </w:rPr>
              <w:instrText xml:space="preserve"> PAGEREF _Toc111668507 \h </w:instrText>
            </w:r>
            <w:r w:rsidR="002D194D">
              <w:rPr>
                <w:webHidden/>
              </w:rPr>
            </w:r>
            <w:r w:rsidR="002D194D">
              <w:rPr>
                <w:webHidden/>
              </w:rPr>
              <w:fldChar w:fldCharType="separate"/>
            </w:r>
            <w:r w:rsidR="002D194D">
              <w:rPr>
                <w:webHidden/>
              </w:rPr>
              <w:t>17</w:t>
            </w:r>
            <w:r w:rsidR="002D194D">
              <w:rPr>
                <w:webHidden/>
              </w:rPr>
              <w:fldChar w:fldCharType="end"/>
            </w:r>
          </w:hyperlink>
        </w:p>
        <w:p w14:paraId="33612FCE" w14:textId="35855843" w:rsidR="002D194D" w:rsidRDefault="00000000">
          <w:pPr>
            <w:pStyle w:val="TM3"/>
            <w:tabs>
              <w:tab w:val="left" w:pos="1757"/>
            </w:tabs>
            <w:rPr>
              <w:color w:val="auto"/>
              <w:sz w:val="22"/>
            </w:rPr>
          </w:pPr>
          <w:hyperlink w:anchor="_Toc111668508" w:history="1">
            <w:r w:rsidR="002D194D" w:rsidRPr="000C28C1">
              <w:rPr>
                <w:rStyle w:val="Lienhypertexte"/>
              </w:rPr>
              <w:t>A.</w:t>
            </w:r>
            <w:r w:rsidR="002D194D">
              <w:rPr>
                <w:color w:val="auto"/>
                <w:sz w:val="22"/>
              </w:rPr>
              <w:tab/>
            </w:r>
            <w:r w:rsidR="002D194D" w:rsidRPr="000C28C1">
              <w:rPr>
                <w:rStyle w:val="Lienhypertexte"/>
              </w:rPr>
              <w:t>Environnement Technique</w:t>
            </w:r>
            <w:r w:rsidR="002D194D">
              <w:rPr>
                <w:webHidden/>
              </w:rPr>
              <w:tab/>
            </w:r>
            <w:r w:rsidR="002D194D">
              <w:rPr>
                <w:webHidden/>
              </w:rPr>
              <w:fldChar w:fldCharType="begin"/>
            </w:r>
            <w:r w:rsidR="002D194D">
              <w:rPr>
                <w:webHidden/>
              </w:rPr>
              <w:instrText xml:space="preserve"> PAGEREF _Toc111668508 \h </w:instrText>
            </w:r>
            <w:r w:rsidR="002D194D">
              <w:rPr>
                <w:webHidden/>
              </w:rPr>
            </w:r>
            <w:r w:rsidR="002D194D">
              <w:rPr>
                <w:webHidden/>
              </w:rPr>
              <w:fldChar w:fldCharType="separate"/>
            </w:r>
            <w:r w:rsidR="002D194D">
              <w:rPr>
                <w:webHidden/>
              </w:rPr>
              <w:t>17</w:t>
            </w:r>
            <w:r w:rsidR="002D194D">
              <w:rPr>
                <w:webHidden/>
              </w:rPr>
              <w:fldChar w:fldCharType="end"/>
            </w:r>
          </w:hyperlink>
        </w:p>
        <w:p w14:paraId="3273D019" w14:textId="580B75D6" w:rsidR="002D194D" w:rsidRDefault="00000000">
          <w:pPr>
            <w:pStyle w:val="TM3"/>
            <w:tabs>
              <w:tab w:val="left" w:pos="1757"/>
            </w:tabs>
            <w:rPr>
              <w:color w:val="auto"/>
              <w:sz w:val="22"/>
            </w:rPr>
          </w:pPr>
          <w:hyperlink w:anchor="_Toc111668509" w:history="1">
            <w:r w:rsidR="002D194D" w:rsidRPr="000C28C1">
              <w:rPr>
                <w:rStyle w:val="Lienhypertexte"/>
              </w:rPr>
              <w:t>B.</w:t>
            </w:r>
            <w:r w:rsidR="002D194D">
              <w:rPr>
                <w:color w:val="auto"/>
                <w:sz w:val="22"/>
              </w:rPr>
              <w:tab/>
            </w:r>
            <w:r w:rsidR="002D194D" w:rsidRPr="000C28C1">
              <w:rPr>
                <w:rStyle w:val="Lienhypertexte"/>
              </w:rPr>
              <w:t>Contraintes du Projet</w:t>
            </w:r>
            <w:r w:rsidR="002D194D">
              <w:rPr>
                <w:webHidden/>
              </w:rPr>
              <w:tab/>
            </w:r>
            <w:r w:rsidR="002D194D">
              <w:rPr>
                <w:webHidden/>
              </w:rPr>
              <w:fldChar w:fldCharType="begin"/>
            </w:r>
            <w:r w:rsidR="002D194D">
              <w:rPr>
                <w:webHidden/>
              </w:rPr>
              <w:instrText xml:space="preserve"> PAGEREF _Toc111668509 \h </w:instrText>
            </w:r>
            <w:r w:rsidR="002D194D">
              <w:rPr>
                <w:webHidden/>
              </w:rPr>
            </w:r>
            <w:r w:rsidR="002D194D">
              <w:rPr>
                <w:webHidden/>
              </w:rPr>
              <w:fldChar w:fldCharType="separate"/>
            </w:r>
            <w:r w:rsidR="002D194D">
              <w:rPr>
                <w:webHidden/>
              </w:rPr>
              <w:t>19</w:t>
            </w:r>
            <w:r w:rsidR="002D194D">
              <w:rPr>
                <w:webHidden/>
              </w:rPr>
              <w:fldChar w:fldCharType="end"/>
            </w:r>
          </w:hyperlink>
        </w:p>
        <w:p w14:paraId="200315E4" w14:textId="6F7CBE76" w:rsidR="002D194D" w:rsidRDefault="00000000">
          <w:pPr>
            <w:pStyle w:val="TM1"/>
            <w:rPr>
              <w:b w:val="0"/>
              <w:color w:val="auto"/>
              <w:sz w:val="22"/>
            </w:rPr>
          </w:pPr>
          <w:hyperlink w:anchor="_Toc111668510" w:history="1">
            <w:r w:rsidR="002D194D" w:rsidRPr="000C28C1">
              <w:rPr>
                <w:rStyle w:val="Lienhypertexte"/>
              </w:rPr>
              <w:t>4.</w:t>
            </w:r>
            <w:r w:rsidR="002D194D">
              <w:rPr>
                <w:b w:val="0"/>
                <w:color w:val="auto"/>
                <w:sz w:val="22"/>
              </w:rPr>
              <w:tab/>
            </w:r>
            <w:r w:rsidR="002D194D" w:rsidRPr="000C28C1">
              <w:rPr>
                <w:rStyle w:val="Lienhypertexte"/>
              </w:rPr>
              <w:t>Missions Annexes</w:t>
            </w:r>
            <w:r w:rsidR="002D194D">
              <w:rPr>
                <w:webHidden/>
              </w:rPr>
              <w:tab/>
            </w:r>
            <w:r w:rsidR="002D194D">
              <w:rPr>
                <w:webHidden/>
              </w:rPr>
              <w:fldChar w:fldCharType="begin"/>
            </w:r>
            <w:r w:rsidR="002D194D">
              <w:rPr>
                <w:webHidden/>
              </w:rPr>
              <w:instrText xml:space="preserve"> PAGEREF _Toc111668510 \h </w:instrText>
            </w:r>
            <w:r w:rsidR="002D194D">
              <w:rPr>
                <w:webHidden/>
              </w:rPr>
            </w:r>
            <w:r w:rsidR="002D194D">
              <w:rPr>
                <w:webHidden/>
              </w:rPr>
              <w:fldChar w:fldCharType="separate"/>
            </w:r>
            <w:r w:rsidR="002D194D">
              <w:rPr>
                <w:webHidden/>
              </w:rPr>
              <w:t>20</w:t>
            </w:r>
            <w:r w:rsidR="002D194D">
              <w:rPr>
                <w:webHidden/>
              </w:rPr>
              <w:fldChar w:fldCharType="end"/>
            </w:r>
          </w:hyperlink>
        </w:p>
        <w:p w14:paraId="316B9842" w14:textId="6A887386" w:rsidR="002D194D" w:rsidRDefault="00000000">
          <w:pPr>
            <w:pStyle w:val="TM1"/>
            <w:rPr>
              <w:b w:val="0"/>
              <w:color w:val="auto"/>
              <w:sz w:val="22"/>
            </w:rPr>
          </w:pPr>
          <w:hyperlink w:anchor="_Toc111668511" w:history="1">
            <w:r w:rsidR="002D194D" w:rsidRPr="000C28C1">
              <w:rPr>
                <w:rStyle w:val="Lienhypertexte"/>
              </w:rPr>
              <w:t>5.</w:t>
            </w:r>
            <w:r w:rsidR="002D194D">
              <w:rPr>
                <w:b w:val="0"/>
                <w:color w:val="auto"/>
                <w:sz w:val="22"/>
              </w:rPr>
              <w:tab/>
            </w:r>
            <w:r w:rsidR="002D194D" w:rsidRPr="000C28C1">
              <w:rPr>
                <w:rStyle w:val="Lienhypertexte"/>
              </w:rPr>
              <w:t>Conception fonctionnelle</w:t>
            </w:r>
            <w:r w:rsidR="002D194D">
              <w:rPr>
                <w:webHidden/>
              </w:rPr>
              <w:tab/>
            </w:r>
            <w:r w:rsidR="002D194D">
              <w:rPr>
                <w:webHidden/>
              </w:rPr>
              <w:fldChar w:fldCharType="begin"/>
            </w:r>
            <w:r w:rsidR="002D194D">
              <w:rPr>
                <w:webHidden/>
              </w:rPr>
              <w:instrText xml:space="preserve"> PAGEREF _Toc111668511 \h </w:instrText>
            </w:r>
            <w:r w:rsidR="002D194D">
              <w:rPr>
                <w:webHidden/>
              </w:rPr>
            </w:r>
            <w:r w:rsidR="002D194D">
              <w:rPr>
                <w:webHidden/>
              </w:rPr>
              <w:fldChar w:fldCharType="separate"/>
            </w:r>
            <w:r w:rsidR="002D194D">
              <w:rPr>
                <w:webHidden/>
              </w:rPr>
              <w:t>21</w:t>
            </w:r>
            <w:r w:rsidR="002D194D">
              <w:rPr>
                <w:webHidden/>
              </w:rPr>
              <w:fldChar w:fldCharType="end"/>
            </w:r>
          </w:hyperlink>
        </w:p>
        <w:p w14:paraId="07BCD9F2" w14:textId="5DB30CBD" w:rsidR="002D194D" w:rsidRDefault="00000000">
          <w:pPr>
            <w:pStyle w:val="TM2"/>
            <w:rPr>
              <w:rFonts w:eastAsiaTheme="minorEastAsia" w:cstheme="minorBidi"/>
              <w:color w:val="auto"/>
              <w:sz w:val="22"/>
              <w:lang w:eastAsia="fr-FR"/>
            </w:rPr>
          </w:pPr>
          <w:hyperlink w:anchor="_Toc111668512" w:history="1">
            <w:r w:rsidR="002D194D" w:rsidRPr="000C28C1">
              <w:rPr>
                <w:rStyle w:val="Lienhypertexte"/>
              </w:rPr>
              <w:t>5.1.</w:t>
            </w:r>
            <w:r w:rsidR="002D194D">
              <w:rPr>
                <w:rFonts w:eastAsiaTheme="minorEastAsia" w:cstheme="minorBidi"/>
                <w:color w:val="auto"/>
                <w:sz w:val="22"/>
                <w:lang w:eastAsia="fr-FR"/>
              </w:rPr>
              <w:tab/>
            </w:r>
            <w:r w:rsidR="002D194D" w:rsidRPr="000C28C1">
              <w:rPr>
                <w:rStyle w:val="Lienhypertexte"/>
              </w:rPr>
              <w:t>Analyse du besoin</w:t>
            </w:r>
            <w:r w:rsidR="002D194D">
              <w:rPr>
                <w:webHidden/>
              </w:rPr>
              <w:tab/>
            </w:r>
            <w:r w:rsidR="002D194D">
              <w:rPr>
                <w:webHidden/>
              </w:rPr>
              <w:fldChar w:fldCharType="begin"/>
            </w:r>
            <w:r w:rsidR="002D194D">
              <w:rPr>
                <w:webHidden/>
              </w:rPr>
              <w:instrText xml:space="preserve"> PAGEREF _Toc111668512 \h </w:instrText>
            </w:r>
            <w:r w:rsidR="002D194D">
              <w:rPr>
                <w:webHidden/>
              </w:rPr>
            </w:r>
            <w:r w:rsidR="002D194D">
              <w:rPr>
                <w:webHidden/>
              </w:rPr>
              <w:fldChar w:fldCharType="separate"/>
            </w:r>
            <w:r w:rsidR="002D194D">
              <w:rPr>
                <w:webHidden/>
              </w:rPr>
              <w:t>21</w:t>
            </w:r>
            <w:r w:rsidR="002D194D">
              <w:rPr>
                <w:webHidden/>
              </w:rPr>
              <w:fldChar w:fldCharType="end"/>
            </w:r>
          </w:hyperlink>
        </w:p>
        <w:p w14:paraId="7301D4B4" w14:textId="5A548041" w:rsidR="002D194D" w:rsidRDefault="00000000">
          <w:pPr>
            <w:pStyle w:val="TM3"/>
            <w:tabs>
              <w:tab w:val="left" w:pos="1757"/>
            </w:tabs>
            <w:rPr>
              <w:color w:val="auto"/>
              <w:sz w:val="22"/>
            </w:rPr>
          </w:pPr>
          <w:hyperlink w:anchor="_Toc111668513" w:history="1">
            <w:r w:rsidR="002D194D" w:rsidRPr="000C28C1">
              <w:rPr>
                <w:rStyle w:val="Lienhypertexte"/>
              </w:rPr>
              <w:t>A.</w:t>
            </w:r>
            <w:r w:rsidR="002D194D">
              <w:rPr>
                <w:color w:val="auto"/>
                <w:sz w:val="22"/>
              </w:rPr>
              <w:tab/>
            </w:r>
            <w:r w:rsidR="002D194D" w:rsidRPr="000C28C1">
              <w:rPr>
                <w:rStyle w:val="Lienhypertexte"/>
              </w:rPr>
              <w:t>Contexte et Objectifs</w:t>
            </w:r>
            <w:r w:rsidR="002D194D">
              <w:rPr>
                <w:webHidden/>
              </w:rPr>
              <w:tab/>
            </w:r>
            <w:r w:rsidR="002D194D">
              <w:rPr>
                <w:webHidden/>
              </w:rPr>
              <w:fldChar w:fldCharType="begin"/>
            </w:r>
            <w:r w:rsidR="002D194D">
              <w:rPr>
                <w:webHidden/>
              </w:rPr>
              <w:instrText xml:space="preserve"> PAGEREF _Toc111668513 \h </w:instrText>
            </w:r>
            <w:r w:rsidR="002D194D">
              <w:rPr>
                <w:webHidden/>
              </w:rPr>
            </w:r>
            <w:r w:rsidR="002D194D">
              <w:rPr>
                <w:webHidden/>
              </w:rPr>
              <w:fldChar w:fldCharType="separate"/>
            </w:r>
            <w:r w:rsidR="002D194D">
              <w:rPr>
                <w:webHidden/>
              </w:rPr>
              <w:t>21</w:t>
            </w:r>
            <w:r w:rsidR="002D194D">
              <w:rPr>
                <w:webHidden/>
              </w:rPr>
              <w:fldChar w:fldCharType="end"/>
            </w:r>
          </w:hyperlink>
        </w:p>
        <w:p w14:paraId="2849FBA6" w14:textId="3A6AC48E" w:rsidR="002D194D" w:rsidRDefault="00000000">
          <w:pPr>
            <w:pStyle w:val="TM3"/>
            <w:tabs>
              <w:tab w:val="left" w:pos="1757"/>
            </w:tabs>
            <w:rPr>
              <w:color w:val="auto"/>
              <w:sz w:val="22"/>
            </w:rPr>
          </w:pPr>
          <w:hyperlink w:anchor="_Toc111668514" w:history="1">
            <w:r w:rsidR="002D194D" w:rsidRPr="000C28C1">
              <w:rPr>
                <w:rStyle w:val="Lienhypertexte"/>
              </w:rPr>
              <w:t>B.</w:t>
            </w:r>
            <w:r w:rsidR="002D194D">
              <w:rPr>
                <w:color w:val="auto"/>
                <w:sz w:val="22"/>
              </w:rPr>
              <w:tab/>
            </w:r>
            <w:r w:rsidR="002D194D" w:rsidRPr="000C28C1">
              <w:rPr>
                <w:rStyle w:val="Lienhypertexte"/>
              </w:rPr>
              <w:t>Analyse de l’existant</w:t>
            </w:r>
            <w:r w:rsidR="002D194D">
              <w:rPr>
                <w:webHidden/>
              </w:rPr>
              <w:tab/>
            </w:r>
            <w:r w:rsidR="002D194D">
              <w:rPr>
                <w:webHidden/>
              </w:rPr>
              <w:fldChar w:fldCharType="begin"/>
            </w:r>
            <w:r w:rsidR="002D194D">
              <w:rPr>
                <w:webHidden/>
              </w:rPr>
              <w:instrText xml:space="preserve"> PAGEREF _Toc111668514 \h </w:instrText>
            </w:r>
            <w:r w:rsidR="002D194D">
              <w:rPr>
                <w:webHidden/>
              </w:rPr>
            </w:r>
            <w:r w:rsidR="002D194D">
              <w:rPr>
                <w:webHidden/>
              </w:rPr>
              <w:fldChar w:fldCharType="separate"/>
            </w:r>
            <w:r w:rsidR="002D194D">
              <w:rPr>
                <w:webHidden/>
              </w:rPr>
              <w:t>22</w:t>
            </w:r>
            <w:r w:rsidR="002D194D">
              <w:rPr>
                <w:webHidden/>
              </w:rPr>
              <w:fldChar w:fldCharType="end"/>
            </w:r>
          </w:hyperlink>
        </w:p>
        <w:p w14:paraId="3947C554" w14:textId="7520E7EE" w:rsidR="002D194D" w:rsidRDefault="00000000">
          <w:pPr>
            <w:pStyle w:val="TM3"/>
            <w:tabs>
              <w:tab w:val="left" w:pos="1757"/>
            </w:tabs>
            <w:rPr>
              <w:color w:val="auto"/>
              <w:sz w:val="22"/>
            </w:rPr>
          </w:pPr>
          <w:hyperlink w:anchor="_Toc111668515" w:history="1">
            <w:r w:rsidR="002D194D" w:rsidRPr="000C28C1">
              <w:rPr>
                <w:rStyle w:val="Lienhypertexte"/>
              </w:rPr>
              <w:t>C.</w:t>
            </w:r>
            <w:r w:rsidR="002D194D">
              <w:rPr>
                <w:color w:val="auto"/>
                <w:sz w:val="22"/>
              </w:rPr>
              <w:tab/>
            </w:r>
            <w:r w:rsidR="002D194D" w:rsidRPr="000C28C1">
              <w:rPr>
                <w:rStyle w:val="Lienhypertexte"/>
              </w:rPr>
              <w:t>Fonctionnalités de l’application:</w:t>
            </w:r>
            <w:r w:rsidR="002D194D">
              <w:rPr>
                <w:webHidden/>
              </w:rPr>
              <w:tab/>
            </w:r>
            <w:r w:rsidR="002D194D">
              <w:rPr>
                <w:webHidden/>
              </w:rPr>
              <w:fldChar w:fldCharType="begin"/>
            </w:r>
            <w:r w:rsidR="002D194D">
              <w:rPr>
                <w:webHidden/>
              </w:rPr>
              <w:instrText xml:space="preserve"> PAGEREF _Toc111668515 \h </w:instrText>
            </w:r>
            <w:r w:rsidR="002D194D">
              <w:rPr>
                <w:webHidden/>
              </w:rPr>
            </w:r>
            <w:r w:rsidR="002D194D">
              <w:rPr>
                <w:webHidden/>
              </w:rPr>
              <w:fldChar w:fldCharType="separate"/>
            </w:r>
            <w:r w:rsidR="002D194D">
              <w:rPr>
                <w:webHidden/>
              </w:rPr>
              <w:t>23</w:t>
            </w:r>
            <w:r w:rsidR="002D194D">
              <w:rPr>
                <w:webHidden/>
              </w:rPr>
              <w:fldChar w:fldCharType="end"/>
            </w:r>
          </w:hyperlink>
        </w:p>
        <w:p w14:paraId="1169FFEF" w14:textId="7C4A650C" w:rsidR="002D194D" w:rsidRDefault="00000000">
          <w:pPr>
            <w:pStyle w:val="TM3"/>
            <w:tabs>
              <w:tab w:val="left" w:pos="1757"/>
            </w:tabs>
            <w:rPr>
              <w:color w:val="auto"/>
              <w:sz w:val="22"/>
            </w:rPr>
          </w:pPr>
          <w:hyperlink w:anchor="_Toc111668516" w:history="1">
            <w:r w:rsidR="002D194D" w:rsidRPr="000C28C1">
              <w:rPr>
                <w:rStyle w:val="Lienhypertexte"/>
              </w:rPr>
              <w:t>D.</w:t>
            </w:r>
            <w:r w:rsidR="002D194D">
              <w:rPr>
                <w:color w:val="auto"/>
                <w:sz w:val="22"/>
              </w:rPr>
              <w:tab/>
            </w:r>
            <w:r w:rsidR="002D194D" w:rsidRPr="000C28C1">
              <w:rPr>
                <w:rStyle w:val="Lienhypertexte"/>
              </w:rPr>
              <w:t>Spécification des besoins fonctionnels:</w:t>
            </w:r>
            <w:r w:rsidR="002D194D">
              <w:rPr>
                <w:webHidden/>
              </w:rPr>
              <w:tab/>
            </w:r>
            <w:r w:rsidR="002D194D">
              <w:rPr>
                <w:webHidden/>
              </w:rPr>
              <w:fldChar w:fldCharType="begin"/>
            </w:r>
            <w:r w:rsidR="002D194D">
              <w:rPr>
                <w:webHidden/>
              </w:rPr>
              <w:instrText xml:space="preserve"> PAGEREF _Toc111668516 \h </w:instrText>
            </w:r>
            <w:r w:rsidR="002D194D">
              <w:rPr>
                <w:webHidden/>
              </w:rPr>
            </w:r>
            <w:r w:rsidR="002D194D">
              <w:rPr>
                <w:webHidden/>
              </w:rPr>
              <w:fldChar w:fldCharType="separate"/>
            </w:r>
            <w:r w:rsidR="002D194D">
              <w:rPr>
                <w:webHidden/>
              </w:rPr>
              <w:t>24</w:t>
            </w:r>
            <w:r w:rsidR="002D194D">
              <w:rPr>
                <w:webHidden/>
              </w:rPr>
              <w:fldChar w:fldCharType="end"/>
            </w:r>
          </w:hyperlink>
        </w:p>
        <w:p w14:paraId="2A8C3430" w14:textId="48DE2D32" w:rsidR="002D194D" w:rsidRDefault="00000000">
          <w:pPr>
            <w:pStyle w:val="TM2"/>
            <w:rPr>
              <w:rFonts w:eastAsiaTheme="minorEastAsia" w:cstheme="minorBidi"/>
              <w:color w:val="auto"/>
              <w:sz w:val="22"/>
              <w:lang w:eastAsia="fr-FR"/>
            </w:rPr>
          </w:pPr>
          <w:hyperlink w:anchor="_Toc111668517" w:history="1">
            <w:r w:rsidR="002D194D" w:rsidRPr="000C28C1">
              <w:rPr>
                <w:rStyle w:val="Lienhypertexte"/>
              </w:rPr>
              <w:t>5.2.</w:t>
            </w:r>
            <w:r w:rsidR="002D194D">
              <w:rPr>
                <w:rFonts w:eastAsiaTheme="minorEastAsia" w:cstheme="minorBidi"/>
                <w:color w:val="auto"/>
                <w:sz w:val="22"/>
                <w:lang w:eastAsia="fr-FR"/>
              </w:rPr>
              <w:tab/>
            </w:r>
            <w:r w:rsidR="002D194D" w:rsidRPr="000C28C1">
              <w:rPr>
                <w:rStyle w:val="Lienhypertexte"/>
              </w:rPr>
              <w:t>Ma mission</w:t>
            </w:r>
            <w:r w:rsidR="002D194D">
              <w:rPr>
                <w:webHidden/>
              </w:rPr>
              <w:tab/>
            </w:r>
            <w:r w:rsidR="002D194D">
              <w:rPr>
                <w:webHidden/>
              </w:rPr>
              <w:fldChar w:fldCharType="begin"/>
            </w:r>
            <w:r w:rsidR="002D194D">
              <w:rPr>
                <w:webHidden/>
              </w:rPr>
              <w:instrText xml:space="preserve"> PAGEREF _Toc111668517 \h </w:instrText>
            </w:r>
            <w:r w:rsidR="002D194D">
              <w:rPr>
                <w:webHidden/>
              </w:rPr>
            </w:r>
            <w:r w:rsidR="002D194D">
              <w:rPr>
                <w:webHidden/>
              </w:rPr>
              <w:fldChar w:fldCharType="separate"/>
            </w:r>
            <w:r w:rsidR="002D194D">
              <w:rPr>
                <w:webHidden/>
              </w:rPr>
              <w:t>27</w:t>
            </w:r>
            <w:r w:rsidR="002D194D">
              <w:rPr>
                <w:webHidden/>
              </w:rPr>
              <w:fldChar w:fldCharType="end"/>
            </w:r>
          </w:hyperlink>
        </w:p>
        <w:p w14:paraId="5FBAF066" w14:textId="45F5E641" w:rsidR="002D194D" w:rsidRDefault="00000000">
          <w:pPr>
            <w:pStyle w:val="TM2"/>
            <w:rPr>
              <w:rFonts w:eastAsiaTheme="minorEastAsia" w:cstheme="minorBidi"/>
              <w:color w:val="auto"/>
              <w:sz w:val="22"/>
              <w:lang w:eastAsia="fr-FR"/>
            </w:rPr>
          </w:pPr>
          <w:hyperlink w:anchor="_Toc111668518" w:history="1">
            <w:r w:rsidR="002D194D" w:rsidRPr="000C28C1">
              <w:rPr>
                <w:rStyle w:val="Lienhypertexte"/>
              </w:rPr>
              <w:t>5.3.</w:t>
            </w:r>
            <w:r w:rsidR="002D194D">
              <w:rPr>
                <w:rFonts w:eastAsiaTheme="minorEastAsia" w:cstheme="minorBidi"/>
                <w:color w:val="auto"/>
                <w:sz w:val="22"/>
                <w:lang w:eastAsia="fr-FR"/>
              </w:rPr>
              <w:tab/>
            </w:r>
            <w:r w:rsidR="002D194D" w:rsidRPr="000C28C1">
              <w:rPr>
                <w:rStyle w:val="Lienhypertexte"/>
              </w:rPr>
              <w:t>Besoins non fonctionnels:</w:t>
            </w:r>
            <w:r w:rsidR="002D194D">
              <w:rPr>
                <w:webHidden/>
              </w:rPr>
              <w:tab/>
            </w:r>
            <w:r w:rsidR="002D194D">
              <w:rPr>
                <w:webHidden/>
              </w:rPr>
              <w:fldChar w:fldCharType="begin"/>
            </w:r>
            <w:r w:rsidR="002D194D">
              <w:rPr>
                <w:webHidden/>
              </w:rPr>
              <w:instrText xml:space="preserve"> PAGEREF _Toc111668518 \h </w:instrText>
            </w:r>
            <w:r w:rsidR="002D194D">
              <w:rPr>
                <w:webHidden/>
              </w:rPr>
            </w:r>
            <w:r w:rsidR="002D194D">
              <w:rPr>
                <w:webHidden/>
              </w:rPr>
              <w:fldChar w:fldCharType="separate"/>
            </w:r>
            <w:r w:rsidR="002D194D">
              <w:rPr>
                <w:webHidden/>
              </w:rPr>
              <w:t>30</w:t>
            </w:r>
            <w:r w:rsidR="002D194D">
              <w:rPr>
                <w:webHidden/>
              </w:rPr>
              <w:fldChar w:fldCharType="end"/>
            </w:r>
          </w:hyperlink>
        </w:p>
        <w:p w14:paraId="21A56687" w14:textId="44A7F31D" w:rsidR="002D194D" w:rsidRDefault="00000000">
          <w:pPr>
            <w:pStyle w:val="TM1"/>
            <w:rPr>
              <w:b w:val="0"/>
              <w:color w:val="auto"/>
              <w:sz w:val="22"/>
            </w:rPr>
          </w:pPr>
          <w:hyperlink w:anchor="_Toc111668519" w:history="1">
            <w:r w:rsidR="002D194D" w:rsidRPr="000C28C1">
              <w:rPr>
                <w:rStyle w:val="Lienhypertexte"/>
              </w:rPr>
              <w:t>6.</w:t>
            </w:r>
            <w:r w:rsidR="002D194D">
              <w:rPr>
                <w:b w:val="0"/>
                <w:color w:val="auto"/>
                <w:sz w:val="22"/>
              </w:rPr>
              <w:tab/>
            </w:r>
            <w:r w:rsidR="002D194D" w:rsidRPr="000C28C1">
              <w:rPr>
                <w:rStyle w:val="Lienhypertexte"/>
              </w:rPr>
              <w:t>Conception technique</w:t>
            </w:r>
            <w:r w:rsidR="002D194D">
              <w:rPr>
                <w:webHidden/>
              </w:rPr>
              <w:tab/>
            </w:r>
            <w:r w:rsidR="002D194D">
              <w:rPr>
                <w:webHidden/>
              </w:rPr>
              <w:fldChar w:fldCharType="begin"/>
            </w:r>
            <w:r w:rsidR="002D194D">
              <w:rPr>
                <w:webHidden/>
              </w:rPr>
              <w:instrText xml:space="preserve"> PAGEREF _Toc111668519 \h </w:instrText>
            </w:r>
            <w:r w:rsidR="002D194D">
              <w:rPr>
                <w:webHidden/>
              </w:rPr>
            </w:r>
            <w:r w:rsidR="002D194D">
              <w:rPr>
                <w:webHidden/>
              </w:rPr>
              <w:fldChar w:fldCharType="separate"/>
            </w:r>
            <w:r w:rsidR="002D194D">
              <w:rPr>
                <w:webHidden/>
              </w:rPr>
              <w:t>31</w:t>
            </w:r>
            <w:r w:rsidR="002D194D">
              <w:rPr>
                <w:webHidden/>
              </w:rPr>
              <w:fldChar w:fldCharType="end"/>
            </w:r>
          </w:hyperlink>
        </w:p>
        <w:p w14:paraId="615B0AFA" w14:textId="0A523416" w:rsidR="002D194D" w:rsidRDefault="00000000">
          <w:pPr>
            <w:pStyle w:val="TM2"/>
            <w:rPr>
              <w:rFonts w:eastAsiaTheme="minorEastAsia" w:cstheme="minorBidi"/>
              <w:color w:val="auto"/>
              <w:sz w:val="22"/>
              <w:lang w:eastAsia="fr-FR"/>
            </w:rPr>
          </w:pPr>
          <w:hyperlink w:anchor="_Toc111668520" w:history="1">
            <w:r w:rsidR="002D194D" w:rsidRPr="000C28C1">
              <w:rPr>
                <w:rStyle w:val="Lienhypertexte"/>
              </w:rPr>
              <w:t>6.1.</w:t>
            </w:r>
            <w:r w:rsidR="002D194D">
              <w:rPr>
                <w:rFonts w:eastAsiaTheme="minorEastAsia" w:cstheme="minorBidi"/>
                <w:color w:val="auto"/>
                <w:sz w:val="22"/>
                <w:lang w:eastAsia="fr-FR"/>
              </w:rPr>
              <w:tab/>
            </w:r>
            <w:r w:rsidR="002D194D" w:rsidRPr="000C28C1">
              <w:rPr>
                <w:rStyle w:val="Lienhypertexte"/>
              </w:rPr>
              <w:t>Présentation des différents composants</w:t>
            </w:r>
            <w:r w:rsidR="002D194D">
              <w:rPr>
                <w:webHidden/>
              </w:rPr>
              <w:tab/>
            </w:r>
            <w:r w:rsidR="002D194D">
              <w:rPr>
                <w:webHidden/>
              </w:rPr>
              <w:fldChar w:fldCharType="begin"/>
            </w:r>
            <w:r w:rsidR="002D194D">
              <w:rPr>
                <w:webHidden/>
              </w:rPr>
              <w:instrText xml:space="preserve"> PAGEREF _Toc111668520 \h </w:instrText>
            </w:r>
            <w:r w:rsidR="002D194D">
              <w:rPr>
                <w:webHidden/>
              </w:rPr>
            </w:r>
            <w:r w:rsidR="002D194D">
              <w:rPr>
                <w:webHidden/>
              </w:rPr>
              <w:fldChar w:fldCharType="separate"/>
            </w:r>
            <w:r w:rsidR="002D194D">
              <w:rPr>
                <w:webHidden/>
              </w:rPr>
              <w:t>31</w:t>
            </w:r>
            <w:r w:rsidR="002D194D">
              <w:rPr>
                <w:webHidden/>
              </w:rPr>
              <w:fldChar w:fldCharType="end"/>
            </w:r>
          </w:hyperlink>
        </w:p>
        <w:p w14:paraId="7CC11306" w14:textId="123D4730" w:rsidR="002D194D" w:rsidRDefault="00000000">
          <w:pPr>
            <w:pStyle w:val="TM3"/>
            <w:tabs>
              <w:tab w:val="left" w:pos="1757"/>
            </w:tabs>
            <w:rPr>
              <w:color w:val="auto"/>
              <w:sz w:val="22"/>
            </w:rPr>
          </w:pPr>
          <w:hyperlink w:anchor="_Toc111668521" w:history="1">
            <w:r w:rsidR="002D194D" w:rsidRPr="000C28C1">
              <w:rPr>
                <w:rStyle w:val="Lienhypertexte"/>
              </w:rPr>
              <w:t>A.</w:t>
            </w:r>
            <w:r w:rsidR="002D194D">
              <w:rPr>
                <w:color w:val="auto"/>
                <w:sz w:val="22"/>
              </w:rPr>
              <w:tab/>
            </w:r>
            <w:r w:rsidR="002D194D" w:rsidRPr="000C28C1">
              <w:rPr>
                <w:rStyle w:val="Lienhypertexte"/>
              </w:rPr>
              <w:t>Le Backend Hub Entreprendre</w:t>
            </w:r>
            <w:r w:rsidR="002D194D">
              <w:rPr>
                <w:webHidden/>
              </w:rPr>
              <w:tab/>
            </w:r>
            <w:r w:rsidR="002D194D">
              <w:rPr>
                <w:webHidden/>
              </w:rPr>
              <w:fldChar w:fldCharType="begin"/>
            </w:r>
            <w:r w:rsidR="002D194D">
              <w:rPr>
                <w:webHidden/>
              </w:rPr>
              <w:instrText xml:space="preserve"> PAGEREF _Toc111668521 \h </w:instrText>
            </w:r>
            <w:r w:rsidR="002D194D">
              <w:rPr>
                <w:webHidden/>
              </w:rPr>
            </w:r>
            <w:r w:rsidR="002D194D">
              <w:rPr>
                <w:webHidden/>
              </w:rPr>
              <w:fldChar w:fldCharType="separate"/>
            </w:r>
            <w:r w:rsidR="002D194D">
              <w:rPr>
                <w:webHidden/>
              </w:rPr>
              <w:t>31</w:t>
            </w:r>
            <w:r w:rsidR="002D194D">
              <w:rPr>
                <w:webHidden/>
              </w:rPr>
              <w:fldChar w:fldCharType="end"/>
            </w:r>
          </w:hyperlink>
        </w:p>
        <w:p w14:paraId="1603D733" w14:textId="56FD0F45" w:rsidR="002D194D" w:rsidRDefault="00000000">
          <w:pPr>
            <w:pStyle w:val="TM3"/>
            <w:tabs>
              <w:tab w:val="left" w:pos="1757"/>
            </w:tabs>
            <w:rPr>
              <w:color w:val="auto"/>
              <w:sz w:val="22"/>
            </w:rPr>
          </w:pPr>
          <w:hyperlink w:anchor="_Toc111668522" w:history="1">
            <w:r w:rsidR="002D194D" w:rsidRPr="000C28C1">
              <w:rPr>
                <w:rStyle w:val="Lienhypertexte"/>
              </w:rPr>
              <w:t>B.</w:t>
            </w:r>
            <w:r w:rsidR="002D194D">
              <w:rPr>
                <w:color w:val="auto"/>
                <w:sz w:val="22"/>
              </w:rPr>
              <w:tab/>
            </w:r>
            <w:r w:rsidR="002D194D" w:rsidRPr="000C28C1">
              <w:rPr>
                <w:rStyle w:val="Lienhypertexte"/>
              </w:rPr>
              <w:t>Front Back Office</w:t>
            </w:r>
            <w:r w:rsidR="002D194D">
              <w:rPr>
                <w:webHidden/>
              </w:rPr>
              <w:tab/>
            </w:r>
            <w:r w:rsidR="002D194D">
              <w:rPr>
                <w:webHidden/>
              </w:rPr>
              <w:fldChar w:fldCharType="begin"/>
            </w:r>
            <w:r w:rsidR="002D194D">
              <w:rPr>
                <w:webHidden/>
              </w:rPr>
              <w:instrText xml:space="preserve"> PAGEREF _Toc111668522 \h </w:instrText>
            </w:r>
            <w:r w:rsidR="002D194D">
              <w:rPr>
                <w:webHidden/>
              </w:rPr>
            </w:r>
            <w:r w:rsidR="002D194D">
              <w:rPr>
                <w:webHidden/>
              </w:rPr>
              <w:fldChar w:fldCharType="separate"/>
            </w:r>
            <w:r w:rsidR="002D194D">
              <w:rPr>
                <w:webHidden/>
              </w:rPr>
              <w:t>32</w:t>
            </w:r>
            <w:r w:rsidR="002D194D">
              <w:rPr>
                <w:webHidden/>
              </w:rPr>
              <w:fldChar w:fldCharType="end"/>
            </w:r>
          </w:hyperlink>
        </w:p>
        <w:p w14:paraId="2C63897C" w14:textId="76FEA4B5" w:rsidR="002D194D" w:rsidRDefault="00000000">
          <w:pPr>
            <w:pStyle w:val="TM3"/>
            <w:tabs>
              <w:tab w:val="left" w:pos="1757"/>
            </w:tabs>
            <w:rPr>
              <w:color w:val="auto"/>
              <w:sz w:val="22"/>
            </w:rPr>
          </w:pPr>
          <w:hyperlink w:anchor="_Toc111668523" w:history="1">
            <w:r w:rsidR="002D194D" w:rsidRPr="000C28C1">
              <w:rPr>
                <w:rStyle w:val="Lienhypertexte"/>
              </w:rPr>
              <w:t>C.</w:t>
            </w:r>
            <w:r w:rsidR="002D194D">
              <w:rPr>
                <w:color w:val="auto"/>
                <w:sz w:val="22"/>
              </w:rPr>
              <w:tab/>
            </w:r>
            <w:r w:rsidR="002D194D" w:rsidRPr="000C28C1">
              <w:rPr>
                <w:rStyle w:val="Lienhypertexte"/>
              </w:rPr>
              <w:t>Fonctionement general de Hub Entreprendre</w:t>
            </w:r>
            <w:r w:rsidR="002D194D">
              <w:rPr>
                <w:webHidden/>
              </w:rPr>
              <w:tab/>
            </w:r>
            <w:r w:rsidR="002D194D">
              <w:rPr>
                <w:webHidden/>
              </w:rPr>
              <w:fldChar w:fldCharType="begin"/>
            </w:r>
            <w:r w:rsidR="002D194D">
              <w:rPr>
                <w:webHidden/>
              </w:rPr>
              <w:instrText xml:space="preserve"> PAGEREF _Toc111668523 \h </w:instrText>
            </w:r>
            <w:r w:rsidR="002D194D">
              <w:rPr>
                <w:webHidden/>
              </w:rPr>
            </w:r>
            <w:r w:rsidR="002D194D">
              <w:rPr>
                <w:webHidden/>
              </w:rPr>
              <w:fldChar w:fldCharType="separate"/>
            </w:r>
            <w:r w:rsidR="002D194D">
              <w:rPr>
                <w:webHidden/>
              </w:rPr>
              <w:t>34</w:t>
            </w:r>
            <w:r w:rsidR="002D194D">
              <w:rPr>
                <w:webHidden/>
              </w:rPr>
              <w:fldChar w:fldCharType="end"/>
            </w:r>
          </w:hyperlink>
        </w:p>
        <w:p w14:paraId="019E183E" w14:textId="6E450BA8" w:rsidR="002D194D" w:rsidRDefault="00000000">
          <w:pPr>
            <w:pStyle w:val="TM3"/>
            <w:tabs>
              <w:tab w:val="left" w:pos="1757"/>
            </w:tabs>
            <w:rPr>
              <w:color w:val="auto"/>
              <w:sz w:val="22"/>
            </w:rPr>
          </w:pPr>
          <w:hyperlink w:anchor="_Toc111668524" w:history="1">
            <w:r w:rsidR="002D194D" w:rsidRPr="000C28C1">
              <w:rPr>
                <w:rStyle w:val="Lienhypertexte"/>
              </w:rPr>
              <w:t>D.</w:t>
            </w:r>
            <w:r w:rsidR="002D194D">
              <w:rPr>
                <w:color w:val="auto"/>
                <w:sz w:val="22"/>
              </w:rPr>
              <w:tab/>
            </w:r>
            <w:r w:rsidR="002D194D" w:rsidRPr="000C28C1">
              <w:rPr>
                <w:rStyle w:val="Lienhypertexte"/>
              </w:rPr>
              <w:t>Plateforme technique</w:t>
            </w:r>
            <w:r w:rsidR="002D194D">
              <w:rPr>
                <w:webHidden/>
              </w:rPr>
              <w:tab/>
            </w:r>
            <w:r w:rsidR="002D194D">
              <w:rPr>
                <w:webHidden/>
              </w:rPr>
              <w:fldChar w:fldCharType="begin"/>
            </w:r>
            <w:r w:rsidR="002D194D">
              <w:rPr>
                <w:webHidden/>
              </w:rPr>
              <w:instrText xml:space="preserve"> PAGEREF _Toc111668524 \h </w:instrText>
            </w:r>
            <w:r w:rsidR="002D194D">
              <w:rPr>
                <w:webHidden/>
              </w:rPr>
            </w:r>
            <w:r w:rsidR="002D194D">
              <w:rPr>
                <w:webHidden/>
              </w:rPr>
              <w:fldChar w:fldCharType="separate"/>
            </w:r>
            <w:r w:rsidR="002D194D">
              <w:rPr>
                <w:webHidden/>
              </w:rPr>
              <w:t>34</w:t>
            </w:r>
            <w:r w:rsidR="002D194D">
              <w:rPr>
                <w:webHidden/>
              </w:rPr>
              <w:fldChar w:fldCharType="end"/>
            </w:r>
          </w:hyperlink>
        </w:p>
        <w:p w14:paraId="2914ACDC" w14:textId="59FAC23C" w:rsidR="002D194D" w:rsidRDefault="00000000">
          <w:pPr>
            <w:pStyle w:val="TM2"/>
            <w:rPr>
              <w:rFonts w:eastAsiaTheme="minorEastAsia" w:cstheme="minorBidi"/>
              <w:color w:val="auto"/>
              <w:sz w:val="22"/>
              <w:lang w:eastAsia="fr-FR"/>
            </w:rPr>
          </w:pPr>
          <w:hyperlink w:anchor="_Toc111668525" w:history="1">
            <w:r w:rsidR="002D194D" w:rsidRPr="000C28C1">
              <w:rPr>
                <w:rStyle w:val="Lienhypertexte"/>
              </w:rPr>
              <w:t>6.2.</w:t>
            </w:r>
            <w:r w:rsidR="002D194D">
              <w:rPr>
                <w:rFonts w:eastAsiaTheme="minorEastAsia" w:cstheme="minorBidi"/>
                <w:color w:val="auto"/>
                <w:sz w:val="22"/>
                <w:lang w:eastAsia="fr-FR"/>
              </w:rPr>
              <w:tab/>
            </w:r>
            <w:r w:rsidR="002D194D" w:rsidRPr="000C28C1">
              <w:rPr>
                <w:rStyle w:val="Lienhypertexte"/>
              </w:rPr>
              <w:t>Les évolutions</w:t>
            </w:r>
            <w:r w:rsidR="002D194D">
              <w:rPr>
                <w:webHidden/>
              </w:rPr>
              <w:tab/>
            </w:r>
            <w:r w:rsidR="002D194D">
              <w:rPr>
                <w:webHidden/>
              </w:rPr>
              <w:fldChar w:fldCharType="begin"/>
            </w:r>
            <w:r w:rsidR="002D194D">
              <w:rPr>
                <w:webHidden/>
              </w:rPr>
              <w:instrText xml:space="preserve"> PAGEREF _Toc111668525 \h </w:instrText>
            </w:r>
            <w:r w:rsidR="002D194D">
              <w:rPr>
                <w:webHidden/>
              </w:rPr>
            </w:r>
            <w:r w:rsidR="002D194D">
              <w:rPr>
                <w:webHidden/>
              </w:rPr>
              <w:fldChar w:fldCharType="separate"/>
            </w:r>
            <w:r w:rsidR="002D194D">
              <w:rPr>
                <w:webHidden/>
              </w:rPr>
              <w:t>35</w:t>
            </w:r>
            <w:r w:rsidR="002D194D">
              <w:rPr>
                <w:webHidden/>
              </w:rPr>
              <w:fldChar w:fldCharType="end"/>
            </w:r>
          </w:hyperlink>
        </w:p>
        <w:p w14:paraId="19383F74" w14:textId="14DF7159" w:rsidR="002D194D" w:rsidRDefault="00000000">
          <w:pPr>
            <w:pStyle w:val="TM3"/>
            <w:tabs>
              <w:tab w:val="left" w:pos="1757"/>
            </w:tabs>
            <w:rPr>
              <w:color w:val="auto"/>
              <w:sz w:val="22"/>
            </w:rPr>
          </w:pPr>
          <w:hyperlink w:anchor="_Toc111668526" w:history="1">
            <w:r w:rsidR="002D194D" w:rsidRPr="000C28C1">
              <w:rPr>
                <w:rStyle w:val="Lienhypertexte"/>
              </w:rPr>
              <w:t>A.</w:t>
            </w:r>
            <w:r w:rsidR="002D194D">
              <w:rPr>
                <w:color w:val="auto"/>
                <w:sz w:val="22"/>
              </w:rPr>
              <w:tab/>
            </w:r>
            <w:r w:rsidR="002D194D" w:rsidRPr="000C28C1">
              <w:rPr>
                <w:rStyle w:val="Lienhypertexte"/>
              </w:rPr>
              <w:t>Diagramme de classe</w:t>
            </w:r>
            <w:r w:rsidR="002D194D">
              <w:rPr>
                <w:webHidden/>
              </w:rPr>
              <w:tab/>
            </w:r>
            <w:r w:rsidR="002D194D">
              <w:rPr>
                <w:webHidden/>
              </w:rPr>
              <w:fldChar w:fldCharType="begin"/>
            </w:r>
            <w:r w:rsidR="002D194D">
              <w:rPr>
                <w:webHidden/>
              </w:rPr>
              <w:instrText xml:space="preserve"> PAGEREF _Toc111668526 \h </w:instrText>
            </w:r>
            <w:r w:rsidR="002D194D">
              <w:rPr>
                <w:webHidden/>
              </w:rPr>
            </w:r>
            <w:r w:rsidR="002D194D">
              <w:rPr>
                <w:webHidden/>
              </w:rPr>
              <w:fldChar w:fldCharType="separate"/>
            </w:r>
            <w:r w:rsidR="002D194D">
              <w:rPr>
                <w:webHidden/>
              </w:rPr>
              <w:t>35</w:t>
            </w:r>
            <w:r w:rsidR="002D194D">
              <w:rPr>
                <w:webHidden/>
              </w:rPr>
              <w:fldChar w:fldCharType="end"/>
            </w:r>
          </w:hyperlink>
        </w:p>
        <w:p w14:paraId="1DE707B8" w14:textId="18C46390" w:rsidR="002D194D" w:rsidRDefault="00000000">
          <w:pPr>
            <w:pStyle w:val="TM3"/>
            <w:tabs>
              <w:tab w:val="left" w:pos="1757"/>
            </w:tabs>
            <w:rPr>
              <w:color w:val="auto"/>
              <w:sz w:val="22"/>
            </w:rPr>
          </w:pPr>
          <w:hyperlink w:anchor="_Toc111668527" w:history="1">
            <w:r w:rsidR="002D194D" w:rsidRPr="000C28C1">
              <w:rPr>
                <w:rStyle w:val="Lienhypertexte"/>
              </w:rPr>
              <w:t>B.</w:t>
            </w:r>
            <w:r w:rsidR="002D194D">
              <w:rPr>
                <w:color w:val="auto"/>
                <w:sz w:val="22"/>
              </w:rPr>
              <w:tab/>
            </w:r>
            <w:r w:rsidR="002D194D" w:rsidRPr="000C28C1">
              <w:rPr>
                <w:rStyle w:val="Lienhypertexte"/>
              </w:rPr>
              <w:t>Diagramme de sequence</w:t>
            </w:r>
            <w:r w:rsidR="002D194D">
              <w:rPr>
                <w:webHidden/>
              </w:rPr>
              <w:tab/>
            </w:r>
            <w:r w:rsidR="002D194D">
              <w:rPr>
                <w:webHidden/>
              </w:rPr>
              <w:fldChar w:fldCharType="begin"/>
            </w:r>
            <w:r w:rsidR="002D194D">
              <w:rPr>
                <w:webHidden/>
              </w:rPr>
              <w:instrText xml:space="preserve"> PAGEREF _Toc111668527 \h </w:instrText>
            </w:r>
            <w:r w:rsidR="002D194D">
              <w:rPr>
                <w:webHidden/>
              </w:rPr>
            </w:r>
            <w:r w:rsidR="002D194D">
              <w:rPr>
                <w:webHidden/>
              </w:rPr>
              <w:fldChar w:fldCharType="separate"/>
            </w:r>
            <w:r w:rsidR="002D194D">
              <w:rPr>
                <w:webHidden/>
              </w:rPr>
              <w:t>36</w:t>
            </w:r>
            <w:r w:rsidR="002D194D">
              <w:rPr>
                <w:webHidden/>
              </w:rPr>
              <w:fldChar w:fldCharType="end"/>
            </w:r>
          </w:hyperlink>
        </w:p>
        <w:p w14:paraId="431FCD03" w14:textId="03A0B832" w:rsidR="002D194D" w:rsidRDefault="00000000">
          <w:pPr>
            <w:pStyle w:val="TM1"/>
            <w:rPr>
              <w:b w:val="0"/>
              <w:color w:val="auto"/>
              <w:sz w:val="22"/>
            </w:rPr>
          </w:pPr>
          <w:hyperlink w:anchor="_Toc111668528" w:history="1">
            <w:r w:rsidR="002D194D" w:rsidRPr="000C28C1">
              <w:rPr>
                <w:rStyle w:val="Lienhypertexte"/>
              </w:rPr>
              <w:t>7.</w:t>
            </w:r>
            <w:r w:rsidR="002D194D">
              <w:rPr>
                <w:b w:val="0"/>
                <w:color w:val="auto"/>
                <w:sz w:val="22"/>
              </w:rPr>
              <w:tab/>
            </w:r>
            <w:r w:rsidR="002D194D" w:rsidRPr="000C28C1">
              <w:rPr>
                <w:rStyle w:val="Lienhypertexte"/>
              </w:rPr>
              <w:t>Implémentation</w:t>
            </w:r>
            <w:r w:rsidR="002D194D">
              <w:rPr>
                <w:webHidden/>
              </w:rPr>
              <w:tab/>
            </w:r>
            <w:r w:rsidR="002D194D">
              <w:rPr>
                <w:webHidden/>
              </w:rPr>
              <w:fldChar w:fldCharType="begin"/>
            </w:r>
            <w:r w:rsidR="002D194D">
              <w:rPr>
                <w:webHidden/>
              </w:rPr>
              <w:instrText xml:space="preserve"> PAGEREF _Toc111668528 \h </w:instrText>
            </w:r>
            <w:r w:rsidR="002D194D">
              <w:rPr>
                <w:webHidden/>
              </w:rPr>
            </w:r>
            <w:r w:rsidR="002D194D">
              <w:rPr>
                <w:webHidden/>
              </w:rPr>
              <w:fldChar w:fldCharType="separate"/>
            </w:r>
            <w:r w:rsidR="002D194D">
              <w:rPr>
                <w:webHidden/>
              </w:rPr>
              <w:t>37</w:t>
            </w:r>
            <w:r w:rsidR="002D194D">
              <w:rPr>
                <w:webHidden/>
              </w:rPr>
              <w:fldChar w:fldCharType="end"/>
            </w:r>
          </w:hyperlink>
        </w:p>
        <w:p w14:paraId="3608BFE6" w14:textId="017FD0D9" w:rsidR="002D194D" w:rsidRDefault="00000000">
          <w:pPr>
            <w:pStyle w:val="TM2"/>
            <w:rPr>
              <w:rFonts w:eastAsiaTheme="minorEastAsia" w:cstheme="minorBidi"/>
              <w:color w:val="auto"/>
              <w:sz w:val="22"/>
              <w:lang w:eastAsia="fr-FR"/>
            </w:rPr>
          </w:pPr>
          <w:hyperlink w:anchor="_Toc111668529" w:history="1">
            <w:r w:rsidR="002D194D" w:rsidRPr="000C28C1">
              <w:rPr>
                <w:rStyle w:val="Lienhypertexte"/>
              </w:rPr>
              <w:t>7.1.</w:t>
            </w:r>
            <w:r w:rsidR="002D194D">
              <w:rPr>
                <w:rFonts w:eastAsiaTheme="minorEastAsia" w:cstheme="minorBidi"/>
                <w:color w:val="auto"/>
                <w:sz w:val="22"/>
                <w:lang w:eastAsia="fr-FR"/>
              </w:rPr>
              <w:tab/>
            </w:r>
            <w:r w:rsidR="002D194D" w:rsidRPr="000C28C1">
              <w:rPr>
                <w:rStyle w:val="Lienhypertexte"/>
              </w:rPr>
              <w:t>PR1 : Modification url associée au clic-bouton "contacter un expert de proximité"</w:t>
            </w:r>
            <w:r w:rsidR="002D194D">
              <w:rPr>
                <w:webHidden/>
              </w:rPr>
              <w:tab/>
            </w:r>
            <w:r w:rsidR="002D194D">
              <w:rPr>
                <w:webHidden/>
              </w:rPr>
              <w:fldChar w:fldCharType="begin"/>
            </w:r>
            <w:r w:rsidR="002D194D">
              <w:rPr>
                <w:webHidden/>
              </w:rPr>
              <w:instrText xml:space="preserve"> PAGEREF _Toc111668529 \h </w:instrText>
            </w:r>
            <w:r w:rsidR="002D194D">
              <w:rPr>
                <w:webHidden/>
              </w:rPr>
            </w:r>
            <w:r w:rsidR="002D194D">
              <w:rPr>
                <w:webHidden/>
              </w:rPr>
              <w:fldChar w:fldCharType="separate"/>
            </w:r>
            <w:r w:rsidR="002D194D">
              <w:rPr>
                <w:webHidden/>
              </w:rPr>
              <w:t>37</w:t>
            </w:r>
            <w:r w:rsidR="002D194D">
              <w:rPr>
                <w:webHidden/>
              </w:rPr>
              <w:fldChar w:fldCharType="end"/>
            </w:r>
          </w:hyperlink>
        </w:p>
        <w:p w14:paraId="08B6A796" w14:textId="2A02480E" w:rsidR="002D194D" w:rsidRDefault="00000000">
          <w:pPr>
            <w:pStyle w:val="TM2"/>
            <w:rPr>
              <w:rFonts w:eastAsiaTheme="minorEastAsia" w:cstheme="minorBidi"/>
              <w:color w:val="auto"/>
              <w:sz w:val="22"/>
              <w:lang w:eastAsia="fr-FR"/>
            </w:rPr>
          </w:pPr>
          <w:hyperlink w:anchor="_Toc111668530" w:history="1">
            <w:r w:rsidR="002D194D" w:rsidRPr="000C28C1">
              <w:rPr>
                <w:rStyle w:val="Lienhypertexte"/>
              </w:rPr>
              <w:t>7.2.</w:t>
            </w:r>
            <w:r w:rsidR="002D194D">
              <w:rPr>
                <w:rFonts w:eastAsiaTheme="minorEastAsia" w:cstheme="minorBidi"/>
                <w:color w:val="auto"/>
                <w:sz w:val="22"/>
                <w:lang w:eastAsia="fr-FR"/>
              </w:rPr>
              <w:tab/>
            </w:r>
            <w:r w:rsidR="002D194D" w:rsidRPr="000C28C1">
              <w:rPr>
                <w:rStyle w:val="Lienhypertexte"/>
              </w:rPr>
              <w:t>PR8 : Modification url du flux BPI</w:t>
            </w:r>
            <w:r w:rsidR="002D194D">
              <w:rPr>
                <w:webHidden/>
              </w:rPr>
              <w:tab/>
            </w:r>
            <w:r w:rsidR="002D194D">
              <w:rPr>
                <w:webHidden/>
              </w:rPr>
              <w:fldChar w:fldCharType="begin"/>
            </w:r>
            <w:r w:rsidR="002D194D">
              <w:rPr>
                <w:webHidden/>
              </w:rPr>
              <w:instrText xml:space="preserve"> PAGEREF _Toc111668530 \h </w:instrText>
            </w:r>
            <w:r w:rsidR="002D194D">
              <w:rPr>
                <w:webHidden/>
              </w:rPr>
            </w:r>
            <w:r w:rsidR="002D194D">
              <w:rPr>
                <w:webHidden/>
              </w:rPr>
              <w:fldChar w:fldCharType="separate"/>
            </w:r>
            <w:r w:rsidR="002D194D">
              <w:rPr>
                <w:webHidden/>
              </w:rPr>
              <w:t>37</w:t>
            </w:r>
            <w:r w:rsidR="002D194D">
              <w:rPr>
                <w:webHidden/>
              </w:rPr>
              <w:fldChar w:fldCharType="end"/>
            </w:r>
          </w:hyperlink>
        </w:p>
        <w:p w14:paraId="6247CE7A" w14:textId="550F9380" w:rsidR="002D194D" w:rsidRDefault="00000000">
          <w:pPr>
            <w:pStyle w:val="TM2"/>
            <w:rPr>
              <w:rFonts w:eastAsiaTheme="minorEastAsia" w:cstheme="minorBidi"/>
              <w:color w:val="auto"/>
              <w:sz w:val="22"/>
              <w:lang w:eastAsia="fr-FR"/>
            </w:rPr>
          </w:pPr>
          <w:hyperlink w:anchor="_Toc111668531" w:history="1">
            <w:r w:rsidR="002D194D" w:rsidRPr="000C28C1">
              <w:rPr>
                <w:rStyle w:val="Lienhypertexte"/>
              </w:rPr>
              <w:t>7.3.</w:t>
            </w:r>
            <w:r w:rsidR="002D194D">
              <w:rPr>
                <w:rFonts w:eastAsiaTheme="minorEastAsia" w:cstheme="minorBidi"/>
                <w:color w:val="auto"/>
                <w:sz w:val="22"/>
                <w:lang w:eastAsia="fr-FR"/>
              </w:rPr>
              <w:tab/>
            </w:r>
            <w:r w:rsidR="002D194D" w:rsidRPr="000C28C1">
              <w:rPr>
                <w:rStyle w:val="Lienhypertexte"/>
              </w:rPr>
              <w:t>PR7: Extraction des dispositifs</w:t>
            </w:r>
            <w:r w:rsidR="002D194D">
              <w:rPr>
                <w:webHidden/>
              </w:rPr>
              <w:tab/>
            </w:r>
            <w:r w:rsidR="002D194D">
              <w:rPr>
                <w:webHidden/>
              </w:rPr>
              <w:fldChar w:fldCharType="begin"/>
            </w:r>
            <w:r w:rsidR="002D194D">
              <w:rPr>
                <w:webHidden/>
              </w:rPr>
              <w:instrText xml:space="preserve"> PAGEREF _Toc111668531 \h </w:instrText>
            </w:r>
            <w:r w:rsidR="002D194D">
              <w:rPr>
                <w:webHidden/>
              </w:rPr>
            </w:r>
            <w:r w:rsidR="002D194D">
              <w:rPr>
                <w:webHidden/>
              </w:rPr>
              <w:fldChar w:fldCharType="separate"/>
            </w:r>
            <w:r w:rsidR="002D194D">
              <w:rPr>
                <w:webHidden/>
              </w:rPr>
              <w:t>37</w:t>
            </w:r>
            <w:r w:rsidR="002D194D">
              <w:rPr>
                <w:webHidden/>
              </w:rPr>
              <w:fldChar w:fldCharType="end"/>
            </w:r>
          </w:hyperlink>
        </w:p>
        <w:p w14:paraId="77C905DE" w14:textId="307BA906" w:rsidR="002D194D" w:rsidRDefault="00000000">
          <w:pPr>
            <w:pStyle w:val="TM3"/>
            <w:tabs>
              <w:tab w:val="left" w:pos="1757"/>
            </w:tabs>
            <w:rPr>
              <w:color w:val="auto"/>
              <w:sz w:val="22"/>
            </w:rPr>
          </w:pPr>
          <w:hyperlink w:anchor="_Toc111668532" w:history="1">
            <w:r w:rsidR="002D194D" w:rsidRPr="000C28C1">
              <w:rPr>
                <w:rStyle w:val="Lienhypertexte"/>
              </w:rPr>
              <w:t>A.</w:t>
            </w:r>
            <w:r w:rsidR="002D194D">
              <w:rPr>
                <w:color w:val="auto"/>
                <w:sz w:val="22"/>
              </w:rPr>
              <w:tab/>
            </w:r>
            <w:r w:rsidR="002D194D" w:rsidRPr="000C28C1">
              <w:rPr>
                <w:rStyle w:val="Lienhypertexte"/>
              </w:rPr>
              <w:t>Le front Back-Office</w:t>
            </w:r>
            <w:r w:rsidR="002D194D">
              <w:rPr>
                <w:webHidden/>
              </w:rPr>
              <w:tab/>
            </w:r>
            <w:r w:rsidR="002D194D">
              <w:rPr>
                <w:webHidden/>
              </w:rPr>
              <w:fldChar w:fldCharType="begin"/>
            </w:r>
            <w:r w:rsidR="002D194D">
              <w:rPr>
                <w:webHidden/>
              </w:rPr>
              <w:instrText xml:space="preserve"> PAGEREF _Toc111668532 \h </w:instrText>
            </w:r>
            <w:r w:rsidR="002D194D">
              <w:rPr>
                <w:webHidden/>
              </w:rPr>
            </w:r>
            <w:r w:rsidR="002D194D">
              <w:rPr>
                <w:webHidden/>
              </w:rPr>
              <w:fldChar w:fldCharType="separate"/>
            </w:r>
            <w:r w:rsidR="002D194D">
              <w:rPr>
                <w:webHidden/>
              </w:rPr>
              <w:t>37</w:t>
            </w:r>
            <w:r w:rsidR="002D194D">
              <w:rPr>
                <w:webHidden/>
              </w:rPr>
              <w:fldChar w:fldCharType="end"/>
            </w:r>
          </w:hyperlink>
        </w:p>
        <w:p w14:paraId="75F316E6" w14:textId="7F912599" w:rsidR="002D194D" w:rsidRDefault="00000000">
          <w:pPr>
            <w:pStyle w:val="TM1"/>
            <w:rPr>
              <w:b w:val="0"/>
              <w:color w:val="auto"/>
              <w:sz w:val="22"/>
            </w:rPr>
          </w:pPr>
          <w:hyperlink w:anchor="_Toc111668533" w:history="1">
            <w:r w:rsidR="002D194D" w:rsidRPr="000C28C1">
              <w:rPr>
                <w:rStyle w:val="Lienhypertexte"/>
              </w:rPr>
              <w:t>8.</w:t>
            </w:r>
            <w:r w:rsidR="002D194D">
              <w:rPr>
                <w:b w:val="0"/>
                <w:color w:val="auto"/>
                <w:sz w:val="22"/>
              </w:rPr>
              <w:tab/>
            </w:r>
            <w:r w:rsidR="002D194D" w:rsidRPr="000C28C1">
              <w:rPr>
                <w:rStyle w:val="Lienhypertexte"/>
              </w:rPr>
              <w:t>Tests et validation</w:t>
            </w:r>
            <w:r w:rsidR="002D194D">
              <w:rPr>
                <w:webHidden/>
              </w:rPr>
              <w:tab/>
            </w:r>
            <w:r w:rsidR="002D194D">
              <w:rPr>
                <w:webHidden/>
              </w:rPr>
              <w:fldChar w:fldCharType="begin"/>
            </w:r>
            <w:r w:rsidR="002D194D">
              <w:rPr>
                <w:webHidden/>
              </w:rPr>
              <w:instrText xml:space="preserve"> PAGEREF _Toc111668533 \h </w:instrText>
            </w:r>
            <w:r w:rsidR="002D194D">
              <w:rPr>
                <w:webHidden/>
              </w:rPr>
            </w:r>
            <w:r w:rsidR="002D194D">
              <w:rPr>
                <w:webHidden/>
              </w:rPr>
              <w:fldChar w:fldCharType="separate"/>
            </w:r>
            <w:r w:rsidR="002D194D">
              <w:rPr>
                <w:webHidden/>
              </w:rPr>
              <w:t>44</w:t>
            </w:r>
            <w:r w:rsidR="002D194D">
              <w:rPr>
                <w:webHidden/>
              </w:rPr>
              <w:fldChar w:fldCharType="end"/>
            </w:r>
          </w:hyperlink>
        </w:p>
        <w:p w14:paraId="09C25C23" w14:textId="16783E2C" w:rsidR="002D194D" w:rsidRDefault="00000000">
          <w:pPr>
            <w:pStyle w:val="TM3"/>
            <w:tabs>
              <w:tab w:val="left" w:pos="1757"/>
            </w:tabs>
            <w:rPr>
              <w:color w:val="auto"/>
              <w:sz w:val="22"/>
            </w:rPr>
          </w:pPr>
          <w:hyperlink w:anchor="_Toc111668534" w:history="1">
            <w:r w:rsidR="002D194D" w:rsidRPr="000C28C1">
              <w:rPr>
                <w:rStyle w:val="Lienhypertexte"/>
              </w:rPr>
              <w:t>A.</w:t>
            </w:r>
            <w:r w:rsidR="002D194D">
              <w:rPr>
                <w:color w:val="auto"/>
                <w:sz w:val="22"/>
              </w:rPr>
              <w:tab/>
            </w:r>
            <w:r w:rsidR="002D194D" w:rsidRPr="000C28C1">
              <w:rPr>
                <w:rStyle w:val="Lienhypertexte"/>
              </w:rPr>
              <w:t>Cahier de recettes</w:t>
            </w:r>
            <w:r w:rsidR="002D194D">
              <w:rPr>
                <w:webHidden/>
              </w:rPr>
              <w:tab/>
            </w:r>
            <w:r w:rsidR="002D194D">
              <w:rPr>
                <w:webHidden/>
              </w:rPr>
              <w:fldChar w:fldCharType="begin"/>
            </w:r>
            <w:r w:rsidR="002D194D">
              <w:rPr>
                <w:webHidden/>
              </w:rPr>
              <w:instrText xml:space="preserve"> PAGEREF _Toc111668534 \h </w:instrText>
            </w:r>
            <w:r w:rsidR="002D194D">
              <w:rPr>
                <w:webHidden/>
              </w:rPr>
            </w:r>
            <w:r w:rsidR="002D194D">
              <w:rPr>
                <w:webHidden/>
              </w:rPr>
              <w:fldChar w:fldCharType="separate"/>
            </w:r>
            <w:r w:rsidR="002D194D">
              <w:rPr>
                <w:webHidden/>
              </w:rPr>
              <w:t>44</w:t>
            </w:r>
            <w:r w:rsidR="002D194D">
              <w:rPr>
                <w:webHidden/>
              </w:rPr>
              <w:fldChar w:fldCharType="end"/>
            </w:r>
          </w:hyperlink>
        </w:p>
        <w:p w14:paraId="00555175" w14:textId="5CFB17D4" w:rsidR="002D194D" w:rsidRDefault="00000000">
          <w:pPr>
            <w:pStyle w:val="TM3"/>
            <w:tabs>
              <w:tab w:val="left" w:pos="1757"/>
            </w:tabs>
            <w:rPr>
              <w:color w:val="auto"/>
              <w:sz w:val="22"/>
            </w:rPr>
          </w:pPr>
          <w:hyperlink w:anchor="_Toc111668535" w:history="1">
            <w:r w:rsidR="002D194D" w:rsidRPr="000C28C1">
              <w:rPr>
                <w:rStyle w:val="Lienhypertexte"/>
              </w:rPr>
              <w:t>B.</w:t>
            </w:r>
            <w:r w:rsidR="002D194D">
              <w:rPr>
                <w:color w:val="auto"/>
                <w:sz w:val="22"/>
              </w:rPr>
              <w:tab/>
            </w:r>
            <w:r w:rsidR="002D194D" w:rsidRPr="000C28C1">
              <w:rPr>
                <w:rStyle w:val="Lienhypertexte"/>
              </w:rPr>
              <w:t>Vérification de la qualité avec SonarQube</w:t>
            </w:r>
            <w:r w:rsidR="002D194D">
              <w:rPr>
                <w:webHidden/>
              </w:rPr>
              <w:tab/>
            </w:r>
            <w:r w:rsidR="002D194D">
              <w:rPr>
                <w:webHidden/>
              </w:rPr>
              <w:fldChar w:fldCharType="begin"/>
            </w:r>
            <w:r w:rsidR="002D194D">
              <w:rPr>
                <w:webHidden/>
              </w:rPr>
              <w:instrText xml:space="preserve"> PAGEREF _Toc111668535 \h </w:instrText>
            </w:r>
            <w:r w:rsidR="002D194D">
              <w:rPr>
                <w:webHidden/>
              </w:rPr>
            </w:r>
            <w:r w:rsidR="002D194D">
              <w:rPr>
                <w:webHidden/>
              </w:rPr>
              <w:fldChar w:fldCharType="separate"/>
            </w:r>
            <w:r w:rsidR="002D194D">
              <w:rPr>
                <w:webHidden/>
              </w:rPr>
              <w:t>44</w:t>
            </w:r>
            <w:r w:rsidR="002D194D">
              <w:rPr>
                <w:webHidden/>
              </w:rPr>
              <w:fldChar w:fldCharType="end"/>
            </w:r>
          </w:hyperlink>
        </w:p>
        <w:p w14:paraId="6422A575" w14:textId="2D878D1F" w:rsidR="002D194D" w:rsidRDefault="00000000">
          <w:pPr>
            <w:pStyle w:val="TM1"/>
            <w:rPr>
              <w:b w:val="0"/>
              <w:color w:val="auto"/>
              <w:sz w:val="22"/>
            </w:rPr>
          </w:pPr>
          <w:hyperlink w:anchor="_Toc111668536" w:history="1">
            <w:r w:rsidR="002D194D" w:rsidRPr="000C28C1">
              <w:rPr>
                <w:rStyle w:val="Lienhypertexte"/>
              </w:rPr>
              <w:t>9.</w:t>
            </w:r>
            <w:r w:rsidR="002D194D">
              <w:rPr>
                <w:b w:val="0"/>
                <w:color w:val="auto"/>
                <w:sz w:val="22"/>
              </w:rPr>
              <w:tab/>
            </w:r>
            <w:r w:rsidR="002D194D" w:rsidRPr="000C28C1">
              <w:rPr>
                <w:rStyle w:val="Lienhypertexte"/>
              </w:rPr>
              <w:t>Bilan du projet</w:t>
            </w:r>
            <w:r w:rsidR="002D194D">
              <w:rPr>
                <w:webHidden/>
              </w:rPr>
              <w:tab/>
            </w:r>
            <w:r w:rsidR="002D194D">
              <w:rPr>
                <w:webHidden/>
              </w:rPr>
              <w:fldChar w:fldCharType="begin"/>
            </w:r>
            <w:r w:rsidR="002D194D">
              <w:rPr>
                <w:webHidden/>
              </w:rPr>
              <w:instrText xml:space="preserve"> PAGEREF _Toc111668536 \h </w:instrText>
            </w:r>
            <w:r w:rsidR="002D194D">
              <w:rPr>
                <w:webHidden/>
              </w:rPr>
            </w:r>
            <w:r w:rsidR="002D194D">
              <w:rPr>
                <w:webHidden/>
              </w:rPr>
              <w:fldChar w:fldCharType="separate"/>
            </w:r>
            <w:r w:rsidR="002D194D">
              <w:rPr>
                <w:webHidden/>
              </w:rPr>
              <w:t>44</w:t>
            </w:r>
            <w:r w:rsidR="002D194D">
              <w:rPr>
                <w:webHidden/>
              </w:rPr>
              <w:fldChar w:fldCharType="end"/>
            </w:r>
          </w:hyperlink>
        </w:p>
        <w:p w14:paraId="20325CF0" w14:textId="1F8604F9" w:rsidR="002D194D" w:rsidRDefault="00000000">
          <w:pPr>
            <w:pStyle w:val="TM1"/>
            <w:rPr>
              <w:b w:val="0"/>
              <w:color w:val="auto"/>
              <w:sz w:val="22"/>
            </w:rPr>
          </w:pPr>
          <w:hyperlink w:anchor="_Toc111668537" w:history="1">
            <w:r w:rsidR="002D194D" w:rsidRPr="000C28C1">
              <w:rPr>
                <w:rStyle w:val="Lienhypertexte"/>
              </w:rPr>
              <w:t>10.</w:t>
            </w:r>
            <w:r w:rsidR="002D194D">
              <w:rPr>
                <w:b w:val="0"/>
                <w:color w:val="auto"/>
                <w:sz w:val="22"/>
              </w:rPr>
              <w:tab/>
            </w:r>
            <w:r w:rsidR="002D194D" w:rsidRPr="000C28C1">
              <w:rPr>
                <w:rStyle w:val="Lienhypertexte"/>
              </w:rPr>
              <w:t>Bilan personnel et perspectives</w:t>
            </w:r>
            <w:r w:rsidR="002D194D">
              <w:rPr>
                <w:webHidden/>
              </w:rPr>
              <w:tab/>
            </w:r>
            <w:r w:rsidR="002D194D">
              <w:rPr>
                <w:webHidden/>
              </w:rPr>
              <w:fldChar w:fldCharType="begin"/>
            </w:r>
            <w:r w:rsidR="002D194D">
              <w:rPr>
                <w:webHidden/>
              </w:rPr>
              <w:instrText xml:space="preserve"> PAGEREF _Toc111668537 \h </w:instrText>
            </w:r>
            <w:r w:rsidR="002D194D">
              <w:rPr>
                <w:webHidden/>
              </w:rPr>
            </w:r>
            <w:r w:rsidR="002D194D">
              <w:rPr>
                <w:webHidden/>
              </w:rPr>
              <w:fldChar w:fldCharType="separate"/>
            </w:r>
            <w:r w:rsidR="002D194D">
              <w:rPr>
                <w:webHidden/>
              </w:rPr>
              <w:t>44</w:t>
            </w:r>
            <w:r w:rsidR="002D194D">
              <w:rPr>
                <w:webHidden/>
              </w:rPr>
              <w:fldChar w:fldCharType="end"/>
            </w:r>
          </w:hyperlink>
        </w:p>
        <w:p w14:paraId="47242679" w14:textId="784EBC72" w:rsidR="002D194D" w:rsidRDefault="00000000">
          <w:pPr>
            <w:pStyle w:val="TM1"/>
            <w:rPr>
              <w:b w:val="0"/>
              <w:color w:val="auto"/>
              <w:sz w:val="22"/>
            </w:rPr>
          </w:pPr>
          <w:hyperlink w:anchor="_Toc111668538" w:history="1">
            <w:r w:rsidR="002D194D" w:rsidRPr="000C28C1">
              <w:rPr>
                <w:rStyle w:val="Lienhypertexte"/>
              </w:rPr>
              <w:t>11.</w:t>
            </w:r>
            <w:r w:rsidR="002D194D">
              <w:rPr>
                <w:b w:val="0"/>
                <w:color w:val="auto"/>
                <w:sz w:val="22"/>
              </w:rPr>
              <w:tab/>
            </w:r>
            <w:r w:rsidR="002D194D" w:rsidRPr="000C28C1">
              <w:rPr>
                <w:rStyle w:val="Lienhypertexte"/>
              </w:rPr>
              <w:t>Annexes</w:t>
            </w:r>
            <w:r w:rsidR="002D194D">
              <w:rPr>
                <w:webHidden/>
              </w:rPr>
              <w:tab/>
            </w:r>
            <w:r w:rsidR="002D194D">
              <w:rPr>
                <w:webHidden/>
              </w:rPr>
              <w:fldChar w:fldCharType="begin"/>
            </w:r>
            <w:r w:rsidR="002D194D">
              <w:rPr>
                <w:webHidden/>
              </w:rPr>
              <w:instrText xml:space="preserve"> PAGEREF _Toc111668538 \h </w:instrText>
            </w:r>
            <w:r w:rsidR="002D194D">
              <w:rPr>
                <w:webHidden/>
              </w:rPr>
            </w:r>
            <w:r w:rsidR="002D194D">
              <w:rPr>
                <w:webHidden/>
              </w:rPr>
              <w:fldChar w:fldCharType="separate"/>
            </w:r>
            <w:r w:rsidR="002D194D">
              <w:rPr>
                <w:webHidden/>
              </w:rPr>
              <w:t>45</w:t>
            </w:r>
            <w:r w:rsidR="002D194D">
              <w:rPr>
                <w:webHidden/>
              </w:rPr>
              <w:fldChar w:fldCharType="end"/>
            </w:r>
          </w:hyperlink>
        </w:p>
        <w:p w14:paraId="50E4CE24" w14:textId="6A67EB63" w:rsidR="002D194D" w:rsidRDefault="00000000">
          <w:pPr>
            <w:pStyle w:val="TM2"/>
            <w:rPr>
              <w:rFonts w:eastAsiaTheme="minorEastAsia" w:cstheme="minorBidi"/>
              <w:color w:val="auto"/>
              <w:sz w:val="22"/>
              <w:lang w:eastAsia="fr-FR"/>
            </w:rPr>
          </w:pPr>
          <w:hyperlink w:anchor="_Toc111668539" w:history="1">
            <w:r w:rsidR="002D194D" w:rsidRPr="000C28C1">
              <w:rPr>
                <w:rStyle w:val="Lienhypertexte"/>
              </w:rPr>
              <w:t>11.1.</w:t>
            </w:r>
            <w:r w:rsidR="002D194D">
              <w:rPr>
                <w:rFonts w:eastAsiaTheme="minorEastAsia" w:cstheme="minorBidi"/>
                <w:color w:val="auto"/>
                <w:sz w:val="22"/>
                <w:lang w:eastAsia="fr-FR"/>
              </w:rPr>
              <w:tab/>
            </w:r>
            <w:r w:rsidR="002D194D" w:rsidRPr="000C28C1">
              <w:rPr>
                <w:rStyle w:val="Lienhypertexte"/>
              </w:rPr>
              <w:t>Résolution des tickets incidents pour CARL</w:t>
            </w:r>
            <w:r w:rsidR="002D194D">
              <w:rPr>
                <w:webHidden/>
              </w:rPr>
              <w:tab/>
            </w:r>
            <w:r w:rsidR="002D194D">
              <w:rPr>
                <w:webHidden/>
              </w:rPr>
              <w:fldChar w:fldCharType="begin"/>
            </w:r>
            <w:r w:rsidR="002D194D">
              <w:rPr>
                <w:webHidden/>
              </w:rPr>
              <w:instrText xml:space="preserve"> PAGEREF _Toc111668539 \h </w:instrText>
            </w:r>
            <w:r w:rsidR="002D194D">
              <w:rPr>
                <w:webHidden/>
              </w:rPr>
            </w:r>
            <w:r w:rsidR="002D194D">
              <w:rPr>
                <w:webHidden/>
              </w:rPr>
              <w:fldChar w:fldCharType="separate"/>
            </w:r>
            <w:r w:rsidR="002D194D">
              <w:rPr>
                <w:webHidden/>
              </w:rPr>
              <w:t>45</w:t>
            </w:r>
            <w:r w:rsidR="002D194D">
              <w:rPr>
                <w:webHidden/>
              </w:rPr>
              <w:fldChar w:fldCharType="end"/>
            </w:r>
          </w:hyperlink>
        </w:p>
        <w:p w14:paraId="74C52147" w14:textId="20899620" w:rsidR="002D194D" w:rsidRDefault="00000000">
          <w:pPr>
            <w:pStyle w:val="TM3"/>
            <w:tabs>
              <w:tab w:val="left" w:pos="1757"/>
            </w:tabs>
            <w:rPr>
              <w:color w:val="auto"/>
              <w:sz w:val="22"/>
            </w:rPr>
          </w:pPr>
          <w:hyperlink w:anchor="_Toc111668540" w:history="1">
            <w:r w:rsidR="002D194D" w:rsidRPr="000C28C1">
              <w:rPr>
                <w:rStyle w:val="Lienhypertexte"/>
              </w:rPr>
              <w:t>A.</w:t>
            </w:r>
            <w:r w:rsidR="002D194D">
              <w:rPr>
                <w:color w:val="auto"/>
                <w:sz w:val="22"/>
              </w:rPr>
              <w:tab/>
            </w:r>
            <w:r w:rsidR="002D194D" w:rsidRPr="000C28C1">
              <w:rPr>
                <w:rStyle w:val="Lienhypertexte"/>
              </w:rPr>
              <w:t>Requetes SQL</w:t>
            </w:r>
            <w:r w:rsidR="002D194D">
              <w:rPr>
                <w:webHidden/>
              </w:rPr>
              <w:tab/>
            </w:r>
            <w:r w:rsidR="002D194D">
              <w:rPr>
                <w:webHidden/>
              </w:rPr>
              <w:fldChar w:fldCharType="begin"/>
            </w:r>
            <w:r w:rsidR="002D194D">
              <w:rPr>
                <w:webHidden/>
              </w:rPr>
              <w:instrText xml:space="preserve"> PAGEREF _Toc111668540 \h </w:instrText>
            </w:r>
            <w:r w:rsidR="002D194D">
              <w:rPr>
                <w:webHidden/>
              </w:rPr>
            </w:r>
            <w:r w:rsidR="002D194D">
              <w:rPr>
                <w:webHidden/>
              </w:rPr>
              <w:fldChar w:fldCharType="separate"/>
            </w:r>
            <w:r w:rsidR="002D194D">
              <w:rPr>
                <w:webHidden/>
              </w:rPr>
              <w:t>45</w:t>
            </w:r>
            <w:r w:rsidR="002D194D">
              <w:rPr>
                <w:webHidden/>
              </w:rPr>
              <w:fldChar w:fldCharType="end"/>
            </w:r>
          </w:hyperlink>
        </w:p>
        <w:p w14:paraId="499A97B4" w14:textId="6C6302F3" w:rsidR="002D194D" w:rsidRDefault="00000000">
          <w:pPr>
            <w:pStyle w:val="TM2"/>
            <w:rPr>
              <w:rFonts w:eastAsiaTheme="minorEastAsia" w:cstheme="minorBidi"/>
              <w:color w:val="auto"/>
              <w:sz w:val="22"/>
              <w:lang w:eastAsia="fr-FR"/>
            </w:rPr>
          </w:pPr>
          <w:hyperlink w:anchor="_Toc111668541" w:history="1">
            <w:r w:rsidR="002D194D" w:rsidRPr="000C28C1">
              <w:rPr>
                <w:rStyle w:val="Lienhypertexte"/>
              </w:rPr>
              <w:t>11.2.</w:t>
            </w:r>
            <w:r w:rsidR="002D194D">
              <w:rPr>
                <w:rFonts w:eastAsiaTheme="minorEastAsia" w:cstheme="minorBidi"/>
                <w:color w:val="auto"/>
                <w:sz w:val="22"/>
                <w:lang w:eastAsia="fr-FR"/>
              </w:rPr>
              <w:tab/>
            </w:r>
            <w:r w:rsidR="002D194D" w:rsidRPr="000C28C1">
              <w:rPr>
                <w:rStyle w:val="Lienhypertexte"/>
              </w:rPr>
              <w:t>Images Base de données</w:t>
            </w:r>
            <w:r w:rsidR="002D194D">
              <w:rPr>
                <w:webHidden/>
              </w:rPr>
              <w:tab/>
            </w:r>
            <w:r w:rsidR="002D194D">
              <w:rPr>
                <w:webHidden/>
              </w:rPr>
              <w:fldChar w:fldCharType="begin"/>
            </w:r>
            <w:r w:rsidR="002D194D">
              <w:rPr>
                <w:webHidden/>
              </w:rPr>
              <w:instrText xml:space="preserve"> PAGEREF _Toc111668541 \h </w:instrText>
            </w:r>
            <w:r w:rsidR="002D194D">
              <w:rPr>
                <w:webHidden/>
              </w:rPr>
            </w:r>
            <w:r w:rsidR="002D194D">
              <w:rPr>
                <w:webHidden/>
              </w:rPr>
              <w:fldChar w:fldCharType="separate"/>
            </w:r>
            <w:r w:rsidR="002D194D">
              <w:rPr>
                <w:webHidden/>
              </w:rPr>
              <w:t>46</w:t>
            </w:r>
            <w:r w:rsidR="002D194D">
              <w:rPr>
                <w:webHidden/>
              </w:rPr>
              <w:fldChar w:fldCharType="end"/>
            </w:r>
          </w:hyperlink>
        </w:p>
        <w:p w14:paraId="4ABAB86B" w14:textId="1E3F558E" w:rsidR="002D194D" w:rsidRDefault="00000000">
          <w:pPr>
            <w:pStyle w:val="TM3"/>
            <w:tabs>
              <w:tab w:val="left" w:pos="1757"/>
            </w:tabs>
            <w:rPr>
              <w:color w:val="auto"/>
              <w:sz w:val="22"/>
            </w:rPr>
          </w:pPr>
          <w:hyperlink w:anchor="_Toc111668542" w:history="1">
            <w:r w:rsidR="002D194D" w:rsidRPr="000C28C1">
              <w:rPr>
                <w:rStyle w:val="Lienhypertexte"/>
              </w:rPr>
              <w:t>A.</w:t>
            </w:r>
            <w:r w:rsidR="002D194D">
              <w:rPr>
                <w:color w:val="auto"/>
                <w:sz w:val="22"/>
              </w:rPr>
              <w:tab/>
            </w:r>
            <w:r w:rsidR="002D194D" w:rsidRPr="000C28C1">
              <w:rPr>
                <w:rStyle w:val="Lienhypertexte"/>
              </w:rPr>
              <w:t>Dictionnaire des données</w:t>
            </w:r>
            <w:r w:rsidR="002D194D">
              <w:rPr>
                <w:webHidden/>
              </w:rPr>
              <w:tab/>
            </w:r>
            <w:r w:rsidR="002D194D">
              <w:rPr>
                <w:webHidden/>
              </w:rPr>
              <w:fldChar w:fldCharType="begin"/>
            </w:r>
            <w:r w:rsidR="002D194D">
              <w:rPr>
                <w:webHidden/>
              </w:rPr>
              <w:instrText xml:space="preserve"> PAGEREF _Toc111668542 \h </w:instrText>
            </w:r>
            <w:r w:rsidR="002D194D">
              <w:rPr>
                <w:webHidden/>
              </w:rPr>
            </w:r>
            <w:r w:rsidR="002D194D">
              <w:rPr>
                <w:webHidden/>
              </w:rPr>
              <w:fldChar w:fldCharType="separate"/>
            </w:r>
            <w:r w:rsidR="002D194D">
              <w:rPr>
                <w:webHidden/>
              </w:rPr>
              <w:t>46</w:t>
            </w:r>
            <w:r w:rsidR="002D194D">
              <w:rPr>
                <w:webHidden/>
              </w:rPr>
              <w:fldChar w:fldCharType="end"/>
            </w:r>
          </w:hyperlink>
        </w:p>
        <w:p w14:paraId="759D4FCE" w14:textId="7841CD84" w:rsidR="00A81F33" w:rsidRPr="005E3ED5" w:rsidRDefault="009F700A" w:rsidP="00D90B08">
          <w:pPr>
            <w:rPr>
              <w:rFonts w:ascii="Calibri" w:hAnsi="Calibri"/>
              <w:b/>
              <w:bCs/>
            </w:rPr>
          </w:pPr>
          <w:r w:rsidRPr="005E3ED5">
            <w:rPr>
              <w:rFonts w:ascii="Calibri" w:hAnsi="Calibri"/>
              <w:b/>
              <w:bCs/>
            </w:rPr>
            <w:fldChar w:fldCharType="end"/>
          </w:r>
        </w:p>
        <w:p w14:paraId="687E6BEE" w14:textId="77777777" w:rsidR="00A81F33" w:rsidRPr="005E3ED5" w:rsidRDefault="00A81F33">
          <w:pPr>
            <w:spacing w:after="0"/>
            <w:rPr>
              <w:rFonts w:ascii="Calibri" w:hAnsi="Calibri"/>
              <w:b/>
              <w:bCs/>
            </w:rPr>
          </w:pPr>
          <w:r w:rsidRPr="005E3ED5">
            <w:rPr>
              <w:rFonts w:ascii="Calibri" w:hAnsi="Calibri"/>
              <w:b/>
              <w:bCs/>
            </w:rPr>
            <w:br w:type="page"/>
          </w:r>
        </w:p>
        <w:p w14:paraId="5D551824" w14:textId="2F0B8873" w:rsidR="001B214E" w:rsidRPr="005E3ED5" w:rsidRDefault="00000000" w:rsidP="00D90B08">
          <w:pPr>
            <w:rPr>
              <w:rFonts w:ascii="Calibri" w:hAnsi="Calibri"/>
            </w:rPr>
          </w:pPr>
        </w:p>
      </w:sdtContent>
    </w:sdt>
    <w:bookmarkEnd w:id="1" w:displacedByCustomXml="prev"/>
    <w:p w14:paraId="25780EA2" w14:textId="6CD13725" w:rsidR="009075D0" w:rsidRPr="005E3ED5" w:rsidRDefault="00DD3479" w:rsidP="00D90B08">
      <w:pPr>
        <w:pStyle w:val="Titre1"/>
        <w:rPr>
          <w:rFonts w:ascii="Calibri" w:hAnsi="Calibri" w:cs="Calibri"/>
          <w:lang w:val="fr-FR"/>
        </w:rPr>
      </w:pPr>
      <w:bookmarkStart w:id="2" w:name="_Toc111668488"/>
      <w:r w:rsidRPr="005E3ED5">
        <w:rPr>
          <w:rFonts w:ascii="Calibri" w:hAnsi="Calibri" w:cs="Calibri"/>
          <w:lang w:val="fr-FR"/>
        </w:rPr>
        <w:t>Introduction</w:t>
      </w:r>
      <w:bookmarkEnd w:id="2"/>
    </w:p>
    <w:p w14:paraId="08831BF7" w14:textId="77777777" w:rsidR="00D5440C" w:rsidRPr="005E3ED5" w:rsidRDefault="00D5440C" w:rsidP="00D90B08">
      <w:pPr>
        <w:rPr>
          <w:rFonts w:ascii="Calibri" w:hAnsi="Calibri"/>
        </w:rPr>
      </w:pPr>
    </w:p>
    <w:p w14:paraId="37610578" w14:textId="201B9799" w:rsidR="00D5440C" w:rsidRPr="005E3ED5" w:rsidRDefault="00290A5A" w:rsidP="00290A5A">
      <w:pPr>
        <w:spacing w:after="0"/>
        <w:rPr>
          <w:rFonts w:ascii="Calibri" w:hAnsi="Calibri"/>
        </w:rPr>
      </w:pPr>
      <w:r w:rsidRPr="005E3ED5">
        <w:rPr>
          <w:rFonts w:ascii="Calibri" w:hAnsi="Calibri"/>
        </w:rPr>
        <w:br w:type="page"/>
      </w:r>
    </w:p>
    <w:p w14:paraId="4B5CA313" w14:textId="2122B0F4" w:rsidR="009E566B" w:rsidRPr="005E3ED5" w:rsidRDefault="00B74FCA" w:rsidP="00D90B08">
      <w:pPr>
        <w:pStyle w:val="Titre1"/>
        <w:rPr>
          <w:rFonts w:ascii="Calibri" w:hAnsi="Calibri" w:cs="Calibri"/>
          <w:lang w:val="fr-FR"/>
        </w:rPr>
      </w:pPr>
      <w:bookmarkStart w:id="3" w:name="_Toc111668489"/>
      <w:r w:rsidRPr="005E3ED5">
        <w:rPr>
          <w:rFonts w:ascii="Calibri" w:hAnsi="Calibri" w:cs="Calibri"/>
          <w:lang w:val="fr-FR"/>
        </w:rPr>
        <w:lastRenderedPageBreak/>
        <w:t>Présentation de l’entreprise</w:t>
      </w:r>
      <w:bookmarkEnd w:id="3"/>
    </w:p>
    <w:p w14:paraId="0580ECE7" w14:textId="24FC0637" w:rsidR="00B74FCA" w:rsidRPr="005E3ED5" w:rsidRDefault="00B74FCA" w:rsidP="00D90B08">
      <w:pPr>
        <w:pStyle w:val="Titre2"/>
        <w:rPr>
          <w:rFonts w:ascii="Calibri" w:hAnsi="Calibri" w:cs="Calibri"/>
          <w:lang w:val="fr-FR"/>
        </w:rPr>
      </w:pPr>
      <w:bookmarkStart w:id="4" w:name="_Toc111668490"/>
      <w:r w:rsidRPr="005E3ED5">
        <w:rPr>
          <w:rFonts w:ascii="Calibri" w:hAnsi="Calibri" w:cs="Calibri"/>
          <w:lang w:val="fr-FR"/>
        </w:rPr>
        <w:t>Historique</w:t>
      </w:r>
      <w:r w:rsidR="00FE6E67" w:rsidRPr="005E3ED5">
        <w:rPr>
          <w:rFonts w:ascii="Calibri" w:hAnsi="Calibri" w:cs="Calibri"/>
          <w:lang w:val="fr-FR"/>
        </w:rPr>
        <w:t xml:space="preserve"> et Présentation du groupe</w:t>
      </w:r>
      <w:bookmarkEnd w:id="4"/>
    </w:p>
    <w:p w14:paraId="0DA5D505" w14:textId="77777777" w:rsidR="008C0728" w:rsidRPr="005E3ED5" w:rsidRDefault="008C0728" w:rsidP="00D90B08">
      <w:pPr>
        <w:rPr>
          <w:rFonts w:ascii="Calibri" w:hAnsi="Calibri"/>
        </w:rPr>
      </w:pPr>
      <w:r w:rsidRPr="005E3ED5">
        <w:rPr>
          <w:rFonts w:ascii="Calibri" w:hAnsi="Calibri"/>
        </w:rPr>
        <w:t xml:space="preserve">L’entreprise </w:t>
      </w:r>
      <w:proofErr w:type="spellStart"/>
      <w:r w:rsidRPr="005E3ED5">
        <w:rPr>
          <w:rFonts w:ascii="Calibri" w:hAnsi="Calibri"/>
        </w:rPr>
        <w:t>Inetum</w:t>
      </w:r>
      <w:proofErr w:type="spellEnd"/>
      <w:r w:rsidRPr="005E3ED5">
        <w:rPr>
          <w:rFonts w:ascii="Calibri" w:hAnsi="Calibri"/>
        </w:rPr>
        <w:t xml:space="preserve">, anciennement appelée « Groupe Informatique Français » (Gfi) est une </w:t>
      </w:r>
      <w:r w:rsidRPr="005E3ED5">
        <w:rPr>
          <w:rFonts w:ascii="Calibri" w:hAnsi="Calibri"/>
          <w:b/>
          <w:bCs/>
        </w:rPr>
        <w:t>entreprise de service numérique</w:t>
      </w:r>
      <w:r w:rsidRPr="005E3ED5">
        <w:rPr>
          <w:rFonts w:ascii="Calibri" w:hAnsi="Calibri"/>
        </w:rPr>
        <w:t xml:space="preserve"> (ESN) inscrite dans une dimension internationale. </w:t>
      </w:r>
    </w:p>
    <w:p w14:paraId="2DE9CA41" w14:textId="77777777" w:rsidR="008C0728" w:rsidRPr="005E3ED5" w:rsidRDefault="008C0728" w:rsidP="00D90B08">
      <w:pPr>
        <w:rPr>
          <w:rFonts w:ascii="Calibri" w:hAnsi="Calibri"/>
        </w:rPr>
      </w:pPr>
      <w:r w:rsidRPr="005E3ED5">
        <w:rPr>
          <w:rFonts w:ascii="Calibri" w:hAnsi="Calibri"/>
        </w:rPr>
        <w:t>La volonté d’</w:t>
      </w:r>
      <w:proofErr w:type="spellStart"/>
      <w:r w:rsidRPr="005E3ED5">
        <w:rPr>
          <w:rFonts w:ascii="Calibri" w:hAnsi="Calibri"/>
        </w:rPr>
        <w:t>Inetum</w:t>
      </w:r>
      <w:proofErr w:type="spellEnd"/>
      <w:r w:rsidRPr="005E3ED5">
        <w:rPr>
          <w:rFonts w:ascii="Calibri" w:hAnsi="Calibri"/>
        </w:rPr>
        <w:t xml:space="preserve">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5E3ED5">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5E3ED5"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5E3ED5" w:rsidRDefault="00FE6E67" w:rsidP="00D90B08">
      <w:pPr>
        <w:rPr>
          <w:rFonts w:ascii="Calibri" w:hAnsi="Calibri"/>
        </w:rPr>
      </w:pPr>
    </w:p>
    <w:p w14:paraId="79AC82D5" w14:textId="77777777" w:rsidR="00C375EB" w:rsidRPr="005E3ED5" w:rsidRDefault="00C375EB" w:rsidP="00D90B08">
      <w:pPr>
        <w:pStyle w:val="Titre2"/>
        <w:rPr>
          <w:rFonts w:ascii="Calibri" w:hAnsi="Calibri" w:cs="Calibri"/>
          <w:lang w:val="fr-FR"/>
        </w:rPr>
      </w:pPr>
      <w:bookmarkStart w:id="5" w:name="_Toc110242375"/>
      <w:bookmarkStart w:id="6" w:name="_Toc111668491"/>
      <w:r w:rsidRPr="005E3ED5">
        <w:rPr>
          <w:rFonts w:ascii="Calibri" w:hAnsi="Calibri" w:cs="Calibri"/>
          <w:lang w:val="fr-FR"/>
        </w:rPr>
        <w:t>Implantations en France</w:t>
      </w:r>
      <w:bookmarkEnd w:id="5"/>
      <w:bookmarkEnd w:id="6"/>
    </w:p>
    <w:p w14:paraId="0B2161B8" w14:textId="77777777" w:rsidR="00C375EB" w:rsidRPr="005E3ED5" w:rsidRDefault="00C375EB" w:rsidP="00D90B08">
      <w:pPr>
        <w:rPr>
          <w:rFonts w:ascii="Calibri" w:hAnsi="Calibri"/>
        </w:rPr>
      </w:pPr>
      <w:r w:rsidRPr="005E3ED5">
        <w:rPr>
          <w:rFonts w:ascii="Calibri" w:hAnsi="Calibri"/>
        </w:rPr>
        <w:t xml:space="preserve">La France génère </w:t>
      </w:r>
      <w:r w:rsidRPr="005E3ED5">
        <w:rPr>
          <w:rFonts w:ascii="Calibri" w:hAnsi="Calibri"/>
          <w:b/>
          <w:bCs/>
        </w:rPr>
        <w:t>39% du chiffre d’affaires</w:t>
      </w:r>
      <w:r w:rsidRPr="005E3ED5">
        <w:rPr>
          <w:rFonts w:ascii="Calibri" w:hAnsi="Calibri"/>
        </w:rPr>
        <w:t xml:space="preserve"> avec un effectif de plus de </w:t>
      </w:r>
      <w:r w:rsidRPr="005E3ED5">
        <w:rPr>
          <w:rFonts w:ascii="Calibri" w:hAnsi="Calibri"/>
          <w:b/>
          <w:bCs/>
        </w:rPr>
        <w:t>11000 consultants</w:t>
      </w:r>
      <w:r w:rsidRPr="005E3ED5">
        <w:rPr>
          <w:rFonts w:ascii="Calibri" w:hAnsi="Calibri"/>
        </w:rPr>
        <w:t>.</w:t>
      </w:r>
    </w:p>
    <w:p w14:paraId="1AAE98C0" w14:textId="494D4370" w:rsidR="00C375EB" w:rsidRPr="005E3ED5" w:rsidRDefault="00290A5A" w:rsidP="00D90B08">
      <w:pPr>
        <w:rPr>
          <w:rFonts w:ascii="Calibri" w:hAnsi="Calibri"/>
        </w:rPr>
      </w:pPr>
      <w:r w:rsidRPr="005E3ED5">
        <w:rPr>
          <w:rFonts w:ascii="Calibri" w:hAnsi="Calibri"/>
          <w:noProof/>
        </w:rPr>
        <w:drawing>
          <wp:anchor distT="0" distB="0" distL="114300" distR="114300" simplePos="0" relativeHeight="251869184" behindDoc="1" locked="0" layoutInCell="1" allowOverlap="1" wp14:anchorId="3EEEE085" wp14:editId="3E9DE532">
            <wp:simplePos x="0" y="0"/>
            <wp:positionH relativeFrom="column">
              <wp:posOffset>-5080</wp:posOffset>
            </wp:positionH>
            <wp:positionV relativeFrom="paragraph">
              <wp:posOffset>465455</wp:posOffset>
            </wp:positionV>
            <wp:extent cx="5104765" cy="1490345"/>
            <wp:effectExtent l="0" t="0" r="635" b="0"/>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104765" cy="1490345"/>
                    </a:xfrm>
                    <a:prstGeom prst="rect">
                      <a:avLst/>
                    </a:prstGeom>
                  </pic:spPr>
                </pic:pic>
              </a:graphicData>
            </a:graphic>
            <wp14:sizeRelH relativeFrom="margin">
              <wp14:pctWidth>0</wp14:pctWidth>
            </wp14:sizeRelH>
            <wp14:sizeRelV relativeFrom="margin">
              <wp14:pctHeight>0</wp14:pctHeight>
            </wp14:sizeRelV>
          </wp:anchor>
        </w:drawing>
      </w:r>
      <w:r w:rsidR="00C375EB" w:rsidRPr="005E3ED5">
        <w:rPr>
          <w:rFonts w:ascii="Calibri" w:hAnsi="Calibri"/>
        </w:rPr>
        <w:t xml:space="preserve">Avec une forte implantation sur le territoire par son historique puisqu’elle </w:t>
      </w:r>
      <w:proofErr w:type="spellStart"/>
      <w:r w:rsidR="00C375EB" w:rsidRPr="005E3ED5">
        <w:rPr>
          <w:rFonts w:ascii="Calibri" w:hAnsi="Calibri"/>
        </w:rPr>
        <w:t>à</w:t>
      </w:r>
      <w:proofErr w:type="spellEnd"/>
      <w:r w:rsidR="00C375EB" w:rsidRPr="005E3ED5">
        <w:rPr>
          <w:rFonts w:ascii="Calibri" w:hAnsi="Calibri"/>
        </w:rPr>
        <w:t xml:space="preserve"> été créée en 1970 sous le nom de Gfi « Groupe Français d’Informatique ».</w:t>
      </w:r>
    </w:p>
    <w:p w14:paraId="3726CD79" w14:textId="7BCED84F" w:rsidR="00C375EB" w:rsidRPr="005E3ED5" w:rsidRDefault="00C375EB" w:rsidP="00D90B08">
      <w:pPr>
        <w:rPr>
          <w:rFonts w:ascii="Calibri" w:hAnsi="Calibri"/>
        </w:rPr>
      </w:pPr>
    </w:p>
    <w:p w14:paraId="701181B6" w14:textId="77777777" w:rsidR="00290A5A" w:rsidRPr="005E3ED5" w:rsidRDefault="00290A5A" w:rsidP="00D90B08">
      <w:pPr>
        <w:rPr>
          <w:rFonts w:ascii="Calibri" w:hAnsi="Calibri"/>
        </w:rPr>
      </w:pPr>
    </w:p>
    <w:p w14:paraId="1C089350" w14:textId="77777777" w:rsidR="00290A5A" w:rsidRPr="005E3ED5" w:rsidRDefault="00290A5A" w:rsidP="00D90B08">
      <w:pPr>
        <w:rPr>
          <w:rFonts w:ascii="Calibri" w:hAnsi="Calibri"/>
        </w:rPr>
      </w:pPr>
    </w:p>
    <w:p w14:paraId="262A84E1" w14:textId="77777777" w:rsidR="00290A5A" w:rsidRPr="005E3ED5" w:rsidRDefault="00290A5A" w:rsidP="00D90B08">
      <w:pPr>
        <w:rPr>
          <w:rFonts w:ascii="Calibri" w:hAnsi="Calibri"/>
        </w:rPr>
      </w:pPr>
    </w:p>
    <w:p w14:paraId="36C625DA" w14:textId="77777777" w:rsidR="00290A5A" w:rsidRPr="005E3ED5" w:rsidRDefault="00290A5A" w:rsidP="00D90B08">
      <w:pPr>
        <w:rPr>
          <w:rFonts w:ascii="Calibri" w:hAnsi="Calibri"/>
        </w:rPr>
      </w:pPr>
    </w:p>
    <w:p w14:paraId="66A57EFC" w14:textId="483866A2" w:rsidR="00C375EB" w:rsidRPr="005E3ED5" w:rsidRDefault="00C375EB" w:rsidP="00D90B08">
      <w:pPr>
        <w:rPr>
          <w:rFonts w:ascii="Calibri" w:hAnsi="Calibri"/>
        </w:rPr>
      </w:pPr>
      <w:r w:rsidRPr="005E3ED5">
        <w:rPr>
          <w:rFonts w:ascii="Calibri" w:hAnsi="Calibri"/>
        </w:rPr>
        <w:t>En 2020 la société a choisi de se rebaptiser avec un nom qui puise ses racines latines dans le mot « </w:t>
      </w:r>
      <w:proofErr w:type="spellStart"/>
      <w:r w:rsidRPr="005E3ED5">
        <w:rPr>
          <w:rFonts w:ascii="Calibri" w:hAnsi="Calibri"/>
        </w:rPr>
        <w:t>incrementum</w:t>
      </w:r>
      <w:proofErr w:type="spellEnd"/>
      <w:r w:rsidRPr="005E3ED5">
        <w:rPr>
          <w:rFonts w:ascii="Calibri" w:hAnsi="Calibri"/>
        </w:rPr>
        <w:t xml:space="preserve"> » signifiant croissance, une nouvelle image pour incarner son </w:t>
      </w:r>
      <w:r w:rsidRPr="005E3ED5">
        <w:rPr>
          <w:rFonts w:ascii="Calibri" w:hAnsi="Calibri"/>
          <w:b/>
          <w:bCs/>
        </w:rPr>
        <w:t>ADN</w:t>
      </w:r>
      <w:r w:rsidRPr="005E3ED5">
        <w:rPr>
          <w:rFonts w:ascii="Calibri" w:hAnsi="Calibri"/>
        </w:rPr>
        <w:t xml:space="preserve">, un nom qui revendique </w:t>
      </w:r>
      <w:r w:rsidRPr="005E3ED5">
        <w:rPr>
          <w:rFonts w:ascii="Calibri" w:hAnsi="Calibri"/>
          <w:b/>
          <w:bCs/>
        </w:rPr>
        <w:t>l’esprit entreprenariat</w:t>
      </w:r>
      <w:r w:rsidRPr="005E3ED5">
        <w:rPr>
          <w:rFonts w:ascii="Calibri" w:hAnsi="Calibri"/>
        </w:rPr>
        <w:t xml:space="preserve">, une </w:t>
      </w:r>
      <w:r w:rsidRPr="005E3ED5">
        <w:rPr>
          <w:rFonts w:ascii="Calibri" w:hAnsi="Calibri"/>
          <w:b/>
          <w:bCs/>
        </w:rPr>
        <w:t>ambition</w:t>
      </w:r>
      <w:r w:rsidRPr="005E3ED5">
        <w:rPr>
          <w:rFonts w:ascii="Calibri" w:hAnsi="Calibri"/>
        </w:rPr>
        <w:t xml:space="preserve"> et un </w:t>
      </w:r>
      <w:r w:rsidRPr="005E3ED5">
        <w:rPr>
          <w:rFonts w:ascii="Calibri" w:hAnsi="Calibri"/>
          <w:b/>
          <w:bCs/>
        </w:rPr>
        <w:t>esprit de conquête</w:t>
      </w:r>
      <w:r w:rsidRPr="005E3ED5">
        <w:rPr>
          <w:rFonts w:ascii="Calibri" w:hAnsi="Calibri"/>
        </w:rPr>
        <w:t>.</w:t>
      </w:r>
    </w:p>
    <w:p w14:paraId="76057631" w14:textId="02C546AE"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p>
    <w:p w14:paraId="4A941E2D" w14:textId="77777777" w:rsidR="00C375EB" w:rsidRPr="005E3ED5" w:rsidRDefault="00C375EB" w:rsidP="00D90B08">
      <w:pPr>
        <w:rPr>
          <w:rFonts w:ascii="Calibri" w:hAnsi="Calibri"/>
        </w:rPr>
      </w:pPr>
    </w:p>
    <w:p w14:paraId="2F567F3D"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5E3ED5" w:rsidRDefault="00C375EB" w:rsidP="00D90B08">
      <w:pPr>
        <w:rPr>
          <w:rFonts w:ascii="Calibri" w:hAnsi="Calibri"/>
        </w:rPr>
      </w:pPr>
    </w:p>
    <w:p w14:paraId="7990DB07" w14:textId="77777777" w:rsidR="00C375EB" w:rsidRPr="005E3ED5" w:rsidRDefault="00C375EB" w:rsidP="00D90B08">
      <w:pPr>
        <w:rPr>
          <w:rFonts w:ascii="Calibri" w:hAnsi="Calibri"/>
        </w:rPr>
      </w:pPr>
    </w:p>
    <w:p w14:paraId="452F9560" w14:textId="77777777" w:rsidR="00C375EB" w:rsidRPr="005E3ED5" w:rsidRDefault="00C375EB" w:rsidP="00D90B08">
      <w:pPr>
        <w:rPr>
          <w:rFonts w:ascii="Calibri" w:hAnsi="Calibri"/>
        </w:rPr>
      </w:pPr>
    </w:p>
    <w:p w14:paraId="4D826B33"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5E3ED5" w:rsidRDefault="00C375EB" w:rsidP="00D90B08">
      <w:pPr>
        <w:rPr>
          <w:rFonts w:ascii="Calibri" w:hAnsi="Calibri"/>
        </w:rPr>
      </w:pPr>
    </w:p>
    <w:p w14:paraId="786BB0E0" w14:textId="77777777" w:rsidR="00C375EB" w:rsidRPr="005E3ED5" w:rsidRDefault="00C375EB" w:rsidP="00D90B08">
      <w:pPr>
        <w:rPr>
          <w:rFonts w:ascii="Calibri" w:hAnsi="Calibri"/>
        </w:rPr>
      </w:pPr>
    </w:p>
    <w:p w14:paraId="4639B08E" w14:textId="588F07C7" w:rsidR="00FE6E67" w:rsidRPr="005E3ED5" w:rsidRDefault="00FE6E67" w:rsidP="00D90B08">
      <w:pPr>
        <w:rPr>
          <w:rFonts w:ascii="Calibri" w:hAnsi="Calibri"/>
        </w:rPr>
      </w:pPr>
    </w:p>
    <w:p w14:paraId="5F483A87" w14:textId="6BCB9303" w:rsidR="00C375EB" w:rsidRPr="005E3ED5" w:rsidRDefault="00C375EB" w:rsidP="00D90B08">
      <w:pPr>
        <w:pStyle w:val="Titre2"/>
        <w:rPr>
          <w:rFonts w:ascii="Calibri" w:hAnsi="Calibri" w:cs="Calibri"/>
          <w:lang w:val="fr-FR"/>
        </w:rPr>
      </w:pPr>
      <w:bookmarkStart w:id="7" w:name="_Toc110242376"/>
      <w:bookmarkStart w:id="8" w:name="_Toc111668492"/>
      <w:r w:rsidRPr="005E3ED5">
        <w:rPr>
          <w:rFonts w:ascii="Calibri" w:hAnsi="Calibri" w:cs="Calibri"/>
          <w:lang w:val="fr-FR"/>
        </w:rPr>
        <w:lastRenderedPageBreak/>
        <w:t>Présentation de l’agence</w:t>
      </w:r>
      <w:bookmarkEnd w:id="7"/>
      <w:bookmarkEnd w:id="8"/>
    </w:p>
    <w:p w14:paraId="07EED211" w14:textId="77777777" w:rsidR="00C375EB" w:rsidRPr="005E3ED5" w:rsidRDefault="00C375EB" w:rsidP="00D90B08">
      <w:pPr>
        <w:ind w:left="170"/>
        <w:rPr>
          <w:rFonts w:ascii="Calibri" w:hAnsi="Calibri"/>
        </w:rPr>
      </w:pPr>
      <w:r w:rsidRPr="005E3ED5">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5E3ED5" w:rsidRDefault="00C375EB" w:rsidP="00D90B08">
      <w:pPr>
        <w:ind w:left="170"/>
        <w:rPr>
          <w:rFonts w:ascii="Calibri" w:hAnsi="Calibri"/>
        </w:rPr>
      </w:pPr>
      <w:r w:rsidRPr="005E3ED5">
        <w:rPr>
          <w:rFonts w:ascii="Calibri" w:hAnsi="Calibri"/>
        </w:rPr>
        <w:t xml:space="preserve">L’agence de Toulouse dans laquelle j’ai fait mon stage appartient à la Branche Sud-Ouest et est la plus importante. </w:t>
      </w:r>
    </w:p>
    <w:p w14:paraId="6E9C060F" w14:textId="77777777" w:rsidR="00C375EB" w:rsidRPr="005E3ED5" w:rsidRDefault="00C375EB" w:rsidP="00D90B08">
      <w:pPr>
        <w:ind w:left="170"/>
        <w:rPr>
          <w:rFonts w:ascii="Calibri" w:hAnsi="Calibri"/>
        </w:rPr>
      </w:pPr>
    </w:p>
    <w:p w14:paraId="72A16076" w14:textId="77777777" w:rsidR="00C375EB" w:rsidRPr="005E3ED5" w:rsidRDefault="00C375EB" w:rsidP="00D90B08">
      <w:pPr>
        <w:ind w:left="170"/>
        <w:rPr>
          <w:rFonts w:ascii="Calibri" w:hAnsi="Calibri"/>
        </w:rPr>
      </w:pPr>
      <w:r w:rsidRPr="005E3ED5">
        <w:rPr>
          <w:rFonts w:ascii="Calibri" w:hAnsi="Calibri"/>
          <w:noProof/>
        </w:rPr>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5E3ED5" w:rsidRDefault="002C7461" w:rsidP="00D90B08">
      <w:pPr>
        <w:pStyle w:val="Titre2"/>
        <w:rPr>
          <w:rFonts w:ascii="Calibri" w:hAnsi="Calibri" w:cs="Calibri"/>
        </w:rPr>
      </w:pPr>
      <w:bookmarkStart w:id="9" w:name="_Toc110242377"/>
      <w:bookmarkStart w:id="10" w:name="_Toc111668493"/>
      <w:proofErr w:type="spellStart"/>
      <w:r w:rsidRPr="005E3ED5">
        <w:rPr>
          <w:rFonts w:ascii="Calibri" w:hAnsi="Calibri" w:cs="Calibri"/>
        </w:rPr>
        <w:t>Organisation</w:t>
      </w:r>
      <w:proofErr w:type="spellEnd"/>
      <w:r w:rsidR="00C375EB" w:rsidRPr="005E3ED5">
        <w:rPr>
          <w:rFonts w:ascii="Calibri" w:hAnsi="Calibri" w:cs="Calibri"/>
        </w:rPr>
        <w:t xml:space="preserve"> des services</w:t>
      </w:r>
      <w:bookmarkEnd w:id="9"/>
      <w:bookmarkEnd w:id="10"/>
    </w:p>
    <w:p w14:paraId="117659AB" w14:textId="4C723FF0" w:rsidR="00C375EB" w:rsidRPr="005E3ED5" w:rsidRDefault="00C375EB" w:rsidP="00D90B08">
      <w:pPr>
        <w:ind w:firstLine="170"/>
        <w:rPr>
          <w:rFonts w:ascii="Calibri" w:hAnsi="Calibri"/>
          <w:szCs w:val="18"/>
        </w:rPr>
      </w:pPr>
      <w:r w:rsidRPr="005E3ED5">
        <w:rPr>
          <w:rFonts w:ascii="Calibri" w:hAnsi="Calibri"/>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E3ED5">
        <w:rPr>
          <w:rFonts w:ascii="Calibri" w:hAnsi="Calibri"/>
          <w:szCs w:val="18"/>
        </w:rPr>
        <w:t>Inetum</w:t>
      </w:r>
      <w:proofErr w:type="spellEnd"/>
      <w:r w:rsidRPr="005E3ED5">
        <w:rPr>
          <w:rFonts w:ascii="Calibri" w:hAnsi="Calibri"/>
          <w:szCs w:val="18"/>
        </w:rPr>
        <w:t xml:space="preserve">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5E3ED5">
        <w:rPr>
          <w:rFonts w:ascii="Calibri" w:hAnsi="Calibri"/>
          <w:szCs w:val="18"/>
        </w:rPr>
        <w:t>etc.</w:t>
      </w:r>
    </w:p>
    <w:p w14:paraId="045AA9A6" w14:textId="77777777" w:rsidR="00C375EB" w:rsidRPr="005E3ED5" w:rsidRDefault="00C375EB" w:rsidP="00D90B08">
      <w:pPr>
        <w:ind w:firstLine="170"/>
        <w:rPr>
          <w:rFonts w:ascii="Calibri" w:hAnsi="Calibri"/>
          <w:szCs w:val="18"/>
        </w:rPr>
      </w:pPr>
    </w:p>
    <w:p w14:paraId="252B0572" w14:textId="77777777" w:rsidR="00C375EB" w:rsidRPr="005E3ED5" w:rsidRDefault="00C375EB" w:rsidP="00D90B08">
      <w:pPr>
        <w:ind w:firstLine="170"/>
        <w:rPr>
          <w:rFonts w:ascii="Calibri" w:hAnsi="Calibri"/>
          <w:szCs w:val="18"/>
        </w:rPr>
      </w:pPr>
    </w:p>
    <w:p w14:paraId="7E7CAC78" w14:textId="77777777" w:rsidR="00C375EB" w:rsidRPr="005E3ED5" w:rsidRDefault="00C375EB" w:rsidP="00D90B08">
      <w:pPr>
        <w:ind w:firstLine="170"/>
        <w:rPr>
          <w:rFonts w:ascii="Calibri" w:hAnsi="Calibri"/>
          <w:szCs w:val="18"/>
        </w:rPr>
      </w:pPr>
    </w:p>
    <w:p w14:paraId="48ED8DF4" w14:textId="1B1755EE" w:rsidR="003A725E" w:rsidRPr="005E3ED5" w:rsidRDefault="003A725E" w:rsidP="00D90B08">
      <w:pPr>
        <w:tabs>
          <w:tab w:val="left" w:pos="7371"/>
        </w:tabs>
        <w:rPr>
          <w:rFonts w:ascii="Calibri" w:hAnsi="Calibri"/>
        </w:rPr>
      </w:pPr>
    </w:p>
    <w:p w14:paraId="69485CFB" w14:textId="77777777" w:rsidR="00290A5A" w:rsidRPr="005E3ED5" w:rsidRDefault="00290A5A" w:rsidP="00D90B08">
      <w:pPr>
        <w:tabs>
          <w:tab w:val="left" w:pos="7371"/>
        </w:tabs>
        <w:rPr>
          <w:rFonts w:ascii="Calibri" w:hAnsi="Calibri"/>
        </w:rPr>
      </w:pPr>
    </w:p>
    <w:p w14:paraId="7F6FBDE2" w14:textId="36CA05DA" w:rsidR="003477C4" w:rsidRPr="005E3ED5" w:rsidRDefault="00090742" w:rsidP="00D90B08">
      <w:pPr>
        <w:pStyle w:val="Titre2"/>
        <w:rPr>
          <w:rFonts w:ascii="Calibri" w:hAnsi="Calibri" w:cs="Calibri"/>
        </w:rPr>
      </w:pPr>
      <w:bookmarkStart w:id="11" w:name="_Toc110242378"/>
      <w:bookmarkStart w:id="12" w:name="_Toc111668494"/>
      <w:proofErr w:type="spellStart"/>
      <w:r w:rsidRPr="005E3ED5">
        <w:rPr>
          <w:rFonts w:ascii="Calibri" w:hAnsi="Calibri" w:cs="Calibri"/>
        </w:rPr>
        <w:lastRenderedPageBreak/>
        <w:t>Présentation</w:t>
      </w:r>
      <w:proofErr w:type="spellEnd"/>
      <w:r w:rsidR="007D5919" w:rsidRPr="005E3ED5">
        <w:rPr>
          <w:rFonts w:ascii="Calibri" w:hAnsi="Calibri" w:cs="Calibri"/>
        </w:rPr>
        <w:t xml:space="preserve"> de </w:t>
      </w:r>
      <w:proofErr w:type="spellStart"/>
      <w:r w:rsidR="007D5919" w:rsidRPr="005E3ED5">
        <w:rPr>
          <w:rFonts w:ascii="Calibri" w:hAnsi="Calibri" w:cs="Calibri"/>
        </w:rPr>
        <w:t>l’équipe</w:t>
      </w:r>
      <w:proofErr w:type="spellEnd"/>
      <w:r w:rsidR="007D5919" w:rsidRPr="005E3ED5">
        <w:rPr>
          <w:rFonts w:ascii="Calibri" w:hAnsi="Calibri" w:cs="Calibri"/>
        </w:rPr>
        <w:t xml:space="preserve"> </w:t>
      </w:r>
      <w:r w:rsidR="009D44B2" w:rsidRPr="005E3ED5">
        <w:rPr>
          <w:rFonts w:ascii="Calibri" w:hAnsi="Calibri" w:cs="Calibri"/>
        </w:rPr>
        <w:t>S</w:t>
      </w:r>
      <w:r w:rsidR="007D5919" w:rsidRPr="005E3ED5">
        <w:rPr>
          <w:rFonts w:ascii="Calibri" w:hAnsi="Calibri" w:cs="Calibri"/>
        </w:rPr>
        <w:t>QUAD 3</w:t>
      </w:r>
      <w:bookmarkEnd w:id="11"/>
      <w:bookmarkEnd w:id="12"/>
    </w:p>
    <w:p w14:paraId="73F40D0C" w14:textId="795864F6" w:rsidR="00D21144" w:rsidRPr="005E3ED5" w:rsidRDefault="00DA3EDB" w:rsidP="00D90B08">
      <w:pPr>
        <w:pStyle w:val="NormalWeb"/>
        <w:rPr>
          <w:rFonts w:ascii="Calibri" w:hAnsi="Calibri" w:cs="Calibri"/>
          <w:sz w:val="18"/>
          <w:szCs w:val="22"/>
        </w:rPr>
      </w:pPr>
      <w:proofErr w:type="spellStart"/>
      <w:r w:rsidRPr="005E3ED5">
        <w:rPr>
          <w:rFonts w:ascii="Calibri" w:hAnsi="Calibri" w:cs="Calibri"/>
          <w:sz w:val="18"/>
          <w:szCs w:val="22"/>
        </w:rPr>
        <w:t>Inetum</w:t>
      </w:r>
      <w:proofErr w:type="spellEnd"/>
      <w:r w:rsidRPr="005E3ED5">
        <w:rPr>
          <w:rFonts w:ascii="Calibri" w:hAnsi="Calibri" w:cs="Calibri"/>
          <w:sz w:val="18"/>
          <w:szCs w:val="22"/>
        </w:rPr>
        <w:t xml:space="preserve"> a gagné le contrat </w:t>
      </w:r>
      <w:r w:rsidR="00D21144" w:rsidRPr="005E3ED5">
        <w:rPr>
          <w:rFonts w:ascii="Calibri" w:hAnsi="Calibri" w:cs="Calibri"/>
          <w:sz w:val="18"/>
          <w:szCs w:val="22"/>
        </w:rPr>
        <w:t xml:space="preserve">du Conseil Régional d’Occitanie </w:t>
      </w:r>
      <w:r w:rsidRPr="005E3ED5">
        <w:rPr>
          <w:rFonts w:ascii="Calibri" w:hAnsi="Calibri" w:cs="Calibri"/>
          <w:sz w:val="18"/>
          <w:szCs w:val="22"/>
        </w:rPr>
        <w:t xml:space="preserve">l’année dernière pour se charger de la Tierce Maintenance Applicative (TMA) </w:t>
      </w:r>
      <w:r w:rsidR="00A63218" w:rsidRPr="005E3ED5">
        <w:rPr>
          <w:rFonts w:ascii="Calibri" w:hAnsi="Calibri" w:cs="Calibri"/>
          <w:sz w:val="18"/>
          <w:szCs w:val="22"/>
        </w:rPr>
        <w:t xml:space="preserve">et de la </w:t>
      </w:r>
      <w:r w:rsidR="00D21144" w:rsidRPr="005E3ED5">
        <w:rPr>
          <w:rFonts w:ascii="Calibri" w:hAnsi="Calibri" w:cs="Calibri"/>
          <w:sz w:val="18"/>
          <w:szCs w:val="22"/>
        </w:rPr>
        <w:t>mise en conformité opérationnelle (</w:t>
      </w:r>
      <w:r w:rsidR="00A63218" w:rsidRPr="005E3ED5">
        <w:rPr>
          <w:rFonts w:ascii="Calibri" w:hAnsi="Calibri" w:cs="Calibri"/>
          <w:sz w:val="18"/>
          <w:szCs w:val="22"/>
        </w:rPr>
        <w:t>MCO</w:t>
      </w:r>
      <w:r w:rsidR="00D21144" w:rsidRPr="005E3ED5">
        <w:rPr>
          <w:rFonts w:ascii="Calibri" w:hAnsi="Calibri" w:cs="Calibri"/>
          <w:sz w:val="18"/>
          <w:szCs w:val="22"/>
        </w:rPr>
        <w:t>)</w:t>
      </w:r>
      <w:r w:rsidR="004B2D68" w:rsidRPr="005E3ED5">
        <w:rPr>
          <w:rFonts w:ascii="Calibri" w:hAnsi="Calibri" w:cs="Calibri"/>
          <w:sz w:val="18"/>
          <w:szCs w:val="22"/>
        </w:rPr>
        <w:t xml:space="preserve"> pour 80 applications</w:t>
      </w:r>
    </w:p>
    <w:p w14:paraId="6A325393" w14:textId="6C9BDF7B" w:rsidR="004B2D68" w:rsidRPr="005E3ED5" w:rsidRDefault="00A63218" w:rsidP="00D90B08">
      <w:pPr>
        <w:pStyle w:val="NormalWeb"/>
        <w:rPr>
          <w:rFonts w:ascii="Calibri" w:hAnsi="Calibri" w:cs="Calibri"/>
          <w:sz w:val="18"/>
          <w:szCs w:val="22"/>
        </w:rPr>
      </w:pPr>
      <w:r w:rsidRPr="005E3ED5">
        <w:rPr>
          <w:rFonts w:ascii="Calibri" w:hAnsi="Calibri" w:cs="Calibri"/>
          <w:sz w:val="18"/>
          <w:szCs w:val="22"/>
        </w:rPr>
        <w:t>La TMA regroupe la conception de nouvelles applications ou la maintenance et l’amélioration de l’existant</w:t>
      </w:r>
      <w:r w:rsidR="00D21144" w:rsidRPr="005E3ED5">
        <w:rPr>
          <w:rFonts w:ascii="Calibri" w:hAnsi="Calibri" w:cs="Calibri"/>
          <w:sz w:val="18"/>
          <w:szCs w:val="22"/>
        </w:rPr>
        <w:t>. La MCO est de s'assurer que l'outil est totalement opérationnel, tout le temps, en adéquation avec son environnement technique.</w:t>
      </w:r>
    </w:p>
    <w:p w14:paraId="1CFD0127" w14:textId="456073AE" w:rsidR="004B2D68" w:rsidRPr="005E3ED5" w:rsidRDefault="004F6615" w:rsidP="00D90B08">
      <w:pPr>
        <w:pStyle w:val="NormalWeb"/>
        <w:rPr>
          <w:rFonts w:ascii="Calibri" w:hAnsi="Calibri" w:cs="Calibri"/>
          <w:sz w:val="18"/>
          <w:szCs w:val="22"/>
        </w:rPr>
      </w:pPr>
      <w:r w:rsidRPr="005E3ED5">
        <w:rPr>
          <w:rFonts w:ascii="Calibri" w:hAnsi="Calibri"/>
          <w:noProof/>
        </w:rPr>
        <w:drawing>
          <wp:anchor distT="0" distB="0" distL="114300" distR="114300" simplePos="0" relativeHeight="251872256" behindDoc="1" locked="0" layoutInCell="1" allowOverlap="1" wp14:anchorId="4053504E" wp14:editId="39F3C90B">
            <wp:simplePos x="0" y="0"/>
            <wp:positionH relativeFrom="column">
              <wp:posOffset>3568435</wp:posOffset>
            </wp:positionH>
            <wp:positionV relativeFrom="paragraph">
              <wp:posOffset>-5554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4B2D68" w:rsidRPr="005E3ED5">
        <w:rPr>
          <w:rFonts w:ascii="Calibri" w:hAnsi="Calibri" w:cs="Calibri"/>
          <w:sz w:val="18"/>
          <w:szCs w:val="22"/>
        </w:rPr>
        <w:t xml:space="preserve">Les applications ont été réparties </w:t>
      </w:r>
      <w:r w:rsidR="00C56FBD" w:rsidRPr="005E3ED5">
        <w:rPr>
          <w:rFonts w:ascii="Calibri" w:hAnsi="Calibri" w:cs="Calibri"/>
          <w:sz w:val="18"/>
          <w:szCs w:val="22"/>
        </w:rPr>
        <w:t xml:space="preserve">entre 3 </w:t>
      </w:r>
      <w:proofErr w:type="spellStart"/>
      <w:r w:rsidR="00C56FBD" w:rsidRPr="005E3ED5">
        <w:rPr>
          <w:rFonts w:ascii="Calibri" w:hAnsi="Calibri" w:cs="Calibri"/>
          <w:sz w:val="18"/>
          <w:szCs w:val="22"/>
        </w:rPr>
        <w:t>squads</w:t>
      </w:r>
      <w:proofErr w:type="spellEnd"/>
      <w:r w:rsidR="00C56FBD" w:rsidRPr="005E3ED5">
        <w:rPr>
          <w:rFonts w:ascii="Calibri" w:hAnsi="Calibri" w:cs="Calibri"/>
          <w:sz w:val="18"/>
          <w:szCs w:val="22"/>
        </w:rPr>
        <w:t xml:space="preserve"> et j’ai intégré la troisième </w:t>
      </w:r>
      <w:proofErr w:type="spellStart"/>
      <w:r w:rsidR="00C56FBD" w:rsidRPr="005E3ED5">
        <w:rPr>
          <w:rFonts w:ascii="Calibri" w:hAnsi="Calibri" w:cs="Calibri"/>
          <w:sz w:val="18"/>
          <w:szCs w:val="22"/>
        </w:rPr>
        <w:t>squad</w:t>
      </w:r>
      <w:proofErr w:type="spellEnd"/>
      <w:r w:rsidR="00C56FBD" w:rsidRPr="005E3ED5">
        <w:rPr>
          <w:rFonts w:ascii="Calibri" w:hAnsi="Calibri" w:cs="Calibri"/>
          <w:sz w:val="18"/>
          <w:szCs w:val="22"/>
        </w:rPr>
        <w:t xml:space="preserve"> positionnée à Toulouse et responsable de la TMA et la MCO de 32 applications.</w:t>
      </w:r>
    </w:p>
    <w:p w14:paraId="52338955" w14:textId="3C0B5F01" w:rsidR="00EF6762" w:rsidRPr="005E3ED5" w:rsidRDefault="00EF6762" w:rsidP="00D90B08">
      <w:pPr>
        <w:rPr>
          <w:rFonts w:ascii="Calibri" w:hAnsi="Calibri"/>
        </w:rPr>
      </w:pPr>
    </w:p>
    <w:p w14:paraId="6C0370F9" w14:textId="48F2EB64" w:rsidR="00A12F13" w:rsidRPr="005E3ED5" w:rsidRDefault="00C56FBD" w:rsidP="00D90B08">
      <w:pPr>
        <w:rPr>
          <w:rFonts w:ascii="Calibri" w:hAnsi="Calibri"/>
        </w:rPr>
      </w:pPr>
      <w:r w:rsidRPr="005E3ED5">
        <w:rPr>
          <w:rFonts w:ascii="Calibri" w:hAnsi="Calibri"/>
        </w:rPr>
        <w:t xml:space="preserve">Au-dessus de ses 3 </w:t>
      </w:r>
      <w:proofErr w:type="spellStart"/>
      <w:r w:rsidRPr="005E3ED5">
        <w:rPr>
          <w:rFonts w:ascii="Calibri" w:hAnsi="Calibri"/>
        </w:rPr>
        <w:t>squads</w:t>
      </w:r>
      <w:proofErr w:type="spellEnd"/>
      <w:r w:rsidRPr="005E3ED5">
        <w:rPr>
          <w:rFonts w:ascii="Calibri" w:hAnsi="Calibri"/>
        </w:rPr>
        <w:t xml:space="preserve"> de trouvent les responsables du projet global et 2 </w:t>
      </w:r>
      <w:r w:rsidR="00C51DDE" w:rsidRPr="005E3ED5">
        <w:rPr>
          <w:rFonts w:ascii="Calibri" w:hAnsi="Calibri"/>
        </w:rPr>
        <w:t xml:space="preserve">sentinelles qui </w:t>
      </w:r>
      <w:r w:rsidRPr="005E3ED5">
        <w:rPr>
          <w:rFonts w:ascii="Calibri" w:hAnsi="Calibri"/>
        </w:rPr>
        <w:t xml:space="preserve">sont là pour aiguiller </w:t>
      </w:r>
      <w:r w:rsidR="00C51DDE" w:rsidRPr="005E3ED5">
        <w:rPr>
          <w:rFonts w:ascii="Calibri" w:hAnsi="Calibri"/>
        </w:rPr>
        <w:t xml:space="preserve">les </w:t>
      </w:r>
      <w:r w:rsidRPr="005E3ED5">
        <w:rPr>
          <w:rFonts w:ascii="Calibri" w:hAnsi="Calibri"/>
        </w:rPr>
        <w:t xml:space="preserve">demandes vers la bonne </w:t>
      </w:r>
      <w:proofErr w:type="spellStart"/>
      <w:r w:rsidRPr="005E3ED5">
        <w:rPr>
          <w:rFonts w:ascii="Calibri" w:hAnsi="Calibri"/>
        </w:rPr>
        <w:t>squad</w:t>
      </w:r>
      <w:proofErr w:type="spellEnd"/>
      <w:r w:rsidRPr="005E3ED5">
        <w:rPr>
          <w:rFonts w:ascii="Calibri" w:hAnsi="Calibri"/>
        </w:rPr>
        <w:t>.</w:t>
      </w:r>
      <w:r w:rsidR="00A12F13" w:rsidRPr="005E3ED5">
        <w:rPr>
          <w:rFonts w:ascii="Calibri" w:hAnsi="Calibri"/>
        </w:rPr>
        <w:br/>
      </w:r>
      <w:r w:rsidR="00D21144" w:rsidRPr="005E3ED5">
        <w:rPr>
          <w:rFonts w:ascii="Calibri" w:hAnsi="Calibri"/>
        </w:rPr>
        <w:t xml:space="preserve"> </w:t>
      </w:r>
    </w:p>
    <w:p w14:paraId="6398EE46" w14:textId="77A79EB3" w:rsidR="00EF6762" w:rsidRPr="005E3ED5" w:rsidRDefault="00EF6762" w:rsidP="00D90B08">
      <w:pPr>
        <w:rPr>
          <w:rFonts w:ascii="Calibri" w:hAnsi="Calibri"/>
        </w:rPr>
      </w:pPr>
    </w:p>
    <w:p w14:paraId="4C485B76" w14:textId="7043BDBC" w:rsidR="00D21144" w:rsidRPr="005E3ED5" w:rsidRDefault="00EF6762" w:rsidP="00D90B08">
      <w:pPr>
        <w:rPr>
          <w:rFonts w:ascii="Calibri" w:hAnsi="Calibri"/>
        </w:rPr>
      </w:pPr>
      <w:r w:rsidRPr="005E3ED5">
        <w:rPr>
          <w:rFonts w:ascii="Calibri" w:hAnsi="Calibri"/>
        </w:rPr>
        <w:t>Mon équipe</w:t>
      </w:r>
      <w:r w:rsidR="00D21144" w:rsidRPr="005E3ED5">
        <w:rPr>
          <w:rFonts w:ascii="Calibri" w:hAnsi="Calibri"/>
        </w:rPr>
        <w:t xml:space="preserve"> est constitué</w:t>
      </w:r>
      <w:r w:rsidR="00A12F13" w:rsidRPr="005E3ED5">
        <w:rPr>
          <w:rFonts w:ascii="Calibri" w:hAnsi="Calibri"/>
        </w:rPr>
        <w:t>e</w:t>
      </w:r>
      <w:r w:rsidR="00D21144" w:rsidRPr="005E3ED5">
        <w:rPr>
          <w:rFonts w:ascii="Calibri" w:hAnsi="Calibri"/>
        </w:rPr>
        <w:t xml:space="preserve"> </w:t>
      </w:r>
      <w:r w:rsidR="00A12F13" w:rsidRPr="005E3ED5">
        <w:rPr>
          <w:rFonts w:ascii="Calibri" w:hAnsi="Calibri"/>
        </w:rPr>
        <w:t>actuellement de 8 développeurs, 1 testeur, 1 support, 1 référent service/technique et 1 chef de projet.</w:t>
      </w:r>
    </w:p>
    <w:p w14:paraId="5DEE07DF" w14:textId="73CF3A2B" w:rsidR="00090742" w:rsidRPr="005E3ED5" w:rsidRDefault="00090742" w:rsidP="00D90B08">
      <w:pPr>
        <w:rPr>
          <w:rFonts w:ascii="Calibri" w:hAnsi="Calibri"/>
          <w:noProof/>
        </w:rPr>
      </w:pPr>
    </w:p>
    <w:p w14:paraId="176E9AF6" w14:textId="313AA423" w:rsidR="00090742" w:rsidRPr="005E3ED5" w:rsidRDefault="004F6615" w:rsidP="00D90B08">
      <w:pPr>
        <w:rPr>
          <w:rFonts w:ascii="Calibri" w:hAnsi="Calibri"/>
          <w:noProof/>
        </w:rPr>
      </w:pPr>
      <w:r w:rsidRPr="005E3ED5">
        <w:rPr>
          <w:rFonts w:ascii="Calibri" w:hAnsi="Calibri"/>
          <w:noProof/>
        </w:rPr>
        <w:drawing>
          <wp:anchor distT="0" distB="0" distL="114300" distR="114300" simplePos="0" relativeHeight="251874304" behindDoc="1" locked="0" layoutInCell="1" allowOverlap="1" wp14:anchorId="30276839" wp14:editId="1ACBE004">
            <wp:simplePos x="0" y="0"/>
            <wp:positionH relativeFrom="column">
              <wp:posOffset>584200</wp:posOffset>
            </wp:positionH>
            <wp:positionV relativeFrom="paragraph">
              <wp:posOffset>428047</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Pr="005E3ED5">
        <w:rPr>
          <w:rFonts w:ascii="Calibri" w:hAnsi="Calibri"/>
          <w:noProof/>
        </w:rPr>
        <w:drawing>
          <wp:anchor distT="0" distB="0" distL="114300" distR="114300" simplePos="0" relativeHeight="251873280" behindDoc="1" locked="0" layoutInCell="1" allowOverlap="1" wp14:anchorId="69021F64" wp14:editId="2D476E30">
            <wp:simplePos x="0" y="0"/>
            <wp:positionH relativeFrom="column">
              <wp:posOffset>3370400</wp:posOffset>
            </wp:positionH>
            <wp:positionV relativeFrom="paragraph">
              <wp:posOffset>1270616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090742" w:rsidRPr="005E3ED5">
        <w:rPr>
          <w:rFonts w:ascii="Calibri" w:hAnsi="Calibri"/>
          <w:noProof/>
        </w:rPr>
        <w:br w:type="page"/>
      </w:r>
    </w:p>
    <w:p w14:paraId="4E6763FD" w14:textId="0E68E807" w:rsidR="00090742" w:rsidRPr="005E3ED5" w:rsidRDefault="00090742" w:rsidP="00D90B08">
      <w:pPr>
        <w:rPr>
          <w:rFonts w:ascii="Calibri" w:hAnsi="Calibri"/>
        </w:rPr>
      </w:pPr>
    </w:p>
    <w:p w14:paraId="26D8CB1A" w14:textId="66B16AA6" w:rsidR="00AA3A7B" w:rsidRPr="005E3ED5" w:rsidRDefault="00B74FCA" w:rsidP="00D90B08">
      <w:pPr>
        <w:pStyle w:val="Titre1"/>
        <w:rPr>
          <w:rFonts w:ascii="Calibri" w:hAnsi="Calibri" w:cs="Calibri"/>
          <w:lang w:val="fr-FR"/>
        </w:rPr>
      </w:pPr>
      <w:bookmarkStart w:id="13" w:name="_Toc111668495"/>
      <w:r w:rsidRPr="005E3ED5">
        <w:rPr>
          <w:rFonts w:ascii="Calibri" w:hAnsi="Calibri" w:cs="Calibri"/>
          <w:lang w:val="fr-FR"/>
        </w:rPr>
        <w:t>Présentation du Projet</w:t>
      </w:r>
      <w:bookmarkEnd w:id="13"/>
    </w:p>
    <w:p w14:paraId="257FF287" w14:textId="7BED3460" w:rsidR="007D788A" w:rsidRPr="005E3ED5" w:rsidRDefault="005E4BD0" w:rsidP="00D90B08">
      <w:pPr>
        <w:pStyle w:val="Titre2"/>
        <w:rPr>
          <w:rFonts w:ascii="Calibri" w:hAnsi="Calibri" w:cs="Calibri"/>
          <w:lang w:val="fr-FR"/>
        </w:rPr>
      </w:pPr>
      <w:bookmarkStart w:id="14" w:name="_Toc111668496"/>
      <w:r w:rsidRPr="005E3ED5">
        <w:rPr>
          <w:rFonts w:ascii="Calibri" w:hAnsi="Calibri" w:cs="Calibri"/>
          <w:lang w:val="fr-FR"/>
        </w:rPr>
        <w:t xml:space="preserve">Les </w:t>
      </w:r>
      <w:r w:rsidR="00DF2B3A" w:rsidRPr="005E3ED5">
        <w:rPr>
          <w:rFonts w:ascii="Calibri" w:hAnsi="Calibri" w:cs="Calibri"/>
          <w:lang w:val="fr-FR"/>
        </w:rPr>
        <w:t xml:space="preserve">besoins et </w:t>
      </w:r>
      <w:r w:rsidRPr="005E3ED5">
        <w:rPr>
          <w:rFonts w:ascii="Calibri" w:hAnsi="Calibri" w:cs="Calibri"/>
          <w:lang w:val="fr-FR"/>
        </w:rPr>
        <w:t>enjeux Stratégiques</w:t>
      </w:r>
      <w:r w:rsidR="00697594" w:rsidRPr="005E3ED5">
        <w:rPr>
          <w:rFonts w:ascii="Calibri" w:hAnsi="Calibri" w:cs="Calibri"/>
          <w:lang w:val="fr-FR"/>
        </w:rPr>
        <w:t xml:space="preserve"> pour la région Occitanie</w:t>
      </w:r>
      <w:bookmarkEnd w:id="14"/>
    </w:p>
    <w:p w14:paraId="14A84170" w14:textId="2FBA11E1" w:rsidR="001B52F6" w:rsidRPr="005E3ED5" w:rsidRDefault="00697594" w:rsidP="00D90B08">
      <w:pPr>
        <w:rPr>
          <w:rFonts w:ascii="Calibri" w:hAnsi="Calibri"/>
        </w:rPr>
      </w:pPr>
      <w:r w:rsidRPr="005E3ED5">
        <w:rPr>
          <w:rFonts w:ascii="Calibri" w:hAnsi="Calibri"/>
        </w:rPr>
        <w:t xml:space="preserve">La région a </w:t>
      </w:r>
      <w:r w:rsidR="001B52F6" w:rsidRPr="005E3ED5">
        <w:rPr>
          <w:rFonts w:ascii="Calibri" w:hAnsi="Calibri"/>
        </w:rPr>
        <w:t>eu</w:t>
      </w:r>
      <w:r w:rsidRPr="005E3ED5">
        <w:rPr>
          <w:rFonts w:ascii="Calibri" w:hAnsi="Calibri"/>
        </w:rPr>
        <w:t xml:space="preserve"> besoin de mettre en place un </w:t>
      </w:r>
      <w:r w:rsidR="001B52F6" w:rsidRPr="005E3ED5">
        <w:rPr>
          <w:rFonts w:ascii="Calibri" w:hAnsi="Calibri"/>
        </w:rPr>
        <w:t>écosystème</w:t>
      </w:r>
      <w:r w:rsidRPr="005E3ED5">
        <w:rPr>
          <w:rFonts w:ascii="Calibri" w:hAnsi="Calibri"/>
        </w:rPr>
        <w:t xml:space="preserve"> </w:t>
      </w:r>
      <w:r w:rsidR="001B52F6" w:rsidRPr="005E3ED5">
        <w:rPr>
          <w:rFonts w:ascii="Calibri" w:hAnsi="Calibri"/>
        </w:rPr>
        <w:t>m</w:t>
      </w:r>
      <w:r w:rsidRPr="005E3ED5">
        <w:rPr>
          <w:rFonts w:ascii="Calibri" w:hAnsi="Calibri"/>
        </w:rPr>
        <w:t>étie</w:t>
      </w:r>
      <w:r w:rsidR="001B52F6" w:rsidRPr="005E3ED5">
        <w:rPr>
          <w:rFonts w:ascii="Calibri" w:hAnsi="Calibri"/>
        </w:rPr>
        <w:t xml:space="preserve">r, </w:t>
      </w:r>
      <w:r w:rsidRPr="005E3ED5">
        <w:rPr>
          <w:rFonts w:ascii="Calibri" w:hAnsi="Calibri"/>
        </w:rPr>
        <w:t>applicatif et technique visant à répondre aux besoins des entreprises</w:t>
      </w:r>
      <w:r w:rsidR="001B52F6" w:rsidRPr="005E3ED5">
        <w:rPr>
          <w:rFonts w:ascii="Calibri" w:hAnsi="Calibri"/>
        </w:rPr>
        <w:t>.</w:t>
      </w:r>
      <w:r w:rsidR="00DF2B3A" w:rsidRPr="005E3ED5">
        <w:rPr>
          <w:rFonts w:ascii="Calibri" w:hAnsi="Calibri"/>
        </w:rPr>
        <w:t xml:space="preserve"> </w:t>
      </w:r>
      <w:r w:rsidR="001B52F6" w:rsidRPr="005E3ED5">
        <w:rPr>
          <w:rFonts w:ascii="Calibri" w:hAnsi="Calibri"/>
        </w:rPr>
        <w:t xml:space="preserve">Une fois mise en place, cette </w:t>
      </w:r>
      <w:r w:rsidR="001B52F6" w:rsidRPr="005E3ED5">
        <w:rPr>
          <w:rFonts w:ascii="Calibri" w:hAnsi="Calibri"/>
          <w:b/>
          <w:bCs/>
        </w:rPr>
        <w:t>plateforme</w:t>
      </w:r>
      <w:r w:rsidR="00B4681B" w:rsidRPr="005E3ED5">
        <w:rPr>
          <w:rFonts w:ascii="Calibri" w:hAnsi="Calibri"/>
          <w:b/>
          <w:bCs/>
        </w:rPr>
        <w:t xml:space="preserve"> Entreprise</w:t>
      </w:r>
      <w:r w:rsidR="001B52F6" w:rsidRPr="005E3ED5">
        <w:rPr>
          <w:rFonts w:ascii="Calibri" w:hAnsi="Calibri"/>
          <w:b/>
          <w:bCs/>
        </w:rPr>
        <w:t xml:space="preserve"> </w:t>
      </w:r>
      <w:r w:rsidR="001B52F6" w:rsidRPr="005E3ED5">
        <w:rPr>
          <w:rFonts w:ascii="Calibri" w:hAnsi="Calibri"/>
        </w:rPr>
        <w:t>a pu permettre :</w:t>
      </w:r>
    </w:p>
    <w:p w14:paraId="23CE1E2E" w14:textId="6B53E2B3" w:rsidR="00DF2B3A" w:rsidRPr="005E3ED5" w:rsidRDefault="001B52F6" w:rsidP="00D90B08">
      <w:pPr>
        <w:rPr>
          <w:rFonts w:ascii="Calibri" w:hAnsi="Calibri"/>
        </w:rPr>
      </w:pPr>
      <w:r w:rsidRPr="005E3ED5">
        <w:rPr>
          <w:rFonts w:ascii="Calibri" w:hAnsi="Calibri"/>
          <w:b/>
          <w:bCs/>
        </w:rPr>
        <w:t xml:space="preserve">Le </w:t>
      </w:r>
      <w:r w:rsidR="00DF2B3A" w:rsidRPr="005E3ED5">
        <w:rPr>
          <w:rFonts w:ascii="Calibri" w:hAnsi="Calibri"/>
          <w:b/>
          <w:bCs/>
        </w:rPr>
        <w:t>d</w:t>
      </w:r>
      <w:r w:rsidRPr="005E3ED5">
        <w:rPr>
          <w:rFonts w:ascii="Calibri" w:hAnsi="Calibri"/>
          <w:b/>
          <w:bCs/>
        </w:rPr>
        <w:t>éveloppement économique</w:t>
      </w:r>
      <w:r w:rsidRPr="005E3ED5">
        <w:rPr>
          <w:rFonts w:ascii="Calibri" w:hAnsi="Calibri"/>
        </w:rPr>
        <w:t xml:space="preserve"> : </w:t>
      </w:r>
      <w:r w:rsidRPr="005E3ED5">
        <w:rPr>
          <w:rFonts w:ascii="Calibri" w:hAnsi="Calibri"/>
          <w:lang w:val="it-IT"/>
        </w:rPr>
        <w:t xml:space="preserve">Soutenir le développement économique de la Région, </w:t>
      </w:r>
      <w:r w:rsidR="00DF2B3A" w:rsidRPr="005E3ED5">
        <w:rPr>
          <w:rFonts w:ascii="Calibri" w:hAnsi="Calibri"/>
          <w:lang w:val="it-IT"/>
        </w:rPr>
        <w:t>ê</w:t>
      </w:r>
      <w:r w:rsidRPr="005E3ED5">
        <w:rPr>
          <w:rFonts w:ascii="Calibri" w:hAnsi="Calibri"/>
          <w:lang w:val="it-IT"/>
        </w:rPr>
        <w:t>tre au service de la politique régionnale, rendre attractif la Région</w:t>
      </w:r>
      <w:r w:rsidR="00DF2B3A" w:rsidRPr="005E3ED5">
        <w:rPr>
          <w:rFonts w:ascii="Calibri" w:hAnsi="Calibri"/>
        </w:rPr>
        <w:t xml:space="preserve">, offrir des </w:t>
      </w:r>
      <w:r w:rsidR="00DF2B3A" w:rsidRPr="005E3ED5">
        <w:rPr>
          <w:rFonts w:ascii="Calibri" w:hAnsi="Calibri"/>
          <w:lang w:val="it-IT"/>
        </w:rPr>
        <w:t>s</w:t>
      </w:r>
      <w:r w:rsidRPr="005E3ED5">
        <w:rPr>
          <w:rFonts w:ascii="Calibri" w:hAnsi="Calibri"/>
          <w:lang w:val="it-IT"/>
        </w:rPr>
        <w:t>ervices en ligne dédiés aux entrepreneurs</w:t>
      </w:r>
      <w:r w:rsidR="00DF2B3A" w:rsidRPr="005E3ED5">
        <w:rPr>
          <w:rFonts w:ascii="Calibri" w:hAnsi="Calibri"/>
          <w:lang w:val="it-IT"/>
        </w:rPr>
        <w:t>.</w:t>
      </w:r>
      <w:r w:rsidR="00DF2B3A" w:rsidRPr="005E3ED5">
        <w:rPr>
          <w:rFonts w:ascii="Calibri" w:hAnsi="Calibri"/>
          <w:lang w:val="it-IT"/>
        </w:rPr>
        <w:br/>
      </w:r>
      <w:r w:rsidR="00DF2B3A" w:rsidRPr="005E3ED5">
        <w:rPr>
          <w:rFonts w:ascii="Calibri" w:hAnsi="Calibri"/>
          <w:lang w:val="it-IT"/>
        </w:rPr>
        <w:br/>
      </w:r>
      <w:r w:rsidR="00DF2B3A" w:rsidRPr="005E3ED5">
        <w:rPr>
          <w:rFonts w:ascii="Calibri" w:hAnsi="Calibri"/>
          <w:b/>
          <w:bCs/>
        </w:rPr>
        <w:t>la souveraineté</w:t>
      </w:r>
      <w:r w:rsidR="00DF2B3A" w:rsidRPr="005E3ED5">
        <w:rPr>
          <w:rFonts w:ascii="Calibri" w:hAnsi="Calibri"/>
          <w:b/>
          <w:bCs/>
          <w:lang w:val="it-IT"/>
        </w:rPr>
        <w:t xml:space="preserve"> à l’échelle de la Région</w:t>
      </w:r>
      <w:r w:rsidR="00DF2B3A" w:rsidRPr="005E3ED5">
        <w:rPr>
          <w:rFonts w:ascii="Calibri" w:hAnsi="Calibri"/>
        </w:rPr>
        <w:t> : Maîtrise de l’ensemble des technologies, gestion de la connaissance des logs, meilleure exploitation, suivi de l'audience et de de l'usage.</w:t>
      </w:r>
      <w:r w:rsidR="00DF2B3A" w:rsidRPr="005E3ED5">
        <w:rPr>
          <w:rFonts w:ascii="Calibri" w:hAnsi="Calibri"/>
        </w:rPr>
        <w:br/>
      </w:r>
      <w:r w:rsidR="00DF2B3A" w:rsidRPr="005E3ED5">
        <w:rPr>
          <w:rFonts w:ascii="Calibri" w:hAnsi="Calibri"/>
        </w:rPr>
        <w:br/>
      </w:r>
      <w:r w:rsidR="00DF2B3A" w:rsidRPr="005E3ED5">
        <w:rPr>
          <w:rFonts w:ascii="Calibri" w:hAnsi="Calibri"/>
          <w:b/>
          <w:bCs/>
        </w:rPr>
        <w:t>l’animation de réseaux</w:t>
      </w:r>
      <w:r w:rsidR="00DF2B3A" w:rsidRPr="005E3ED5">
        <w:rPr>
          <w:rFonts w:ascii="Calibri" w:hAnsi="Calibri"/>
        </w:rPr>
        <w:t> : Permettre à la collectivité d'animer les acteurs économiques de la Région, proposer un parcours d’accompagnement structuré.</w:t>
      </w:r>
    </w:p>
    <w:p w14:paraId="679C19AF" w14:textId="4D665EA9" w:rsidR="00B4681B" w:rsidRPr="005E3ED5" w:rsidRDefault="00B4681B" w:rsidP="00D90B08">
      <w:pPr>
        <w:rPr>
          <w:rFonts w:ascii="Calibri" w:hAnsi="Calibri"/>
        </w:rPr>
      </w:pPr>
      <w:r w:rsidRPr="005E3ED5">
        <w:rPr>
          <w:rFonts w:ascii="Calibri" w:hAnsi="Calibri"/>
          <w:b/>
          <w:bCs/>
        </w:rPr>
        <w:t>L’efficacité</w:t>
      </w:r>
      <w:r w:rsidR="00DF2B3A" w:rsidRPr="005E3ED5">
        <w:rPr>
          <w:rFonts w:ascii="Calibri" w:hAnsi="Calibri"/>
          <w:b/>
          <w:bCs/>
        </w:rPr>
        <w:t xml:space="preserve"> opérationnelle entre la région et </w:t>
      </w:r>
      <w:proofErr w:type="spellStart"/>
      <w:r w:rsidR="00DF2B3A" w:rsidRPr="005E3ED5">
        <w:rPr>
          <w:rFonts w:ascii="Calibri" w:hAnsi="Calibri"/>
          <w:b/>
          <w:bCs/>
        </w:rPr>
        <w:t>Ad’occ</w:t>
      </w:r>
      <w:proofErr w:type="spellEnd"/>
      <w:r w:rsidR="00DF2B3A" w:rsidRPr="005E3ED5">
        <w:rPr>
          <w:rFonts w:ascii="Calibri" w:hAnsi="Calibri"/>
          <w:b/>
          <w:bCs/>
        </w:rPr>
        <w:t xml:space="preserve"> (</w:t>
      </w:r>
      <w:r w:rsidR="00DF2B3A" w:rsidRPr="005E3ED5">
        <w:rPr>
          <w:rFonts w:ascii="Calibri" w:hAnsi="Calibri"/>
        </w:rPr>
        <w:t xml:space="preserve">agence de développement économique de la Région Occitanie) : </w:t>
      </w:r>
      <w:r w:rsidR="00DF2B3A" w:rsidRPr="005E3ED5">
        <w:rPr>
          <w:rFonts w:ascii="Calibri" w:hAnsi="Calibri"/>
          <w:lang w:val="it-IT"/>
        </w:rPr>
        <w:t>Pouvoir mesurer la performance interne.</w:t>
      </w:r>
      <w:r w:rsidR="00DF2B3A" w:rsidRPr="005E3ED5">
        <w:rPr>
          <w:rFonts w:ascii="Calibri" w:hAnsi="Calibri"/>
          <w:lang w:val="it-IT"/>
        </w:rPr>
        <w:br/>
      </w:r>
      <w:r w:rsidR="00DF2B3A" w:rsidRPr="005E3ED5">
        <w:rPr>
          <w:rFonts w:ascii="Calibri" w:hAnsi="Calibri"/>
          <w:lang w:val="it-IT"/>
        </w:rPr>
        <w:br/>
      </w:r>
      <w:r w:rsidR="00033EFD" w:rsidRPr="005E3ED5">
        <w:rPr>
          <w:rFonts w:ascii="Calibri" w:hAnsi="Calibri"/>
          <w:b/>
          <w:bCs/>
        </w:rPr>
        <w:t>U</w:t>
      </w:r>
      <w:r w:rsidRPr="005E3ED5">
        <w:rPr>
          <w:rFonts w:ascii="Calibri" w:hAnsi="Calibri"/>
          <w:b/>
          <w:bCs/>
        </w:rPr>
        <w:t>ne vision SI</w:t>
      </w:r>
      <w:r w:rsidRPr="005E3ED5">
        <w:rPr>
          <w:rFonts w:ascii="Calibri" w:hAnsi="Calibri"/>
        </w:rPr>
        <w:t xml:space="preserve"> : </w:t>
      </w:r>
      <w:r w:rsidRPr="005E3ED5">
        <w:rPr>
          <w:rFonts w:ascii="Calibri" w:hAnsi="Calibri"/>
          <w:lang w:val="it-IT"/>
        </w:rPr>
        <w:t>Urbanisation</w:t>
      </w:r>
      <w:r w:rsidRPr="005E3ED5">
        <w:rPr>
          <w:rFonts w:ascii="Calibri" w:hAnsi="Calibri"/>
        </w:rPr>
        <w:t xml:space="preserve">, </w:t>
      </w:r>
      <w:r w:rsidRPr="005E3ED5">
        <w:rPr>
          <w:rFonts w:ascii="Calibri" w:hAnsi="Calibri"/>
          <w:lang w:val="it-IT"/>
        </w:rPr>
        <w:t>remployabilité</w:t>
      </w:r>
      <w:r w:rsidRPr="005E3ED5">
        <w:rPr>
          <w:rFonts w:ascii="Calibri" w:hAnsi="Calibri"/>
        </w:rPr>
        <w:t xml:space="preserve">, </w:t>
      </w:r>
      <w:r w:rsidRPr="005E3ED5">
        <w:rPr>
          <w:rFonts w:ascii="Calibri" w:hAnsi="Calibri"/>
          <w:lang w:val="it-IT"/>
        </w:rPr>
        <w:t>standardisation</w:t>
      </w:r>
    </w:p>
    <w:p w14:paraId="319F3D57" w14:textId="7F3C7521" w:rsidR="00FA1420" w:rsidRPr="005E3ED5" w:rsidRDefault="00FA1420" w:rsidP="00D90B08">
      <w:pPr>
        <w:pStyle w:val="Titre2"/>
        <w:rPr>
          <w:rFonts w:ascii="Calibri" w:hAnsi="Calibri" w:cs="Calibri"/>
          <w:lang w:val="fr-FR"/>
        </w:rPr>
      </w:pPr>
      <w:bookmarkStart w:id="15" w:name="_Toc111668497"/>
      <w:r w:rsidRPr="005E3ED5">
        <w:rPr>
          <w:rFonts w:ascii="Calibri" w:hAnsi="Calibri" w:cs="Calibri"/>
          <w:lang w:val="fr-FR"/>
        </w:rPr>
        <w:t>Présentation de l’écosystème</w:t>
      </w:r>
      <w:r w:rsidR="00697594" w:rsidRPr="005E3ED5">
        <w:rPr>
          <w:rFonts w:ascii="Calibri" w:hAnsi="Calibri" w:cs="Calibri"/>
          <w:lang w:val="fr-FR"/>
        </w:rPr>
        <w:t xml:space="preserve"> </w:t>
      </w:r>
      <w:r w:rsidR="00B4681B" w:rsidRPr="005E3ED5">
        <w:rPr>
          <w:rFonts w:ascii="Calibri" w:hAnsi="Calibri" w:cs="Calibri"/>
          <w:lang w:val="fr-FR"/>
        </w:rPr>
        <w:t xml:space="preserve">de la plateforme </w:t>
      </w:r>
      <w:r w:rsidR="00290A5A" w:rsidRPr="005E3ED5">
        <w:rPr>
          <w:rFonts w:ascii="Calibri" w:hAnsi="Calibri" w:cs="Calibri"/>
          <w:lang w:val="fr-FR"/>
        </w:rPr>
        <w:t>Entreprise :</w:t>
      </w:r>
      <w:bookmarkEnd w:id="15"/>
    </w:p>
    <w:p w14:paraId="25E3CE7A" w14:textId="230E70B5" w:rsidR="00B4681B" w:rsidRPr="005E3ED5" w:rsidRDefault="00B4681B" w:rsidP="00D90B08">
      <w:pPr>
        <w:rPr>
          <w:rFonts w:ascii="Calibri" w:hAnsi="Calibri"/>
        </w:rPr>
      </w:pPr>
      <w:r w:rsidRPr="005E3ED5">
        <w:rPr>
          <w:rFonts w:ascii="Calibri" w:hAnsi="Calibri"/>
        </w:rPr>
        <w:t>La « plateforme entreprises » est un système composé de plusieurs applications rendant les services suivants :</w:t>
      </w:r>
    </w:p>
    <w:p w14:paraId="2F74E953" w14:textId="77777777" w:rsidR="00B4681B" w:rsidRPr="005E3ED5" w:rsidRDefault="00B4681B" w:rsidP="00D90B08">
      <w:pPr>
        <w:numPr>
          <w:ilvl w:val="0"/>
          <w:numId w:val="26"/>
        </w:numPr>
        <w:rPr>
          <w:rFonts w:ascii="Calibri" w:hAnsi="Calibri"/>
        </w:rPr>
      </w:pPr>
      <w:r w:rsidRPr="005E3ED5">
        <w:rPr>
          <w:rFonts w:ascii="Calibri" w:hAnsi="Calibri"/>
        </w:rPr>
        <w:t xml:space="preserve">La gestion de la confiance : </w:t>
      </w:r>
      <w:r w:rsidRPr="005E3ED5">
        <w:rPr>
          <w:rFonts w:ascii="Calibri" w:hAnsi="Calibri"/>
          <w:b/>
          <w:bCs/>
        </w:rPr>
        <w:t>Mon Compte Entreprise</w:t>
      </w:r>
      <w:r w:rsidRPr="005E3ED5">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5E3ED5" w:rsidRDefault="00B4681B" w:rsidP="00D90B08">
      <w:pPr>
        <w:numPr>
          <w:ilvl w:val="0"/>
          <w:numId w:val="26"/>
        </w:numPr>
        <w:rPr>
          <w:rFonts w:ascii="Calibri" w:hAnsi="Calibri"/>
        </w:rPr>
      </w:pPr>
      <w:r w:rsidRPr="005E3ED5">
        <w:rPr>
          <w:rFonts w:ascii="Calibri" w:hAnsi="Calibri"/>
        </w:rPr>
        <w:t xml:space="preserve">Le portail d’information sur les subventions régionales, de structuration de l’accompagnement et de l’animation du réseau des développeurs économiques d’Occitanie : </w:t>
      </w:r>
      <w:r w:rsidRPr="005E3ED5">
        <w:rPr>
          <w:rFonts w:ascii="Calibri" w:hAnsi="Calibri"/>
          <w:b/>
          <w:bCs/>
        </w:rPr>
        <w:t>le Hub Entreprendre Occitanie</w:t>
      </w:r>
    </w:p>
    <w:p w14:paraId="1D02C3B7" w14:textId="77777777" w:rsidR="00B4681B" w:rsidRPr="005E3ED5" w:rsidRDefault="00B4681B" w:rsidP="00D90B08">
      <w:pPr>
        <w:numPr>
          <w:ilvl w:val="0"/>
          <w:numId w:val="26"/>
        </w:numPr>
        <w:rPr>
          <w:rFonts w:ascii="Calibri" w:hAnsi="Calibri"/>
        </w:rPr>
      </w:pPr>
      <w:r w:rsidRPr="005E3ED5">
        <w:rPr>
          <w:rFonts w:ascii="Calibri" w:hAnsi="Calibri"/>
        </w:rPr>
        <w:t xml:space="preserve">Le dépôt de demande d’aides, de suivi des instructions et paiements : </w:t>
      </w:r>
      <w:r w:rsidRPr="005E3ED5">
        <w:rPr>
          <w:rFonts w:ascii="Calibri" w:hAnsi="Calibri"/>
          <w:b/>
          <w:bCs/>
        </w:rPr>
        <w:t>Mes Aides en Ligne</w:t>
      </w:r>
      <w:r w:rsidRPr="005E3ED5">
        <w:rPr>
          <w:rFonts w:ascii="Calibri" w:hAnsi="Calibri"/>
        </w:rPr>
        <w:t>, dont les ambitions consistent à dématérialiser les dossiers de subventions, à suivre en ligne des dossiers et simplifier les échanges avec les déposants</w:t>
      </w:r>
    </w:p>
    <w:p w14:paraId="0E1B1442" w14:textId="77777777" w:rsidR="00B4681B" w:rsidRPr="005E3ED5" w:rsidRDefault="00B4681B" w:rsidP="00D90B08">
      <w:pPr>
        <w:numPr>
          <w:ilvl w:val="0"/>
          <w:numId w:val="26"/>
        </w:numPr>
        <w:rPr>
          <w:rFonts w:ascii="Calibri" w:hAnsi="Calibri"/>
        </w:rPr>
      </w:pPr>
      <w:r w:rsidRPr="005E3ED5">
        <w:rPr>
          <w:rFonts w:ascii="Calibri" w:hAnsi="Calibri"/>
        </w:rPr>
        <w:t xml:space="preserve">L’organisation du travail d’accompagnement en vision transversale (prospection, communication, suivi de dossiers d’accompagnement, suivi des réalisations) : </w:t>
      </w:r>
      <w:r w:rsidRPr="005E3ED5">
        <w:rPr>
          <w:rFonts w:ascii="Calibri" w:hAnsi="Calibri"/>
          <w:b/>
          <w:bCs/>
        </w:rPr>
        <w:t>le CRM OPERA</w:t>
      </w:r>
    </w:p>
    <w:p w14:paraId="6CF4CC01" w14:textId="2D1F0320" w:rsidR="00C9167F" w:rsidRPr="005E3ED5" w:rsidRDefault="00B4681B" w:rsidP="00D90B08">
      <w:pPr>
        <w:numPr>
          <w:ilvl w:val="0"/>
          <w:numId w:val="26"/>
        </w:numPr>
        <w:rPr>
          <w:rFonts w:ascii="Calibri" w:hAnsi="Calibri"/>
        </w:rPr>
      </w:pPr>
      <w:r w:rsidRPr="005E3ED5">
        <w:rPr>
          <w:rFonts w:ascii="Calibri" w:hAnsi="Calibri"/>
        </w:rPr>
        <w:t>L’exploitation des données issues du SI Entreprise (production et visualisation d’indicateurs d’activité en lien avec la dimension financière et budgétaire) : l’</w:t>
      </w:r>
      <w:r w:rsidRPr="005E3ED5">
        <w:rPr>
          <w:rFonts w:ascii="Calibri" w:hAnsi="Calibri"/>
          <w:b/>
          <w:bCs/>
        </w:rPr>
        <w:t xml:space="preserve">Univers Entreprises. </w:t>
      </w:r>
      <w:r w:rsidRPr="005E3ED5">
        <w:rPr>
          <w:rFonts w:ascii="Calibri" w:hAnsi="Calibri"/>
        </w:rPr>
        <w:t>Il répond au besoin de la DVSI d’interroger les données de la base SIRENE afin de pouvoir les croiser avec des indicateurs internes ou externes.</w:t>
      </w:r>
    </w:p>
    <w:p w14:paraId="641D0603" w14:textId="620B7783" w:rsidR="005E4BD0" w:rsidRPr="005E3ED5" w:rsidRDefault="00FA1420" w:rsidP="00D90B08">
      <w:pPr>
        <w:rPr>
          <w:rFonts w:ascii="Calibri" w:hAnsi="Calibri"/>
        </w:rPr>
      </w:pPr>
      <w:r w:rsidRPr="005E3ED5">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30"/>
                    <a:stretch>
                      <a:fillRect/>
                    </a:stretch>
                  </pic:blipFill>
                  <pic:spPr>
                    <a:xfrm>
                      <a:off x="0" y="0"/>
                      <a:ext cx="6047740" cy="2886710"/>
                    </a:xfrm>
                    <a:prstGeom prst="rect">
                      <a:avLst/>
                    </a:prstGeom>
                  </pic:spPr>
                </pic:pic>
              </a:graphicData>
            </a:graphic>
          </wp:inline>
        </w:drawing>
      </w:r>
    </w:p>
    <w:p w14:paraId="6AE689BC" w14:textId="721C7B89" w:rsidR="005E4BD0" w:rsidRPr="005E3ED5" w:rsidRDefault="009D3054" w:rsidP="00D90B08">
      <w:pPr>
        <w:pStyle w:val="Titre2"/>
        <w:rPr>
          <w:rFonts w:ascii="Calibri" w:hAnsi="Calibri" w:cs="Calibri"/>
          <w:lang w:val="fr-FR"/>
        </w:rPr>
      </w:pPr>
      <w:bookmarkStart w:id="16" w:name="_Toc111668498"/>
      <w:r w:rsidRPr="005E3ED5">
        <w:rPr>
          <w:rFonts w:ascii="Calibri" w:hAnsi="Calibri" w:cs="Calibri"/>
          <w:lang w:val="fr-FR"/>
        </w:rPr>
        <w:t>Présentation d</w:t>
      </w:r>
      <w:r w:rsidR="00694284" w:rsidRPr="005E3ED5">
        <w:rPr>
          <w:rFonts w:ascii="Calibri" w:hAnsi="Calibri" w:cs="Calibri"/>
          <w:lang w:val="fr-FR"/>
        </w:rPr>
        <w:t>u</w:t>
      </w:r>
      <w:r w:rsidRPr="005E3ED5">
        <w:rPr>
          <w:rFonts w:ascii="Calibri" w:hAnsi="Calibri" w:cs="Calibri"/>
          <w:lang w:val="fr-FR"/>
        </w:rPr>
        <w:t xml:space="preserve"> projet HUB ENTREPRENDRE</w:t>
      </w:r>
      <w:bookmarkEnd w:id="16"/>
    </w:p>
    <w:p w14:paraId="047DB38D" w14:textId="12BD253F" w:rsidR="00C9167F" w:rsidRPr="005E3ED5" w:rsidRDefault="0000659C" w:rsidP="00D90B08">
      <w:pPr>
        <w:pStyle w:val="Default"/>
        <w:rPr>
          <w:rFonts w:ascii="Calibri" w:hAnsi="Calibri" w:cs="Calibri"/>
          <w:sz w:val="18"/>
          <w:szCs w:val="18"/>
        </w:rPr>
      </w:pPr>
      <w:r w:rsidRPr="005E3ED5">
        <w:rPr>
          <w:rFonts w:ascii="Calibri" w:hAnsi="Calibri" w:cs="Calibri"/>
          <w:sz w:val="18"/>
          <w:szCs w:val="18"/>
        </w:rPr>
        <w:t>L</w:t>
      </w:r>
      <w:r w:rsidR="009D3054" w:rsidRPr="005E3ED5">
        <w:rPr>
          <w:rFonts w:ascii="Calibri" w:hAnsi="Calibri" w:cs="Calibri"/>
          <w:sz w:val="18"/>
          <w:szCs w:val="18"/>
        </w:rPr>
        <w:t>’Application</w:t>
      </w:r>
      <w:r w:rsidRPr="005E3ED5">
        <w:rPr>
          <w:rFonts w:ascii="Calibri" w:hAnsi="Calibri" w:cs="Calibri"/>
          <w:sz w:val="18"/>
          <w:szCs w:val="18"/>
        </w:rPr>
        <w:t xml:space="preserve"> </w:t>
      </w:r>
      <w:r w:rsidRPr="005E3ED5">
        <w:rPr>
          <w:rFonts w:ascii="Calibri" w:hAnsi="Calibri" w:cs="Calibri"/>
          <w:b/>
          <w:bCs/>
          <w:sz w:val="18"/>
          <w:szCs w:val="18"/>
        </w:rPr>
        <w:t>Hub</w:t>
      </w:r>
      <w:r w:rsidR="009D3054" w:rsidRPr="005E3ED5">
        <w:rPr>
          <w:rFonts w:ascii="Calibri" w:hAnsi="Calibri" w:cs="Calibri"/>
          <w:b/>
          <w:bCs/>
          <w:sz w:val="18"/>
          <w:szCs w:val="18"/>
        </w:rPr>
        <w:t xml:space="preserve"> Entreprendre</w:t>
      </w:r>
      <w:r w:rsidRPr="005E3ED5">
        <w:rPr>
          <w:rFonts w:ascii="Calibri" w:hAnsi="Calibri" w:cs="Calibri"/>
          <w:sz w:val="18"/>
          <w:szCs w:val="18"/>
        </w:rPr>
        <w:t xml:space="preserve"> </w:t>
      </w:r>
      <w:r w:rsidR="00C9167F" w:rsidRPr="005E3ED5">
        <w:rPr>
          <w:rFonts w:ascii="Calibri" w:hAnsi="Calibri" w:cs="Calibri"/>
          <w:sz w:val="18"/>
          <w:szCs w:val="18"/>
        </w:rPr>
        <w:t>joue</w:t>
      </w:r>
      <w:r w:rsidR="00391826" w:rsidRPr="005E3ED5">
        <w:rPr>
          <w:rFonts w:ascii="Calibri" w:hAnsi="Calibri" w:cs="Calibri"/>
          <w:sz w:val="18"/>
          <w:szCs w:val="18"/>
        </w:rPr>
        <w:t xml:space="preserve"> un rôle majeur </w:t>
      </w:r>
      <w:r w:rsidR="00C9167F" w:rsidRPr="005E3ED5">
        <w:rPr>
          <w:rFonts w:ascii="Calibri" w:hAnsi="Calibri" w:cs="Calibri"/>
          <w:sz w:val="18"/>
          <w:szCs w:val="18"/>
        </w:rPr>
        <w:t>dans le système qu’utilise la région et c’est sur cette application que m</w:t>
      </w:r>
      <w:r w:rsidR="00033EFD" w:rsidRPr="005E3ED5">
        <w:rPr>
          <w:rFonts w:ascii="Calibri" w:hAnsi="Calibri" w:cs="Calibri"/>
          <w:sz w:val="18"/>
          <w:szCs w:val="18"/>
        </w:rPr>
        <w:t>es</w:t>
      </w:r>
      <w:r w:rsidR="00C9167F" w:rsidRPr="005E3ED5">
        <w:rPr>
          <w:rFonts w:ascii="Calibri" w:hAnsi="Calibri" w:cs="Calibri"/>
          <w:sz w:val="18"/>
          <w:szCs w:val="18"/>
        </w:rPr>
        <w:t xml:space="preserve"> </w:t>
      </w:r>
      <w:r w:rsidR="00033EFD" w:rsidRPr="005E3ED5">
        <w:rPr>
          <w:rFonts w:ascii="Calibri" w:hAnsi="Calibri" w:cs="Calibri"/>
          <w:sz w:val="18"/>
          <w:szCs w:val="18"/>
        </w:rPr>
        <w:t>missions</w:t>
      </w:r>
      <w:r w:rsidR="00C9167F" w:rsidRPr="005E3ED5">
        <w:rPr>
          <w:rFonts w:ascii="Calibri" w:hAnsi="Calibri" w:cs="Calibri"/>
          <w:sz w:val="18"/>
          <w:szCs w:val="18"/>
        </w:rPr>
        <w:t xml:space="preserve"> porte</w:t>
      </w:r>
      <w:r w:rsidR="00033EFD" w:rsidRPr="005E3ED5">
        <w:rPr>
          <w:rFonts w:ascii="Calibri" w:hAnsi="Calibri" w:cs="Calibri"/>
          <w:sz w:val="18"/>
          <w:szCs w:val="18"/>
        </w:rPr>
        <w:t>nt</w:t>
      </w:r>
      <w:r w:rsidR="00C9167F" w:rsidRPr="005E3ED5">
        <w:rPr>
          <w:rFonts w:ascii="Calibri" w:hAnsi="Calibri" w:cs="Calibri"/>
          <w:sz w:val="18"/>
          <w:szCs w:val="18"/>
        </w:rPr>
        <w:t>.</w:t>
      </w:r>
    </w:p>
    <w:p w14:paraId="5F7CB445" w14:textId="77777777" w:rsidR="00C9167F" w:rsidRPr="005E3ED5" w:rsidRDefault="00C9167F" w:rsidP="00D90B08">
      <w:pPr>
        <w:pStyle w:val="Default"/>
        <w:rPr>
          <w:rFonts w:ascii="Calibri" w:hAnsi="Calibri" w:cs="Calibri"/>
          <w:sz w:val="18"/>
          <w:szCs w:val="18"/>
        </w:rPr>
      </w:pPr>
    </w:p>
    <w:p w14:paraId="070C431E" w14:textId="4E1CB6D9" w:rsidR="0000659C" w:rsidRPr="005E3ED5" w:rsidRDefault="00C9167F" w:rsidP="00D90B08">
      <w:pPr>
        <w:pStyle w:val="Default"/>
        <w:rPr>
          <w:rFonts w:ascii="Calibri" w:hAnsi="Calibri" w:cs="Calibri"/>
          <w:sz w:val="18"/>
          <w:szCs w:val="18"/>
        </w:rPr>
      </w:pPr>
      <w:r w:rsidRPr="005E3ED5">
        <w:rPr>
          <w:rFonts w:ascii="Calibri" w:hAnsi="Calibri" w:cs="Calibri"/>
          <w:sz w:val="18"/>
          <w:szCs w:val="18"/>
        </w:rPr>
        <w:t xml:space="preserve">Elle </w:t>
      </w:r>
      <w:r w:rsidR="0000659C" w:rsidRPr="005E3ED5">
        <w:rPr>
          <w:rFonts w:ascii="Calibri" w:hAnsi="Calibri" w:cs="Calibri"/>
          <w:sz w:val="18"/>
          <w:szCs w:val="18"/>
        </w:rPr>
        <w:t xml:space="preserve">permet de </w:t>
      </w:r>
      <w:r w:rsidR="0000659C" w:rsidRPr="005E3ED5">
        <w:rPr>
          <w:rFonts w:ascii="Calibri" w:hAnsi="Calibri" w:cs="Calibri"/>
          <w:b/>
          <w:bCs/>
          <w:sz w:val="18"/>
          <w:szCs w:val="18"/>
        </w:rPr>
        <w:t xml:space="preserve">centraliser toutes les aides de la Région et de ses partenaires sur une seule plateforme </w:t>
      </w:r>
      <w:r w:rsidR="0000659C" w:rsidRPr="005E3ED5">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5E3ED5" w:rsidRDefault="00372E89" w:rsidP="00D90B08">
      <w:pPr>
        <w:pStyle w:val="Default"/>
        <w:rPr>
          <w:rFonts w:ascii="Calibri" w:hAnsi="Calibri" w:cs="Calibri"/>
          <w:sz w:val="18"/>
          <w:szCs w:val="18"/>
        </w:rPr>
      </w:pPr>
    </w:p>
    <w:p w14:paraId="7C779D4D" w14:textId="57BD8275"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En quelques clics, </w:t>
      </w:r>
      <w:r w:rsidRPr="005E3ED5">
        <w:rPr>
          <w:rFonts w:ascii="Calibri" w:hAnsi="Calibri" w:cs="Calibri"/>
          <w:b/>
          <w:bCs/>
          <w:sz w:val="18"/>
          <w:szCs w:val="18"/>
        </w:rPr>
        <w:t xml:space="preserve">un entrepreneur peut facilement identifier les financements adaptés à son projet : </w:t>
      </w:r>
      <w:r w:rsidRPr="005E3ED5">
        <w:rPr>
          <w:rFonts w:ascii="Calibri" w:hAnsi="Calibri" w:cs="Calibri"/>
          <w:sz w:val="18"/>
          <w:szCs w:val="18"/>
        </w:rPr>
        <w:t xml:space="preserve">création, croissance, innovation, export… et </w:t>
      </w:r>
      <w:r w:rsidRPr="005E3ED5">
        <w:rPr>
          <w:rFonts w:ascii="Calibri" w:hAnsi="Calibri" w:cs="Calibri"/>
          <w:b/>
          <w:bCs/>
          <w:sz w:val="18"/>
          <w:szCs w:val="18"/>
        </w:rPr>
        <w:t>bénéficier de l’appui d’un référent</w:t>
      </w:r>
      <w:r w:rsidRPr="005E3ED5">
        <w:rPr>
          <w:rFonts w:ascii="Calibri" w:hAnsi="Calibri" w:cs="Calibri"/>
          <w:sz w:val="18"/>
          <w:szCs w:val="18"/>
        </w:rPr>
        <w:t xml:space="preserve">, professionnel de l’accompagnement et membre du Réseau des Développeurs Economiques Occitanie, qui sera son </w:t>
      </w:r>
      <w:r w:rsidRPr="005E3ED5">
        <w:rPr>
          <w:rFonts w:ascii="Calibri" w:hAnsi="Calibri" w:cs="Calibri"/>
          <w:b/>
          <w:bCs/>
          <w:sz w:val="18"/>
          <w:szCs w:val="18"/>
        </w:rPr>
        <w:t xml:space="preserve">contact privilégié. </w:t>
      </w:r>
    </w:p>
    <w:p w14:paraId="4B094F68" w14:textId="51C27D8C" w:rsidR="00372E89"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Sur son </w:t>
      </w:r>
      <w:r w:rsidRPr="005E3ED5">
        <w:rPr>
          <w:rFonts w:ascii="Calibri" w:hAnsi="Calibri" w:cs="Calibri"/>
          <w:b/>
          <w:bCs/>
          <w:sz w:val="18"/>
          <w:szCs w:val="18"/>
        </w:rPr>
        <w:t>espace personnalisé</w:t>
      </w:r>
      <w:r w:rsidRPr="005E3ED5">
        <w:rPr>
          <w:rFonts w:ascii="Calibri" w:hAnsi="Calibri" w:cs="Calibri"/>
          <w:sz w:val="18"/>
          <w:szCs w:val="18"/>
        </w:rPr>
        <w:t xml:space="preserve">, un entrepreneur peut également </w:t>
      </w:r>
      <w:r w:rsidRPr="005E3ED5">
        <w:rPr>
          <w:rFonts w:ascii="Calibri" w:hAnsi="Calibri" w:cs="Calibri"/>
          <w:b/>
          <w:bCs/>
          <w:sz w:val="18"/>
          <w:szCs w:val="18"/>
        </w:rPr>
        <w:t xml:space="preserve">suivre sa demande de financement </w:t>
      </w:r>
      <w:r w:rsidRPr="005E3ED5">
        <w:rPr>
          <w:rFonts w:ascii="Calibri" w:hAnsi="Calibri" w:cs="Calibri"/>
          <w:sz w:val="18"/>
          <w:szCs w:val="18"/>
        </w:rPr>
        <w:t>et consulter les évènements et actualités adaptés à sa filière.</w:t>
      </w:r>
    </w:p>
    <w:p w14:paraId="13DA9726" w14:textId="121BAEB0"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 </w:t>
      </w:r>
    </w:p>
    <w:p w14:paraId="43E5502A" w14:textId="77777777"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Le Hub Entreprendre Occitanie est le fruit d’un </w:t>
      </w:r>
      <w:r w:rsidRPr="005E3ED5">
        <w:rPr>
          <w:rFonts w:ascii="Calibri" w:hAnsi="Calibri" w:cs="Calibri"/>
          <w:b/>
          <w:bCs/>
          <w:sz w:val="18"/>
          <w:szCs w:val="18"/>
        </w:rPr>
        <w:t>travail partenarial avec les membres du Réseau des Développeurs Economiques Occitanie</w:t>
      </w:r>
      <w:r w:rsidRPr="005E3ED5">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w:t>
      </w:r>
      <w:proofErr w:type="spellStart"/>
      <w:r w:rsidRPr="005E3ED5">
        <w:rPr>
          <w:rFonts w:ascii="Calibri" w:hAnsi="Calibri" w:cs="Calibri"/>
          <w:sz w:val="18"/>
          <w:szCs w:val="18"/>
        </w:rPr>
        <w:t>Ad’Occ</w:t>
      </w:r>
      <w:proofErr w:type="spellEnd"/>
      <w:r w:rsidRPr="005E3ED5">
        <w:rPr>
          <w:rFonts w:ascii="Calibri" w:hAnsi="Calibri" w:cs="Calibri"/>
          <w:sz w:val="18"/>
          <w:szCs w:val="18"/>
        </w:rPr>
        <w:t xml:space="preserve">, réseaux spécialisés, etc. </w:t>
      </w:r>
    </w:p>
    <w:p w14:paraId="34E2E734" w14:textId="7CCD509F" w:rsidR="008B50DD" w:rsidRPr="005E3ED5" w:rsidRDefault="0000659C" w:rsidP="00D90B08">
      <w:pPr>
        <w:rPr>
          <w:rFonts w:ascii="Calibri" w:hAnsi="Calibri"/>
          <w:szCs w:val="18"/>
        </w:rPr>
      </w:pPr>
      <w:r w:rsidRPr="005E3ED5">
        <w:rPr>
          <w:rFonts w:ascii="Calibri" w:hAnsi="Calibri"/>
          <w:szCs w:val="18"/>
        </w:rPr>
        <w:t xml:space="preserve">Il a pour </w:t>
      </w:r>
      <w:r w:rsidRPr="005E3ED5">
        <w:rPr>
          <w:rFonts w:ascii="Calibri" w:hAnsi="Calibri"/>
          <w:b/>
          <w:bCs/>
          <w:szCs w:val="18"/>
        </w:rPr>
        <w:t xml:space="preserve">objectif de coordonner et renforcer l’action des professionnels de l’accompagnement </w:t>
      </w:r>
      <w:r w:rsidRPr="005E3ED5">
        <w:rPr>
          <w:rFonts w:ascii="Calibri" w:hAnsi="Calibri"/>
          <w:szCs w:val="18"/>
        </w:rPr>
        <w:t xml:space="preserve">pour plus de </w:t>
      </w:r>
      <w:r w:rsidRPr="005E3ED5">
        <w:rPr>
          <w:rFonts w:ascii="Calibri" w:hAnsi="Calibri"/>
          <w:b/>
          <w:bCs/>
          <w:szCs w:val="18"/>
        </w:rPr>
        <w:t>lisibilité et efficacité auprès des entrepreneurs d’Occitanie</w:t>
      </w:r>
      <w:r w:rsidRPr="005E3ED5">
        <w:rPr>
          <w:rFonts w:ascii="Calibri" w:hAnsi="Calibri"/>
          <w:szCs w:val="18"/>
        </w:rPr>
        <w:t>.</w:t>
      </w:r>
    </w:p>
    <w:p w14:paraId="10259197" w14:textId="32659EB5" w:rsidR="009E566B" w:rsidRPr="005E3ED5" w:rsidRDefault="009E566B" w:rsidP="00D90B08">
      <w:pPr>
        <w:pStyle w:val="Titre2"/>
        <w:rPr>
          <w:rFonts w:ascii="Calibri" w:hAnsi="Calibri" w:cs="Calibri"/>
          <w:lang w:val="fr-FR"/>
        </w:rPr>
      </w:pPr>
      <w:bookmarkStart w:id="17" w:name="_Toc111668499"/>
      <w:r w:rsidRPr="005E3ED5">
        <w:rPr>
          <w:rFonts w:ascii="Calibri" w:hAnsi="Calibri" w:cs="Calibri"/>
          <w:lang w:val="fr-FR"/>
        </w:rPr>
        <w:t>Cahier de charge</w:t>
      </w:r>
      <w:r w:rsidR="00F86750" w:rsidRPr="005E3ED5">
        <w:rPr>
          <w:rFonts w:ascii="Calibri" w:hAnsi="Calibri" w:cs="Calibri"/>
          <w:lang w:val="fr-FR"/>
        </w:rPr>
        <w:t>s</w:t>
      </w:r>
      <w:bookmarkEnd w:id="17"/>
    </w:p>
    <w:p w14:paraId="2D32F774" w14:textId="3141D821" w:rsidR="00F86750" w:rsidRPr="005E3ED5" w:rsidRDefault="00A41D4B" w:rsidP="00D90B08">
      <w:pPr>
        <w:rPr>
          <w:rFonts w:ascii="Calibri" w:hAnsi="Calibri"/>
        </w:rPr>
      </w:pPr>
      <w:r w:rsidRPr="005E3ED5">
        <w:rPr>
          <w:rFonts w:ascii="Calibri" w:hAnsi="Calibri"/>
        </w:rPr>
        <w:t>Mon</w:t>
      </w:r>
      <w:r w:rsidR="00F86750" w:rsidRPr="005E3ED5">
        <w:rPr>
          <w:rFonts w:ascii="Calibri" w:hAnsi="Calibri"/>
        </w:rPr>
        <w:t xml:space="preserve"> périmètre du projet qui a été définit comportait </w:t>
      </w:r>
      <w:r w:rsidR="000D2C04" w:rsidRPr="005E3ED5">
        <w:rPr>
          <w:rFonts w:ascii="Calibri" w:hAnsi="Calibri"/>
        </w:rPr>
        <w:t>5</w:t>
      </w:r>
      <w:r w:rsidR="00F86750" w:rsidRPr="005E3ED5">
        <w:rPr>
          <w:rFonts w:ascii="Calibri" w:hAnsi="Calibri"/>
        </w:rPr>
        <w:t xml:space="preserve"> évolutions. Toutefois la demande du client a évolué au cours d</w:t>
      </w:r>
      <w:r w:rsidR="000D2C04" w:rsidRPr="005E3ED5">
        <w:rPr>
          <w:rFonts w:ascii="Calibri" w:hAnsi="Calibri"/>
        </w:rPr>
        <w:t>e ma période en entreprise</w:t>
      </w:r>
      <w:r w:rsidR="00F86750" w:rsidRPr="005E3ED5">
        <w:rPr>
          <w:rFonts w:ascii="Calibri" w:hAnsi="Calibri"/>
        </w:rPr>
        <w:t xml:space="preserve">, en ajoutant </w:t>
      </w:r>
      <w:r w:rsidR="000D2C04" w:rsidRPr="005E3ED5">
        <w:rPr>
          <w:rFonts w:ascii="Calibri" w:hAnsi="Calibri"/>
        </w:rPr>
        <w:t>et modifiant des</w:t>
      </w:r>
      <w:r w:rsidR="00F86750" w:rsidRPr="005E3ED5">
        <w:rPr>
          <w:rFonts w:ascii="Calibri" w:hAnsi="Calibri"/>
        </w:rPr>
        <w:t xml:space="preserve"> évolutions. Voici la version finale du cahier des charges initial</w:t>
      </w:r>
      <w:r w:rsidR="00D61642" w:rsidRPr="005E3ED5">
        <w:rPr>
          <w:rFonts w:ascii="Calibri" w:hAnsi="Calibri"/>
        </w:rPr>
        <w:t> :</w:t>
      </w:r>
    </w:p>
    <w:p w14:paraId="336296F1" w14:textId="759DA06A"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 xml:space="preserve">Jira PR1 - </w:t>
      </w:r>
      <w:r w:rsidR="00C0708E" w:rsidRPr="005E3ED5">
        <w:rPr>
          <w:rFonts w:ascii="Calibri" w:hAnsi="Calibri"/>
          <w:b/>
          <w:bCs/>
          <w:color w:val="F04641"/>
          <w:szCs w:val="18"/>
        </w:rPr>
        <w:t xml:space="preserve">[BO HUB] </w:t>
      </w:r>
      <w:r w:rsidRPr="005E3ED5">
        <w:rPr>
          <w:rFonts w:ascii="Calibri" w:hAnsi="Calibri"/>
          <w:b/>
          <w:bCs/>
          <w:color w:val="F04641"/>
          <w:szCs w:val="18"/>
        </w:rPr>
        <w:t>Modification url associée au clic-bouton "contacter un expert de proximité"</w:t>
      </w:r>
    </w:p>
    <w:p w14:paraId="3709AFAB" w14:textId="78D215F5" w:rsidR="00F0523E" w:rsidRPr="005E3ED5" w:rsidRDefault="00F0523E" w:rsidP="00D90B08">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44D03777" w14:textId="0771E277" w:rsidR="00735B7C"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Hub Entreprise, il est demandé de faire une mise à jour de l’URL associer au lien "Contacter un expert de proximité".</w:t>
      </w:r>
    </w:p>
    <w:p w14:paraId="1133FC24" w14:textId="40EC7442" w:rsidR="00F0523E"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b/>
          <w:bCs/>
          <w:color w:val="000000"/>
          <w:szCs w:val="18"/>
        </w:rPr>
        <w:t xml:space="preserve">Tâches identifiées sur le développement </w:t>
      </w:r>
      <w:r w:rsidRPr="005E3ED5">
        <w:rPr>
          <w:rFonts w:ascii="Calibri" w:hAnsi="Calibri"/>
          <w:color w:val="000000"/>
          <w:szCs w:val="18"/>
        </w:rPr>
        <w:t>:</w:t>
      </w:r>
    </w:p>
    <w:p w14:paraId="6022856B" w14:textId="24710CE3" w:rsidR="003E6841"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Pr="005E3ED5">
        <w:rPr>
          <w:rFonts w:ascii="Calibri" w:hAnsi="Calibri"/>
          <w:color w:val="000000"/>
          <w:szCs w:val="18"/>
        </w:rPr>
        <w:t xml:space="preserve"> </w:t>
      </w:r>
      <w:proofErr w:type="spellStart"/>
      <w:r w:rsidRPr="005E3ED5">
        <w:rPr>
          <w:rFonts w:ascii="Calibri" w:hAnsi="Calibri"/>
          <w:color w:val="000000"/>
          <w:szCs w:val="18"/>
        </w:rPr>
        <w:t>HubEntreprise</w:t>
      </w:r>
      <w:proofErr w:type="spellEnd"/>
      <w:r w:rsidRPr="005E3ED5">
        <w:rPr>
          <w:rFonts w:ascii="Calibri" w:hAnsi="Calibri"/>
          <w:color w:val="000000"/>
          <w:szCs w:val="18"/>
        </w:rPr>
        <w:t xml:space="preserve"> : modification d’un lien url dans un fichier de paramétrage de l’application.</w:t>
      </w:r>
    </w:p>
    <w:p w14:paraId="5BA4F72B" w14:textId="77777777" w:rsidR="00F0523E" w:rsidRPr="005E3ED5" w:rsidRDefault="00F0523E" w:rsidP="00F0523E">
      <w:pPr>
        <w:autoSpaceDE w:val="0"/>
        <w:autoSpaceDN w:val="0"/>
        <w:adjustRightInd w:val="0"/>
        <w:spacing w:after="0"/>
        <w:rPr>
          <w:rFonts w:ascii="Calibri" w:hAnsi="Calibri"/>
          <w:color w:val="000000"/>
          <w:szCs w:val="18"/>
        </w:rPr>
      </w:pPr>
    </w:p>
    <w:p w14:paraId="3D896D14"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PR5 - [BO HUB] Extraction des usagers du Hub</w:t>
      </w:r>
    </w:p>
    <w:p w14:paraId="070A8CA0"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981A2B7" w14:textId="736A39C5" w:rsidR="00B96B5E" w:rsidRPr="005E3ED5" w:rsidRDefault="00735B7C" w:rsidP="00B96B5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d’ajouter une nouvelle carte (non</w:t>
      </w:r>
      <w:r w:rsidR="00570C32" w:rsidRPr="005E3ED5">
        <w:rPr>
          <w:rFonts w:ascii="Calibri" w:hAnsi="Calibri"/>
          <w:color w:val="000000"/>
          <w:szCs w:val="18"/>
        </w:rPr>
        <w:t xml:space="preserve"> </w:t>
      </w:r>
      <w:r w:rsidRPr="005E3ED5">
        <w:rPr>
          <w:rFonts w:ascii="Calibri" w:hAnsi="Calibri"/>
          <w:color w:val="000000"/>
          <w:szCs w:val="18"/>
        </w:rPr>
        <w:t>cliquable) « Usagers » avec un bouton</w:t>
      </w:r>
      <w:r w:rsidR="00570C32" w:rsidRPr="005E3ED5">
        <w:rPr>
          <w:rFonts w:ascii="Calibri" w:hAnsi="Calibri"/>
          <w:color w:val="000000"/>
          <w:szCs w:val="18"/>
        </w:rPr>
        <w:t xml:space="preserve"> « extraire</w:t>
      </w:r>
      <w:r w:rsidRPr="005E3ED5">
        <w:rPr>
          <w:rFonts w:ascii="Calibri" w:hAnsi="Calibri"/>
          <w:color w:val="000000"/>
          <w:szCs w:val="18"/>
        </w:rPr>
        <w:t xml:space="preserve"> » permettant d’extraire en csv</w:t>
      </w:r>
      <w:r w:rsidR="00570C32" w:rsidRPr="005E3ED5">
        <w:rPr>
          <w:rFonts w:ascii="Calibri" w:hAnsi="Calibri"/>
          <w:color w:val="000000"/>
          <w:szCs w:val="18"/>
        </w:rPr>
        <w:t xml:space="preserve"> </w:t>
      </w:r>
      <w:r w:rsidRPr="005E3ED5">
        <w:rPr>
          <w:rFonts w:ascii="Calibri" w:hAnsi="Calibri"/>
          <w:color w:val="000000"/>
          <w:szCs w:val="18"/>
        </w:rPr>
        <w:t>la liste des usagers du hub.</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r w:rsidR="00B96B5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B96B5E" w:rsidRPr="005E3ED5">
        <w:rPr>
          <w:rFonts w:ascii="Calibri" w:hAnsi="Calibri"/>
          <w:color w:val="000000"/>
          <w:szCs w:val="18"/>
        </w:rPr>
        <w:t xml:space="preserve"> back-Office :</w:t>
      </w:r>
    </w:p>
    <w:p w14:paraId="5D4C2FE7"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lastRenderedPageBreak/>
        <w:t>- Création d'un nouveau bouton raccordé à un service de création d'un fichier export</w:t>
      </w:r>
    </w:p>
    <w:p w14:paraId="4ED6A08F"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Création d'une nouvelle carte (affichage de donnée) sur l'accueil du Back-office</w:t>
      </w:r>
    </w:p>
    <w:p w14:paraId="78A84613" w14:textId="558075AF" w:rsidR="00F0523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 dans le code source du back-end </w:t>
      </w:r>
      <w:proofErr w:type="spellStart"/>
      <w:r w:rsidRPr="005E3ED5">
        <w:rPr>
          <w:rFonts w:ascii="Calibri" w:hAnsi="Calibri"/>
          <w:color w:val="000000"/>
          <w:szCs w:val="18"/>
        </w:rPr>
        <w:t>HubEntreprendre</w:t>
      </w:r>
      <w:proofErr w:type="spellEnd"/>
      <w:r w:rsidRPr="005E3ED5">
        <w:rPr>
          <w:rFonts w:ascii="Calibri" w:hAnsi="Calibri"/>
          <w:color w:val="000000"/>
          <w:szCs w:val="18"/>
        </w:rPr>
        <w:t xml:space="preserve"> :</w:t>
      </w:r>
      <w:r w:rsidRPr="005E3ED5">
        <w:rPr>
          <w:rFonts w:ascii="Calibri" w:hAnsi="Calibri"/>
          <w:color w:val="000000"/>
          <w:szCs w:val="18"/>
        </w:rPr>
        <w:br/>
        <w:t>- Ajout de code pour construction de la structure des données à exporter en tenant compte de la complexité du fichier Excel, et des règles de transcodage à appliquer entre valeurs techniques vers des valeurs fonctionnelles.</w:t>
      </w:r>
    </w:p>
    <w:p w14:paraId="701B4CF6" w14:textId="358BBD12" w:rsidR="00570C32" w:rsidRPr="005E3ED5" w:rsidRDefault="00570C32" w:rsidP="00D90B08">
      <w:pPr>
        <w:autoSpaceDE w:val="0"/>
        <w:autoSpaceDN w:val="0"/>
        <w:adjustRightInd w:val="0"/>
        <w:spacing w:after="0"/>
        <w:rPr>
          <w:rFonts w:ascii="Calibri" w:hAnsi="Calibri"/>
          <w:color w:val="000000"/>
          <w:szCs w:val="18"/>
        </w:rPr>
      </w:pPr>
    </w:p>
    <w:p w14:paraId="40EAE96C"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PR6 - [BO HUB] ajout des porteurs de projets dans la fiche référents</w:t>
      </w:r>
    </w:p>
    <w:p w14:paraId="3AC1894D"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6499E546" w14:textId="2A81B677" w:rsidR="00443D10"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de modifier le tableau portefeuille de la fiche interlocuteur référent, afin d’y</w:t>
      </w:r>
      <w:r w:rsidR="00570C32" w:rsidRPr="005E3ED5">
        <w:rPr>
          <w:rFonts w:ascii="Calibri" w:hAnsi="Calibri"/>
          <w:color w:val="000000"/>
          <w:szCs w:val="18"/>
        </w:rPr>
        <w:t xml:space="preserve"> </w:t>
      </w:r>
      <w:r w:rsidRPr="005E3ED5">
        <w:rPr>
          <w:rFonts w:ascii="Calibri" w:hAnsi="Calibri"/>
          <w:color w:val="000000"/>
          <w:szCs w:val="18"/>
        </w:rPr>
        <w:t>faire apparaitre les « porteurs de projets » suivis par l’interlocuteur de la fiche concernée. L</w:t>
      </w:r>
      <w:r w:rsidR="00267DBE" w:rsidRPr="005E3ED5">
        <w:rPr>
          <w:rFonts w:ascii="Calibri" w:hAnsi="Calibri"/>
          <w:color w:val="000000"/>
          <w:szCs w:val="18"/>
        </w:rPr>
        <w:t>’</w:t>
      </w:r>
      <w:r w:rsidRPr="005E3ED5">
        <w:rPr>
          <w:rFonts w:ascii="Calibri" w:hAnsi="Calibri"/>
          <w:color w:val="000000"/>
          <w:szCs w:val="18"/>
        </w:rPr>
        <w:t>a</w:t>
      </w:r>
      <w:r w:rsidR="00267DBE" w:rsidRPr="005E3ED5">
        <w:rPr>
          <w:rFonts w:ascii="Calibri" w:hAnsi="Calibri"/>
          <w:color w:val="000000"/>
          <w:szCs w:val="18"/>
        </w:rPr>
        <w:t>jout d’une</w:t>
      </w:r>
      <w:r w:rsidRPr="005E3ED5">
        <w:rPr>
          <w:rFonts w:ascii="Calibri" w:hAnsi="Calibri"/>
          <w:color w:val="000000"/>
          <w:szCs w:val="18"/>
        </w:rPr>
        <w:t xml:space="preserve"> fonction « affecter à un autre référent » sur la fiche</w:t>
      </w:r>
      <w:r w:rsidR="00570C32" w:rsidRPr="005E3ED5">
        <w:rPr>
          <w:rFonts w:ascii="Calibri" w:hAnsi="Calibri"/>
          <w:color w:val="000000"/>
          <w:szCs w:val="18"/>
        </w:rPr>
        <w:t xml:space="preserve"> interlocuteur</w:t>
      </w:r>
      <w:r w:rsidRPr="005E3ED5">
        <w:rPr>
          <w:rFonts w:ascii="Calibri" w:hAnsi="Calibri"/>
          <w:color w:val="000000"/>
          <w:szCs w:val="18"/>
        </w:rPr>
        <w:t xml:space="preserve"> doit aussi permettre de changer l’interlocuteur référent d’un porteur de projet.</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p>
    <w:p w14:paraId="0DBA121B" w14:textId="5721D3FD" w:rsidR="00443D10"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Pr="005E3ED5">
        <w:rPr>
          <w:rFonts w:ascii="Calibri" w:hAnsi="Calibri"/>
          <w:color w:val="000000"/>
          <w:szCs w:val="18"/>
        </w:rPr>
        <w:t xml:space="preserve"> </w:t>
      </w:r>
      <w:proofErr w:type="spellStart"/>
      <w:r w:rsidRPr="005E3ED5">
        <w:rPr>
          <w:rFonts w:ascii="Calibri" w:hAnsi="Calibri"/>
          <w:color w:val="000000"/>
          <w:szCs w:val="18"/>
        </w:rPr>
        <w:t>backOffice</w:t>
      </w:r>
      <w:proofErr w:type="spellEnd"/>
      <w:r w:rsidRPr="005E3ED5">
        <w:rPr>
          <w:rFonts w:ascii="Calibri" w:hAnsi="Calibri"/>
          <w:color w:val="000000"/>
          <w:szCs w:val="18"/>
        </w:rPr>
        <w:t xml:space="preserve"> : intervention sur le composant web « </w:t>
      </w:r>
      <w:proofErr w:type="spellStart"/>
      <w:proofErr w:type="gramStart"/>
      <w:r w:rsidRPr="005E3ED5">
        <w:rPr>
          <w:rFonts w:ascii="Calibri" w:hAnsi="Calibri"/>
          <w:color w:val="000000"/>
          <w:szCs w:val="18"/>
        </w:rPr>
        <w:t>page.interlocuteur</w:t>
      </w:r>
      <w:proofErr w:type="spellEnd"/>
      <w:proofErr w:type="gramEnd"/>
      <w:r w:rsidRPr="005E3ED5">
        <w:rPr>
          <w:rFonts w:ascii="Calibri" w:hAnsi="Calibri"/>
          <w:color w:val="000000"/>
          <w:szCs w:val="18"/>
        </w:rPr>
        <w:t xml:space="preserve"> » (plusieurs fichiers html,</w:t>
      </w:r>
    </w:p>
    <w:p w14:paraId="00E94732" w14:textId="6777C334" w:rsidR="00443D10" w:rsidRPr="005E3ED5" w:rsidRDefault="00443D10" w:rsidP="00443D10">
      <w:pPr>
        <w:autoSpaceDE w:val="0"/>
        <w:autoSpaceDN w:val="0"/>
        <w:adjustRightInd w:val="0"/>
        <w:spacing w:after="0"/>
        <w:rPr>
          <w:rFonts w:ascii="Calibri" w:hAnsi="Calibri"/>
          <w:color w:val="000000"/>
          <w:szCs w:val="18"/>
        </w:rPr>
      </w:pPr>
      <w:proofErr w:type="spellStart"/>
      <w:proofErr w:type="gramStart"/>
      <w:r w:rsidRPr="005E3ED5">
        <w:rPr>
          <w:rFonts w:ascii="Calibri" w:hAnsi="Calibri"/>
          <w:color w:val="000000"/>
          <w:szCs w:val="18"/>
        </w:rPr>
        <w:t>typescript</w:t>
      </w:r>
      <w:proofErr w:type="spellEnd"/>
      <w:proofErr w:type="gramEnd"/>
      <w:r w:rsidRPr="005E3ED5">
        <w:rPr>
          <w:rFonts w:ascii="Calibri" w:hAnsi="Calibri"/>
          <w:color w:val="000000"/>
          <w:szCs w:val="18"/>
        </w:rPr>
        <w:t>) pour compléter les données « Entreprises (</w:t>
      </w:r>
      <w:proofErr w:type="spellStart"/>
      <w:r w:rsidRPr="005E3ED5">
        <w:rPr>
          <w:rFonts w:ascii="Calibri" w:hAnsi="Calibri"/>
          <w:color w:val="000000"/>
          <w:szCs w:val="18"/>
        </w:rPr>
        <w:t>Company</w:t>
      </w:r>
      <w:proofErr w:type="spellEnd"/>
      <w:r w:rsidRPr="005E3ED5">
        <w:rPr>
          <w:rFonts w:ascii="Calibri" w:hAnsi="Calibri"/>
          <w:color w:val="000000"/>
          <w:szCs w:val="18"/>
        </w:rPr>
        <w:t>) » par des données « Porteur de projet » dans le tableau portefeuille de l'interlocuteur.</w:t>
      </w:r>
    </w:p>
    <w:p w14:paraId="136B7E6E" w14:textId="2A639F8D" w:rsidR="00735B7C"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Il s’agit de modifier le code source existant pour gérer aussi les porteurs de projets sans impacter la gestion déjà réalisée pour remonter les Entreprise (compagnies).</w:t>
      </w:r>
      <w:r w:rsidR="00F0523E" w:rsidRPr="005E3ED5">
        <w:rPr>
          <w:rFonts w:ascii="Calibri" w:hAnsi="Calibri"/>
          <w:color w:val="000000"/>
          <w:szCs w:val="18"/>
        </w:rPr>
        <w:br/>
      </w:r>
    </w:p>
    <w:p w14:paraId="0212A555" w14:textId="77777777" w:rsidR="00570C32" w:rsidRPr="005E3ED5" w:rsidRDefault="00570C32" w:rsidP="00D90B08">
      <w:pPr>
        <w:autoSpaceDE w:val="0"/>
        <w:autoSpaceDN w:val="0"/>
        <w:adjustRightInd w:val="0"/>
        <w:spacing w:after="0"/>
        <w:rPr>
          <w:rFonts w:ascii="Calibri" w:hAnsi="Calibri"/>
          <w:color w:val="000000"/>
          <w:szCs w:val="18"/>
        </w:rPr>
      </w:pPr>
    </w:p>
    <w:p w14:paraId="781E0645"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PR7 - [BO HUB] Fonctionnalité d'extraction des dispositifs</w:t>
      </w:r>
    </w:p>
    <w:p w14:paraId="2DBD2B23"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1F0357E" w14:textId="5871506D"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Sur l’application Front Back-Office Hub entreprendre, il est demandé dans le menu « Dispositifs » d’ajouter un </w:t>
      </w:r>
      <w:proofErr w:type="spellStart"/>
      <w:r w:rsidRPr="005E3ED5">
        <w:rPr>
          <w:rFonts w:ascii="Calibri" w:hAnsi="Calibri"/>
          <w:color w:val="000000"/>
          <w:szCs w:val="18"/>
        </w:rPr>
        <w:t>picto</w:t>
      </w:r>
      <w:proofErr w:type="spellEnd"/>
      <w:r w:rsidRPr="005E3ED5">
        <w:rPr>
          <w:rFonts w:ascii="Calibri" w:hAnsi="Calibri"/>
          <w:color w:val="000000"/>
          <w:szCs w:val="18"/>
        </w:rPr>
        <w:t xml:space="preserve"> cliquable permettant</w:t>
      </w:r>
      <w:r w:rsidR="00570C32" w:rsidRPr="005E3ED5">
        <w:rPr>
          <w:rFonts w:ascii="Calibri" w:hAnsi="Calibri"/>
          <w:color w:val="000000"/>
          <w:szCs w:val="18"/>
        </w:rPr>
        <w:t xml:space="preserve"> </w:t>
      </w:r>
      <w:r w:rsidRPr="005E3ED5">
        <w:rPr>
          <w:rFonts w:ascii="Calibri" w:hAnsi="Calibri"/>
          <w:color w:val="000000"/>
          <w:szCs w:val="18"/>
        </w:rPr>
        <w:t xml:space="preserve">l’extraction de l’ensemble des dispositifs </w:t>
      </w:r>
      <w:r w:rsidR="003E6841" w:rsidRPr="005E3ED5">
        <w:rPr>
          <w:rFonts w:ascii="Calibri" w:hAnsi="Calibri"/>
          <w:color w:val="000000"/>
          <w:szCs w:val="18"/>
        </w:rPr>
        <w:t xml:space="preserve">en format CSV </w:t>
      </w:r>
      <w:r w:rsidRPr="005E3ED5">
        <w:rPr>
          <w:rFonts w:ascii="Calibri" w:hAnsi="Calibri"/>
          <w:color w:val="000000"/>
          <w:szCs w:val="18"/>
        </w:rPr>
        <w:t>(fichier contenant la liste des dispositifs</w:t>
      </w:r>
      <w:r w:rsidR="003E6841" w:rsidRPr="005E3ED5">
        <w:rPr>
          <w:rFonts w:ascii="Calibri" w:hAnsi="Calibri"/>
          <w:color w:val="000000"/>
          <w:szCs w:val="18"/>
        </w:rPr>
        <w:t xml:space="preserve"> en annexe</w:t>
      </w:r>
      <w:r w:rsidRPr="005E3ED5">
        <w:rPr>
          <w:rFonts w:ascii="Calibri" w:hAnsi="Calibri"/>
          <w:color w:val="000000"/>
          <w:szCs w:val="18"/>
        </w:rPr>
        <w:t>).</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r w:rsidR="00F0523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F0523E" w:rsidRPr="005E3ED5">
        <w:rPr>
          <w:rFonts w:ascii="Calibri" w:hAnsi="Calibri"/>
          <w:color w:val="000000"/>
          <w:szCs w:val="18"/>
        </w:rPr>
        <w:t xml:space="preserve"> </w:t>
      </w:r>
      <w:proofErr w:type="spellStart"/>
      <w:r w:rsidR="00F0523E" w:rsidRPr="005E3ED5">
        <w:rPr>
          <w:rFonts w:ascii="Calibri" w:hAnsi="Calibri"/>
          <w:color w:val="000000"/>
          <w:szCs w:val="18"/>
        </w:rPr>
        <w:t>backOffice</w:t>
      </w:r>
      <w:proofErr w:type="spellEnd"/>
      <w:r w:rsidR="00F0523E" w:rsidRPr="005E3ED5">
        <w:rPr>
          <w:rFonts w:ascii="Calibri" w:hAnsi="Calibri"/>
          <w:color w:val="000000"/>
          <w:szCs w:val="18"/>
        </w:rPr>
        <w:t xml:space="preserve"> : Création d'un nouveau bouton raccordé à un service de création d'un fichier export.</w:t>
      </w:r>
    </w:p>
    <w:p w14:paraId="7A0B96F6" w14:textId="29AB640A" w:rsidR="00F0523E" w:rsidRPr="005E3ED5" w:rsidRDefault="00F0523E" w:rsidP="00D90B0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 dans le code source du back-end </w:t>
      </w:r>
      <w:proofErr w:type="spellStart"/>
      <w:r w:rsidRPr="005E3ED5">
        <w:rPr>
          <w:rFonts w:ascii="Calibri" w:hAnsi="Calibri"/>
          <w:color w:val="000000"/>
          <w:szCs w:val="18"/>
        </w:rPr>
        <w:t>HubEntreprendre</w:t>
      </w:r>
      <w:proofErr w:type="spellEnd"/>
      <w:r w:rsidRPr="005E3ED5">
        <w:rPr>
          <w:rFonts w:ascii="Calibri" w:hAnsi="Calibri"/>
          <w:color w:val="000000"/>
          <w:szCs w:val="18"/>
        </w:rPr>
        <w:t xml:space="preserve"> : Ajout de code pour construction de la structure des données à exporter en tenant compte de la complexité du fichier Excel, et des règles de transcodage à appliquer entre valeurs techniques vers des valeurs fonctionnelles.</w:t>
      </w:r>
      <w:r w:rsidRPr="005E3ED5">
        <w:rPr>
          <w:rFonts w:ascii="Calibri" w:hAnsi="Calibri"/>
          <w:color w:val="000000"/>
          <w:szCs w:val="18"/>
        </w:rPr>
        <w:br/>
      </w:r>
    </w:p>
    <w:p w14:paraId="490AE665" w14:textId="3B1FEEEE" w:rsidR="00735B7C"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b/>
          <w:bCs/>
          <w:color w:val="F04641"/>
          <w:szCs w:val="18"/>
        </w:rPr>
        <w:t xml:space="preserve">Jira PR8 - </w:t>
      </w:r>
      <w:r w:rsidR="00C0708E" w:rsidRPr="005E3ED5">
        <w:rPr>
          <w:rFonts w:ascii="Calibri" w:hAnsi="Calibri"/>
          <w:b/>
          <w:bCs/>
          <w:color w:val="F04641"/>
          <w:szCs w:val="18"/>
        </w:rPr>
        <w:t xml:space="preserve">[BO HUB] </w:t>
      </w:r>
      <w:bookmarkStart w:id="18" w:name="_Hlk111371052"/>
      <w:r w:rsidRPr="005E3ED5">
        <w:rPr>
          <w:rFonts w:ascii="Calibri" w:hAnsi="Calibri"/>
          <w:b/>
          <w:bCs/>
          <w:color w:val="F04641"/>
          <w:szCs w:val="18"/>
        </w:rPr>
        <w:t>Flux BPI</w:t>
      </w:r>
      <w:bookmarkEnd w:id="18"/>
    </w:p>
    <w:p w14:paraId="4D2CA13A"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2C0C23F" w14:textId="1DF598E9"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agent Hub entreprendre, il est demandé de faire une mise à jour de l’URL du flux BPI des dossiers p</w:t>
      </w:r>
      <w:r w:rsidR="00F0523E" w:rsidRPr="005E3ED5">
        <w:rPr>
          <w:rFonts w:ascii="Calibri" w:hAnsi="Calibri"/>
          <w:color w:val="000000"/>
          <w:szCs w:val="18"/>
        </w:rPr>
        <w:t>rojecteurs.</w:t>
      </w:r>
      <w:r w:rsidR="00F0523E" w:rsidRPr="005E3ED5">
        <w:rPr>
          <w:rFonts w:ascii="Calibri" w:hAnsi="Calibri"/>
          <w:color w:val="000000"/>
          <w:szCs w:val="18"/>
        </w:rPr>
        <w:br/>
      </w:r>
      <w:r w:rsidR="00F0523E" w:rsidRPr="005E3ED5">
        <w:rPr>
          <w:rFonts w:ascii="Calibri" w:hAnsi="Calibri"/>
          <w:b/>
          <w:bCs/>
          <w:color w:val="000000"/>
          <w:szCs w:val="18"/>
        </w:rPr>
        <w:t>Tâches identifiées sur le développement</w:t>
      </w:r>
      <w:r w:rsidR="00F0523E" w:rsidRPr="005E3ED5">
        <w:rPr>
          <w:rFonts w:ascii="Calibri" w:hAnsi="Calibri"/>
          <w:color w:val="000000"/>
          <w:szCs w:val="18"/>
        </w:rPr>
        <w:t xml:space="preserve"> :</w:t>
      </w:r>
    </w:p>
    <w:p w14:paraId="0D0D9E59" w14:textId="38B9C152" w:rsidR="00735B7C"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back-end </w:t>
      </w:r>
      <w:proofErr w:type="spellStart"/>
      <w:r w:rsidRPr="005E3ED5">
        <w:rPr>
          <w:rFonts w:ascii="Calibri" w:hAnsi="Calibri"/>
          <w:color w:val="000000"/>
          <w:szCs w:val="18"/>
        </w:rPr>
        <w:t>HubEntreprendre</w:t>
      </w:r>
      <w:proofErr w:type="spellEnd"/>
      <w:r w:rsidRPr="005E3ED5">
        <w:rPr>
          <w:rFonts w:ascii="Calibri" w:hAnsi="Calibri"/>
          <w:color w:val="000000"/>
          <w:szCs w:val="18"/>
        </w:rPr>
        <w:t>, modification d’un lien url dans un fichier de paramétrage de l’application</w:t>
      </w:r>
      <w:r w:rsidR="00AF7A74" w:rsidRPr="005E3ED5">
        <w:rPr>
          <w:rFonts w:ascii="Calibri" w:hAnsi="Calibri"/>
          <w:color w:val="000000"/>
          <w:szCs w:val="18"/>
        </w:rPr>
        <w:t>.</w:t>
      </w:r>
      <w:r w:rsidRPr="005E3ED5">
        <w:rPr>
          <w:rFonts w:ascii="Calibri" w:hAnsi="Calibri"/>
          <w:color w:val="000000"/>
          <w:szCs w:val="18"/>
        </w:rPr>
        <w:br/>
      </w:r>
    </w:p>
    <w:p w14:paraId="38FC50F0" w14:textId="77777777" w:rsidR="00017043" w:rsidRPr="005E3ED5" w:rsidRDefault="00017043" w:rsidP="00017043">
      <w:pPr>
        <w:autoSpaceDE w:val="0"/>
        <w:autoSpaceDN w:val="0"/>
        <w:adjustRightInd w:val="0"/>
        <w:spacing w:after="0"/>
        <w:rPr>
          <w:rFonts w:ascii="Calibri" w:hAnsi="Calibri"/>
          <w:color w:val="000000"/>
          <w:szCs w:val="18"/>
        </w:rPr>
      </w:pPr>
    </w:p>
    <w:p w14:paraId="01349A50" w14:textId="01D3A9CD" w:rsidR="00754B47" w:rsidRPr="005E3ED5" w:rsidRDefault="00470882" w:rsidP="00974265">
      <w:pPr>
        <w:pStyle w:val="Titre2"/>
        <w:rPr>
          <w:rFonts w:ascii="Calibri" w:hAnsi="Calibri" w:cs="Calibri"/>
          <w:noProof/>
        </w:rPr>
      </w:pPr>
      <w:bookmarkStart w:id="19" w:name="_Toc111668500"/>
      <w:r w:rsidRPr="005E3ED5">
        <w:rPr>
          <w:rFonts w:ascii="Calibri" w:hAnsi="Calibri" w:cs="Calibri"/>
        </w:rPr>
        <w:t xml:space="preserve">Planification du </w:t>
      </w:r>
      <w:proofErr w:type="spellStart"/>
      <w:r w:rsidRPr="005E3ED5">
        <w:rPr>
          <w:rFonts w:ascii="Calibri" w:hAnsi="Calibri" w:cs="Calibri"/>
        </w:rPr>
        <w:t>projet</w:t>
      </w:r>
      <w:bookmarkEnd w:id="19"/>
      <w:proofErr w:type="spellEnd"/>
    </w:p>
    <w:p w14:paraId="482D793B" w14:textId="5D8B71A6" w:rsidR="000932A8" w:rsidRPr="005E3ED5" w:rsidRDefault="000932A8" w:rsidP="000932A8">
      <w:pPr>
        <w:pStyle w:val="Titre3"/>
        <w:rPr>
          <w:rFonts w:ascii="Calibri" w:hAnsi="Calibri" w:cs="Calibri"/>
        </w:rPr>
      </w:pPr>
      <w:bookmarkStart w:id="20" w:name="_Toc111668501"/>
      <w:proofErr w:type="spellStart"/>
      <w:r w:rsidRPr="005E3ED5">
        <w:rPr>
          <w:rFonts w:ascii="Calibri" w:hAnsi="Calibri" w:cs="Calibri"/>
        </w:rPr>
        <w:t>Organisation</w:t>
      </w:r>
      <w:bookmarkEnd w:id="20"/>
      <w:proofErr w:type="spellEnd"/>
    </w:p>
    <w:p w14:paraId="7EEECEFA" w14:textId="329CFDFD" w:rsidR="00E01EAF" w:rsidRPr="005E3ED5" w:rsidRDefault="00E01EAF" w:rsidP="00AC4BB8">
      <w:pPr>
        <w:pStyle w:val="Listlevel1"/>
        <w:rPr>
          <w:rFonts w:ascii="Calibri" w:hAnsi="Calibri"/>
        </w:rPr>
      </w:pPr>
      <w:r w:rsidRPr="005E3ED5">
        <w:rPr>
          <w:rFonts w:ascii="Calibri" w:hAnsi="Calibri"/>
        </w:rPr>
        <w:t xml:space="preserve">La </w:t>
      </w:r>
      <w:proofErr w:type="spellStart"/>
      <w:r w:rsidRPr="005E3ED5">
        <w:rPr>
          <w:rFonts w:ascii="Calibri" w:hAnsi="Calibri"/>
        </w:rPr>
        <w:t>squad</w:t>
      </w:r>
      <w:proofErr w:type="spellEnd"/>
      <w:r w:rsidRPr="005E3ED5">
        <w:rPr>
          <w:rFonts w:ascii="Calibri" w:hAnsi="Calibri"/>
        </w:rPr>
        <w:t xml:space="preserve"> 3 :</w:t>
      </w:r>
    </w:p>
    <w:p w14:paraId="4BC89C7D" w14:textId="77777777" w:rsidR="00E01EAF" w:rsidRPr="005E3ED5" w:rsidRDefault="00E01EAF" w:rsidP="008820E4">
      <w:pPr>
        <w:spacing w:after="0"/>
        <w:rPr>
          <w:rFonts w:ascii="Calibri" w:hAnsi="Calibri"/>
          <w:b/>
          <w:bCs/>
          <w:szCs w:val="18"/>
        </w:rPr>
      </w:pPr>
    </w:p>
    <w:p w14:paraId="0C0BCEC2" w14:textId="2B0BCE1C" w:rsidR="00E01EAF" w:rsidRPr="005E3ED5" w:rsidRDefault="00E01EAF" w:rsidP="008820E4">
      <w:pPr>
        <w:spacing w:after="0"/>
        <w:rPr>
          <w:rFonts w:ascii="Calibri" w:hAnsi="Calibri"/>
          <w:szCs w:val="18"/>
        </w:rPr>
      </w:pPr>
      <w:r w:rsidRPr="005E3ED5">
        <w:rPr>
          <w:rFonts w:ascii="Calibri" w:hAnsi="Calibri"/>
          <w:szCs w:val="18"/>
        </w:rPr>
        <w:t xml:space="preserve">Dans la </w:t>
      </w:r>
      <w:proofErr w:type="spellStart"/>
      <w:r w:rsidRPr="005E3ED5">
        <w:rPr>
          <w:rFonts w:ascii="Calibri" w:hAnsi="Calibri"/>
          <w:szCs w:val="18"/>
        </w:rPr>
        <w:t>squad</w:t>
      </w:r>
      <w:proofErr w:type="spellEnd"/>
      <w:r w:rsidRPr="005E3ED5">
        <w:rPr>
          <w:rFonts w:ascii="Calibri" w:hAnsi="Calibri"/>
          <w:szCs w:val="18"/>
        </w:rPr>
        <w:t xml:space="preserve"> 3, nous basculons petit à petit sur les méthodes agiles plus précisément sur la méthode SCRUM.</w:t>
      </w:r>
    </w:p>
    <w:p w14:paraId="6466DDC2" w14:textId="6B85D0C8" w:rsidR="008820E4" w:rsidRPr="005E3ED5" w:rsidRDefault="008820E4" w:rsidP="008820E4">
      <w:pPr>
        <w:spacing w:after="0"/>
        <w:rPr>
          <w:rFonts w:ascii="Calibri" w:hAnsi="Calibri"/>
          <w:color w:val="000000"/>
          <w:szCs w:val="18"/>
        </w:rPr>
      </w:pPr>
      <w:r w:rsidRPr="005E3ED5">
        <w:rPr>
          <w:rFonts w:ascii="Calibri" w:hAnsi="Calibri"/>
          <w:color w:val="000000"/>
          <w:szCs w:val="18"/>
        </w:rPr>
        <w:br/>
      </w:r>
      <w:r w:rsidR="00E01EAF" w:rsidRPr="005E3ED5">
        <w:rPr>
          <w:rFonts w:ascii="Calibri" w:hAnsi="Calibri"/>
          <w:color w:val="000000"/>
          <w:szCs w:val="18"/>
        </w:rPr>
        <w:t>Une</w:t>
      </w:r>
      <w:r w:rsidR="00E26FD1" w:rsidRPr="005E3ED5">
        <w:rPr>
          <w:rFonts w:ascii="Calibri" w:hAnsi="Calibri"/>
          <w:color w:val="000000"/>
          <w:szCs w:val="18"/>
        </w:rPr>
        <w:t xml:space="preserve"> mêlée quotidienne (</w:t>
      </w:r>
      <w:proofErr w:type="spellStart"/>
      <w:r w:rsidR="00E26FD1" w:rsidRPr="005E3ED5">
        <w:rPr>
          <w:rFonts w:ascii="Calibri" w:hAnsi="Calibri"/>
          <w:color w:val="000000"/>
          <w:szCs w:val="18"/>
        </w:rPr>
        <w:t>daily-scrum</w:t>
      </w:r>
      <w:proofErr w:type="spellEnd"/>
      <w:r w:rsidR="00E26FD1" w:rsidRPr="005E3ED5">
        <w:rPr>
          <w:rFonts w:ascii="Calibri" w:hAnsi="Calibri"/>
          <w:color w:val="000000"/>
          <w:szCs w:val="18"/>
        </w:rPr>
        <w:t>) est</w:t>
      </w:r>
      <w:r w:rsidR="00E01EAF" w:rsidRPr="005E3ED5">
        <w:rPr>
          <w:rFonts w:ascii="Calibri" w:hAnsi="Calibri"/>
          <w:color w:val="000000"/>
          <w:szCs w:val="18"/>
        </w:rPr>
        <w:t xml:space="preserve"> planifiée</w:t>
      </w:r>
      <w:r w:rsidR="00E26FD1" w:rsidRPr="005E3ED5">
        <w:rPr>
          <w:rFonts w:ascii="Calibri" w:hAnsi="Calibri"/>
          <w:color w:val="000000"/>
          <w:szCs w:val="18"/>
        </w:rPr>
        <w:t xml:space="preserve"> </w:t>
      </w:r>
      <w:r w:rsidR="00833647" w:rsidRPr="005E3ED5">
        <w:rPr>
          <w:rFonts w:ascii="Calibri" w:hAnsi="Calibri"/>
          <w:color w:val="000000"/>
          <w:szCs w:val="18"/>
        </w:rPr>
        <w:t>tous les matins</w:t>
      </w:r>
      <w:r w:rsidR="00E01EAF" w:rsidRPr="005E3ED5">
        <w:rPr>
          <w:rFonts w:ascii="Calibri" w:hAnsi="Calibri"/>
          <w:color w:val="000000"/>
          <w:szCs w:val="18"/>
        </w:rPr>
        <w:t xml:space="preserve"> </w:t>
      </w:r>
      <w:r w:rsidRPr="005E3ED5">
        <w:rPr>
          <w:rFonts w:ascii="Calibri" w:hAnsi="Calibri"/>
          <w:color w:val="000000"/>
          <w:szCs w:val="18"/>
        </w:rPr>
        <w:t xml:space="preserve">qui </w:t>
      </w:r>
      <w:r w:rsidR="00E26FD1" w:rsidRPr="005E3ED5">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5E3ED5" w:rsidRDefault="008820E4" w:rsidP="008820E4">
      <w:pPr>
        <w:spacing w:after="0"/>
        <w:rPr>
          <w:rFonts w:ascii="Calibri" w:hAnsi="Calibri"/>
          <w:color w:val="000000"/>
          <w:szCs w:val="18"/>
        </w:rPr>
      </w:pPr>
    </w:p>
    <w:p w14:paraId="3E048F03" w14:textId="722F5CA1" w:rsidR="008820E4" w:rsidRPr="005E3ED5" w:rsidRDefault="008820E4" w:rsidP="008820E4">
      <w:pPr>
        <w:spacing w:after="0"/>
        <w:rPr>
          <w:rFonts w:ascii="Calibri" w:hAnsi="Calibri"/>
          <w:color w:val="000000"/>
          <w:szCs w:val="18"/>
        </w:rPr>
      </w:pPr>
      <w:r w:rsidRPr="005E3ED5">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5E3ED5" w:rsidRDefault="008820E4" w:rsidP="008820E4">
      <w:pPr>
        <w:spacing w:after="0"/>
        <w:rPr>
          <w:rFonts w:ascii="Calibri" w:hAnsi="Calibri"/>
          <w:color w:val="000000"/>
          <w:szCs w:val="18"/>
        </w:rPr>
      </w:pPr>
    </w:p>
    <w:p w14:paraId="175F59FA" w14:textId="7BE1E050" w:rsidR="008820E4" w:rsidRPr="005E3ED5" w:rsidRDefault="008820E4" w:rsidP="008820E4">
      <w:pPr>
        <w:spacing w:after="0"/>
        <w:rPr>
          <w:rFonts w:ascii="Calibri" w:hAnsi="Calibri"/>
          <w:color w:val="000000"/>
          <w:szCs w:val="18"/>
        </w:rPr>
      </w:pPr>
      <w:r w:rsidRPr="005E3ED5">
        <w:rPr>
          <w:rFonts w:ascii="Calibri" w:hAnsi="Calibri"/>
          <w:color w:val="000000"/>
          <w:szCs w:val="18"/>
        </w:rPr>
        <w:t>On utilise souvent les trois questions suggérées par Scrum pour structurer la réunion :</w:t>
      </w:r>
    </w:p>
    <w:p w14:paraId="18862597" w14:textId="236753FA" w:rsidR="008820E4" w:rsidRPr="005E3ED5" w:rsidRDefault="008820E4" w:rsidP="008820E4">
      <w:pPr>
        <w:spacing w:after="0"/>
        <w:rPr>
          <w:rFonts w:ascii="Calibri" w:hAnsi="Calibri"/>
          <w:color w:val="000000"/>
          <w:szCs w:val="18"/>
        </w:rPr>
      </w:pPr>
      <w:r w:rsidRPr="005E3ED5">
        <w:rPr>
          <w:rFonts w:ascii="Calibri" w:hAnsi="Calibri"/>
          <w:color w:val="000000"/>
          <w:szCs w:val="18"/>
        </w:rPr>
        <w:t>– Qu’ai-je fait hier qui rapproche le produit de l’objectif du sprint ?</w:t>
      </w:r>
    </w:p>
    <w:p w14:paraId="1A58E792" w14:textId="4E0D5B7C" w:rsidR="008820E4" w:rsidRPr="005E3ED5" w:rsidRDefault="008820E4" w:rsidP="008820E4">
      <w:pPr>
        <w:spacing w:after="0"/>
        <w:rPr>
          <w:rFonts w:ascii="Calibri" w:hAnsi="Calibri"/>
          <w:color w:val="000000"/>
          <w:szCs w:val="18"/>
        </w:rPr>
      </w:pPr>
      <w:r w:rsidRPr="005E3ED5">
        <w:rPr>
          <w:rFonts w:ascii="Calibri" w:hAnsi="Calibri"/>
          <w:color w:val="000000"/>
          <w:szCs w:val="18"/>
        </w:rPr>
        <w:t>– Que vais-je faire aujourd’hui qui rapproche le produit de l’objectif du sprint ?</w:t>
      </w:r>
    </w:p>
    <w:p w14:paraId="5FB89864" w14:textId="4FFC1DE0" w:rsidR="008820E4" w:rsidRPr="005E3ED5" w:rsidRDefault="008820E4" w:rsidP="008820E4">
      <w:pPr>
        <w:spacing w:after="0"/>
        <w:rPr>
          <w:rFonts w:ascii="Calibri" w:hAnsi="Calibri"/>
          <w:color w:val="000000"/>
          <w:szCs w:val="18"/>
        </w:rPr>
      </w:pPr>
      <w:r w:rsidRPr="005E3ED5">
        <w:rPr>
          <w:rFonts w:ascii="Calibri" w:hAnsi="Calibri"/>
          <w:color w:val="000000"/>
          <w:szCs w:val="18"/>
        </w:rPr>
        <w:t>– Ai-je une ou plusieurs difficultés qui m’empêchent d’avancer ?</w:t>
      </w:r>
    </w:p>
    <w:p w14:paraId="47BB11B0" w14:textId="77777777" w:rsidR="008820E4" w:rsidRPr="005E3ED5" w:rsidRDefault="008820E4" w:rsidP="008820E4">
      <w:pPr>
        <w:spacing w:after="0"/>
        <w:rPr>
          <w:rFonts w:ascii="Calibri" w:hAnsi="Calibri"/>
          <w:color w:val="000000"/>
          <w:szCs w:val="18"/>
        </w:rPr>
      </w:pPr>
    </w:p>
    <w:p w14:paraId="40926C7F" w14:textId="2E1F694D" w:rsidR="00833647" w:rsidRPr="005E3ED5" w:rsidRDefault="008820E4" w:rsidP="00867E3D">
      <w:pPr>
        <w:spacing w:after="0"/>
        <w:rPr>
          <w:rFonts w:ascii="Calibri" w:hAnsi="Calibri"/>
          <w:color w:val="000000"/>
          <w:szCs w:val="18"/>
        </w:rPr>
      </w:pPr>
      <w:r w:rsidRPr="005E3ED5">
        <w:rPr>
          <w:rFonts w:ascii="Calibri" w:hAnsi="Calibri"/>
          <w:color w:val="000000"/>
          <w:szCs w:val="18"/>
        </w:rPr>
        <w:t xml:space="preserve">Tout ceci doit rentrer dans une « </w:t>
      </w:r>
      <w:proofErr w:type="spellStart"/>
      <w:r w:rsidRPr="005E3ED5">
        <w:rPr>
          <w:rFonts w:ascii="Calibri" w:hAnsi="Calibri"/>
          <w:color w:val="000000"/>
          <w:szCs w:val="18"/>
        </w:rPr>
        <w:t>timebox</w:t>
      </w:r>
      <w:proofErr w:type="spellEnd"/>
      <w:r w:rsidRPr="005E3ED5">
        <w:rPr>
          <w:rFonts w:ascii="Calibri" w:hAnsi="Calibri"/>
          <w:color w:val="000000"/>
          <w:szCs w:val="18"/>
        </w:rPr>
        <w:t xml:space="preserve"> », un temps maximum imposé afin que la cérémonie se finisse </w:t>
      </w:r>
      <w:r w:rsidR="00E01EAF" w:rsidRPr="005E3ED5">
        <w:rPr>
          <w:rFonts w:ascii="Calibri" w:hAnsi="Calibri"/>
          <w:color w:val="000000"/>
          <w:szCs w:val="18"/>
        </w:rPr>
        <w:t>rapidement</w:t>
      </w:r>
      <w:r w:rsidRPr="005E3ED5">
        <w:rPr>
          <w:rFonts w:ascii="Calibri" w:hAnsi="Calibri"/>
          <w:color w:val="000000"/>
          <w:szCs w:val="18"/>
        </w:rPr>
        <w:t>.</w:t>
      </w:r>
    </w:p>
    <w:p w14:paraId="08823DA5" w14:textId="77777777" w:rsidR="00FE5F3A" w:rsidRPr="005E3ED5" w:rsidRDefault="00FE5F3A" w:rsidP="009C0ED8">
      <w:pPr>
        <w:rPr>
          <w:rFonts w:ascii="Calibri" w:hAnsi="Calibri"/>
          <w:b/>
          <w:bCs/>
          <w:color w:val="000000"/>
          <w:szCs w:val="18"/>
        </w:rPr>
      </w:pPr>
    </w:p>
    <w:p w14:paraId="43C0EDCC" w14:textId="07209860" w:rsidR="00833647" w:rsidRPr="005E3ED5" w:rsidRDefault="00833647" w:rsidP="00AC4BB8">
      <w:pPr>
        <w:pStyle w:val="Listlevel1"/>
        <w:rPr>
          <w:rFonts w:ascii="Calibri" w:hAnsi="Calibri"/>
        </w:rPr>
      </w:pPr>
      <w:r w:rsidRPr="005E3ED5">
        <w:rPr>
          <w:rFonts w:ascii="Calibri" w:hAnsi="Calibri"/>
        </w:rPr>
        <w:lastRenderedPageBreak/>
        <w:t>Le projet HUB ENTREPRENDRE :</w:t>
      </w:r>
    </w:p>
    <w:p w14:paraId="727951F0" w14:textId="49F0A1FE" w:rsidR="0084456F" w:rsidRPr="005E3ED5" w:rsidRDefault="005A32FC" w:rsidP="009C0ED8">
      <w:pPr>
        <w:rPr>
          <w:rFonts w:ascii="Calibri" w:hAnsi="Calibri"/>
          <w:szCs w:val="18"/>
        </w:rPr>
      </w:pPr>
      <w:r w:rsidRPr="005E3ED5">
        <w:rPr>
          <w:rFonts w:ascii="Calibri" w:hAnsi="Calibri"/>
          <w:color w:val="000000"/>
          <w:szCs w:val="18"/>
        </w:rPr>
        <w:t xml:space="preserve">La première étape a été avec une session de chiffrage après réception du cahier. </w:t>
      </w:r>
      <w:r w:rsidR="00EC07EB" w:rsidRPr="005E3ED5">
        <w:rPr>
          <w:rFonts w:ascii="Calibri" w:hAnsi="Calibri"/>
          <w:szCs w:val="18"/>
        </w:rPr>
        <w:t>Ça m’a</w:t>
      </w:r>
      <w:r w:rsidRPr="005E3ED5">
        <w:rPr>
          <w:rFonts w:ascii="Calibri" w:hAnsi="Calibri"/>
          <w:szCs w:val="18"/>
        </w:rPr>
        <w:t xml:space="preserve"> perm</w:t>
      </w:r>
      <w:r w:rsidR="00EC07EB" w:rsidRPr="005E3ED5">
        <w:rPr>
          <w:rFonts w:ascii="Calibri" w:hAnsi="Calibri"/>
          <w:szCs w:val="18"/>
        </w:rPr>
        <w:t xml:space="preserve">is </w:t>
      </w:r>
      <w:r w:rsidRPr="005E3ED5">
        <w:rPr>
          <w:rFonts w:ascii="Calibri" w:hAnsi="Calibri"/>
          <w:szCs w:val="18"/>
        </w:rPr>
        <w:t xml:space="preserve">d’estimer le nombre de jours nécessaires au développement des évolutions. Après analyse </w:t>
      </w:r>
      <w:r w:rsidR="0084456F" w:rsidRPr="005E3ED5">
        <w:rPr>
          <w:rFonts w:ascii="Calibri" w:hAnsi="Calibri"/>
          <w:szCs w:val="18"/>
        </w:rPr>
        <w:t>des fonctionnalités</w:t>
      </w:r>
      <w:r w:rsidRPr="005E3ED5">
        <w:rPr>
          <w:rFonts w:ascii="Calibri" w:hAnsi="Calibri"/>
          <w:szCs w:val="18"/>
        </w:rPr>
        <w:t xml:space="preserve">, </w:t>
      </w:r>
      <w:r w:rsidR="00EC07EB" w:rsidRPr="005E3ED5">
        <w:rPr>
          <w:rFonts w:ascii="Calibri" w:hAnsi="Calibri"/>
          <w:szCs w:val="18"/>
        </w:rPr>
        <w:t>j’ai réfléchi au meilleur</w:t>
      </w:r>
      <w:r w:rsidRPr="005E3ED5">
        <w:rPr>
          <w:rFonts w:ascii="Calibri" w:hAnsi="Calibri"/>
          <w:szCs w:val="18"/>
        </w:rPr>
        <w:t xml:space="preserve"> découpage des taches et défini un nombre de jours pour la réalisation de chaque tâche</w:t>
      </w:r>
      <w:r w:rsidR="0084456F" w:rsidRPr="005E3ED5">
        <w:rPr>
          <w:rFonts w:ascii="Calibri" w:hAnsi="Calibri"/>
          <w:szCs w:val="18"/>
        </w:rPr>
        <w:t>.</w:t>
      </w:r>
    </w:p>
    <w:p w14:paraId="39D9A2B0" w14:textId="4AB988D0" w:rsidR="008601A1" w:rsidRPr="005E3ED5" w:rsidRDefault="008601A1" w:rsidP="00355457">
      <w:pPr>
        <w:spacing w:after="0"/>
        <w:rPr>
          <w:rFonts w:ascii="Calibri" w:hAnsi="Calibri"/>
          <w:szCs w:val="18"/>
        </w:rPr>
      </w:pPr>
      <w:r w:rsidRPr="005E3ED5">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5E3ED5"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4456F" w:rsidRPr="005E3ED5"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4456F" w:rsidRPr="005E3ED5">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4456F" w:rsidRPr="005E3ED5"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4456F" w:rsidRPr="005E3ED5"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4456F" w:rsidRPr="005E3ED5"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5E3ED5" w:rsidRDefault="0084456F" w:rsidP="00355457">
            <w:pPr>
              <w:spacing w:after="0"/>
              <w:jc w:val="center"/>
              <w:rPr>
                <w:rFonts w:ascii="Calibri" w:eastAsia="Times New Roman" w:hAnsi="Calibri"/>
                <w:b/>
                <w:bCs/>
                <w:color w:val="000000"/>
                <w:sz w:val="16"/>
                <w:szCs w:val="16"/>
                <w:lang w:eastAsia="fr-FR"/>
              </w:rPr>
            </w:pPr>
          </w:p>
        </w:tc>
      </w:tr>
    </w:tbl>
    <w:p w14:paraId="58CDFEF8" w14:textId="7CE1B912" w:rsidR="00655E42" w:rsidRPr="005E3ED5" w:rsidRDefault="00655E42" w:rsidP="00355457">
      <w:pPr>
        <w:spacing w:after="0"/>
        <w:rPr>
          <w:rFonts w:ascii="Calibri" w:hAnsi="Calibri"/>
          <w:color w:val="000000"/>
          <w:szCs w:val="18"/>
        </w:rPr>
      </w:pPr>
    </w:p>
    <w:p w14:paraId="7A85F2FA" w14:textId="45234120" w:rsidR="008601A1" w:rsidRPr="005E3ED5" w:rsidRDefault="00EC07EB" w:rsidP="00355457">
      <w:pPr>
        <w:spacing w:after="0"/>
        <w:rPr>
          <w:rFonts w:ascii="Calibri" w:hAnsi="Calibri"/>
          <w:color w:val="000000"/>
          <w:szCs w:val="18"/>
        </w:rPr>
      </w:pPr>
      <w:r w:rsidRPr="005E3ED5">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5E3ED5"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4E069A" w:rsidRPr="005E3ED5"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4E069A" w:rsidRPr="005E3ED5">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Frontend :</w:t>
            </w:r>
            <w:r w:rsidR="004E069A" w:rsidRPr="005E3ED5">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5E3ED5"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4E069A" w:rsidRPr="005E3ED5"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4E069A" w:rsidRPr="005E3ED5"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4E069A" w:rsidRPr="005E3ED5"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5E3ED5" w:rsidRDefault="004E069A" w:rsidP="00355457">
            <w:pPr>
              <w:spacing w:after="0"/>
              <w:jc w:val="center"/>
              <w:rPr>
                <w:rFonts w:ascii="Calibri" w:eastAsia="Times New Roman" w:hAnsi="Calibri"/>
                <w:b/>
                <w:bCs/>
                <w:color w:val="000000"/>
                <w:sz w:val="16"/>
                <w:szCs w:val="16"/>
                <w:lang w:eastAsia="fr-FR"/>
              </w:rPr>
            </w:pPr>
          </w:p>
        </w:tc>
      </w:tr>
    </w:tbl>
    <w:p w14:paraId="38E15213" w14:textId="77777777" w:rsidR="00355457" w:rsidRPr="005E3ED5" w:rsidRDefault="00355457" w:rsidP="00355457">
      <w:pPr>
        <w:spacing w:after="0"/>
        <w:rPr>
          <w:rFonts w:ascii="Calibri" w:hAnsi="Calibri"/>
          <w:color w:val="000000"/>
          <w:szCs w:val="18"/>
        </w:rPr>
      </w:pPr>
    </w:p>
    <w:p w14:paraId="5D0428A9" w14:textId="4BACA275" w:rsidR="00EC07EB" w:rsidRPr="005E3ED5" w:rsidRDefault="00EC07EB" w:rsidP="00355457">
      <w:pPr>
        <w:spacing w:after="0"/>
        <w:rPr>
          <w:rFonts w:ascii="Calibri" w:hAnsi="Calibri"/>
          <w:color w:val="000000"/>
          <w:szCs w:val="18"/>
        </w:rPr>
      </w:pPr>
      <w:r w:rsidRPr="005E3ED5">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5E3ED5"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EC07EB" w:rsidRPr="005E3ED5"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5E3ED5" w:rsidRDefault="00867E3D"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EC07EB"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et d'une nouvelle carte sur l'accueil du back office</w:t>
            </w:r>
          </w:p>
        </w:tc>
      </w:tr>
      <w:tr w:rsidR="00EC07EB" w:rsidRPr="005E3ED5"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5E3ED5" w:rsidRDefault="00EC07EB"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EC07EB" w:rsidRPr="005E3ED5"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EC07EB" w:rsidRPr="005E3ED5"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EC07EB" w:rsidRPr="005E3ED5"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EC07EB" w:rsidRPr="005E3ED5"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5E3ED5" w:rsidRDefault="00EC07EB" w:rsidP="00355457">
            <w:pPr>
              <w:spacing w:after="0"/>
              <w:jc w:val="center"/>
              <w:rPr>
                <w:rFonts w:ascii="Calibri" w:eastAsia="Times New Roman" w:hAnsi="Calibri"/>
                <w:b/>
                <w:bCs/>
                <w:color w:val="000000"/>
                <w:sz w:val="16"/>
                <w:szCs w:val="16"/>
                <w:lang w:eastAsia="fr-FR"/>
              </w:rPr>
            </w:pPr>
          </w:p>
        </w:tc>
      </w:tr>
    </w:tbl>
    <w:p w14:paraId="5CE42E8E" w14:textId="53805AC9" w:rsidR="00EC07EB" w:rsidRPr="005E3ED5" w:rsidRDefault="00EC07EB" w:rsidP="00355457">
      <w:pPr>
        <w:spacing w:after="0"/>
        <w:rPr>
          <w:rFonts w:ascii="Calibri" w:hAnsi="Calibri"/>
          <w:color w:val="000000"/>
          <w:szCs w:val="18"/>
        </w:rPr>
      </w:pPr>
    </w:p>
    <w:p w14:paraId="7E27A0AA" w14:textId="1B165899" w:rsidR="00EC07EB" w:rsidRPr="005E3ED5" w:rsidRDefault="00EC07EB" w:rsidP="00355457">
      <w:pPr>
        <w:spacing w:after="0"/>
        <w:rPr>
          <w:rFonts w:ascii="Calibri" w:hAnsi="Calibri"/>
          <w:color w:val="000000"/>
          <w:szCs w:val="18"/>
        </w:rPr>
      </w:pPr>
      <w:r w:rsidRPr="005E3ED5">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5E3ED5"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dans la liste des dispositifs du back office</w:t>
            </w:r>
          </w:p>
        </w:tc>
      </w:tr>
      <w:tr w:rsidR="008601A1" w:rsidRPr="005E3ED5"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5E3ED5"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8601A1" w:rsidRPr="005E3ED5"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5E3ED5" w:rsidRDefault="00355457" w:rsidP="00355457">
      <w:pPr>
        <w:spacing w:after="0"/>
        <w:rPr>
          <w:rFonts w:ascii="Calibri" w:hAnsi="Calibri"/>
          <w:color w:val="000000"/>
          <w:szCs w:val="18"/>
        </w:rPr>
      </w:pPr>
    </w:p>
    <w:p w14:paraId="34D4CE5D" w14:textId="02872B68" w:rsidR="008601A1" w:rsidRPr="005E3ED5" w:rsidRDefault="00355457" w:rsidP="00355457">
      <w:pPr>
        <w:spacing w:after="0"/>
        <w:rPr>
          <w:rFonts w:ascii="Calibri" w:hAnsi="Calibri"/>
          <w:color w:val="000000"/>
          <w:szCs w:val="18"/>
        </w:rPr>
      </w:pPr>
      <w:r w:rsidRPr="005E3ED5">
        <w:rPr>
          <w:rFonts w:ascii="Calibri" w:hAnsi="Calibri"/>
          <w:color w:val="000000"/>
          <w:szCs w:val="18"/>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5E3ED5"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601A1" w:rsidRPr="005E3ED5"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r w:rsidR="008601A1" w:rsidRPr="005E3ED5" w14:paraId="2D955DA3"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16FD4F43"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 + Management</w:t>
            </w:r>
          </w:p>
        </w:tc>
        <w:tc>
          <w:tcPr>
            <w:tcW w:w="1329" w:type="dxa"/>
            <w:tcBorders>
              <w:top w:val="nil"/>
              <w:left w:val="nil"/>
              <w:bottom w:val="single" w:sz="4" w:space="0" w:color="auto"/>
              <w:right w:val="single" w:sz="4" w:space="0" w:color="auto"/>
            </w:tcBorders>
            <w:shd w:val="clear" w:color="000000" w:fill="D9D9D9"/>
            <w:noWrap/>
            <w:vAlign w:val="center"/>
            <w:hideMark/>
          </w:tcPr>
          <w:p w14:paraId="0ED67EC1"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1</w:t>
            </w:r>
          </w:p>
        </w:tc>
        <w:tc>
          <w:tcPr>
            <w:tcW w:w="3950" w:type="dxa"/>
            <w:tcBorders>
              <w:top w:val="nil"/>
              <w:left w:val="nil"/>
              <w:bottom w:val="nil"/>
              <w:right w:val="nil"/>
            </w:tcBorders>
            <w:shd w:val="clear" w:color="auto" w:fill="auto"/>
            <w:noWrap/>
            <w:vAlign w:val="bottom"/>
            <w:hideMark/>
          </w:tcPr>
          <w:p w14:paraId="55C97B8B"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AC967AF" w14:textId="77777777" w:rsidR="000E4BB0" w:rsidRPr="005E3ED5" w:rsidRDefault="000E4BB0" w:rsidP="009C0ED8">
      <w:pPr>
        <w:rPr>
          <w:rFonts w:ascii="Calibri" w:hAnsi="Calibri"/>
          <w:color w:val="000000"/>
          <w:szCs w:val="18"/>
        </w:rPr>
      </w:pPr>
    </w:p>
    <w:p w14:paraId="4E4DCE33" w14:textId="19EC56C4" w:rsidR="000E4BB0" w:rsidRPr="005E3ED5" w:rsidRDefault="009C0ED8" w:rsidP="009C0ED8">
      <w:pPr>
        <w:rPr>
          <w:rFonts w:ascii="Calibri" w:hAnsi="Calibri"/>
        </w:rPr>
      </w:pPr>
      <w:r w:rsidRPr="005E3ED5">
        <w:rPr>
          <w:rFonts w:ascii="Calibri" w:hAnsi="Calibri"/>
          <w:color w:val="000000"/>
          <w:szCs w:val="18"/>
        </w:rPr>
        <w:lastRenderedPageBreak/>
        <w:t>L’organisation du projet a initialement été proposée en suivant la méthode</w:t>
      </w:r>
      <w:r w:rsidR="00615621" w:rsidRPr="005E3ED5">
        <w:rPr>
          <w:rFonts w:ascii="Calibri" w:hAnsi="Calibri"/>
          <w:color w:val="000000"/>
          <w:szCs w:val="18"/>
        </w:rPr>
        <w:t xml:space="preserve"> agile/itérative dans le but </w:t>
      </w:r>
      <w:r w:rsidR="00B4326C" w:rsidRPr="005E3ED5">
        <w:rPr>
          <w:rFonts w:ascii="Calibri" w:hAnsi="Calibri"/>
          <w:color w:val="000000"/>
          <w:szCs w:val="18"/>
        </w:rPr>
        <w:t>d’</w:t>
      </w:r>
      <w:r w:rsidR="00B4326C" w:rsidRPr="005E3ED5">
        <w:rPr>
          <w:rFonts w:ascii="Calibri" w:hAnsi="Calibri"/>
        </w:rPr>
        <w:t xml:space="preserve">appréhender les besoins des utilisateurs et du client est de permettre à ces derniers de </w:t>
      </w:r>
      <w:r w:rsidR="00B4326C" w:rsidRPr="005E3ED5">
        <w:rPr>
          <w:rStyle w:val="lev"/>
          <w:rFonts w:ascii="Calibri" w:hAnsi="Calibri"/>
        </w:rPr>
        <w:t>tester le produit au fur et à mesure</w:t>
      </w:r>
      <w:r w:rsidR="00B4326C" w:rsidRPr="005E3ED5">
        <w:rPr>
          <w:rFonts w:ascii="Calibri" w:hAnsi="Calibri"/>
        </w:rPr>
        <w:t>, en situation réelle</w:t>
      </w:r>
      <w:r w:rsidR="000E4BB0" w:rsidRPr="005E3ED5">
        <w:rPr>
          <w:rFonts w:ascii="Calibri" w:hAnsi="Calibri"/>
        </w:rPr>
        <w:t>.</w:t>
      </w:r>
    </w:p>
    <w:p w14:paraId="2FBE4484" w14:textId="3B9B6D2E" w:rsidR="00FE5F3A" w:rsidRPr="005E3ED5" w:rsidRDefault="000E4BB0" w:rsidP="009C0ED8">
      <w:pPr>
        <w:rPr>
          <w:rFonts w:ascii="Calibri" w:hAnsi="Calibri"/>
        </w:rPr>
      </w:pPr>
      <w:r w:rsidRPr="005E3ED5">
        <w:rPr>
          <w:rFonts w:ascii="Calibri" w:hAnsi="Calibri"/>
        </w:rPr>
        <w:br/>
      </w:r>
      <w:r w:rsidRPr="005E3ED5">
        <w:rPr>
          <w:rFonts w:ascii="Calibri" w:hAnsi="Calibri"/>
          <w:noProof/>
        </w:rPr>
        <w:drawing>
          <wp:inline distT="0" distB="0" distL="0" distR="0" wp14:anchorId="17705276" wp14:editId="4B182CDE">
            <wp:extent cx="4677410" cy="2565400"/>
            <wp:effectExtent l="0" t="0" r="889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inline>
        </w:drawing>
      </w:r>
    </w:p>
    <w:p w14:paraId="077C8EB0" w14:textId="41BDF71F" w:rsidR="00017043" w:rsidRPr="005E3ED5" w:rsidRDefault="009C0ED8" w:rsidP="009C0ED8">
      <w:pPr>
        <w:rPr>
          <w:rFonts w:ascii="Calibri" w:hAnsi="Calibri"/>
          <w:color w:val="000000"/>
          <w:szCs w:val="18"/>
        </w:rPr>
      </w:pPr>
      <w:r w:rsidRPr="005E3ED5">
        <w:rPr>
          <w:rFonts w:ascii="Calibri" w:hAnsi="Calibri"/>
          <w:color w:val="000000"/>
          <w:szCs w:val="18"/>
        </w:rPr>
        <w:t>Cependant, celle-ci demandant une plus forte implication du client dans le processus de développement</w:t>
      </w:r>
      <w:r w:rsidR="00087342" w:rsidRPr="005E3ED5">
        <w:rPr>
          <w:rFonts w:ascii="Calibri" w:hAnsi="Calibri"/>
          <w:color w:val="000000"/>
          <w:szCs w:val="18"/>
        </w:rPr>
        <w:t xml:space="preserve"> accompagné de contraintes techniques,</w:t>
      </w:r>
      <w:r w:rsidRPr="005E3ED5">
        <w:rPr>
          <w:rFonts w:ascii="Calibri" w:hAnsi="Calibri"/>
          <w:color w:val="000000"/>
          <w:szCs w:val="18"/>
        </w:rPr>
        <w:t xml:space="preserve"> la gestion de projet s’est finalement déroulée en cycle en V. Voici une illustration de celui-ci :</w:t>
      </w:r>
    </w:p>
    <w:p w14:paraId="4A627D18" w14:textId="3228749D" w:rsidR="00D849E6" w:rsidRPr="005E3ED5" w:rsidRDefault="00CF4B97" w:rsidP="009C0ED8">
      <w:pPr>
        <w:rPr>
          <w:rFonts w:ascii="Calibri" w:hAnsi="Calibri"/>
          <w:color w:val="000000"/>
          <w:szCs w:val="18"/>
        </w:rPr>
      </w:pPr>
      <w:r w:rsidRPr="005E3ED5">
        <w:rPr>
          <w:rFonts w:ascii="Calibri" w:hAnsi="Calibri"/>
          <w:noProof/>
        </w:rPr>
        <w:drawing>
          <wp:inline distT="0" distB="0" distL="0" distR="0" wp14:anchorId="3F1D28CA" wp14:editId="60EA47D2">
            <wp:extent cx="6223376" cy="3111689"/>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4602" cy="3132302"/>
                    </a:xfrm>
                    <a:prstGeom prst="rect">
                      <a:avLst/>
                    </a:prstGeom>
                    <a:noFill/>
                    <a:ln>
                      <a:noFill/>
                    </a:ln>
                  </pic:spPr>
                </pic:pic>
              </a:graphicData>
            </a:graphic>
          </wp:inline>
        </w:drawing>
      </w:r>
    </w:p>
    <w:p w14:paraId="256E56EF" w14:textId="2BD004E8" w:rsidR="00E26FD1" w:rsidRPr="005E3ED5" w:rsidRDefault="009C0ED8" w:rsidP="00E26FD1">
      <w:pPr>
        <w:pStyle w:val="Default"/>
        <w:rPr>
          <w:rFonts w:ascii="Calibri" w:hAnsi="Calibri" w:cs="Calibri"/>
          <w:sz w:val="18"/>
          <w:szCs w:val="18"/>
        </w:rPr>
      </w:pPr>
      <w:r w:rsidRPr="005E3ED5">
        <w:rPr>
          <w:rFonts w:ascii="Calibri" w:hAnsi="Calibri" w:cs="Calibri"/>
          <w:sz w:val="18"/>
          <w:szCs w:val="18"/>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5E3ED5">
        <w:rPr>
          <w:rFonts w:ascii="Calibri" w:hAnsi="Calibri" w:cs="Calibri"/>
          <w:sz w:val="18"/>
          <w:szCs w:val="18"/>
        </w:rPr>
        <w:t>réalisation</w:t>
      </w:r>
      <w:r w:rsidRPr="005E3ED5">
        <w:rPr>
          <w:rFonts w:ascii="Calibri" w:hAnsi="Calibri" w:cs="Calibri"/>
          <w:sz w:val="18"/>
          <w:szCs w:val="18"/>
        </w:rPr>
        <w:t xml:space="preserve"> qui sera ensuite suivie du flux montant. C’est dans cette partie que tous les tests et la partie validation du client va </w:t>
      </w:r>
      <w:r w:rsidR="0079759F" w:rsidRPr="005E3ED5">
        <w:rPr>
          <w:rFonts w:ascii="Calibri" w:hAnsi="Calibri" w:cs="Calibri"/>
          <w:sz w:val="18"/>
          <w:szCs w:val="18"/>
        </w:rPr>
        <w:t>être réaliser.</w:t>
      </w:r>
      <w:r w:rsidRPr="005E3ED5">
        <w:rPr>
          <w:rFonts w:ascii="Calibri" w:hAnsi="Calibri" w:cs="Calibri"/>
          <w:sz w:val="18"/>
          <w:szCs w:val="18"/>
        </w:rPr>
        <w:t xml:space="preserve"> </w:t>
      </w:r>
      <w:r w:rsidRPr="005E3ED5">
        <w:rPr>
          <w:rFonts w:ascii="Calibri" w:hAnsi="Calibri" w:cs="Calibri"/>
          <w:sz w:val="18"/>
          <w:szCs w:val="18"/>
        </w:rPr>
        <w:br/>
      </w:r>
    </w:p>
    <w:p w14:paraId="50D9AE3E" w14:textId="210BBAE8" w:rsidR="00615621" w:rsidRPr="005E3ED5" w:rsidRDefault="00974265" w:rsidP="008A50DE">
      <w:pPr>
        <w:pStyle w:val="Titre3"/>
        <w:rPr>
          <w:rFonts w:ascii="Calibri" w:hAnsi="Calibri" w:cs="Calibri"/>
          <w:noProof/>
          <w:lang w:val="fr-FR"/>
        </w:rPr>
      </w:pPr>
      <w:bookmarkStart w:id="21" w:name="_Toc111668502"/>
      <w:r w:rsidRPr="005E3ED5">
        <w:rPr>
          <w:rFonts w:ascii="Calibri" w:hAnsi="Calibri" w:cs="Calibri"/>
          <w:lang w:val="fr-FR"/>
        </w:rPr>
        <w:t>Processus de développement et de test</w:t>
      </w:r>
      <w:bookmarkEnd w:id="21"/>
    </w:p>
    <w:p w14:paraId="378D8177" w14:textId="0B8F3E6C" w:rsidR="00615621" w:rsidRPr="005E3ED5" w:rsidRDefault="00615621" w:rsidP="009C0ED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Le processus de développement et de test se déroule à travers 3 plateformes </w:t>
      </w:r>
      <w:r w:rsidR="00470882" w:rsidRPr="005E3ED5">
        <w:rPr>
          <w:rFonts w:ascii="Calibri" w:hAnsi="Calibri"/>
          <w:color w:val="000000"/>
          <w:szCs w:val="18"/>
        </w:rPr>
        <w:t>Microsoft A</w:t>
      </w:r>
      <w:r w:rsidR="00E65B8A" w:rsidRPr="005E3ED5">
        <w:rPr>
          <w:rFonts w:ascii="Calibri" w:hAnsi="Calibri"/>
          <w:color w:val="000000"/>
          <w:szCs w:val="18"/>
        </w:rPr>
        <w:t xml:space="preserve">zure </w:t>
      </w:r>
      <w:r w:rsidRPr="005E3ED5">
        <w:rPr>
          <w:rFonts w:ascii="Calibri" w:hAnsi="Calibri"/>
          <w:color w:val="000000"/>
          <w:szCs w:val="18"/>
        </w:rPr>
        <w:t>en ligne possédant chacune un rôle très précis comme on peut le voir sur le schéma ci-dessous :</w:t>
      </w:r>
    </w:p>
    <w:p w14:paraId="534EFF52" w14:textId="789EE5C9" w:rsidR="000932A8" w:rsidRPr="005E3ED5" w:rsidRDefault="004C6132" w:rsidP="009C0ED8">
      <w:pPr>
        <w:autoSpaceDE w:val="0"/>
        <w:autoSpaceDN w:val="0"/>
        <w:adjustRightInd w:val="0"/>
        <w:spacing w:after="0"/>
        <w:rPr>
          <w:rFonts w:ascii="Calibri" w:hAnsi="Calibri"/>
          <w:color w:val="000000"/>
          <w:sz w:val="23"/>
          <w:szCs w:val="23"/>
        </w:rPr>
      </w:pPr>
      <w:r w:rsidRPr="005E3ED5">
        <w:rPr>
          <w:rFonts w:ascii="Calibri" w:hAnsi="Calibri"/>
          <w:noProof/>
          <w:color w:val="000000"/>
          <w:sz w:val="23"/>
          <w:szCs w:val="23"/>
        </w:rPr>
        <w:lastRenderedPageBreak/>
        <w:drawing>
          <wp:inline distT="0" distB="0" distL="0" distR="0" wp14:anchorId="48BC284F" wp14:editId="57E1AA5E">
            <wp:extent cx="4215130" cy="2888615"/>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5130" cy="2888615"/>
                    </a:xfrm>
                    <a:prstGeom prst="rect">
                      <a:avLst/>
                    </a:prstGeom>
                    <a:noFill/>
                    <a:ln>
                      <a:noFill/>
                    </a:ln>
                  </pic:spPr>
                </pic:pic>
              </a:graphicData>
            </a:graphic>
          </wp:inline>
        </w:drawing>
      </w:r>
    </w:p>
    <w:p w14:paraId="02E23F98" w14:textId="77777777" w:rsidR="000E4BB0" w:rsidRPr="005E3ED5" w:rsidRDefault="000E4BB0" w:rsidP="009C0ED8">
      <w:pPr>
        <w:autoSpaceDE w:val="0"/>
        <w:autoSpaceDN w:val="0"/>
        <w:adjustRightInd w:val="0"/>
        <w:spacing w:after="0"/>
        <w:rPr>
          <w:rFonts w:ascii="Calibri" w:hAnsi="Calibri"/>
          <w:color w:val="000000"/>
          <w:sz w:val="23"/>
          <w:szCs w:val="23"/>
        </w:rPr>
      </w:pPr>
    </w:p>
    <w:p w14:paraId="2B34DAFD" w14:textId="519560BC" w:rsidR="000932A8" w:rsidRPr="005E3ED5" w:rsidRDefault="000932A8" w:rsidP="000932A8">
      <w:pPr>
        <w:pStyle w:val="Titre3"/>
        <w:rPr>
          <w:rFonts w:ascii="Calibri" w:hAnsi="Calibri" w:cs="Calibri"/>
        </w:rPr>
      </w:pPr>
      <w:bookmarkStart w:id="22" w:name="_Toc111668503"/>
      <w:r w:rsidRPr="005E3ED5">
        <w:rPr>
          <w:rFonts w:ascii="Calibri" w:hAnsi="Calibri" w:cs="Calibri"/>
        </w:rPr>
        <w:t xml:space="preserve">Le </w:t>
      </w:r>
      <w:proofErr w:type="spellStart"/>
      <w:r w:rsidRPr="005E3ED5">
        <w:rPr>
          <w:rFonts w:ascii="Calibri" w:hAnsi="Calibri" w:cs="Calibri"/>
        </w:rPr>
        <w:t>Suivi</w:t>
      </w:r>
      <w:bookmarkEnd w:id="22"/>
      <w:proofErr w:type="spellEnd"/>
    </w:p>
    <w:p w14:paraId="14358E8B" w14:textId="37EBE459" w:rsidR="009C0ED8" w:rsidRPr="005E3ED5" w:rsidRDefault="009C0ED8" w:rsidP="009C0ED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Le suivi </w:t>
      </w:r>
      <w:r w:rsidR="009A331C" w:rsidRPr="005E3ED5">
        <w:rPr>
          <w:rFonts w:ascii="Calibri" w:hAnsi="Calibri"/>
          <w:color w:val="000000"/>
          <w:szCs w:val="18"/>
        </w:rPr>
        <w:t>avec le client a été effectué</w:t>
      </w:r>
      <w:r w:rsidRPr="005E3ED5">
        <w:rPr>
          <w:rFonts w:ascii="Calibri" w:hAnsi="Calibri"/>
          <w:color w:val="000000"/>
          <w:szCs w:val="18"/>
        </w:rPr>
        <w:t xml:space="preserve"> grâce à l’outils Jira/Confluence. Cela lui permet d’</w:t>
      </w:r>
      <w:r w:rsidR="00425C7B" w:rsidRPr="005E3ED5">
        <w:rPr>
          <w:rFonts w:ascii="Calibri" w:hAnsi="Calibri"/>
          <w:color w:val="000000"/>
          <w:szCs w:val="18"/>
        </w:rPr>
        <w:t>échanger</w:t>
      </w:r>
      <w:r w:rsidRPr="005E3ED5">
        <w:rPr>
          <w:rFonts w:ascii="Calibri" w:hAnsi="Calibri"/>
          <w:color w:val="000000"/>
          <w:szCs w:val="18"/>
        </w:rPr>
        <w:t xml:space="preserve"> directement avec le chef de projet </w:t>
      </w:r>
      <w:r w:rsidR="00615621" w:rsidRPr="005E3ED5">
        <w:rPr>
          <w:rFonts w:ascii="Calibri" w:hAnsi="Calibri"/>
          <w:color w:val="000000"/>
          <w:szCs w:val="18"/>
        </w:rPr>
        <w:t>et</w:t>
      </w:r>
      <w:r w:rsidRPr="005E3ED5">
        <w:rPr>
          <w:rFonts w:ascii="Calibri" w:hAnsi="Calibri"/>
          <w:color w:val="000000"/>
          <w:szCs w:val="18"/>
        </w:rPr>
        <w:t xml:space="preserve"> </w:t>
      </w:r>
      <w:r w:rsidR="00615621" w:rsidRPr="005E3ED5">
        <w:rPr>
          <w:rFonts w:ascii="Calibri" w:hAnsi="Calibri"/>
          <w:color w:val="000000"/>
          <w:szCs w:val="18"/>
        </w:rPr>
        <w:t>moi-même</w:t>
      </w:r>
      <w:r w:rsidRPr="005E3ED5">
        <w:rPr>
          <w:rFonts w:ascii="Calibri" w:hAnsi="Calibri"/>
          <w:color w:val="000000"/>
          <w:szCs w:val="18"/>
        </w:rPr>
        <w:t xml:space="preserve"> sur les différentes tâches à accomplir. </w:t>
      </w:r>
    </w:p>
    <w:p w14:paraId="6FA3FCAD" w14:textId="77777777" w:rsidR="000E4BB0" w:rsidRPr="005E3ED5" w:rsidRDefault="000E4BB0" w:rsidP="009C0ED8">
      <w:pPr>
        <w:autoSpaceDE w:val="0"/>
        <w:autoSpaceDN w:val="0"/>
        <w:adjustRightInd w:val="0"/>
        <w:spacing w:after="0"/>
        <w:rPr>
          <w:rFonts w:ascii="Calibri" w:hAnsi="Calibri"/>
          <w:color w:val="000000"/>
          <w:szCs w:val="18"/>
        </w:rPr>
      </w:pPr>
    </w:p>
    <w:p w14:paraId="6484D986" w14:textId="5E1E1BED" w:rsidR="00BC66F0" w:rsidRPr="005E3ED5" w:rsidRDefault="00425C7B" w:rsidP="00D90B08">
      <w:pPr>
        <w:rPr>
          <w:rFonts w:ascii="Calibri" w:hAnsi="Calibri"/>
        </w:rPr>
      </w:pPr>
      <w:r w:rsidRPr="005E3ED5">
        <w:rPr>
          <w:rFonts w:ascii="Calibri" w:hAnsi="Calibri"/>
          <w:noProof/>
        </w:rPr>
        <w:drawing>
          <wp:inline distT="0" distB="0" distL="0" distR="0" wp14:anchorId="0DCB9667" wp14:editId="4C42C0D1">
            <wp:extent cx="5080635" cy="2444115"/>
            <wp:effectExtent l="0" t="0" r="5715"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inline>
        </w:drawing>
      </w:r>
    </w:p>
    <w:p w14:paraId="02184190" w14:textId="07825BD2" w:rsidR="00833647" w:rsidRPr="005E3ED5" w:rsidRDefault="00833647" w:rsidP="00833647">
      <w:pPr>
        <w:pStyle w:val="Titre3"/>
        <w:rPr>
          <w:rFonts w:ascii="Calibri" w:hAnsi="Calibri" w:cs="Calibri"/>
        </w:rPr>
      </w:pPr>
      <w:bookmarkStart w:id="23" w:name="_Toc111668504"/>
      <w:r w:rsidRPr="005E3ED5">
        <w:rPr>
          <w:rFonts w:ascii="Calibri" w:hAnsi="Calibri" w:cs="Calibri"/>
          <w:noProof/>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3ED5">
        <w:rPr>
          <w:rFonts w:ascii="Calibri" w:hAnsi="Calibri" w:cs="Calibri"/>
        </w:rPr>
        <w:t>Le Versioning</w:t>
      </w:r>
      <w:bookmarkEnd w:id="23"/>
    </w:p>
    <w:p w14:paraId="76165E23" w14:textId="13E36A6A" w:rsidR="00867E3D" w:rsidRPr="005E3ED5" w:rsidRDefault="000932A8" w:rsidP="00867E3D">
      <w:pPr>
        <w:spacing w:after="0"/>
        <w:rPr>
          <w:rFonts w:ascii="Calibri" w:hAnsi="Calibri"/>
        </w:rPr>
      </w:pPr>
      <w:r w:rsidRPr="005E3ED5">
        <w:rPr>
          <w:rFonts w:ascii="Calibri" w:hAnsi="Calibri"/>
        </w:rPr>
        <w:t xml:space="preserve">Pour le versioning, l’outil </w:t>
      </w:r>
      <w:r w:rsidR="00AD2688" w:rsidRPr="005E3ED5">
        <w:rPr>
          <w:rFonts w:ascii="Calibri" w:hAnsi="Calibri"/>
        </w:rPr>
        <w:t xml:space="preserve">Git et la plateforme </w:t>
      </w:r>
      <w:r w:rsidRPr="005E3ED5">
        <w:rPr>
          <w:rFonts w:ascii="Calibri" w:hAnsi="Calibri"/>
        </w:rPr>
        <w:t xml:space="preserve">GitLab </w:t>
      </w:r>
      <w:r w:rsidR="00AD2688" w:rsidRPr="005E3ED5">
        <w:rPr>
          <w:rFonts w:ascii="Calibri" w:hAnsi="Calibri"/>
        </w:rPr>
        <w:t>sont</w:t>
      </w:r>
      <w:r w:rsidRPr="005E3ED5">
        <w:rPr>
          <w:rFonts w:ascii="Calibri" w:hAnsi="Calibri"/>
        </w:rPr>
        <w:t xml:space="preserve"> utilisé</w:t>
      </w:r>
      <w:r w:rsidR="00AD2688" w:rsidRPr="005E3ED5">
        <w:rPr>
          <w:rFonts w:ascii="Calibri" w:hAnsi="Calibri"/>
        </w:rPr>
        <w:t>s</w:t>
      </w:r>
      <w:r w:rsidRPr="005E3ED5">
        <w:rPr>
          <w:rFonts w:ascii="Calibri" w:hAnsi="Calibri"/>
        </w:rPr>
        <w:t>.</w:t>
      </w:r>
    </w:p>
    <w:p w14:paraId="227924BA" w14:textId="2858EA04" w:rsidR="008A50DE" w:rsidRPr="005E3ED5" w:rsidRDefault="000932A8" w:rsidP="00867E3D">
      <w:pPr>
        <w:spacing w:after="0"/>
        <w:rPr>
          <w:rFonts w:ascii="Calibri" w:hAnsi="Calibri"/>
        </w:rPr>
      </w:pPr>
      <w:r w:rsidRPr="005E3ED5">
        <w:rPr>
          <w:rFonts w:ascii="Calibri" w:hAnsi="Calibri"/>
        </w:rPr>
        <w:t xml:space="preserve"> </w:t>
      </w:r>
    </w:p>
    <w:p w14:paraId="37AEFF61" w14:textId="1321A609" w:rsidR="00655E42" w:rsidRPr="005E3ED5" w:rsidRDefault="000932A8" w:rsidP="00867E3D">
      <w:pPr>
        <w:spacing w:after="0"/>
        <w:rPr>
          <w:rFonts w:ascii="Calibri" w:hAnsi="Calibri"/>
        </w:rPr>
      </w:pPr>
      <w:r w:rsidRPr="005E3ED5">
        <w:rPr>
          <w:rFonts w:ascii="Calibri" w:hAnsi="Calibri"/>
        </w:rPr>
        <w:t xml:space="preserve">On peut voir sur le schéma ci-dessous l’organisation des branches et des merges au cours du </w:t>
      </w:r>
      <w:r w:rsidR="00BC66F0" w:rsidRPr="005E3ED5">
        <w:rPr>
          <w:rFonts w:ascii="Calibri" w:hAnsi="Calibri"/>
        </w:rPr>
        <w:t>développement</w:t>
      </w:r>
      <w:r w:rsidRPr="005E3ED5">
        <w:rPr>
          <w:rFonts w:ascii="Calibri" w:hAnsi="Calibri"/>
        </w:rPr>
        <w:t>.</w:t>
      </w:r>
      <w:r w:rsidR="00BC66F0" w:rsidRPr="005E3ED5">
        <w:rPr>
          <w:rFonts w:ascii="Calibri" w:hAnsi="Calibri"/>
        </w:rPr>
        <w:br/>
      </w:r>
      <w:r w:rsidR="00BC66F0" w:rsidRPr="005E3ED5">
        <w:rPr>
          <w:rFonts w:ascii="Calibri" w:hAnsi="Calibri"/>
        </w:rPr>
        <w:br/>
      </w:r>
      <w:r w:rsidRPr="005E3ED5">
        <w:rPr>
          <w:rFonts w:ascii="Calibri" w:hAnsi="Calibri"/>
        </w:rPr>
        <w:t>La branche développement correspond à la plateforme CI</w:t>
      </w:r>
      <w:r w:rsidR="00655E42" w:rsidRPr="005E3ED5">
        <w:rPr>
          <w:rFonts w:ascii="Calibri" w:hAnsi="Calibri"/>
        </w:rPr>
        <w:t xml:space="preserve"> et la branche Master à la plateforme VAL</w:t>
      </w:r>
      <w:r w:rsidRPr="005E3ED5">
        <w:rPr>
          <w:rFonts w:ascii="Calibri" w:hAnsi="Calibri"/>
        </w:rPr>
        <w:t>.</w:t>
      </w:r>
    </w:p>
    <w:p w14:paraId="653FCB04" w14:textId="4F87F6A4" w:rsidR="00B278CC" w:rsidRPr="005E3ED5" w:rsidRDefault="000932A8" w:rsidP="00867E3D">
      <w:pPr>
        <w:spacing w:after="0"/>
        <w:rPr>
          <w:rFonts w:ascii="Calibri" w:hAnsi="Calibri"/>
        </w:rPr>
      </w:pPr>
      <w:r w:rsidRPr="005E3ED5">
        <w:rPr>
          <w:rFonts w:ascii="Calibri" w:hAnsi="Calibri"/>
        </w:rPr>
        <w:t>A chaque merge un pipeline est lancé déployant la nouvelle version du projet sur la plateforme.</w:t>
      </w:r>
    </w:p>
    <w:p w14:paraId="350D818C" w14:textId="09AD307C" w:rsidR="00A7391E" w:rsidRPr="005E3ED5" w:rsidRDefault="008A50DE" w:rsidP="00D90B08">
      <w:pPr>
        <w:pStyle w:val="Titre3"/>
        <w:rPr>
          <w:rFonts w:ascii="Calibri" w:hAnsi="Calibri" w:cs="Calibri"/>
          <w:lang w:val="fr-FR"/>
        </w:rPr>
      </w:pPr>
      <w:bookmarkStart w:id="24" w:name="_Toc111668505"/>
      <w:r w:rsidRPr="005E3ED5">
        <w:rPr>
          <w:rFonts w:ascii="Calibri" w:hAnsi="Calibri" w:cs="Calibri"/>
          <w:lang w:val="fr-FR"/>
        </w:rPr>
        <w:lastRenderedPageBreak/>
        <w:t>Echéances et ré</w:t>
      </w:r>
      <w:r w:rsidR="00F151A5" w:rsidRPr="005E3ED5">
        <w:rPr>
          <w:rFonts w:ascii="Calibri" w:hAnsi="Calibri" w:cs="Calibri"/>
          <w:lang w:val="fr-FR"/>
        </w:rPr>
        <w:t>partition</w:t>
      </w:r>
      <w:r w:rsidR="00A52277" w:rsidRPr="005E3ED5">
        <w:rPr>
          <w:rFonts w:ascii="Calibri" w:hAnsi="Calibri" w:cs="Calibri"/>
          <w:lang w:val="fr-FR"/>
        </w:rPr>
        <w:t xml:space="preserve"> des </w:t>
      </w:r>
      <w:r w:rsidR="00F151A5" w:rsidRPr="005E3ED5">
        <w:rPr>
          <w:rFonts w:ascii="Calibri" w:hAnsi="Calibri" w:cs="Calibri"/>
          <w:lang w:val="fr-FR"/>
        </w:rPr>
        <w:t>taches</w:t>
      </w:r>
      <w:bookmarkEnd w:id="24"/>
    </w:p>
    <w:p w14:paraId="35673062" w14:textId="0718553F" w:rsidR="00AE1DE1" w:rsidRPr="005E3ED5" w:rsidRDefault="00355457" w:rsidP="00AE1DE1">
      <w:pPr>
        <w:rPr>
          <w:rFonts w:ascii="Calibri" w:hAnsi="Calibri"/>
          <w:szCs w:val="18"/>
        </w:rPr>
      </w:pPr>
      <w:r w:rsidRPr="005E3ED5">
        <w:rPr>
          <w:rFonts w:ascii="Calibri" w:hAnsi="Calibri"/>
          <w:szCs w:val="18"/>
        </w:rPr>
        <w:t>Apres validation du chiffrage et proposition commerciale auprès</w:t>
      </w:r>
      <w:r w:rsidR="00867E3D" w:rsidRPr="005E3ED5">
        <w:rPr>
          <w:rFonts w:ascii="Calibri" w:hAnsi="Calibri"/>
          <w:szCs w:val="18"/>
        </w:rPr>
        <w:t xml:space="preserve"> du client, l</w:t>
      </w:r>
      <w:r w:rsidR="00A7391E" w:rsidRPr="005E3ED5">
        <w:rPr>
          <w:rFonts w:ascii="Calibri" w:hAnsi="Calibri"/>
          <w:szCs w:val="18"/>
        </w:rPr>
        <w:t xml:space="preserve">es dates prévues </w:t>
      </w:r>
      <w:r w:rsidR="00867E3D" w:rsidRPr="005E3ED5">
        <w:rPr>
          <w:rFonts w:ascii="Calibri" w:hAnsi="Calibri"/>
          <w:szCs w:val="18"/>
        </w:rPr>
        <w:t>de</w:t>
      </w:r>
      <w:r w:rsidR="00A7391E" w:rsidRPr="005E3ED5">
        <w:rPr>
          <w:rFonts w:ascii="Calibri" w:hAnsi="Calibri"/>
          <w:szCs w:val="18"/>
        </w:rPr>
        <w:t xml:space="preserve"> livraison sont :</w:t>
      </w:r>
    </w:p>
    <w:p w14:paraId="608B218C" w14:textId="3B7C94DA"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Lancement </w:t>
      </w:r>
      <w:r w:rsidRPr="005E3ED5">
        <w:rPr>
          <w:rFonts w:ascii="Calibri" w:hAnsi="Calibri"/>
          <w:szCs w:val="18"/>
        </w:rPr>
        <w:t>11/07/2022</w:t>
      </w:r>
    </w:p>
    <w:p w14:paraId="26F16124" w14:textId="45324802"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Démonstration auprès du client </w:t>
      </w:r>
      <w:r w:rsidRPr="005E3ED5">
        <w:rPr>
          <w:rFonts w:ascii="Calibri" w:hAnsi="Calibri"/>
          <w:iCs/>
          <w:szCs w:val="18"/>
        </w:rPr>
        <w:t>16/08/2022</w:t>
      </w:r>
    </w:p>
    <w:p w14:paraId="2C5BF7CC" w14:textId="701E8A37" w:rsidR="00A7391E" w:rsidRPr="005E3ED5" w:rsidRDefault="00A7391E" w:rsidP="00AE1DE1">
      <w:pPr>
        <w:spacing w:after="0"/>
        <w:rPr>
          <w:rFonts w:ascii="Calibri" w:hAnsi="Calibri"/>
          <w:iCs/>
        </w:rPr>
      </w:pPr>
      <w:r w:rsidRPr="005E3ED5">
        <w:rPr>
          <w:rFonts w:ascii="Calibri" w:hAnsi="Calibri"/>
          <w:b/>
          <w:bCs/>
          <w:color w:val="000000"/>
        </w:rPr>
        <w:t xml:space="preserve">Mise en recette </w:t>
      </w:r>
      <w:r w:rsidRPr="005E3ED5">
        <w:rPr>
          <w:rFonts w:ascii="Calibri" w:hAnsi="Calibri"/>
          <w:iCs/>
        </w:rPr>
        <w:t>19/08/2022</w:t>
      </w:r>
    </w:p>
    <w:p w14:paraId="6BF66624" w14:textId="52B7FA7D" w:rsidR="00A7391E" w:rsidRPr="005E3ED5" w:rsidRDefault="00A7391E" w:rsidP="00AE1DE1">
      <w:pPr>
        <w:spacing w:after="0"/>
        <w:rPr>
          <w:rFonts w:ascii="Calibri" w:hAnsi="Calibri"/>
          <w:iCs/>
        </w:rPr>
      </w:pPr>
      <w:r w:rsidRPr="005E3ED5">
        <w:rPr>
          <w:rFonts w:ascii="Calibri" w:hAnsi="Calibri"/>
          <w:b/>
          <w:bCs/>
          <w:color w:val="000000"/>
        </w:rPr>
        <w:t xml:space="preserve">Mise en production </w:t>
      </w:r>
      <w:r w:rsidRPr="005E3ED5">
        <w:rPr>
          <w:rFonts w:ascii="Calibri" w:hAnsi="Calibri"/>
          <w:iCs/>
        </w:rPr>
        <w:t>29/08/2022</w:t>
      </w:r>
    </w:p>
    <w:p w14:paraId="771173E9" w14:textId="77777777" w:rsidR="00AE1DE1" w:rsidRPr="005E3ED5" w:rsidRDefault="00AE1DE1" w:rsidP="00AE1DE1">
      <w:pPr>
        <w:spacing w:after="0"/>
        <w:rPr>
          <w:rFonts w:ascii="Calibri" w:hAnsi="Calibri"/>
        </w:rPr>
      </w:pPr>
    </w:p>
    <w:p w14:paraId="64C609DE" w14:textId="41FA2941" w:rsidR="007B462A" w:rsidRPr="005E3ED5" w:rsidRDefault="007B462A" w:rsidP="00D90B08">
      <w:pPr>
        <w:rPr>
          <w:rFonts w:ascii="Calibri" w:hAnsi="Calibri"/>
        </w:rPr>
      </w:pPr>
      <w:r w:rsidRPr="005E3ED5">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5E3ED5" w:rsidRDefault="00A50A3E" w:rsidP="00D90B08">
      <w:pPr>
        <w:rPr>
          <w:rFonts w:ascii="Calibri" w:hAnsi="Calibri"/>
        </w:rPr>
      </w:pPr>
      <w:r w:rsidRPr="005E3ED5">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60379" cy="1339078"/>
                    </a:xfrm>
                    <a:prstGeom prst="rect">
                      <a:avLst/>
                    </a:prstGeom>
                  </pic:spPr>
                </pic:pic>
              </a:graphicData>
            </a:graphic>
          </wp:inline>
        </w:drawing>
      </w:r>
    </w:p>
    <w:p w14:paraId="75C02FB0" w14:textId="68F266C6" w:rsidR="002A66ED" w:rsidRPr="005E3ED5" w:rsidRDefault="002A66ED" w:rsidP="00D90B08">
      <w:pPr>
        <w:pStyle w:val="Titre2"/>
        <w:rPr>
          <w:rFonts w:ascii="Calibri" w:hAnsi="Calibri" w:cs="Calibri"/>
        </w:rPr>
      </w:pPr>
      <w:bookmarkStart w:id="25" w:name="_Toc111668506"/>
      <w:r w:rsidRPr="005E3ED5">
        <w:rPr>
          <w:rFonts w:ascii="Calibri" w:hAnsi="Calibri" w:cs="Calibri"/>
        </w:rPr>
        <w:t xml:space="preserve">Productions </w:t>
      </w:r>
      <w:r w:rsidRPr="005E3ED5">
        <w:rPr>
          <w:rFonts w:ascii="Calibri" w:hAnsi="Calibri" w:cs="Calibri"/>
          <w:lang w:val="fr-FR"/>
        </w:rPr>
        <w:t>attendues</w:t>
      </w:r>
      <w:bookmarkEnd w:id="25"/>
    </w:p>
    <w:p w14:paraId="48091B73" w14:textId="6587F3BB" w:rsidR="00A7391E" w:rsidRPr="005E3ED5" w:rsidRDefault="002A66ED" w:rsidP="00D90B08">
      <w:pPr>
        <w:rPr>
          <w:rFonts w:ascii="Calibri" w:hAnsi="Calibri"/>
        </w:rPr>
      </w:pPr>
      <w:r w:rsidRPr="005E3ED5">
        <w:rPr>
          <w:rFonts w:ascii="Calibri" w:hAnsi="Calibri"/>
        </w:rPr>
        <w:t xml:space="preserve">Les productions attendues étaient la livraison de la </w:t>
      </w:r>
      <w:r w:rsidR="00032F7C" w:rsidRPr="005E3ED5">
        <w:rPr>
          <w:rFonts w:ascii="Calibri" w:hAnsi="Calibri"/>
        </w:rPr>
        <w:t>nouvelle version</w:t>
      </w:r>
      <w:r w:rsidRPr="005E3ED5">
        <w:rPr>
          <w:rFonts w:ascii="Calibri" w:hAnsi="Calibri"/>
        </w:rPr>
        <w:t xml:space="preserve"> de l’application</w:t>
      </w:r>
      <w:r w:rsidR="00032F7C" w:rsidRPr="005E3ED5">
        <w:rPr>
          <w:rFonts w:ascii="Calibri" w:hAnsi="Calibri"/>
        </w:rPr>
        <w:t xml:space="preserve"> contenant les évolutifs </w:t>
      </w:r>
      <w:r w:rsidR="00290A5A" w:rsidRPr="005E3ED5">
        <w:rPr>
          <w:rFonts w:ascii="Calibri" w:hAnsi="Calibri"/>
        </w:rPr>
        <w:t>demandés avec</w:t>
      </w:r>
      <w:r w:rsidR="00AD2688" w:rsidRPr="005E3ED5">
        <w:rPr>
          <w:rFonts w:ascii="Calibri" w:hAnsi="Calibri"/>
        </w:rPr>
        <w:t xml:space="preserve"> les documents techniques associés </w:t>
      </w:r>
      <w:r w:rsidRPr="005E3ED5">
        <w:rPr>
          <w:rFonts w:ascii="Calibri" w:hAnsi="Calibri"/>
        </w:rPr>
        <w:t>mais comme les demandes du client évoluaient</w:t>
      </w:r>
      <w:r w:rsidR="00032F7C" w:rsidRPr="005E3ED5">
        <w:rPr>
          <w:rFonts w:ascii="Calibri" w:hAnsi="Calibri"/>
        </w:rPr>
        <w:t xml:space="preserve"> et les contraintes techniques étaient importantes</w:t>
      </w:r>
      <w:r w:rsidRPr="005E3ED5">
        <w:rPr>
          <w:rFonts w:ascii="Calibri" w:hAnsi="Calibri"/>
        </w:rPr>
        <w:t xml:space="preserve">, l’objectif </w:t>
      </w:r>
      <w:r w:rsidR="00F2054D" w:rsidRPr="005E3ED5">
        <w:rPr>
          <w:rFonts w:ascii="Calibri" w:hAnsi="Calibri"/>
        </w:rPr>
        <w:t xml:space="preserve">de la fin </w:t>
      </w:r>
      <w:r w:rsidRPr="005E3ED5">
        <w:rPr>
          <w:rFonts w:ascii="Calibri" w:hAnsi="Calibri"/>
        </w:rPr>
        <w:t xml:space="preserve">du stage </w:t>
      </w:r>
      <w:r w:rsidR="00F2054D" w:rsidRPr="005E3ED5">
        <w:rPr>
          <w:rFonts w:ascii="Calibri" w:hAnsi="Calibri"/>
        </w:rPr>
        <w:t xml:space="preserve">est fixé à la livraison d’une partie </w:t>
      </w:r>
      <w:r w:rsidR="000F61CE" w:rsidRPr="005E3ED5">
        <w:rPr>
          <w:rFonts w:ascii="Calibri" w:hAnsi="Calibri"/>
        </w:rPr>
        <w:t>des évolutions</w:t>
      </w:r>
      <w:r w:rsidR="00810295" w:rsidRPr="005E3ED5">
        <w:rPr>
          <w:rFonts w:ascii="Calibri" w:hAnsi="Calibri"/>
        </w:rPr>
        <w:t xml:space="preserve">. </w:t>
      </w:r>
    </w:p>
    <w:p w14:paraId="72C963CF" w14:textId="15777BD2" w:rsidR="009E566B" w:rsidRPr="005E3ED5" w:rsidRDefault="009E566B" w:rsidP="00D90B08">
      <w:pPr>
        <w:pStyle w:val="Titre2"/>
        <w:rPr>
          <w:rFonts w:ascii="Calibri" w:hAnsi="Calibri" w:cs="Calibri"/>
          <w:lang w:val="fr-FR"/>
        </w:rPr>
      </w:pPr>
      <w:bookmarkStart w:id="26" w:name="_Toc111668507"/>
      <w:r w:rsidRPr="005E3ED5">
        <w:rPr>
          <w:rFonts w:ascii="Calibri" w:hAnsi="Calibri" w:cs="Calibri"/>
          <w:lang w:val="fr-FR"/>
        </w:rPr>
        <w:t>Environnement et Contraintes technique</w:t>
      </w:r>
      <w:r w:rsidR="005F5618" w:rsidRPr="005E3ED5">
        <w:rPr>
          <w:rFonts w:ascii="Calibri" w:hAnsi="Calibri" w:cs="Calibri"/>
          <w:lang w:val="fr-FR"/>
        </w:rPr>
        <w:t>s</w:t>
      </w:r>
      <w:bookmarkEnd w:id="26"/>
      <w:r w:rsidRPr="005E3ED5">
        <w:rPr>
          <w:rFonts w:ascii="Calibri" w:hAnsi="Calibri" w:cs="Calibri"/>
          <w:lang w:val="fr-FR"/>
        </w:rPr>
        <w:t xml:space="preserve"> </w:t>
      </w:r>
    </w:p>
    <w:p w14:paraId="1091A044" w14:textId="7038B5F0" w:rsidR="00A01D68" w:rsidRPr="005E3ED5" w:rsidRDefault="001E01B6" w:rsidP="00D90B08">
      <w:pPr>
        <w:pStyle w:val="Titre3"/>
        <w:ind w:left="709"/>
        <w:rPr>
          <w:rFonts w:ascii="Calibri" w:hAnsi="Calibri" w:cs="Calibri"/>
          <w:lang w:val="fr-FR"/>
        </w:rPr>
      </w:pPr>
      <w:bookmarkStart w:id="27" w:name="_Toc111668508"/>
      <w:r w:rsidRPr="005E3ED5">
        <w:rPr>
          <w:rFonts w:ascii="Calibri" w:hAnsi="Calibri" w:cs="Calibri"/>
          <w:lang w:val="fr-FR"/>
        </w:rPr>
        <w:t>Environ</w:t>
      </w:r>
      <w:r w:rsidR="009B0A5F" w:rsidRPr="005E3ED5">
        <w:rPr>
          <w:rFonts w:ascii="Calibri" w:hAnsi="Calibri" w:cs="Calibri"/>
          <w:lang w:val="fr-FR"/>
        </w:rPr>
        <w:t>ne</w:t>
      </w:r>
      <w:r w:rsidRPr="005E3ED5">
        <w:rPr>
          <w:rFonts w:ascii="Calibri" w:hAnsi="Calibri" w:cs="Calibri"/>
          <w:lang w:val="fr-FR"/>
        </w:rPr>
        <w:t>ment</w:t>
      </w:r>
      <w:r w:rsidR="00CB747E" w:rsidRPr="005E3ED5">
        <w:rPr>
          <w:rFonts w:ascii="Calibri" w:hAnsi="Calibri" w:cs="Calibri"/>
          <w:lang w:val="fr-FR"/>
        </w:rPr>
        <w:t xml:space="preserve"> </w:t>
      </w:r>
      <w:r w:rsidR="00C15EE9" w:rsidRPr="005E3ED5">
        <w:rPr>
          <w:rFonts w:ascii="Calibri" w:hAnsi="Calibri" w:cs="Calibri"/>
          <w:lang w:val="fr-FR"/>
        </w:rPr>
        <w:t>Technique</w:t>
      </w:r>
      <w:bookmarkEnd w:id="27"/>
    </w:p>
    <w:p w14:paraId="48EF45F1" w14:textId="34736EC1" w:rsidR="00861A07" w:rsidRPr="005E3ED5" w:rsidRDefault="00861A07" w:rsidP="00D90B08">
      <w:pPr>
        <w:pStyle w:val="Listlevel1"/>
        <w:rPr>
          <w:rFonts w:ascii="Calibri" w:hAnsi="Calibri"/>
        </w:rPr>
      </w:pPr>
      <w:proofErr w:type="spellStart"/>
      <w:r w:rsidRPr="005E3ED5">
        <w:rPr>
          <w:rFonts w:ascii="Calibri" w:hAnsi="Calibri"/>
        </w:rPr>
        <w:t>Intellij</w:t>
      </w:r>
      <w:proofErr w:type="spellEnd"/>
      <w:r w:rsidRPr="005E3ED5">
        <w:rPr>
          <w:rFonts w:ascii="Calibri" w:hAnsi="Calibri"/>
        </w:rPr>
        <w:t xml:space="preserve"> IDEA </w:t>
      </w:r>
      <w:proofErr w:type="spellStart"/>
      <w:r w:rsidRPr="005E3ED5">
        <w:rPr>
          <w:rFonts w:ascii="Calibri" w:hAnsi="Calibri"/>
        </w:rPr>
        <w:t>community</w:t>
      </w:r>
      <w:proofErr w:type="spellEnd"/>
      <w:r w:rsidRPr="005E3ED5">
        <w:rPr>
          <w:rFonts w:ascii="Calibri" w:hAnsi="Calibri"/>
        </w:rPr>
        <w:t xml:space="preserve"> :  </w:t>
      </w:r>
    </w:p>
    <w:p w14:paraId="46E3E18D" w14:textId="4CAC291E" w:rsidR="00861A07" w:rsidRPr="005E3ED5" w:rsidRDefault="00072BDA" w:rsidP="00AE1DE1">
      <w:pPr>
        <w:rPr>
          <w:rFonts w:ascii="Calibri" w:hAnsi="Calibri"/>
        </w:rPr>
      </w:pPr>
      <w:r w:rsidRPr="005E3ED5">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5E3ED5">
        <w:rPr>
          <w:rFonts w:ascii="Calibri" w:hAnsi="Calibri"/>
        </w:rPr>
        <w:t>Également appelé « </w:t>
      </w:r>
      <w:proofErr w:type="spellStart"/>
      <w:r w:rsidR="00861A07" w:rsidRPr="005E3ED5">
        <w:rPr>
          <w:rFonts w:ascii="Calibri" w:hAnsi="Calibri"/>
        </w:rPr>
        <w:t>IntelliJ</w:t>
      </w:r>
      <w:proofErr w:type="spellEnd"/>
      <w:r w:rsidR="00861A07" w:rsidRPr="005E3ED5">
        <w:rPr>
          <w:rFonts w:ascii="Calibri" w:hAnsi="Calibri"/>
        </w:rPr>
        <w:t xml:space="preserve"> », « IDEA » ou « IDJ » est un environnement de développement intégré (en anglais Integrated </w:t>
      </w:r>
      <w:proofErr w:type="spellStart"/>
      <w:r w:rsidR="00861A07" w:rsidRPr="005E3ED5">
        <w:rPr>
          <w:rFonts w:ascii="Calibri" w:hAnsi="Calibri"/>
        </w:rPr>
        <w:t>Development</w:t>
      </w:r>
      <w:proofErr w:type="spellEnd"/>
      <w:r w:rsidR="00861A07" w:rsidRPr="005E3ED5">
        <w:rPr>
          <w:rFonts w:ascii="Calibri" w:hAnsi="Calibri"/>
        </w:rPr>
        <w:t xml:space="preserve"> </w:t>
      </w:r>
      <w:proofErr w:type="spellStart"/>
      <w:r w:rsidR="00861A07" w:rsidRPr="005E3ED5">
        <w:rPr>
          <w:rFonts w:ascii="Calibri" w:hAnsi="Calibri"/>
        </w:rPr>
        <w:t>Environment</w:t>
      </w:r>
      <w:proofErr w:type="spellEnd"/>
      <w:r w:rsidR="00861A07" w:rsidRPr="005E3ED5">
        <w:rPr>
          <w:rFonts w:ascii="Calibri" w:hAnsi="Calibri"/>
        </w:rPr>
        <w:t> - IDE) destiné au développement de logiciels informatiques reposant sur la technologie Java. Il est développé par </w:t>
      </w:r>
      <w:proofErr w:type="spellStart"/>
      <w:r w:rsidR="00861A07" w:rsidRPr="005E3ED5">
        <w:rPr>
          <w:rFonts w:ascii="Calibri" w:hAnsi="Calibri"/>
        </w:rPr>
        <w:t>JetBrains</w:t>
      </w:r>
      <w:proofErr w:type="spellEnd"/>
      <w:r w:rsidR="00861A07" w:rsidRPr="005E3ED5">
        <w:rPr>
          <w:rFonts w:ascii="Calibri" w:hAnsi="Calibri"/>
        </w:rPr>
        <w:t> (anciennement « </w:t>
      </w:r>
      <w:proofErr w:type="spellStart"/>
      <w:r w:rsidR="00861A07" w:rsidRPr="005E3ED5">
        <w:rPr>
          <w:rFonts w:ascii="Calibri" w:hAnsi="Calibri"/>
        </w:rPr>
        <w:t>IntelliJ</w:t>
      </w:r>
      <w:proofErr w:type="spellEnd"/>
      <w:r w:rsidR="00861A07" w:rsidRPr="005E3ED5">
        <w:rPr>
          <w:rFonts w:ascii="Calibri" w:hAnsi="Calibri"/>
        </w:rPr>
        <w:t> ») et disponible en deux versions, l'une communautaire, open source, sous licence Apache 2 et l'autre propriétaire, protégée par une licence commerciale. Tous deux supportent les langages de programmation Java, </w:t>
      </w:r>
      <w:proofErr w:type="spellStart"/>
      <w:r w:rsidR="00861A07" w:rsidRPr="005E3ED5">
        <w:rPr>
          <w:rFonts w:ascii="Calibri" w:hAnsi="Calibri"/>
        </w:rPr>
        <w:t>Kotlin</w:t>
      </w:r>
      <w:proofErr w:type="spellEnd"/>
      <w:r w:rsidR="00861A07" w:rsidRPr="005E3ED5">
        <w:rPr>
          <w:rFonts w:ascii="Calibri" w:hAnsi="Calibri"/>
        </w:rPr>
        <w:t>, Groovy et Scala.</w:t>
      </w:r>
    </w:p>
    <w:p w14:paraId="2F50B1EB" w14:textId="77777777" w:rsidR="00861A07" w:rsidRPr="005E3ED5" w:rsidRDefault="00861A07" w:rsidP="00D90B08">
      <w:pPr>
        <w:pStyle w:val="Listlevel1"/>
        <w:rPr>
          <w:rFonts w:ascii="Calibri" w:hAnsi="Calibri"/>
        </w:rPr>
      </w:pPr>
      <w:r w:rsidRPr="005E3ED5">
        <w:rPr>
          <w:rFonts w:ascii="Calibri" w:hAnsi="Calibri"/>
        </w:rPr>
        <w:t>Visual Studio Code :</w:t>
      </w:r>
    </w:p>
    <w:p w14:paraId="45C65A17" w14:textId="77777777" w:rsidR="00861A07" w:rsidRPr="005E3ED5" w:rsidRDefault="00861A07" w:rsidP="00D90B08">
      <w:pPr>
        <w:pStyle w:val="NormalWeb"/>
        <w:shd w:val="clear" w:color="auto" w:fill="FFFFFF"/>
        <w:spacing w:before="120" w:after="0"/>
        <w:ind w:left="357"/>
        <w:rPr>
          <w:rFonts w:ascii="Calibri" w:hAnsi="Calibri" w:cs="Calibri"/>
          <w:sz w:val="18"/>
          <w:szCs w:val="22"/>
        </w:rPr>
      </w:pPr>
      <w:r w:rsidRPr="005E3ED5">
        <w:rPr>
          <w:rFonts w:ascii="Calibri" w:hAnsi="Calibr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cs="Calibri"/>
          <w:sz w:val="18"/>
          <w:szCs w:val="22"/>
        </w:rPr>
        <w:t>Est un éditeur de code extensible développé par Microsoft pour Windows, Linux et </w:t>
      </w:r>
      <w:proofErr w:type="spellStart"/>
      <w:r w:rsidRPr="005E3ED5">
        <w:rPr>
          <w:rFonts w:ascii="Calibri" w:hAnsi="Calibri" w:cs="Calibri"/>
          <w:sz w:val="18"/>
          <w:szCs w:val="22"/>
        </w:rPr>
        <w:t>macOS</w:t>
      </w:r>
      <w:proofErr w:type="spellEnd"/>
      <w:r w:rsidRPr="005E3ED5">
        <w:rPr>
          <w:rFonts w:ascii="Calibri" w:hAnsi="Calibri" w:cs="Calibri"/>
          <w:sz w:val="18"/>
          <w:szCs w:val="22"/>
        </w:rPr>
        <w:t>.</w:t>
      </w:r>
    </w:p>
    <w:p w14:paraId="77521A2A" w14:textId="6D33A217" w:rsidR="00072BDA" w:rsidRPr="005E3ED5" w:rsidRDefault="00861A07" w:rsidP="00D90B08">
      <w:pPr>
        <w:rPr>
          <w:rFonts w:ascii="Calibri" w:hAnsi="Calibri"/>
        </w:rPr>
      </w:pPr>
      <w:r w:rsidRPr="005E3ED5">
        <w:rPr>
          <w:rFonts w:ascii="Calibri" w:hAnsi="Calibri"/>
        </w:rPr>
        <w:t>Les fonctionnalités incluent la prise en charge du débogage, la mise en évidence de la syntaxe, la complétion intelligente du code, les </w:t>
      </w:r>
      <w:proofErr w:type="spellStart"/>
      <w:r w:rsidRPr="005E3ED5">
        <w:rPr>
          <w:rFonts w:ascii="Calibri" w:hAnsi="Calibri"/>
        </w:rPr>
        <w:t>snippets</w:t>
      </w:r>
      <w:proofErr w:type="spellEnd"/>
      <w:r w:rsidRPr="005E3ED5">
        <w:rPr>
          <w:rFonts w:ascii="Calibri" w:hAnsi="Calibri"/>
        </w:rPr>
        <w:t>, la refactorisation du code et Git </w:t>
      </w:r>
      <w:proofErr w:type="gramStart"/>
      <w:r w:rsidRPr="005E3ED5">
        <w:rPr>
          <w:rFonts w:ascii="Calibri" w:hAnsi="Calibri"/>
        </w:rPr>
        <w:t>intégré</w:t>
      </w:r>
      <w:proofErr w:type="gramEnd"/>
      <w:r w:rsidRPr="005E3ED5">
        <w:rPr>
          <w:rFonts w:ascii="Calibri" w:hAnsi="Calibri"/>
        </w:rPr>
        <w:t>. Les utilisateurs peuvent modifier le thème, les raccourcis clavier, les préférences et installer des extensions qui ajoutent des fonctionnalités supplémentaires.</w:t>
      </w:r>
    </w:p>
    <w:p w14:paraId="53EC7524" w14:textId="77777777" w:rsidR="00861A07" w:rsidRPr="005E3ED5" w:rsidRDefault="00861A07" w:rsidP="00D90B08">
      <w:pPr>
        <w:pStyle w:val="Listlevel1"/>
        <w:rPr>
          <w:rFonts w:ascii="Calibri" w:hAnsi="Calibri"/>
        </w:rPr>
      </w:pPr>
      <w:r w:rsidRPr="005E3ED5">
        <w:rPr>
          <w:rFonts w:ascii="Calibri" w:hAnsi="Calibri"/>
        </w:rPr>
        <w:t xml:space="preserve">Java : </w:t>
      </w:r>
    </w:p>
    <w:p w14:paraId="6AED4AEF" w14:textId="02049523"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5E3ED5">
        <w:rPr>
          <w:rFonts w:ascii="Calibri" w:hAnsi="Calibri"/>
        </w:rPr>
        <w:t>Float</w:t>
      </w:r>
      <w:proofErr w:type="spellEnd"/>
      <w:r w:rsidRPr="005E3ED5">
        <w:rPr>
          <w:rFonts w:ascii="Calibri" w:hAnsi="Calibri"/>
        </w:rPr>
        <w:t>...).</w:t>
      </w:r>
    </w:p>
    <w:p w14:paraId="2C609F66" w14:textId="47E94B34" w:rsidR="00861A07" w:rsidRPr="005E3ED5" w:rsidRDefault="00072BDA" w:rsidP="00D90B08">
      <w:pPr>
        <w:pStyle w:val="Listlevel1"/>
        <w:rPr>
          <w:rFonts w:ascii="Calibri" w:hAnsi="Calibri"/>
        </w:rPr>
      </w:pPr>
      <w:r w:rsidRPr="005E3ED5">
        <w:rPr>
          <w:rFonts w:ascii="Calibri" w:hAnsi="Calibri"/>
          <w:noProof/>
        </w:rPr>
        <w:lastRenderedPageBreak/>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rPr>
        <w:t>Maven :</w:t>
      </w:r>
    </w:p>
    <w:p w14:paraId="0A5E2E04" w14:textId="3A16F365" w:rsidR="00861A07" w:rsidRPr="005E3ED5" w:rsidRDefault="00861A07" w:rsidP="00D90B08">
      <w:pPr>
        <w:rPr>
          <w:rFonts w:ascii="Calibri" w:hAnsi="Calibri"/>
        </w:rPr>
      </w:pPr>
      <w:r w:rsidRPr="005E3ED5">
        <w:rPr>
          <w:rFonts w:ascii="Calibri" w:hAnsi="Calibri"/>
        </w:rPr>
        <w:t>Apache Maven (couramment appelé Maven) est un outil de gestion et d'automatisation de production des projets logiciels Java en général et Java EE en particulier. Il est utilisé pour automatiser l'intégration continue lors d'un développement de logiciel.</w:t>
      </w:r>
      <w:r w:rsidR="00C84EFE" w:rsidRPr="005E3ED5">
        <w:rPr>
          <w:rFonts w:ascii="Calibri" w:hAnsi="Calibri"/>
        </w:rPr>
        <w:t xml:space="preserve"> </w:t>
      </w:r>
      <w:r w:rsidRPr="005E3ED5">
        <w:rPr>
          <w:rFonts w:ascii="Calibri" w:hAnsi="Calibri"/>
        </w:rPr>
        <w:t>L'objectif recherché est de produire un logiciel à partir de ses sources, en optimisant les tâches réalisées à cette fin et en garantissant le bon ordre de fabrication.</w:t>
      </w:r>
      <w:r w:rsidR="00C84EFE" w:rsidRPr="005E3ED5">
        <w:rPr>
          <w:rFonts w:ascii="Calibri" w:hAnsi="Calibri"/>
        </w:rPr>
        <w:t xml:space="preserve"> </w:t>
      </w:r>
      <w:r w:rsidRPr="005E3ED5">
        <w:rPr>
          <w:rFonts w:ascii="Calibri" w:hAnsi="Calibri"/>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5E3ED5" w:rsidRDefault="00861A07" w:rsidP="00D90B08">
      <w:pPr>
        <w:pStyle w:val="Listlevel1"/>
        <w:rPr>
          <w:rFonts w:ascii="Calibri" w:hAnsi="Calibri"/>
        </w:rPr>
      </w:pPr>
      <w:r w:rsidRPr="005E3ED5">
        <w:rPr>
          <w:rFonts w:ascii="Calibri" w:hAnsi="Calibri"/>
        </w:rPr>
        <w:t>Hibernate :</w:t>
      </w:r>
    </w:p>
    <w:p w14:paraId="76FECB3D" w14:textId="73C66918"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Hibernate est un framework open source gérant la persistance des objets en base de données   relationnelle.</w:t>
      </w:r>
      <w:r w:rsidR="00C84EFE" w:rsidRPr="005E3ED5">
        <w:rPr>
          <w:rFonts w:ascii="Calibri" w:hAnsi="Calibri"/>
        </w:rPr>
        <w:t xml:space="preserve"> </w:t>
      </w:r>
      <w:r w:rsidRPr="005E3ED5">
        <w:rPr>
          <w:rFonts w:ascii="Calibri" w:hAnsi="Calibri"/>
        </w:rPr>
        <w:t>Hibernate est adaptable en termes d'architecture.</w:t>
      </w:r>
      <w:r w:rsidR="00C84EFE" w:rsidRPr="005E3ED5">
        <w:rPr>
          <w:rFonts w:ascii="Calibri" w:hAnsi="Calibri"/>
        </w:rPr>
        <w:t xml:space="preserve"> </w:t>
      </w:r>
      <w:r w:rsidRPr="005E3ED5">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5E3ED5" w:rsidRDefault="00861A07" w:rsidP="00D90B08">
      <w:pPr>
        <w:pStyle w:val="Listlevel1"/>
        <w:rPr>
          <w:rFonts w:ascii="Calibri" w:hAnsi="Calibri"/>
        </w:rPr>
      </w:pPr>
      <w:r w:rsidRPr="005E3ED5">
        <w:rPr>
          <w:rFonts w:ascii="Calibri" w:hAnsi="Calibri"/>
        </w:rPr>
        <w:t xml:space="preserve">Spring &amp; Spring Boot :  </w:t>
      </w:r>
    </w:p>
    <w:p w14:paraId="46C8A277" w14:textId="6983A460" w:rsidR="00861A07" w:rsidRPr="005E3ED5" w:rsidRDefault="00C84EFE" w:rsidP="00D90B08">
      <w:pPr>
        <w:rPr>
          <w:rFonts w:ascii="Calibri" w:hAnsi="Calibri"/>
        </w:rPr>
      </w:pPr>
      <w:r w:rsidRPr="005E3ED5">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b/>
          <w:bCs/>
        </w:rPr>
        <w:t>Spring</w:t>
      </w:r>
      <w:r w:rsidR="00861A07" w:rsidRPr="005E3ED5">
        <w:rPr>
          <w:rFonts w:ascii="Calibri" w:hAnsi="Calibri"/>
        </w:rPr>
        <w:t xml:space="preserve"> est un framework open source pour construire et définir l'infrastructure d'une application Java, dont il facilite le développement et les tests.</w:t>
      </w:r>
      <w:r w:rsidR="00713184" w:rsidRPr="005E3ED5">
        <w:rPr>
          <w:rFonts w:ascii="Calibri" w:hAnsi="Calibri"/>
        </w:rPr>
        <w:t xml:space="preserve"> </w:t>
      </w:r>
      <w:r w:rsidR="00861A07" w:rsidRPr="005E3ED5">
        <w:rPr>
          <w:rFonts w:ascii="Calibri" w:hAnsi="Calibri"/>
        </w:rPr>
        <w:t>Spring s’appuie principalement sur l’intégration de trois concepts clés :</w:t>
      </w:r>
      <w:r w:rsidR="00FA6C6E" w:rsidRPr="005E3ED5">
        <w:rPr>
          <w:rFonts w:ascii="Calibri" w:hAnsi="Calibri"/>
        </w:rPr>
        <w:t xml:space="preserve"> </w:t>
      </w:r>
      <w:r w:rsidR="00861A07" w:rsidRPr="005E3ED5">
        <w:rPr>
          <w:rFonts w:ascii="Calibri" w:hAnsi="Calibri"/>
        </w:rPr>
        <w:t>L’inversion de contrôle</w:t>
      </w:r>
      <w:r w:rsidR="00FA6C6E" w:rsidRPr="005E3ED5">
        <w:rPr>
          <w:rFonts w:ascii="Calibri" w:hAnsi="Calibri"/>
        </w:rPr>
        <w:t>,</w:t>
      </w:r>
      <w:r w:rsidR="00861A07" w:rsidRPr="005E3ED5">
        <w:rPr>
          <w:rFonts w:ascii="Calibri" w:hAnsi="Calibri"/>
        </w:rPr>
        <w:t xml:space="preserve"> </w:t>
      </w:r>
      <w:r w:rsidR="00FA6C6E" w:rsidRPr="005E3ED5">
        <w:rPr>
          <w:rFonts w:ascii="Calibri" w:hAnsi="Calibri"/>
        </w:rPr>
        <w:t>l</w:t>
      </w:r>
      <w:r w:rsidR="00861A07" w:rsidRPr="005E3ED5">
        <w:rPr>
          <w:rFonts w:ascii="Calibri" w:hAnsi="Calibri"/>
        </w:rPr>
        <w:t>a programmation orientée aspect</w:t>
      </w:r>
      <w:r w:rsidR="00FA6C6E" w:rsidRPr="005E3ED5">
        <w:rPr>
          <w:rFonts w:ascii="Calibri" w:hAnsi="Calibri"/>
        </w:rPr>
        <w:t xml:space="preserve"> et u</w:t>
      </w:r>
      <w:r w:rsidR="00861A07" w:rsidRPr="005E3ED5">
        <w:rPr>
          <w:rFonts w:ascii="Calibri" w:hAnsi="Calibri"/>
        </w:rPr>
        <w:t>ne couche d’abstraction</w:t>
      </w:r>
      <w:r w:rsidR="00FA6C6E" w:rsidRPr="005E3ED5">
        <w:rPr>
          <w:rFonts w:ascii="Calibri" w:hAnsi="Calibri"/>
        </w:rPr>
        <w:t xml:space="preserve"> qui permet d’intégrer d’autres </w:t>
      </w:r>
      <w:proofErr w:type="spellStart"/>
      <w:r w:rsidR="00FA6C6E" w:rsidRPr="005E3ED5">
        <w:rPr>
          <w:rFonts w:ascii="Calibri" w:hAnsi="Calibri"/>
        </w:rPr>
        <w:t>frameworks</w:t>
      </w:r>
      <w:proofErr w:type="spellEnd"/>
      <w:r w:rsidR="00FA6C6E" w:rsidRPr="005E3ED5">
        <w:rPr>
          <w:rFonts w:ascii="Calibri" w:hAnsi="Calibri"/>
        </w:rPr>
        <w:t xml:space="preserve"> et bibliothèques avec une plus grande facilité</w:t>
      </w:r>
    </w:p>
    <w:p w14:paraId="48EA591F" w14:textId="64D59DDA" w:rsidR="00861A07" w:rsidRPr="005E3ED5" w:rsidRDefault="00861A07" w:rsidP="00D90B08">
      <w:pPr>
        <w:rPr>
          <w:rFonts w:ascii="Calibri" w:hAnsi="Calibri"/>
        </w:rPr>
      </w:pPr>
      <w:r w:rsidRPr="005E3ED5">
        <w:rPr>
          <w:rFonts w:ascii="Calibri" w:hAnsi="Calibri"/>
          <w:b/>
          <w:bCs/>
        </w:rPr>
        <w:t>Spring Boot</w:t>
      </w:r>
      <w:r w:rsidRPr="005E3ED5">
        <w:rPr>
          <w:rFonts w:ascii="Calibri" w:hAnsi="Calibri"/>
        </w:rPr>
        <w:t xml:space="preserve"> facilite la création d'applications Spring autonomes de qualité production afin de les exécuter simplement.</w:t>
      </w:r>
      <w:r w:rsidR="00FA6C6E" w:rsidRPr="005E3ED5">
        <w:rPr>
          <w:rFonts w:ascii="Calibri" w:hAnsi="Calibri"/>
        </w:rPr>
        <w:t xml:space="preserve"> </w:t>
      </w:r>
      <w:r w:rsidRPr="005E3ED5">
        <w:rPr>
          <w:rFonts w:ascii="Calibri" w:hAnsi="Calibri"/>
        </w:rPr>
        <w:t xml:space="preserve">Il permet de simplifier le développement en Spring (configuration </w:t>
      </w:r>
      <w:r w:rsidR="00FA6C6E" w:rsidRPr="005E3ED5">
        <w:rPr>
          <w:rFonts w:ascii="Calibri" w:hAnsi="Calibri"/>
        </w:rPr>
        <w:t>Maven</w:t>
      </w:r>
      <w:r w:rsidRPr="005E3ED5">
        <w:rPr>
          <w:rFonts w:ascii="Calibri" w:hAnsi="Calibri"/>
        </w:rPr>
        <w:t xml:space="preserve">, programme principal, etc.). Les éléments nécessaires pour une application </w:t>
      </w:r>
      <w:r w:rsidR="00FA6C6E" w:rsidRPr="005E3ED5">
        <w:rPr>
          <w:rFonts w:ascii="Calibri" w:hAnsi="Calibri"/>
        </w:rPr>
        <w:t>standalone</w:t>
      </w:r>
      <w:r w:rsidRPr="005E3ED5">
        <w:rPr>
          <w:rFonts w:ascii="Calibri" w:hAnsi="Calibri"/>
        </w:rPr>
        <w:t xml:space="preserve"> en </w:t>
      </w:r>
      <w:proofErr w:type="spellStart"/>
      <w:r w:rsidRPr="005E3ED5">
        <w:rPr>
          <w:rFonts w:ascii="Calibri" w:hAnsi="Calibri"/>
        </w:rPr>
        <w:t>SpringBoot</w:t>
      </w:r>
      <w:proofErr w:type="spellEnd"/>
      <w:r w:rsidRPr="005E3ED5">
        <w:rPr>
          <w:rFonts w:ascii="Calibri" w:hAnsi="Calibri"/>
        </w:rPr>
        <w:t xml:space="preserve"> sont un fichier pom.xml </w:t>
      </w:r>
      <w:r w:rsidR="00FA6C6E" w:rsidRPr="005E3ED5">
        <w:rPr>
          <w:rFonts w:ascii="Calibri" w:hAnsi="Calibri"/>
        </w:rPr>
        <w:t xml:space="preserve">qui contient les informations nécessaires à la génération du projet (identification de l'artéfact, déclaration des dépendances, définition d'informations relatives au projet, ...), </w:t>
      </w:r>
      <w:r w:rsidRPr="005E3ED5">
        <w:rPr>
          <w:rFonts w:ascii="Calibri" w:hAnsi="Calibri"/>
        </w:rPr>
        <w:t>un fichier Main.java qui initialise le conteneur Spring</w:t>
      </w:r>
      <w:r w:rsidR="00FA6C6E" w:rsidRPr="005E3ED5">
        <w:rPr>
          <w:rFonts w:ascii="Calibri" w:hAnsi="Calibri"/>
        </w:rPr>
        <w:t xml:space="preserve"> et d</w:t>
      </w:r>
      <w:r w:rsidRPr="005E3ED5">
        <w:rPr>
          <w:rFonts w:ascii="Calibri" w:hAnsi="Calibri"/>
        </w:rPr>
        <w:t>es annotations dans les classes</w:t>
      </w:r>
      <w:r w:rsidR="00FA6C6E" w:rsidRPr="005E3ED5">
        <w:rPr>
          <w:rFonts w:ascii="Calibri" w:hAnsi="Calibri"/>
        </w:rPr>
        <w:t>.</w:t>
      </w:r>
    </w:p>
    <w:p w14:paraId="41E80A91" w14:textId="77777777" w:rsidR="005A6E61" w:rsidRPr="005E3ED5" w:rsidRDefault="005A6E61" w:rsidP="00D90B08">
      <w:pPr>
        <w:pStyle w:val="Listlevel1"/>
        <w:rPr>
          <w:rFonts w:ascii="Calibri" w:hAnsi="Calibri"/>
        </w:rPr>
      </w:pPr>
      <w:r w:rsidRPr="005E3ED5">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Angular : </w:t>
      </w:r>
    </w:p>
    <w:p w14:paraId="72159AFF" w14:textId="132A5619" w:rsidR="005A6E61" w:rsidRPr="005E3ED5" w:rsidRDefault="005A6E61" w:rsidP="00D90B08">
      <w:pPr>
        <w:rPr>
          <w:rFonts w:ascii="Calibri" w:hAnsi="Calibri"/>
        </w:rPr>
      </w:pPr>
      <w:r w:rsidRPr="005E3ED5">
        <w:rPr>
          <w:rFonts w:ascii="Calibri" w:hAnsi="Calibri"/>
        </w:rPr>
        <w:t xml:space="preserve">Angular est un framework côté client, open source, basé sur </w:t>
      </w:r>
      <w:proofErr w:type="spellStart"/>
      <w:r w:rsidRPr="005E3ED5">
        <w:rPr>
          <w:rFonts w:ascii="Calibri" w:hAnsi="Calibri"/>
        </w:rPr>
        <w:t>TypeScript</w:t>
      </w:r>
      <w:proofErr w:type="spellEnd"/>
      <w:r w:rsidRPr="005E3ED5">
        <w:rPr>
          <w:rFonts w:ascii="Calibri" w:hAnsi="Calibri"/>
        </w:rPr>
        <w:t>, et codirigé par l'équipe du projet « Angular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5E3ED5" w:rsidRDefault="00861A07" w:rsidP="00D90B08">
      <w:pPr>
        <w:pStyle w:val="Listlevel1"/>
        <w:rPr>
          <w:rFonts w:ascii="Calibri" w:hAnsi="Calibri"/>
        </w:rPr>
      </w:pPr>
      <w:r w:rsidRPr="005E3ED5">
        <w:rPr>
          <w:rFonts w:ascii="Calibri" w:hAnsi="Calibri"/>
        </w:rPr>
        <w:t xml:space="preserve">Postgres : </w:t>
      </w:r>
    </w:p>
    <w:p w14:paraId="67A3229E" w14:textId="7F9E6F80"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w:t>
      </w:r>
    </w:p>
    <w:p w14:paraId="78740400" w14:textId="77777777" w:rsidR="00861A07" w:rsidRPr="005E3ED5" w:rsidRDefault="00861A07" w:rsidP="00D90B08">
      <w:pPr>
        <w:pStyle w:val="Listlevel1"/>
        <w:rPr>
          <w:rFonts w:ascii="Calibri" w:hAnsi="Calibri"/>
        </w:rPr>
      </w:pPr>
      <w:proofErr w:type="spellStart"/>
      <w:r w:rsidRPr="005E3ED5">
        <w:rPr>
          <w:rFonts w:ascii="Calibri" w:hAnsi="Calibri"/>
        </w:rPr>
        <w:t>DBeaver</w:t>
      </w:r>
      <w:proofErr w:type="spellEnd"/>
      <w:r w:rsidRPr="005E3ED5">
        <w:rPr>
          <w:rFonts w:ascii="Calibri" w:hAnsi="Calibri"/>
        </w:rPr>
        <w:t xml:space="preserve"> : </w:t>
      </w:r>
    </w:p>
    <w:p w14:paraId="133D5C30" w14:textId="4422A19A"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E3ED5">
        <w:rPr>
          <w:rFonts w:ascii="Calibri" w:hAnsi="Calibri"/>
        </w:rPr>
        <w:t>DBeaver</w:t>
      </w:r>
      <w:proofErr w:type="spellEnd"/>
      <w:r w:rsidRPr="005E3ED5">
        <w:rPr>
          <w:rFonts w:ascii="Calibri" w:hAnsi="Calibri"/>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F3DF506"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Jenkins : </w:t>
      </w:r>
    </w:p>
    <w:p w14:paraId="04E74CBC" w14:textId="13ADBA9A" w:rsidR="00861A07" w:rsidRPr="005E3ED5" w:rsidRDefault="00861A07" w:rsidP="00D90B08">
      <w:pPr>
        <w:rPr>
          <w:rFonts w:ascii="Calibri" w:hAnsi="Calibri"/>
        </w:rPr>
      </w:pPr>
      <w:r w:rsidRPr="005E3ED5">
        <w:rPr>
          <w:rFonts w:ascii="Calibri" w:hAnsi="Calibri"/>
        </w:rPr>
        <w:t xml:space="preserve">Jenkins est un outil open source de serveur d'automatisation. Il aide à automatiser les parties du développement logiciel liées au </w:t>
      </w:r>
      <w:proofErr w:type="spellStart"/>
      <w:r w:rsidRPr="005E3ED5">
        <w:rPr>
          <w:rFonts w:ascii="Calibri" w:hAnsi="Calibri"/>
        </w:rPr>
        <w:t>build</w:t>
      </w:r>
      <w:proofErr w:type="spellEnd"/>
      <w:r w:rsidRPr="005E3ED5">
        <w:rPr>
          <w:rFonts w:ascii="Calibri" w:hAnsi="Calibri"/>
        </w:rPr>
        <w:t xml:space="preserve">,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w:t>
      </w:r>
      <w:proofErr w:type="spellStart"/>
      <w:r w:rsidRPr="005E3ED5">
        <w:rPr>
          <w:rFonts w:ascii="Calibri" w:hAnsi="Calibri"/>
        </w:rPr>
        <w:t>shell</w:t>
      </w:r>
      <w:proofErr w:type="spellEnd"/>
      <w:r w:rsidRPr="005E3ED5">
        <w:rPr>
          <w:rFonts w:ascii="Calibri" w:hAnsi="Calibri"/>
        </w:rPr>
        <w:t xml:space="preserve"> Unix ou batch Windows.</w:t>
      </w:r>
      <w:r w:rsidR="009644E5" w:rsidRPr="005E3ED5">
        <w:rPr>
          <w:rFonts w:ascii="Calibri" w:hAnsi="Calibri"/>
        </w:rPr>
        <w:t xml:space="preserve"> </w:t>
      </w:r>
    </w:p>
    <w:p w14:paraId="38777794"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E3ED5">
        <w:rPr>
          <w:rFonts w:ascii="Calibri" w:hAnsi="Calibri"/>
        </w:rPr>
        <w:t>SonarQube</w:t>
      </w:r>
      <w:proofErr w:type="spellEnd"/>
      <w:r w:rsidRPr="005E3ED5">
        <w:rPr>
          <w:rFonts w:ascii="Calibri" w:hAnsi="Calibri"/>
        </w:rPr>
        <w:t xml:space="preserve"> : </w:t>
      </w:r>
    </w:p>
    <w:p w14:paraId="5CB5CB1C" w14:textId="254B8677" w:rsidR="00861A07" w:rsidRPr="005E3ED5" w:rsidRDefault="00861A07" w:rsidP="00D90B08">
      <w:pPr>
        <w:rPr>
          <w:rFonts w:ascii="Calibri" w:hAnsi="Calibri"/>
        </w:rPr>
      </w:pPr>
      <w:proofErr w:type="spellStart"/>
      <w:r w:rsidRPr="005E3ED5">
        <w:rPr>
          <w:rFonts w:ascii="Calibri" w:hAnsi="Calibri"/>
        </w:rPr>
        <w:t>SonarQube</w:t>
      </w:r>
      <w:proofErr w:type="spellEnd"/>
      <w:r w:rsidRPr="005E3ED5">
        <w:rPr>
          <w:rFonts w:ascii="Calibri" w:hAnsi="Calibri"/>
        </w:rPr>
        <w:t xml:space="preserve"> (précédemment Sonar) est un logiciel libre de </w:t>
      </w:r>
      <w:proofErr w:type="spellStart"/>
      <w:r w:rsidRPr="005E3ED5">
        <w:rPr>
          <w:rFonts w:ascii="Calibri" w:hAnsi="Calibri"/>
        </w:rPr>
        <w:t>qualimétrie</w:t>
      </w:r>
      <w:proofErr w:type="spellEnd"/>
      <w:r w:rsidRPr="005E3ED5">
        <w:rPr>
          <w:rFonts w:ascii="Calibri" w:hAnsi="Calibri"/>
        </w:rPr>
        <w:t xml:space="preserve"> en continu de code. Il aide à la détection, la classification et la résolution de défaut dans le code source, permet d'identifier les </w:t>
      </w:r>
      <w:r w:rsidRPr="005E3ED5">
        <w:rPr>
          <w:rFonts w:ascii="Calibri" w:hAnsi="Calibri"/>
        </w:rPr>
        <w:lastRenderedPageBreak/>
        <w:t>duplications de code, de mesurer le niveau de documentation et connaître la couverture de test déployée.</w:t>
      </w:r>
      <w:r w:rsidR="009644E5" w:rsidRPr="005E3ED5">
        <w:rPr>
          <w:rFonts w:ascii="Calibri" w:hAnsi="Calibri"/>
        </w:rPr>
        <w:t xml:space="preserve"> </w:t>
      </w:r>
      <w:proofErr w:type="spellStart"/>
      <w:r w:rsidRPr="005E3ED5">
        <w:rPr>
          <w:rFonts w:ascii="Calibri" w:hAnsi="Calibri"/>
        </w:rPr>
        <w:t>SonarQube</w:t>
      </w:r>
      <w:proofErr w:type="spellEnd"/>
      <w:r w:rsidRPr="005E3ED5">
        <w:rPr>
          <w:rFonts w:ascii="Calibri" w:hAnsi="Calibri"/>
        </w:rPr>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5E3ED5" w:rsidRDefault="00861A07" w:rsidP="00B8588C">
      <w:pPr>
        <w:pStyle w:val="Listlevel1"/>
        <w:rPr>
          <w:rFonts w:ascii="Calibri" w:hAnsi="Calibri"/>
        </w:rPr>
      </w:pPr>
      <w:r w:rsidRPr="005E3ED5">
        <w:rPr>
          <w:rFonts w:ascii="Calibri" w:hAnsi="Calibri"/>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Docker : </w:t>
      </w:r>
    </w:p>
    <w:p w14:paraId="78DBF539" w14:textId="77777777" w:rsidR="00B8588C" w:rsidRPr="005E3ED5" w:rsidRDefault="00861A07" w:rsidP="00B8588C">
      <w:pPr>
        <w:rPr>
          <w:rFonts w:ascii="Calibri" w:hAnsi="Calibri"/>
        </w:rPr>
      </w:pPr>
      <w:r w:rsidRPr="005E3ED5">
        <w:rPr>
          <w:rFonts w:ascii="Calibri" w:hAnsi="Calibri"/>
        </w:rPr>
        <w:t xml:space="preserve">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2481C4B2" w14:textId="2BF53416" w:rsidR="005A6E61" w:rsidRPr="005E3ED5" w:rsidRDefault="005A6E61" w:rsidP="00B8588C">
      <w:pPr>
        <w:pStyle w:val="Listlevel1"/>
        <w:rPr>
          <w:rFonts w:ascii="Calibri" w:hAnsi="Calibri"/>
        </w:rPr>
      </w:pPr>
      <w:r w:rsidRPr="005E3ED5">
        <w:rPr>
          <w:rFonts w:ascii="Calibri" w:hAnsi="Calibri"/>
        </w:rPr>
        <w:t>Microsoft Azure</w:t>
      </w:r>
    </w:p>
    <w:p w14:paraId="2163968A" w14:textId="3C372927" w:rsidR="005A6E61" w:rsidRPr="005E3ED5" w:rsidRDefault="005A6E61" w:rsidP="00D90B08">
      <w:pPr>
        <w:rPr>
          <w:rFonts w:ascii="Calibri" w:hAnsi="Calibri"/>
        </w:rPr>
      </w:pPr>
      <w:r w:rsidRPr="005E3ED5">
        <w:rPr>
          <w:rFonts w:ascii="Calibri" w:hAnsi="Calibri"/>
          <w:noProof/>
        </w:rPr>
        <w:drawing>
          <wp:anchor distT="0" distB="0" distL="114300" distR="114300" simplePos="0" relativeHeight="251896832" behindDoc="1" locked="0" layoutInCell="1" allowOverlap="1" wp14:anchorId="7C1146CA" wp14:editId="1EEB908B">
            <wp:simplePos x="0" y="0"/>
            <wp:positionH relativeFrom="column">
              <wp:posOffset>95367</wp:posOffset>
            </wp:positionH>
            <wp:positionV relativeFrom="paragraph">
              <wp:posOffset>19362</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5E3ED5">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492F69E" w14:textId="77777777" w:rsidR="005A6E61" w:rsidRPr="005E3ED5" w:rsidRDefault="005A6E61" w:rsidP="00D90B08">
      <w:pPr>
        <w:pStyle w:val="Listlevel1"/>
        <w:rPr>
          <w:rFonts w:ascii="Calibri" w:hAnsi="Calibri"/>
        </w:rPr>
      </w:pPr>
      <w:r w:rsidRPr="005E3ED5">
        <w:rPr>
          <w:rFonts w:ascii="Calibri" w:hAnsi="Calibri"/>
        </w:rPr>
        <w:t xml:space="preserve">Lens </w:t>
      </w:r>
    </w:p>
    <w:p w14:paraId="150BADA5" w14:textId="433F63AD" w:rsidR="005A6E61" w:rsidRPr="005E3ED5" w:rsidRDefault="005A6E61" w:rsidP="00D90B08">
      <w:pPr>
        <w:pStyle w:val="pw-post-body-paragraph"/>
        <w:rPr>
          <w:rFonts w:ascii="Calibri" w:eastAsiaTheme="minorHAnsi" w:hAnsi="Calibri" w:cs="Calibri"/>
          <w:color w:val="222C4A" w:themeColor="text2"/>
          <w:sz w:val="18"/>
          <w:szCs w:val="22"/>
          <w:lang w:eastAsia="en-US"/>
        </w:rPr>
      </w:pPr>
      <w:r w:rsidRPr="005E3ED5">
        <w:rPr>
          <w:rFonts w:ascii="Calibri" w:hAnsi="Calibri" w:cs="Calibri"/>
          <w:noProof/>
        </w:rPr>
        <w:drawing>
          <wp:anchor distT="0" distB="0" distL="114300" distR="114300" simplePos="0" relativeHeight="251897856" behindDoc="1" locked="0" layoutInCell="1" allowOverlap="1" wp14:anchorId="4896E76A" wp14:editId="2F7FBA7B">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1" w:tgtFrame="_blank" w:history="1">
        <w:r w:rsidRPr="005E3ED5">
          <w:rPr>
            <w:rFonts w:ascii="Calibri" w:eastAsiaTheme="minorHAnsi" w:hAnsi="Calibri" w:cs="Calibri"/>
            <w:sz w:val="18"/>
            <w:szCs w:val="22"/>
            <w:lang w:eastAsia="en-US"/>
          </w:rPr>
          <w:t>Lens</w:t>
        </w:r>
      </w:hyperlink>
      <w:r w:rsidRPr="005E3ED5">
        <w:rPr>
          <w:rFonts w:ascii="Calibri" w:eastAsiaTheme="minorHAnsi" w:hAnsi="Calibri" w:cs="Calibri"/>
          <w:color w:val="222C4A" w:themeColor="text2"/>
          <w:sz w:val="18"/>
          <w:szCs w:val="22"/>
          <w:lang w:eastAsia="en-US"/>
        </w:rPr>
        <w:t xml:space="preserve"> est un client desktop pour gérer des clusters </w:t>
      </w:r>
      <w:proofErr w:type="spellStart"/>
      <w:r w:rsidRPr="005E3ED5">
        <w:rPr>
          <w:rFonts w:ascii="Calibri" w:eastAsiaTheme="minorHAnsi" w:hAnsi="Calibri" w:cs="Calibri"/>
          <w:color w:val="222C4A" w:themeColor="text2"/>
          <w:sz w:val="18"/>
          <w:szCs w:val="22"/>
          <w:lang w:eastAsia="en-US"/>
        </w:rPr>
        <w:t>Kubernetes</w:t>
      </w:r>
      <w:proofErr w:type="spellEnd"/>
      <w:r w:rsidRPr="005E3ED5">
        <w:rPr>
          <w:rFonts w:ascii="Calibri" w:eastAsiaTheme="minorHAnsi" w:hAnsi="Calibri" w:cs="Calibri"/>
          <w:color w:val="222C4A" w:themeColor="text2"/>
          <w:sz w:val="18"/>
          <w:szCs w:val="22"/>
          <w:lang w:eastAsia="en-US"/>
        </w:rPr>
        <w:t xml:space="preserve"> qui a été initié en 2020. Le projet est codé avec </w:t>
      </w:r>
      <w:hyperlink r:id="rId52" w:tgtFrame="_blank" w:history="1">
        <w:r w:rsidRPr="005E3ED5">
          <w:rPr>
            <w:rFonts w:ascii="Calibri" w:eastAsiaTheme="minorHAnsi" w:hAnsi="Calibri" w:cs="Calibri"/>
            <w:sz w:val="18"/>
            <w:szCs w:val="22"/>
            <w:lang w:eastAsia="en-US"/>
          </w:rPr>
          <w:t>Electron</w:t>
        </w:r>
      </w:hyperlink>
      <w:r w:rsidRPr="005E3ED5">
        <w:rPr>
          <w:rFonts w:ascii="Calibri" w:eastAsiaTheme="minorHAnsi" w:hAnsi="Calibri" w:cs="Calibri"/>
          <w:color w:val="222C4A" w:themeColor="text2"/>
          <w:sz w:val="18"/>
          <w:szCs w:val="22"/>
          <w:lang w:eastAsia="en-US"/>
        </w:rPr>
        <w:t xml:space="preserve">. Il est maintenu par </w:t>
      </w:r>
      <w:hyperlink r:id="rId53" w:tgtFrame="_blank" w:history="1">
        <w:proofErr w:type="spellStart"/>
        <w:r w:rsidRPr="005E3ED5">
          <w:rPr>
            <w:rFonts w:ascii="Calibri" w:eastAsiaTheme="minorHAnsi" w:hAnsi="Calibri" w:cs="Calibri"/>
            <w:sz w:val="18"/>
            <w:szCs w:val="22"/>
            <w:lang w:eastAsia="en-US"/>
          </w:rPr>
          <w:t>Mirantis</w:t>
        </w:r>
        <w:proofErr w:type="spellEnd"/>
      </w:hyperlink>
      <w:r w:rsidRPr="005E3ED5">
        <w:rPr>
          <w:rFonts w:ascii="Calibri" w:eastAsiaTheme="minorHAnsi" w:hAnsi="Calibri" w:cs="Calibri"/>
          <w:color w:val="222C4A" w:themeColor="text2"/>
          <w:sz w:val="18"/>
          <w:szCs w:val="22"/>
          <w:lang w:eastAsia="en-US"/>
        </w:rPr>
        <w:t xml:space="preserve">, société qui traditionnellement faisait du </w:t>
      </w:r>
      <w:hyperlink r:id="rId54" w:tgtFrame="_blank" w:history="1">
        <w:proofErr w:type="spellStart"/>
        <w:r w:rsidRPr="005E3ED5">
          <w:rPr>
            <w:rFonts w:ascii="Calibri" w:eastAsiaTheme="minorHAnsi" w:hAnsi="Calibri" w:cs="Calibri"/>
            <w:sz w:val="18"/>
            <w:szCs w:val="22"/>
            <w:lang w:eastAsia="en-US"/>
          </w:rPr>
          <w:t>openstack</w:t>
        </w:r>
        <w:proofErr w:type="spellEnd"/>
      </w:hyperlink>
      <w:r w:rsidRPr="005E3ED5">
        <w:rPr>
          <w:rFonts w:ascii="Calibri" w:eastAsiaTheme="minorHAnsi" w:hAnsi="Calibri" w:cs="Calibri"/>
          <w:color w:val="222C4A" w:themeColor="text2"/>
          <w:sz w:val="18"/>
          <w:szCs w:val="22"/>
          <w:lang w:eastAsia="en-US"/>
        </w:rPr>
        <w:t xml:space="preserve"> et qui maintenant a fait un virage vers </w:t>
      </w:r>
      <w:proofErr w:type="spellStart"/>
      <w:r w:rsidRPr="005E3ED5">
        <w:rPr>
          <w:rFonts w:ascii="Calibri" w:eastAsiaTheme="minorHAnsi" w:hAnsi="Calibri" w:cs="Calibri"/>
          <w:color w:val="222C4A" w:themeColor="text2"/>
          <w:sz w:val="18"/>
          <w:szCs w:val="22"/>
          <w:lang w:eastAsia="en-US"/>
        </w:rPr>
        <w:t>Kubernetes</w:t>
      </w:r>
      <w:proofErr w:type="spellEnd"/>
      <w:r w:rsidRPr="005E3ED5">
        <w:rPr>
          <w:rFonts w:ascii="Calibri" w:eastAsiaTheme="minorHAnsi" w:hAnsi="Calibri" w:cs="Calibri"/>
          <w:color w:val="222C4A" w:themeColor="text2"/>
          <w:sz w:val="18"/>
          <w:szCs w:val="22"/>
          <w:lang w:eastAsia="en-US"/>
        </w:rPr>
        <w:t xml:space="preserve">. C’est aussi la société qui a racheté </w:t>
      </w:r>
      <w:hyperlink r:id="rId55" w:tgtFrame="_blank" w:history="1">
        <w:r w:rsidRPr="005E3ED5">
          <w:rPr>
            <w:rFonts w:ascii="Calibri" w:eastAsiaTheme="minorHAnsi" w:hAnsi="Calibri" w:cs="Calibri"/>
            <w:sz w:val="18"/>
            <w:szCs w:val="22"/>
            <w:lang w:eastAsia="en-US"/>
          </w:rPr>
          <w:t>Docker Entreprise Edition</w:t>
        </w:r>
      </w:hyperlink>
      <w:r w:rsidRPr="005E3ED5">
        <w:rPr>
          <w:rFonts w:ascii="Calibri" w:eastAsiaTheme="minorHAnsi" w:hAnsi="Calibri" w:cs="Calibri"/>
          <w:color w:val="222C4A" w:themeColor="text2"/>
          <w:sz w:val="18"/>
          <w:szCs w:val="22"/>
          <w:lang w:eastAsia="en-US"/>
        </w:rPr>
        <w:t>.</w:t>
      </w:r>
    </w:p>
    <w:p w14:paraId="1807FE7D" w14:textId="71DFBDC2" w:rsidR="005A6E61" w:rsidRPr="005E3ED5" w:rsidRDefault="00D06537" w:rsidP="00D90B08">
      <w:pPr>
        <w:pStyle w:val="Listlevel1"/>
        <w:rPr>
          <w:rFonts w:ascii="Calibri" w:hAnsi="Calibri"/>
        </w:rPr>
      </w:pPr>
      <w:r w:rsidRPr="005E3ED5">
        <w:rPr>
          <w:rFonts w:ascii="Calibri" w:hAnsi="Calibri"/>
          <w:noProof/>
        </w:rPr>
        <w:drawing>
          <wp:anchor distT="0" distB="0" distL="114300" distR="114300" simplePos="0" relativeHeight="251904000" behindDoc="0" locked="0" layoutInCell="1" allowOverlap="1" wp14:anchorId="2A012503" wp14:editId="2512C5F3">
            <wp:simplePos x="0" y="0"/>
            <wp:positionH relativeFrom="column">
              <wp:posOffset>164589</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A6E61" w:rsidRPr="005E3ED5">
        <w:rPr>
          <w:rFonts w:ascii="Calibri" w:hAnsi="Calibri"/>
        </w:rPr>
        <w:t>Gitlab</w:t>
      </w:r>
      <w:proofErr w:type="spellEnd"/>
      <w:r w:rsidR="005A6E61" w:rsidRPr="005E3ED5">
        <w:rPr>
          <w:rFonts w:ascii="Calibri" w:hAnsi="Calibri"/>
        </w:rPr>
        <w:t xml:space="preserve"> : </w:t>
      </w:r>
    </w:p>
    <w:p w14:paraId="325FB329" w14:textId="2F38A88E" w:rsidR="00D06537" w:rsidRPr="005E3ED5" w:rsidRDefault="00D06537" w:rsidP="00D06537">
      <w:pPr>
        <w:pStyle w:val="Listlevel1"/>
        <w:numPr>
          <w:ilvl w:val="0"/>
          <w:numId w:val="0"/>
        </w:numPr>
        <w:ind w:left="227"/>
        <w:rPr>
          <w:rFonts w:ascii="Calibri" w:hAnsi="Calibri"/>
          <w:b w:val="0"/>
          <w:bCs w:val="0"/>
          <w:sz w:val="18"/>
          <w:szCs w:val="22"/>
        </w:rPr>
      </w:pPr>
      <w:r w:rsidRPr="005E3ED5">
        <w:rPr>
          <w:rFonts w:ascii="Calibri" w:hAnsi="Calibri"/>
          <w:b w:val="0"/>
          <w:bCs w:val="0"/>
          <w:sz w:val="18"/>
          <w:szCs w:val="22"/>
        </w:rPr>
        <w:t xml:space="preserve">Nous utilisons le logiciel Git avec la plateforme </w:t>
      </w:r>
      <w:proofErr w:type="spellStart"/>
      <w:r w:rsidRPr="005E3ED5">
        <w:rPr>
          <w:rFonts w:ascii="Calibri" w:hAnsi="Calibri"/>
          <w:b w:val="0"/>
          <w:bCs w:val="0"/>
          <w:sz w:val="18"/>
          <w:szCs w:val="22"/>
        </w:rPr>
        <w:t>Gitlab</w:t>
      </w:r>
      <w:proofErr w:type="spellEnd"/>
      <w:r w:rsidRPr="005E3ED5">
        <w:rPr>
          <w:rFonts w:ascii="Calibri" w:hAnsi="Calibri"/>
          <w:b w:val="0"/>
          <w:bCs w:val="0"/>
          <w:sz w:val="18"/>
          <w:szCs w:val="22"/>
        </w:rPr>
        <w:t xml:space="preserve"> pour la gestion de version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p>
    <w:p w14:paraId="2A6C7C42" w14:textId="77777777" w:rsidR="00D06537" w:rsidRPr="005E3ED5" w:rsidRDefault="00D06537" w:rsidP="00D06537">
      <w:pPr>
        <w:pStyle w:val="Listlevel1"/>
        <w:numPr>
          <w:ilvl w:val="0"/>
          <w:numId w:val="0"/>
        </w:numPr>
        <w:ind w:left="227"/>
        <w:rPr>
          <w:rFonts w:ascii="Calibri" w:hAnsi="Calibri"/>
          <w:b w:val="0"/>
          <w:bCs w:val="0"/>
          <w:sz w:val="18"/>
          <w:szCs w:val="22"/>
        </w:rPr>
      </w:pPr>
    </w:p>
    <w:p w14:paraId="69E1F5CB" w14:textId="1F5F69D9" w:rsidR="005A6E61" w:rsidRPr="005E3ED5" w:rsidRDefault="005A6E61" w:rsidP="00D06537">
      <w:pPr>
        <w:pStyle w:val="Listlevel1"/>
        <w:numPr>
          <w:ilvl w:val="0"/>
          <w:numId w:val="0"/>
        </w:numPr>
        <w:ind w:left="227"/>
        <w:rPr>
          <w:rFonts w:ascii="Calibri" w:hAnsi="Calibri"/>
          <w:b w:val="0"/>
          <w:bCs w:val="0"/>
          <w:sz w:val="18"/>
          <w:szCs w:val="22"/>
        </w:rPr>
      </w:pPr>
      <w:r w:rsidRPr="005E3ED5">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Jira : </w:t>
      </w:r>
    </w:p>
    <w:p w14:paraId="7156A841" w14:textId="20C7E06C" w:rsidR="005A6E61" w:rsidRPr="005E3ED5" w:rsidRDefault="005A6E61" w:rsidP="00D90B08">
      <w:pPr>
        <w:rPr>
          <w:rFonts w:ascii="Calibri" w:hAnsi="Calibri"/>
        </w:rPr>
      </w:pPr>
      <w:r w:rsidRPr="005E3ED5">
        <w:rPr>
          <w:rFonts w:ascii="Calibri" w:hAnsi="Calibri"/>
        </w:rPr>
        <w:t xml:space="preserve">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w:t>
      </w:r>
      <w:proofErr w:type="spellStart"/>
      <w:r w:rsidRPr="005E3ED5">
        <w:rPr>
          <w:rFonts w:ascii="Calibri" w:hAnsi="Calibri"/>
        </w:rPr>
        <w:t>scrum</w:t>
      </w:r>
      <w:proofErr w:type="spellEnd"/>
      <w:r w:rsidRPr="005E3ED5">
        <w:rPr>
          <w:rFonts w:ascii="Calibri" w:hAnsi="Calibri"/>
        </w:rPr>
        <w:t>. Il permet le découpage des projets en récits utilisateurs (tâches, composants) et leur affectation aux développeurs.</w:t>
      </w:r>
    </w:p>
    <w:p w14:paraId="3C5466C6"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Microsoft Teams : </w:t>
      </w:r>
    </w:p>
    <w:p w14:paraId="4F80A571" w14:textId="2DAF3613" w:rsidR="005A6E61" w:rsidRPr="005E3ED5" w:rsidRDefault="00861A07" w:rsidP="00D90B08">
      <w:pPr>
        <w:rPr>
          <w:rFonts w:ascii="Calibri" w:hAnsi="Calibri"/>
        </w:rPr>
      </w:pPr>
      <w:r w:rsidRPr="005E3ED5">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5E3ED5" w:rsidRDefault="009B0A5F" w:rsidP="00D90B08">
      <w:pPr>
        <w:pStyle w:val="Titre3"/>
        <w:rPr>
          <w:rFonts w:ascii="Calibri" w:hAnsi="Calibri" w:cs="Calibri"/>
        </w:rPr>
      </w:pPr>
      <w:bookmarkStart w:id="28" w:name="_Toc111668509"/>
      <w:proofErr w:type="spellStart"/>
      <w:r w:rsidRPr="005E3ED5">
        <w:rPr>
          <w:rFonts w:ascii="Calibri" w:hAnsi="Calibri" w:cs="Calibri"/>
        </w:rPr>
        <w:t>Contraintes</w:t>
      </w:r>
      <w:proofErr w:type="spellEnd"/>
      <w:r w:rsidRPr="005E3ED5">
        <w:rPr>
          <w:rFonts w:ascii="Calibri" w:hAnsi="Calibri" w:cs="Calibri"/>
        </w:rPr>
        <w:t xml:space="preserve"> </w:t>
      </w:r>
      <w:r w:rsidR="00256BD3" w:rsidRPr="005E3ED5">
        <w:rPr>
          <w:rFonts w:ascii="Calibri" w:hAnsi="Calibri" w:cs="Calibri"/>
        </w:rPr>
        <w:t xml:space="preserve">du </w:t>
      </w:r>
      <w:proofErr w:type="spellStart"/>
      <w:r w:rsidR="00256BD3" w:rsidRPr="005E3ED5">
        <w:rPr>
          <w:rFonts w:ascii="Calibri" w:hAnsi="Calibri" w:cs="Calibri"/>
        </w:rPr>
        <w:t>Projet</w:t>
      </w:r>
      <w:bookmarkEnd w:id="28"/>
      <w:proofErr w:type="spellEnd"/>
    </w:p>
    <w:p w14:paraId="3F25799C" w14:textId="1CF6BEEF" w:rsidR="00BE315C" w:rsidRPr="005E3ED5" w:rsidRDefault="00125F4F" w:rsidP="00D90B08">
      <w:pPr>
        <w:rPr>
          <w:rFonts w:ascii="Calibri" w:hAnsi="Calibri"/>
        </w:rPr>
      </w:pPr>
      <w:r w:rsidRPr="005E3ED5">
        <w:rPr>
          <w:rFonts w:ascii="Calibri" w:hAnsi="Calibri"/>
        </w:rPr>
        <w:t>J’étais seul pour mettre en œuvre</w:t>
      </w:r>
      <w:r w:rsidR="0052291A" w:rsidRPr="005E3ED5">
        <w:rPr>
          <w:rFonts w:ascii="Calibri" w:hAnsi="Calibri"/>
        </w:rPr>
        <w:t>,</w:t>
      </w:r>
      <w:r w:rsidRPr="005E3ED5">
        <w:rPr>
          <w:rFonts w:ascii="Calibri" w:hAnsi="Calibri"/>
        </w:rPr>
        <w:t xml:space="preserve"> </w:t>
      </w:r>
      <w:r w:rsidR="0052291A" w:rsidRPr="005E3ED5">
        <w:rPr>
          <w:rFonts w:ascii="Calibri" w:hAnsi="Calibri"/>
        </w:rPr>
        <w:t>sur un temps très court</w:t>
      </w:r>
      <w:r w:rsidR="00461A4B">
        <w:rPr>
          <w:rFonts w:ascii="Calibri" w:hAnsi="Calibri"/>
        </w:rPr>
        <w:t xml:space="preserve"> (4 semaines)</w:t>
      </w:r>
      <w:r w:rsidR="0052291A" w:rsidRPr="005E3ED5">
        <w:rPr>
          <w:rFonts w:ascii="Calibri" w:hAnsi="Calibri"/>
        </w:rPr>
        <w:t xml:space="preserve">, </w:t>
      </w:r>
      <w:r w:rsidRPr="005E3ED5">
        <w:rPr>
          <w:rFonts w:ascii="Calibri" w:hAnsi="Calibri"/>
        </w:rPr>
        <w:t xml:space="preserve">ces évolutions </w:t>
      </w:r>
      <w:r w:rsidR="0052291A" w:rsidRPr="005E3ED5">
        <w:rPr>
          <w:rFonts w:ascii="Calibri" w:hAnsi="Calibri"/>
        </w:rPr>
        <w:t>pour</w:t>
      </w:r>
      <w:r w:rsidRPr="005E3ED5">
        <w:rPr>
          <w:rFonts w:ascii="Calibri" w:hAnsi="Calibri"/>
        </w:rPr>
        <w:t xml:space="preserve"> une a</w:t>
      </w:r>
      <w:r w:rsidR="00BE315C" w:rsidRPr="005E3ED5">
        <w:rPr>
          <w:rFonts w:ascii="Calibri" w:hAnsi="Calibri"/>
        </w:rPr>
        <w:t xml:space="preserve">pplication complexe </w:t>
      </w:r>
      <w:r w:rsidR="0052291A" w:rsidRPr="005E3ED5">
        <w:rPr>
          <w:rFonts w:ascii="Calibri" w:hAnsi="Calibri"/>
        </w:rPr>
        <w:t xml:space="preserve">et sans </w:t>
      </w:r>
      <w:r w:rsidR="00BE315C" w:rsidRPr="005E3ED5">
        <w:rPr>
          <w:rFonts w:ascii="Calibri" w:hAnsi="Calibri"/>
        </w:rPr>
        <w:t>un fonctionnel interlocuteur qui maitrise le périmètre de l’application</w:t>
      </w:r>
      <w:r w:rsidR="00994C15" w:rsidRPr="005E3ED5">
        <w:rPr>
          <w:rFonts w:ascii="Calibri" w:hAnsi="Calibri"/>
        </w:rPr>
        <w:t xml:space="preserve">. </w:t>
      </w:r>
      <w:r w:rsidR="00994C15" w:rsidRPr="005E3ED5">
        <w:rPr>
          <w:rFonts w:ascii="Calibri" w:hAnsi="Calibri"/>
        </w:rPr>
        <w:br/>
      </w:r>
      <w:r w:rsidR="00994C15" w:rsidRPr="005E3ED5">
        <w:rPr>
          <w:rFonts w:ascii="Calibri" w:hAnsi="Calibri"/>
        </w:rPr>
        <w:br/>
        <w:t xml:space="preserve">Cette application est </w:t>
      </w:r>
      <w:r w:rsidR="00790584" w:rsidRPr="005E3ED5">
        <w:rPr>
          <w:rFonts w:ascii="Calibri" w:hAnsi="Calibri"/>
        </w:rPr>
        <w:t>développée</w:t>
      </w:r>
      <w:r w:rsidR="00994C15" w:rsidRPr="005E3ED5">
        <w:rPr>
          <w:rFonts w:ascii="Calibri" w:hAnsi="Calibri"/>
        </w:rPr>
        <w:t xml:space="preserve"> à l’origine par une autre entreprise et la période de réversibilité pendant le transfert des connaissances a été minime : l</w:t>
      </w:r>
      <w:r w:rsidR="0052291A" w:rsidRPr="005E3ED5">
        <w:rPr>
          <w:rFonts w:ascii="Calibri" w:hAnsi="Calibri"/>
        </w:rPr>
        <w:t xml:space="preserve">a documentation de conception, d’installation et d’utilisation </w:t>
      </w:r>
      <w:r w:rsidR="00994C15" w:rsidRPr="005E3ED5">
        <w:rPr>
          <w:rFonts w:ascii="Calibri" w:hAnsi="Calibri"/>
        </w:rPr>
        <w:t xml:space="preserve">est </w:t>
      </w:r>
      <w:r w:rsidR="0052291A" w:rsidRPr="005E3ED5">
        <w:rPr>
          <w:rFonts w:ascii="Calibri" w:hAnsi="Calibri"/>
        </w:rPr>
        <w:t>incomplète, fausse ou inexistante</w:t>
      </w:r>
      <w:r w:rsidR="00994C15" w:rsidRPr="005E3ED5">
        <w:rPr>
          <w:rFonts w:ascii="Calibri" w:hAnsi="Calibri"/>
        </w:rPr>
        <w:t xml:space="preserve"> et personne dans l’équipe n’avait encore développ</w:t>
      </w:r>
      <w:r w:rsidR="00EE10CA" w:rsidRPr="005E3ED5">
        <w:rPr>
          <w:rFonts w:ascii="Calibri" w:hAnsi="Calibri"/>
        </w:rPr>
        <w:t xml:space="preserve">é </w:t>
      </w:r>
      <w:r w:rsidR="00994C15" w:rsidRPr="005E3ED5">
        <w:rPr>
          <w:rFonts w:ascii="Calibri" w:hAnsi="Calibri"/>
        </w:rPr>
        <w:t>sur l’application Hub Entreprendre</w:t>
      </w:r>
      <w:r w:rsidR="00811203" w:rsidRPr="005E3ED5">
        <w:rPr>
          <w:rFonts w:ascii="Calibri" w:hAnsi="Calibri"/>
        </w:rPr>
        <w:t xml:space="preserve"> n’y même lancé en local.</w:t>
      </w:r>
    </w:p>
    <w:p w14:paraId="01E850A3" w14:textId="256131BF" w:rsidR="00256BD3" w:rsidRPr="005E3ED5" w:rsidRDefault="00256BD3" w:rsidP="00D90B08">
      <w:pPr>
        <w:rPr>
          <w:rFonts w:ascii="Calibri" w:hAnsi="Calibri"/>
        </w:rPr>
      </w:pPr>
      <w:r w:rsidRPr="005E3ED5">
        <w:rPr>
          <w:rFonts w:ascii="Calibri" w:hAnsi="Calibri"/>
        </w:rPr>
        <w:t>L’essentiel des contraintes que j’ai rencontré sont techniques</w:t>
      </w:r>
      <w:r w:rsidR="00DE3489" w:rsidRPr="005E3ED5">
        <w:rPr>
          <w:rFonts w:ascii="Calibri" w:hAnsi="Calibri"/>
        </w:rPr>
        <w:t xml:space="preserve"> et étaient</w:t>
      </w:r>
      <w:r w:rsidR="00F21231" w:rsidRPr="005E3ED5">
        <w:rPr>
          <w:rFonts w:ascii="Calibri" w:hAnsi="Calibri"/>
        </w:rPr>
        <w:t> </w:t>
      </w:r>
      <w:r w:rsidR="00F9727D" w:rsidRPr="005E3ED5">
        <w:rPr>
          <w:rFonts w:ascii="Calibri" w:hAnsi="Calibri"/>
        </w:rPr>
        <w:t>dû à un problème d’installation d’environnement</w:t>
      </w:r>
      <w:r w:rsidR="00BE315C" w:rsidRPr="005E3ED5">
        <w:rPr>
          <w:rFonts w:ascii="Calibri" w:hAnsi="Calibri"/>
        </w:rPr>
        <w:t xml:space="preserve">, de configuration </w:t>
      </w:r>
      <w:r w:rsidR="00EE10CA" w:rsidRPr="005E3ED5">
        <w:rPr>
          <w:rFonts w:ascii="Calibri" w:hAnsi="Calibri"/>
        </w:rPr>
        <w:t>pour le déploiement</w:t>
      </w:r>
      <w:r w:rsidR="004C3772" w:rsidRPr="005E3ED5">
        <w:rPr>
          <w:rFonts w:ascii="Calibri" w:hAnsi="Calibri"/>
        </w:rPr>
        <w:t xml:space="preserve">, </w:t>
      </w:r>
      <w:r w:rsidR="00B13C3D" w:rsidRPr="005E3ED5">
        <w:rPr>
          <w:rFonts w:ascii="Calibri" w:hAnsi="Calibri"/>
        </w:rPr>
        <w:t>de connexion avec les nombreuses API</w:t>
      </w:r>
      <w:r w:rsidR="00EE10CA" w:rsidRPr="005E3ED5">
        <w:rPr>
          <w:rFonts w:ascii="Calibri" w:hAnsi="Calibri"/>
        </w:rPr>
        <w:t xml:space="preserve">, </w:t>
      </w:r>
      <w:r w:rsidR="004C3772" w:rsidRPr="005E3ED5">
        <w:rPr>
          <w:rFonts w:ascii="Calibri" w:hAnsi="Calibri"/>
        </w:rPr>
        <w:t>d’expiration des certificats</w:t>
      </w:r>
      <w:r w:rsidR="00027CC7" w:rsidRPr="005E3ED5">
        <w:rPr>
          <w:rFonts w:ascii="Calibri" w:hAnsi="Calibri"/>
        </w:rPr>
        <w:t xml:space="preserve"> et</w:t>
      </w:r>
      <w:r w:rsidR="004C3772" w:rsidRPr="005E3ED5">
        <w:rPr>
          <w:rFonts w:ascii="Calibri" w:hAnsi="Calibri"/>
        </w:rPr>
        <w:t xml:space="preserve"> de droits insuffisants </w:t>
      </w:r>
      <w:r w:rsidR="00F9727D" w:rsidRPr="005E3ED5">
        <w:rPr>
          <w:rFonts w:ascii="Calibri" w:hAnsi="Calibri"/>
        </w:rPr>
        <w:t>sachant que l’appli</w:t>
      </w:r>
      <w:r w:rsidR="00125F4F" w:rsidRPr="005E3ED5">
        <w:rPr>
          <w:rFonts w:ascii="Calibri" w:hAnsi="Calibri"/>
        </w:rPr>
        <w:t>cation</w:t>
      </w:r>
      <w:r w:rsidR="00F9727D" w:rsidRPr="005E3ED5">
        <w:rPr>
          <w:rFonts w:ascii="Calibri" w:hAnsi="Calibri"/>
        </w:rPr>
        <w:t xml:space="preserve"> tournait déjà en production</w:t>
      </w:r>
      <w:r w:rsidR="001A5AC9" w:rsidRPr="005E3ED5">
        <w:rPr>
          <w:rFonts w:ascii="Calibri" w:hAnsi="Calibri"/>
        </w:rPr>
        <w:t>.</w:t>
      </w:r>
    </w:p>
    <w:p w14:paraId="5F14484E" w14:textId="0C823977" w:rsidR="00E41BA1" w:rsidRDefault="00EE10CA" w:rsidP="00C669BB">
      <w:pPr>
        <w:rPr>
          <w:rFonts w:ascii="Calibri" w:hAnsi="Calibri"/>
        </w:rPr>
      </w:pPr>
      <w:r w:rsidRPr="005E3ED5">
        <w:rPr>
          <w:rFonts w:ascii="Calibri" w:hAnsi="Calibri"/>
        </w:rPr>
        <w:lastRenderedPageBreak/>
        <w:t xml:space="preserve">Je n’ai </w:t>
      </w:r>
      <w:r w:rsidR="00790584" w:rsidRPr="005E3ED5">
        <w:rPr>
          <w:rFonts w:ascii="Calibri" w:hAnsi="Calibri"/>
        </w:rPr>
        <w:t xml:space="preserve">jamais </w:t>
      </w:r>
      <w:r w:rsidRPr="005E3ED5">
        <w:rPr>
          <w:rFonts w:ascii="Calibri" w:hAnsi="Calibri"/>
        </w:rPr>
        <w:t xml:space="preserve">réussi à </w:t>
      </w:r>
      <w:r w:rsidR="00667B24" w:rsidRPr="005E3ED5">
        <w:rPr>
          <w:rFonts w:ascii="Calibri" w:hAnsi="Calibri"/>
        </w:rPr>
        <w:t>lancer l’application en local</w:t>
      </w:r>
      <w:r w:rsidR="00BE315C" w:rsidRPr="005E3ED5">
        <w:rPr>
          <w:rFonts w:ascii="Calibri" w:hAnsi="Calibri"/>
        </w:rPr>
        <w:t xml:space="preserve"> et j</w:t>
      </w:r>
      <w:r w:rsidR="004335A6" w:rsidRPr="005E3ED5">
        <w:rPr>
          <w:rFonts w:ascii="Calibri" w:hAnsi="Calibri"/>
        </w:rPr>
        <w:t xml:space="preserve">e </w:t>
      </w:r>
      <w:r w:rsidR="00245933" w:rsidRPr="005E3ED5">
        <w:rPr>
          <w:rFonts w:ascii="Calibri" w:hAnsi="Calibri"/>
        </w:rPr>
        <w:t>développ</w:t>
      </w:r>
      <w:r w:rsidR="004335A6" w:rsidRPr="005E3ED5">
        <w:rPr>
          <w:rFonts w:ascii="Calibri" w:hAnsi="Calibri"/>
        </w:rPr>
        <w:t>ai donc</w:t>
      </w:r>
      <w:r w:rsidR="00245933" w:rsidRPr="005E3ED5">
        <w:rPr>
          <w:rFonts w:ascii="Calibri" w:hAnsi="Calibri"/>
        </w:rPr>
        <w:t xml:space="preserve"> en aveugle</w:t>
      </w:r>
      <w:r w:rsidR="00BE315C" w:rsidRPr="005E3ED5">
        <w:rPr>
          <w:rFonts w:ascii="Calibri" w:hAnsi="Calibri"/>
        </w:rPr>
        <w:t>. La dernière semaine</w:t>
      </w:r>
      <w:r w:rsidR="00027CC7" w:rsidRPr="005E3ED5">
        <w:rPr>
          <w:rFonts w:ascii="Calibri" w:hAnsi="Calibri"/>
        </w:rPr>
        <w:t>,</w:t>
      </w:r>
      <w:r w:rsidR="00BE315C" w:rsidRPr="005E3ED5">
        <w:rPr>
          <w:rFonts w:ascii="Calibri" w:hAnsi="Calibri"/>
        </w:rPr>
        <w:t xml:space="preserve"> j’ai pu </w:t>
      </w:r>
      <w:r w:rsidR="00245933" w:rsidRPr="005E3ED5">
        <w:rPr>
          <w:rFonts w:ascii="Calibri" w:hAnsi="Calibri"/>
        </w:rPr>
        <w:t>compil</w:t>
      </w:r>
      <w:r w:rsidR="00BE315C" w:rsidRPr="005E3ED5">
        <w:rPr>
          <w:rFonts w:ascii="Calibri" w:hAnsi="Calibri"/>
        </w:rPr>
        <w:t>er</w:t>
      </w:r>
      <w:r w:rsidR="004335A6" w:rsidRPr="005E3ED5">
        <w:rPr>
          <w:rFonts w:ascii="Calibri" w:hAnsi="Calibri"/>
        </w:rPr>
        <w:t xml:space="preserve"> et déploy</w:t>
      </w:r>
      <w:r w:rsidR="00BE315C" w:rsidRPr="005E3ED5">
        <w:rPr>
          <w:rFonts w:ascii="Calibri" w:hAnsi="Calibri"/>
        </w:rPr>
        <w:t>er</w:t>
      </w:r>
      <w:r w:rsidR="00245933" w:rsidRPr="005E3ED5">
        <w:rPr>
          <w:rFonts w:ascii="Calibri" w:hAnsi="Calibri"/>
        </w:rPr>
        <w:t xml:space="preserve"> </w:t>
      </w:r>
      <w:r w:rsidR="00461A4B">
        <w:rPr>
          <w:rFonts w:ascii="Calibri" w:hAnsi="Calibri"/>
        </w:rPr>
        <w:t xml:space="preserve">via Jenkins </w:t>
      </w:r>
      <w:r w:rsidR="00BE315C" w:rsidRPr="005E3ED5">
        <w:rPr>
          <w:rFonts w:ascii="Calibri" w:hAnsi="Calibri"/>
        </w:rPr>
        <w:t xml:space="preserve">sur la plateforme azure interne à </w:t>
      </w:r>
      <w:proofErr w:type="spellStart"/>
      <w:r w:rsidR="00140595" w:rsidRPr="005E3ED5">
        <w:rPr>
          <w:rFonts w:ascii="Calibri" w:hAnsi="Calibri"/>
        </w:rPr>
        <w:t>I</w:t>
      </w:r>
      <w:r w:rsidR="00BE315C" w:rsidRPr="005E3ED5">
        <w:rPr>
          <w:rFonts w:ascii="Calibri" w:hAnsi="Calibri"/>
        </w:rPr>
        <w:t>netum</w:t>
      </w:r>
      <w:proofErr w:type="spellEnd"/>
      <w:r w:rsidR="00BE315C" w:rsidRPr="005E3ED5">
        <w:rPr>
          <w:rFonts w:ascii="Calibri" w:hAnsi="Calibri"/>
        </w:rPr>
        <w:t xml:space="preserve"> </w:t>
      </w:r>
      <w:r w:rsidR="00245933" w:rsidRPr="005E3ED5">
        <w:rPr>
          <w:rFonts w:ascii="Calibri" w:hAnsi="Calibri"/>
        </w:rPr>
        <w:t xml:space="preserve">pour ensuite voir si les modifications que j’ai </w:t>
      </w:r>
      <w:r w:rsidR="002177E3" w:rsidRPr="005E3ED5">
        <w:rPr>
          <w:rFonts w:ascii="Calibri" w:hAnsi="Calibri"/>
        </w:rPr>
        <w:t>apportées</w:t>
      </w:r>
      <w:r w:rsidR="00245933" w:rsidRPr="005E3ED5">
        <w:rPr>
          <w:rFonts w:ascii="Calibri" w:hAnsi="Calibri"/>
        </w:rPr>
        <w:t xml:space="preserve"> </w:t>
      </w:r>
      <w:r w:rsidR="00BE315C" w:rsidRPr="005E3ED5">
        <w:rPr>
          <w:rFonts w:ascii="Calibri" w:hAnsi="Calibri"/>
        </w:rPr>
        <w:t>étaient</w:t>
      </w:r>
      <w:r w:rsidR="00245933" w:rsidRPr="005E3ED5">
        <w:rPr>
          <w:rFonts w:ascii="Calibri" w:hAnsi="Calibri"/>
        </w:rPr>
        <w:t xml:space="preserve"> bonnes ou pas</w:t>
      </w:r>
      <w:r w:rsidR="00BE315C" w:rsidRPr="005E3ED5">
        <w:rPr>
          <w:rFonts w:ascii="Calibri" w:hAnsi="Calibri"/>
        </w:rPr>
        <w:t>.</w:t>
      </w:r>
    </w:p>
    <w:p w14:paraId="7D275EE0" w14:textId="77777777" w:rsidR="00DC6341" w:rsidRDefault="00DC6341" w:rsidP="00DC6341">
      <w:pPr>
        <w:pStyle w:val="Titre1"/>
        <w:rPr>
          <w:rFonts w:ascii="Calibri" w:hAnsi="Calibri" w:cs="Calibri"/>
        </w:rPr>
      </w:pPr>
      <w:bookmarkStart w:id="29" w:name="_Toc111632654"/>
      <w:bookmarkStart w:id="30" w:name="_Toc111668510"/>
      <w:r w:rsidRPr="00D55739">
        <w:rPr>
          <w:rFonts w:ascii="Calibri" w:hAnsi="Calibri" w:cs="Calibri"/>
        </w:rPr>
        <w:t>Missions Annexes</w:t>
      </w:r>
      <w:bookmarkEnd w:id="29"/>
      <w:bookmarkEnd w:id="30"/>
    </w:p>
    <w:p w14:paraId="6A6FBBC5" w14:textId="77777777" w:rsidR="00DC6341" w:rsidRPr="00D55739" w:rsidRDefault="00DC6341" w:rsidP="00DC6341">
      <w:pPr>
        <w:rPr>
          <w:lang w:val="en-US"/>
        </w:rPr>
      </w:pPr>
    </w:p>
    <w:p w14:paraId="5B837345" w14:textId="77777777" w:rsidR="00DC6341" w:rsidRPr="00D55739" w:rsidRDefault="00DC6341" w:rsidP="00DC6341">
      <w:pPr>
        <w:rPr>
          <w:rFonts w:ascii="Calibri" w:hAnsi="Calibri"/>
        </w:rPr>
      </w:pPr>
      <w:r w:rsidRPr="00D55739">
        <w:rPr>
          <w:rFonts w:ascii="Calibri" w:hAnsi="Calibri"/>
        </w:rPr>
        <w:t>Dès le début de mon stage, j’ai été positionné en tant que responsable du projet CARL Education et Port. J’étais en contact direct avec le responsable projet du côté de la région Occitanie et n’ai fait que ça les 2 premiers mois.</w:t>
      </w:r>
    </w:p>
    <w:p w14:paraId="5CE9FDD3" w14:textId="77777777" w:rsidR="00DC6341" w:rsidRPr="00D55739" w:rsidRDefault="00DC6341" w:rsidP="00DC6341">
      <w:pPr>
        <w:rPr>
          <w:rFonts w:ascii="Calibri" w:hAnsi="Calibri"/>
        </w:rPr>
      </w:pPr>
      <w:r w:rsidRPr="00D55739">
        <w:rPr>
          <w:rFonts w:ascii="Calibri" w:hAnsi="Calibri"/>
        </w:rPr>
        <w:t>Ce projet est géré grâce à CARL Source qui est un GMAO (Gestion de maintenance assistée par ordinateur). C’est un Logiciel destiné aux différents secteurs de l’industrie, du tertiaire, des institutions publiques… Son intérêt est d’assister quotidiennement les services maintenance dans leurs missions, en adéquation avec les nouvelles technologies (applications de mobilité et de traçabilité).</w:t>
      </w:r>
    </w:p>
    <w:p w14:paraId="17BB66BD" w14:textId="77777777" w:rsidR="00DC6341" w:rsidRPr="00D55739" w:rsidRDefault="00DC6341" w:rsidP="00DC6341">
      <w:pPr>
        <w:rPr>
          <w:rFonts w:ascii="Calibri" w:hAnsi="Calibri"/>
        </w:rPr>
      </w:pPr>
      <w:r w:rsidRPr="00D55739">
        <w:rPr>
          <w:rFonts w:ascii="Calibri" w:hAnsi="Calibri"/>
        </w:rPr>
        <w:t>CARL source a différents modules spécialisés dans des rôles pour faciliter la gestion d’entreprise :</w:t>
      </w:r>
    </w:p>
    <w:p w14:paraId="0B612765"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des équipements</w:t>
      </w:r>
      <w:r w:rsidRPr="00D55739">
        <w:rPr>
          <w:rFonts w:ascii="Calibri" w:hAnsi="Calibri"/>
        </w:rPr>
        <w:t xml:space="preserve"> : inventaire, localisation, gestion d’information dédiée par type d’équipement,</w:t>
      </w:r>
    </w:p>
    <w:p w14:paraId="29311327"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 la maintenance</w:t>
      </w:r>
      <w:r w:rsidRPr="00D55739">
        <w:rPr>
          <w:rFonts w:ascii="Calibri" w:hAnsi="Calibri"/>
        </w:rPr>
        <w:t xml:space="preserve"> : corrective (avec BT : bon de travaux), préventive (systématique, conditionnelle, prévisionnelle), curative.</w:t>
      </w:r>
    </w:p>
    <w:p w14:paraId="5AB88141" w14:textId="77777777" w:rsidR="00DC6341" w:rsidRPr="00D55739" w:rsidRDefault="00DC6341" w:rsidP="00DC6341">
      <w:pPr>
        <w:pStyle w:val="Paragraphedeliste"/>
        <w:numPr>
          <w:ilvl w:val="0"/>
          <w:numId w:val="43"/>
        </w:numPr>
        <w:rPr>
          <w:rFonts w:ascii="Calibri" w:hAnsi="Calibri"/>
        </w:rPr>
      </w:pPr>
      <w:r w:rsidRPr="00D55739">
        <w:rPr>
          <w:rFonts w:ascii="Calibri" w:hAnsi="Calibri"/>
        </w:rPr>
        <w:t>Gestion des demandes d’intervention (DI),</w:t>
      </w:r>
    </w:p>
    <w:p w14:paraId="73437C64"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des stocks</w:t>
      </w:r>
      <w:r w:rsidRPr="00D55739">
        <w:rPr>
          <w:rFonts w:ascii="Calibri" w:hAnsi="Calibri"/>
        </w:rPr>
        <w:t xml:space="preserve"> : magasins, réapprovisionnements, valorisation des stocks,</w:t>
      </w:r>
    </w:p>
    <w:p w14:paraId="7F080A1A"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des achats</w:t>
      </w:r>
      <w:r w:rsidRPr="00D55739">
        <w:rPr>
          <w:rFonts w:ascii="Calibri" w:hAnsi="Calibri"/>
        </w:rPr>
        <w:t xml:space="preserve"> : demandes d’achats, commandes, achats de fournitures, pièces et prestations, facturation fournisseurs, etc.</w:t>
      </w:r>
    </w:p>
    <w:p w14:paraId="7278785C"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du personnel et planning</w:t>
      </w:r>
      <w:r w:rsidRPr="00D55739">
        <w:rPr>
          <w:rFonts w:ascii="Calibri" w:hAnsi="Calibri"/>
        </w:rPr>
        <w:t xml:space="preserve"> : activités, métiers, planning de charge, prévisionnel, etc.</w:t>
      </w:r>
    </w:p>
    <w:p w14:paraId="12AE5770"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des coûts et budget</w:t>
      </w:r>
      <w:r w:rsidRPr="00D55739">
        <w:rPr>
          <w:rFonts w:ascii="Calibri" w:hAnsi="Calibri"/>
        </w:rPr>
        <w:t xml:space="preserve"> : main d’œuvre, stocks, achats, location de matériel, etc., préparation des budgets, suivi périodique, rapports d’écart, etc.</w:t>
      </w:r>
    </w:p>
    <w:p w14:paraId="455D1A76"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Application Mobile</w:t>
      </w:r>
      <w:r w:rsidRPr="00D55739">
        <w:rPr>
          <w:rFonts w:ascii="Calibri" w:hAnsi="Calibri"/>
        </w:rPr>
        <w:t xml:space="preserve"> : connectée ou en hors connexion pour gagner en productivité,</w:t>
      </w:r>
    </w:p>
    <w:p w14:paraId="1FCCF23E"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Indicateurs clés de performance</w:t>
      </w:r>
      <w:r w:rsidRPr="00D55739">
        <w:rPr>
          <w:rFonts w:ascii="Calibri" w:hAnsi="Calibri"/>
        </w:rPr>
        <w:t xml:space="preserve"> : tableau de bord (requêtes de base de données concernant des statistiques, des alertes, MTTR, MTBF, </w:t>
      </w:r>
      <w:proofErr w:type="spellStart"/>
      <w:proofErr w:type="gramStart"/>
      <w:r w:rsidRPr="00D55739">
        <w:rPr>
          <w:rFonts w:ascii="Calibri" w:hAnsi="Calibri"/>
        </w:rPr>
        <w:t>Pareto,etc</w:t>
      </w:r>
      <w:proofErr w:type="spellEnd"/>
      <w:r w:rsidRPr="00D55739">
        <w:rPr>
          <w:rFonts w:ascii="Calibri" w:hAnsi="Calibri"/>
        </w:rPr>
        <w:t>.</w:t>
      </w:r>
      <w:proofErr w:type="gramEnd"/>
      <w:r w:rsidRPr="00D55739">
        <w:rPr>
          <w:rFonts w:ascii="Calibri" w:hAnsi="Calibri"/>
        </w:rPr>
        <w:t>)</w:t>
      </w:r>
    </w:p>
    <w:p w14:paraId="1475F20B" w14:textId="77777777" w:rsidR="00DC6341" w:rsidRPr="00D55739" w:rsidRDefault="00DC6341" w:rsidP="00DC6341">
      <w:pPr>
        <w:rPr>
          <w:rFonts w:ascii="Calibri" w:hAnsi="Calibri"/>
        </w:rPr>
      </w:pPr>
      <w:r w:rsidRPr="00D55739">
        <w:rPr>
          <w:rFonts w:ascii="Calibri" w:hAnsi="Calibri"/>
          <w:noProof/>
        </w:rPr>
        <w:drawing>
          <wp:inline distT="0" distB="0" distL="0" distR="0" wp14:anchorId="3D1F7225" wp14:editId="7A6AC277">
            <wp:extent cx="5760720" cy="284353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59"/>
                    <a:stretch>
                      <a:fillRect/>
                    </a:stretch>
                  </pic:blipFill>
                  <pic:spPr>
                    <a:xfrm>
                      <a:off x="0" y="0"/>
                      <a:ext cx="5760720" cy="2843530"/>
                    </a:xfrm>
                    <a:prstGeom prst="rect">
                      <a:avLst/>
                    </a:prstGeom>
                  </pic:spPr>
                </pic:pic>
              </a:graphicData>
            </a:graphic>
          </wp:inline>
        </w:drawing>
      </w:r>
    </w:p>
    <w:p w14:paraId="0BD34858" w14:textId="77777777" w:rsidR="00DC6341" w:rsidRPr="00D55739" w:rsidRDefault="00DC6341" w:rsidP="00DC6341">
      <w:pPr>
        <w:rPr>
          <w:rFonts w:ascii="Calibri" w:hAnsi="Calibri"/>
        </w:rPr>
      </w:pPr>
      <w:r w:rsidRPr="00D55739">
        <w:rPr>
          <w:rFonts w:ascii="Calibri" w:hAnsi="Calibri"/>
        </w:rPr>
        <w:t xml:space="preserve">Malheureusement, CARL Source est édité par CARL software qui est propriétaire du code source et je n’y </w:t>
      </w:r>
      <w:proofErr w:type="spellStart"/>
      <w:r w:rsidRPr="00D55739">
        <w:rPr>
          <w:rFonts w:ascii="Calibri" w:hAnsi="Calibri"/>
        </w:rPr>
        <w:t>avais</w:t>
      </w:r>
      <w:proofErr w:type="spellEnd"/>
      <w:r w:rsidRPr="00D55739">
        <w:rPr>
          <w:rFonts w:ascii="Calibri" w:hAnsi="Calibri"/>
        </w:rPr>
        <w:t xml:space="preserve"> donc pas accès.</w:t>
      </w:r>
    </w:p>
    <w:p w14:paraId="438B2239" w14:textId="15426D25" w:rsidR="00DC6341" w:rsidRPr="00D55739" w:rsidRDefault="00DC6341" w:rsidP="00DC6341">
      <w:pPr>
        <w:rPr>
          <w:rFonts w:ascii="Calibri" w:hAnsi="Calibri"/>
        </w:rPr>
      </w:pPr>
      <w:r w:rsidRPr="00D55739">
        <w:rPr>
          <w:rFonts w:ascii="Calibri" w:hAnsi="Calibri"/>
        </w:rPr>
        <w:t xml:space="preserve">Ma mission consistait uniquement à réponde à des tickets incidents reçus sur IWS (outils de gestion de ticket qui permet de gérer les processus liés à l'IT Management et au </w:t>
      </w:r>
      <w:proofErr w:type="spellStart"/>
      <w:r w:rsidRPr="00D55739">
        <w:rPr>
          <w:rFonts w:ascii="Calibri" w:hAnsi="Calibri"/>
        </w:rPr>
        <w:t>ticketing</w:t>
      </w:r>
      <w:proofErr w:type="spellEnd"/>
      <w:r w:rsidRPr="00D55739">
        <w:rPr>
          <w:rFonts w:ascii="Calibri" w:hAnsi="Calibri"/>
        </w:rPr>
        <w:t>/helpdesk) portant sur la gestion des lycées et des ports dans la région Occitanie. Ces tickets doivent être résolus dans le temps imparti suivant ses priorités (1 à 3 jours) pour ne pas payer des pénalités.</w:t>
      </w:r>
      <w:r w:rsidRPr="00D55739">
        <w:rPr>
          <w:rFonts w:ascii="Calibri" w:hAnsi="Calibri"/>
        </w:rPr>
        <w:br/>
      </w:r>
      <w:r w:rsidRPr="00D55739">
        <w:rPr>
          <w:rFonts w:ascii="Calibri" w:hAnsi="Calibri"/>
        </w:rPr>
        <w:br/>
        <w:t xml:space="preserve">La solution à ces tickets concernait pour la plupart à des configurations via L’IHM du logiciel grâce à un accès super Admin, à des </w:t>
      </w:r>
      <w:r w:rsidRPr="00D55739">
        <w:rPr>
          <w:rFonts w:ascii="Calibri" w:hAnsi="Calibri"/>
        </w:rPr>
        <w:lastRenderedPageBreak/>
        <w:t xml:space="preserve">échanges avec l’éditeur via des tickets d’incident que j’ouvrais chez eux, </w:t>
      </w:r>
      <w:r w:rsidRPr="00D55739">
        <w:rPr>
          <w:rFonts w:ascii="Calibri" w:hAnsi="Calibri"/>
          <w:b/>
          <w:bCs/>
        </w:rPr>
        <w:t>mais aussi à des interventions sur la BDD de CARL via des requêtes SQL.</w:t>
      </w:r>
      <w:r w:rsidRPr="00D55739">
        <w:rPr>
          <w:rFonts w:ascii="Calibri" w:hAnsi="Calibri"/>
        </w:rPr>
        <w:br/>
      </w:r>
      <w:r w:rsidRPr="00D55739">
        <w:rPr>
          <w:rFonts w:ascii="Calibri" w:hAnsi="Calibri"/>
        </w:rPr>
        <w:br/>
        <w:t>J’ai dû apprendre le contexte métier et analyser le BDD pour enfin construire les requêtes SQL dont j’avais besoin. Voici une partie des requêtes Type que j’ai créé :</w:t>
      </w:r>
    </w:p>
    <w:p w14:paraId="4BACBEC5" w14:textId="77777777" w:rsidR="00DC6341" w:rsidRPr="00D55739" w:rsidRDefault="00DC6341" w:rsidP="00DC6341">
      <w:pPr>
        <w:rPr>
          <w:rFonts w:ascii="Calibri" w:hAnsi="Calibri"/>
        </w:rPr>
      </w:pPr>
      <w:r w:rsidRPr="00D55739">
        <w:rPr>
          <w:rFonts w:ascii="Calibri" w:hAnsi="Calibri"/>
        </w:rPr>
        <w:br/>
      </w:r>
      <w:r w:rsidRPr="00D55739">
        <w:rPr>
          <w:rFonts w:ascii="Calibri" w:hAnsi="Calibri"/>
          <w:noProof/>
        </w:rPr>
        <w:drawing>
          <wp:inline distT="0" distB="0" distL="0" distR="0" wp14:anchorId="6CB344F1" wp14:editId="3468B92D">
            <wp:extent cx="6091237" cy="349395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8438" cy="3509558"/>
                    </a:xfrm>
                    <a:prstGeom prst="rect">
                      <a:avLst/>
                    </a:prstGeom>
                  </pic:spPr>
                </pic:pic>
              </a:graphicData>
            </a:graphic>
          </wp:inline>
        </w:drawing>
      </w:r>
      <w:r w:rsidRPr="00D55739">
        <w:rPr>
          <w:rFonts w:ascii="Calibri" w:hAnsi="Calibri"/>
        </w:rPr>
        <w:br/>
      </w:r>
      <w:r w:rsidRPr="00D55739">
        <w:rPr>
          <w:rFonts w:ascii="Calibri" w:hAnsi="Calibri"/>
        </w:rPr>
        <w:br/>
        <w:t>En annexe se trouve un jeu de requêtes pour la résolution de tickets (</w:t>
      </w:r>
      <w:r w:rsidRPr="00D55739">
        <w:rPr>
          <w:rFonts w:ascii="Calibri" w:hAnsi="Calibri"/>
          <w:b/>
          <w:bCs/>
        </w:rPr>
        <w:t xml:space="preserve">Annexe </w:t>
      </w:r>
      <w:proofErr w:type="gramStart"/>
      <w:r w:rsidRPr="00D55739">
        <w:rPr>
          <w:rFonts w:ascii="Calibri" w:hAnsi="Calibri"/>
          <w:b/>
          <w:bCs/>
        </w:rPr>
        <w:t>X</w:t>
      </w:r>
      <w:r w:rsidRPr="00D55739">
        <w:rPr>
          <w:rFonts w:ascii="Calibri" w:hAnsi="Calibri"/>
        </w:rPr>
        <w:t xml:space="preserve"> )</w:t>
      </w:r>
      <w:proofErr w:type="gramEnd"/>
      <w:r w:rsidRPr="00D55739">
        <w:rPr>
          <w:rFonts w:ascii="Calibri" w:hAnsi="Calibri"/>
        </w:rPr>
        <w:t>.</w:t>
      </w:r>
    </w:p>
    <w:p w14:paraId="7AE34DAA" w14:textId="77777777" w:rsidR="00DC6341" w:rsidRPr="005E3ED5" w:rsidRDefault="00DC6341" w:rsidP="00C669BB">
      <w:pPr>
        <w:rPr>
          <w:rFonts w:ascii="Calibri" w:hAnsi="Calibri"/>
        </w:rPr>
      </w:pPr>
    </w:p>
    <w:p w14:paraId="7D6FD2EE" w14:textId="775D8675" w:rsidR="00B769C5" w:rsidRPr="005E3ED5" w:rsidRDefault="002B2B83" w:rsidP="00D90B08">
      <w:pPr>
        <w:pStyle w:val="Titre1"/>
        <w:rPr>
          <w:rFonts w:ascii="Calibri" w:hAnsi="Calibri" w:cs="Calibri"/>
          <w:lang w:val="fr-FR"/>
        </w:rPr>
      </w:pPr>
      <w:bookmarkStart w:id="31" w:name="_Toc111668511"/>
      <w:r w:rsidRPr="005E3ED5">
        <w:rPr>
          <w:rFonts w:ascii="Calibri" w:hAnsi="Calibri" w:cs="Calibri"/>
          <w:lang w:val="fr-FR"/>
        </w:rPr>
        <w:t>Conception fonctionnelle</w:t>
      </w:r>
      <w:bookmarkEnd w:id="31"/>
    </w:p>
    <w:p w14:paraId="391C8E56" w14:textId="0C8FFC27" w:rsidR="002B2B83" w:rsidRPr="005E3ED5" w:rsidRDefault="002B2B83" w:rsidP="00D90B08">
      <w:pPr>
        <w:rPr>
          <w:rFonts w:ascii="Calibri" w:hAnsi="Calibri"/>
        </w:rPr>
      </w:pPr>
      <w:r w:rsidRPr="005E3ED5">
        <w:rPr>
          <w:rFonts w:ascii="Calibri" w:hAnsi="Calibri"/>
        </w:rPr>
        <w:br/>
        <w:t>La conception fonctionnelle permet de bien définir l’application du point de vue de</w:t>
      </w:r>
      <w:r w:rsidR="007C694D" w:rsidRPr="005E3ED5">
        <w:rPr>
          <w:rFonts w:ascii="Calibri" w:hAnsi="Calibri"/>
        </w:rPr>
        <w:t xml:space="preserve"> </w:t>
      </w:r>
      <w:r w:rsidRPr="005E3ED5">
        <w:rPr>
          <w:rFonts w:ascii="Calibri" w:hAnsi="Calibri"/>
        </w:rPr>
        <w:t xml:space="preserve">l’utilisateur. Le langage graphique de </w:t>
      </w:r>
      <w:r w:rsidRPr="005E3ED5">
        <w:rPr>
          <w:rFonts w:ascii="Calibri" w:hAnsi="Calibri"/>
          <w:b/>
          <w:bCs/>
        </w:rPr>
        <w:t>modélisation UML</w:t>
      </w:r>
      <w:r w:rsidRPr="005E3ED5">
        <w:rPr>
          <w:rFonts w:ascii="Calibri" w:hAnsi="Calibri"/>
        </w:rPr>
        <w:t xml:space="preserve"> a été utilisé pour</w:t>
      </w:r>
      <w:r w:rsidR="007C694D" w:rsidRPr="005E3ED5">
        <w:rPr>
          <w:rFonts w:ascii="Calibri" w:hAnsi="Calibri"/>
        </w:rPr>
        <w:t xml:space="preserve"> </w:t>
      </w:r>
      <w:r w:rsidRPr="005E3ED5">
        <w:rPr>
          <w:rFonts w:ascii="Calibri" w:hAnsi="Calibri"/>
        </w:rPr>
        <w:t>décrire les spécifications fonctionnelles du projet. Les fonctionnalités de l’application</w:t>
      </w:r>
      <w:r w:rsidR="007C694D" w:rsidRPr="005E3ED5">
        <w:rPr>
          <w:rFonts w:ascii="Calibri" w:hAnsi="Calibri"/>
        </w:rPr>
        <w:t xml:space="preserve"> </w:t>
      </w:r>
      <w:r w:rsidRPr="005E3ED5">
        <w:rPr>
          <w:rFonts w:ascii="Calibri" w:hAnsi="Calibri"/>
        </w:rPr>
        <w:t>sont représentées par des cas d’utilisation.</w:t>
      </w:r>
    </w:p>
    <w:p w14:paraId="1AD82E53" w14:textId="71DB5DC8" w:rsidR="001E599E" w:rsidRPr="005E3ED5" w:rsidRDefault="001E599E" w:rsidP="001E599E">
      <w:pPr>
        <w:pStyle w:val="Titre2"/>
        <w:rPr>
          <w:rFonts w:ascii="Calibri" w:hAnsi="Calibri" w:cs="Calibri"/>
          <w:lang w:val="fr-FR"/>
        </w:rPr>
      </w:pPr>
      <w:bookmarkStart w:id="32" w:name="_Toc111668512"/>
      <w:r w:rsidRPr="005E3ED5">
        <w:rPr>
          <w:rFonts w:ascii="Calibri" w:hAnsi="Calibri" w:cs="Calibri"/>
          <w:lang w:val="fr-FR"/>
        </w:rPr>
        <w:t>Analyse du besoin</w:t>
      </w:r>
      <w:bookmarkEnd w:id="32"/>
    </w:p>
    <w:p w14:paraId="49B150F1" w14:textId="4BFDC495" w:rsidR="006A7E52" w:rsidRPr="005E3ED5" w:rsidRDefault="006A7E52" w:rsidP="006A7E52">
      <w:pPr>
        <w:rPr>
          <w:rFonts w:ascii="Calibri" w:hAnsi="Calibri"/>
        </w:rPr>
      </w:pPr>
      <w:r w:rsidRPr="005E3ED5">
        <w:rPr>
          <w:rFonts w:ascii="Calibri" w:hAnsi="Calibri"/>
        </w:rPr>
        <w:t>L’analyse du besoin permet d’identifier les attentes des utilisateurs afin de décrire le processus métier dans lequel l’application informatique à développer devra intervenir, les tâches prises en charge par cette application, son interaction avec les différents intervenants (utilisateurs et éventuellement avec les autres systèmes informatiques).</w:t>
      </w:r>
      <w:r w:rsidR="000E4BB0" w:rsidRPr="005E3ED5">
        <w:rPr>
          <w:rFonts w:ascii="Calibri" w:hAnsi="Calibri"/>
        </w:rPr>
        <w:t xml:space="preserve"> </w:t>
      </w:r>
      <w:r w:rsidR="000E4BB0" w:rsidRPr="005E3ED5">
        <w:rPr>
          <w:rFonts w:ascii="Calibri" w:hAnsi="Calibri"/>
        </w:rPr>
        <w:br/>
      </w:r>
      <w:r w:rsidR="000E4BB0" w:rsidRPr="005E3ED5">
        <w:rPr>
          <w:rFonts w:ascii="Calibri" w:hAnsi="Calibri"/>
        </w:rPr>
        <w:br/>
        <w:t>Pour cela, j’ai organisé un échange sur team</w:t>
      </w:r>
      <w:r w:rsidR="007A36D7" w:rsidRPr="005E3ED5">
        <w:rPr>
          <w:rFonts w:ascii="Calibri" w:hAnsi="Calibri"/>
        </w:rPr>
        <w:t>-</w:t>
      </w:r>
      <w:r w:rsidR="000E4BB0" w:rsidRPr="005E3ED5">
        <w:rPr>
          <w:rFonts w:ascii="Calibri" w:hAnsi="Calibri"/>
        </w:rPr>
        <w:t>speak avec une représentante du métier coté région Occitanie</w:t>
      </w:r>
      <w:r w:rsidR="007A36D7" w:rsidRPr="005E3ED5">
        <w:rPr>
          <w:rFonts w:ascii="Calibri" w:hAnsi="Calibri"/>
        </w:rPr>
        <w:t xml:space="preserve"> pour qu’elle puisse m’expliquer en détail les processus métier et les attentes sur les améliorations que je dois implémenter.</w:t>
      </w:r>
    </w:p>
    <w:p w14:paraId="05CBE486" w14:textId="632D58C2" w:rsidR="00A648B3" w:rsidRPr="005E3ED5" w:rsidRDefault="00A648B3" w:rsidP="00A648B3">
      <w:pPr>
        <w:pStyle w:val="Titre3"/>
        <w:rPr>
          <w:rFonts w:ascii="Calibri" w:hAnsi="Calibri" w:cs="Calibri"/>
        </w:rPr>
      </w:pPr>
      <w:bookmarkStart w:id="33" w:name="_Toc111668513"/>
      <w:proofErr w:type="spellStart"/>
      <w:r w:rsidRPr="005E3ED5">
        <w:rPr>
          <w:rFonts w:ascii="Calibri" w:hAnsi="Calibri" w:cs="Calibri"/>
        </w:rPr>
        <w:t>Contexte</w:t>
      </w:r>
      <w:proofErr w:type="spellEnd"/>
      <w:r w:rsidRPr="005E3ED5">
        <w:rPr>
          <w:rFonts w:ascii="Calibri" w:hAnsi="Calibri" w:cs="Calibri"/>
        </w:rPr>
        <w:t xml:space="preserve"> et </w:t>
      </w:r>
      <w:proofErr w:type="spellStart"/>
      <w:r w:rsidRPr="005E3ED5">
        <w:rPr>
          <w:rFonts w:ascii="Calibri" w:hAnsi="Calibri" w:cs="Calibri"/>
        </w:rPr>
        <w:t>Objectifs</w:t>
      </w:r>
      <w:bookmarkEnd w:id="33"/>
      <w:proofErr w:type="spellEnd"/>
    </w:p>
    <w:p w14:paraId="521570A1" w14:textId="39B0EB71" w:rsidR="00A648B3" w:rsidRPr="005E3ED5" w:rsidRDefault="00A648B3" w:rsidP="00A648B3">
      <w:pPr>
        <w:spacing w:after="0"/>
        <w:rPr>
          <w:rFonts w:ascii="Calibri" w:hAnsi="Calibri"/>
        </w:rPr>
      </w:pPr>
      <w:r w:rsidRPr="005E3ED5">
        <w:rPr>
          <w:rFonts w:ascii="Calibri" w:hAnsi="Calibri"/>
        </w:rPr>
        <w:t>Le Hub s'adresse aux créateurs, aux repreneurs et aux chefs d'entreprises qui souhaitent se développer ou s'implanter en Région Occitanie.</w:t>
      </w:r>
      <w:r w:rsidRPr="005E3ED5">
        <w:rPr>
          <w:rFonts w:ascii="Calibri" w:hAnsi="Calibri"/>
        </w:rPr>
        <w:br/>
        <w:t xml:space="preserve"> </w:t>
      </w:r>
    </w:p>
    <w:p w14:paraId="01EB684F" w14:textId="1B8EBB6A" w:rsidR="00A648B3" w:rsidRPr="005E3ED5" w:rsidRDefault="00A648B3" w:rsidP="00A648B3">
      <w:pPr>
        <w:spacing w:after="0"/>
        <w:rPr>
          <w:rFonts w:ascii="Calibri" w:hAnsi="Calibri"/>
        </w:rPr>
      </w:pPr>
      <w:r w:rsidRPr="005E3ED5">
        <w:rPr>
          <w:rFonts w:ascii="Calibri" w:hAnsi="Calibri"/>
        </w:rPr>
        <w:lastRenderedPageBreak/>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possible et le plus lisible.</w:t>
      </w:r>
    </w:p>
    <w:p w14:paraId="4DB88CB3" w14:textId="77777777" w:rsidR="00A648B3" w:rsidRPr="005E3ED5" w:rsidRDefault="00A648B3" w:rsidP="00A648B3">
      <w:pPr>
        <w:spacing w:after="0"/>
        <w:rPr>
          <w:rFonts w:ascii="Calibri" w:hAnsi="Calibri"/>
        </w:rPr>
      </w:pPr>
    </w:p>
    <w:p w14:paraId="3F0D510D" w14:textId="313B059B" w:rsidR="00A648B3" w:rsidRPr="005E3ED5" w:rsidRDefault="00A648B3" w:rsidP="00A648B3">
      <w:pPr>
        <w:spacing w:after="0"/>
        <w:rPr>
          <w:rFonts w:ascii="Calibri" w:hAnsi="Calibri"/>
        </w:rPr>
      </w:pPr>
      <w:r w:rsidRPr="005E3ED5">
        <w:rPr>
          <w:rFonts w:ascii="Calibri" w:hAnsi="Calibri"/>
        </w:rPr>
        <w:t xml:space="preserve">Chaque membre dispose d’un espace partenaire dans le Hub qui </w:t>
      </w:r>
      <w:r w:rsidR="00C907D4" w:rsidRPr="005E3ED5">
        <w:rPr>
          <w:rFonts w:ascii="Calibri" w:hAnsi="Calibri"/>
        </w:rPr>
        <w:t>lui permet :</w:t>
      </w:r>
      <w:r w:rsidRPr="005E3ED5">
        <w:rPr>
          <w:rFonts w:ascii="Calibri" w:hAnsi="Calibri"/>
        </w:rPr>
        <w:t xml:space="preserve"> </w:t>
      </w:r>
    </w:p>
    <w:p w14:paraId="65ED5466" w14:textId="77777777" w:rsidR="00E176B0" w:rsidRPr="005E3ED5" w:rsidRDefault="00E176B0" w:rsidP="00A648B3">
      <w:pPr>
        <w:spacing w:after="0"/>
        <w:rPr>
          <w:rFonts w:ascii="Calibri" w:hAnsi="Calibri"/>
        </w:rPr>
      </w:pPr>
    </w:p>
    <w:p w14:paraId="5CCBC324" w14:textId="77777777" w:rsidR="00E176B0" w:rsidRPr="005E3ED5" w:rsidRDefault="00E176B0" w:rsidP="00B27F8E">
      <w:pPr>
        <w:spacing w:after="0"/>
        <w:rPr>
          <w:rFonts w:ascii="Calibri" w:hAnsi="Calibri"/>
        </w:rPr>
      </w:pPr>
      <w:r w:rsidRPr="005E3ED5">
        <w:rPr>
          <w:rFonts w:ascii="Calibri" w:hAnsi="Calibri"/>
        </w:rPr>
        <w:t xml:space="preserve">▪ D'obtenir des informations sur les aides et appels à projets des financeurs suivants : Région Occitanie, Bpifrance, </w:t>
      </w:r>
      <w:proofErr w:type="spellStart"/>
      <w:r w:rsidRPr="005E3ED5">
        <w:rPr>
          <w:rFonts w:ascii="Calibri" w:hAnsi="Calibri"/>
        </w:rPr>
        <w:t>Créalia</w:t>
      </w:r>
      <w:proofErr w:type="spellEnd"/>
      <w:r w:rsidRPr="005E3ED5">
        <w:rPr>
          <w:rFonts w:ascii="Calibri" w:hAnsi="Calibri"/>
        </w:rPr>
        <w:t xml:space="preserve">, France Initiative, </w:t>
      </w:r>
      <w:proofErr w:type="spellStart"/>
      <w:r w:rsidRPr="005E3ED5">
        <w:rPr>
          <w:rFonts w:ascii="Calibri" w:hAnsi="Calibri"/>
        </w:rPr>
        <w:t>Irdi-Soridec</w:t>
      </w:r>
      <w:proofErr w:type="spellEnd"/>
      <w:r w:rsidRPr="005E3ED5">
        <w:rPr>
          <w:rFonts w:ascii="Calibri" w:hAnsi="Calibri"/>
        </w:rPr>
        <w:t xml:space="preserve">, … </w:t>
      </w:r>
    </w:p>
    <w:p w14:paraId="100A201C" w14:textId="77777777" w:rsidR="00E176B0" w:rsidRPr="005E3ED5" w:rsidRDefault="00E176B0" w:rsidP="00B27F8E">
      <w:pPr>
        <w:spacing w:after="0"/>
        <w:rPr>
          <w:rFonts w:ascii="Calibri" w:hAnsi="Calibri"/>
        </w:rPr>
      </w:pPr>
      <w:r w:rsidRPr="005E3ED5">
        <w:rPr>
          <w:rFonts w:ascii="Calibri" w:hAnsi="Calibri"/>
        </w:rPr>
        <w:t xml:space="preserve">▪ De consulter les actualités de la Région Occitanie et les évènements économiques sur le territoire </w:t>
      </w:r>
    </w:p>
    <w:p w14:paraId="6F7E9874" w14:textId="77777777" w:rsidR="00E176B0" w:rsidRPr="005E3ED5" w:rsidRDefault="00E176B0" w:rsidP="00B27F8E">
      <w:pPr>
        <w:spacing w:after="0"/>
        <w:rPr>
          <w:rFonts w:ascii="Calibri" w:hAnsi="Calibri"/>
        </w:rPr>
      </w:pPr>
      <w:r w:rsidRPr="005E3ED5">
        <w:rPr>
          <w:rFonts w:ascii="Calibri" w:hAnsi="Calibri"/>
        </w:rPr>
        <w:t xml:space="preserve">▪ De bénéficier d’un espace personnalisé pour accéder : </w:t>
      </w:r>
    </w:p>
    <w:p w14:paraId="66AB8284" w14:textId="4B13E691" w:rsidR="00E176B0" w:rsidRPr="005E3ED5" w:rsidRDefault="00C907D4" w:rsidP="00E176B0">
      <w:pPr>
        <w:pStyle w:val="Paragraphedeliste"/>
        <w:numPr>
          <w:ilvl w:val="0"/>
          <w:numId w:val="32"/>
        </w:numPr>
        <w:rPr>
          <w:rFonts w:ascii="Calibri" w:hAnsi="Calibri"/>
        </w:rPr>
      </w:pPr>
      <w:r w:rsidRPr="005E3ED5">
        <w:rPr>
          <w:rFonts w:ascii="Calibri" w:hAnsi="Calibri"/>
        </w:rPr>
        <w:t>À</w:t>
      </w:r>
      <w:r w:rsidR="00E176B0" w:rsidRPr="005E3ED5">
        <w:rPr>
          <w:rFonts w:ascii="Calibri" w:hAnsi="Calibri"/>
        </w:rPr>
        <w:t xml:space="preserve"> un référent – un contact qualifié de proximité qui l’accompagnera sur tous ses projets</w:t>
      </w:r>
      <w:r w:rsidRPr="005E3ED5">
        <w:rPr>
          <w:rFonts w:ascii="Calibri" w:hAnsi="Calibri"/>
        </w:rPr>
        <w:t>.</w:t>
      </w:r>
      <w:r w:rsidR="00E176B0" w:rsidRPr="005E3ED5">
        <w:rPr>
          <w:rFonts w:ascii="Calibri" w:hAnsi="Calibri"/>
        </w:rPr>
        <w:t xml:space="preserve"> </w:t>
      </w:r>
    </w:p>
    <w:p w14:paraId="5CBADCD7" w14:textId="0E7574F0" w:rsidR="00E176B0" w:rsidRPr="005E3ED5" w:rsidRDefault="00C907D4" w:rsidP="00E176B0">
      <w:pPr>
        <w:pStyle w:val="Paragraphedeliste"/>
        <w:numPr>
          <w:ilvl w:val="0"/>
          <w:numId w:val="32"/>
        </w:numPr>
        <w:rPr>
          <w:rFonts w:ascii="Calibri" w:hAnsi="Calibri"/>
        </w:rPr>
      </w:pPr>
      <w:r w:rsidRPr="005E3ED5">
        <w:rPr>
          <w:rFonts w:ascii="Calibri" w:hAnsi="Calibri"/>
        </w:rPr>
        <w:t>À</w:t>
      </w:r>
      <w:r w:rsidR="00E176B0" w:rsidRPr="005E3ED5">
        <w:rPr>
          <w:rFonts w:ascii="Calibri" w:hAnsi="Calibri"/>
        </w:rPr>
        <w:t xml:space="preserve"> un parcours qui lui permettra d’identifier le(s) financement(s) adapté(s) à son projet</w:t>
      </w:r>
      <w:r w:rsidRPr="005E3ED5">
        <w:rPr>
          <w:rFonts w:ascii="Calibri" w:hAnsi="Calibri"/>
        </w:rPr>
        <w:t>.</w:t>
      </w:r>
      <w:r w:rsidR="00E176B0" w:rsidRPr="005E3ED5">
        <w:rPr>
          <w:rFonts w:ascii="Calibri" w:hAnsi="Calibri"/>
        </w:rPr>
        <w:t xml:space="preserve"> </w:t>
      </w:r>
    </w:p>
    <w:p w14:paraId="07B70A9C" w14:textId="2336F583" w:rsidR="00E176B0" w:rsidRPr="005E3ED5" w:rsidRDefault="00C907D4" w:rsidP="00E176B0">
      <w:pPr>
        <w:pStyle w:val="Paragraphedeliste"/>
        <w:numPr>
          <w:ilvl w:val="0"/>
          <w:numId w:val="32"/>
        </w:numPr>
        <w:rPr>
          <w:rFonts w:ascii="Calibri" w:hAnsi="Calibri"/>
        </w:rPr>
      </w:pPr>
      <w:r w:rsidRPr="005E3ED5">
        <w:rPr>
          <w:rFonts w:ascii="Calibri" w:hAnsi="Calibri"/>
        </w:rPr>
        <w:t>À</w:t>
      </w:r>
      <w:r w:rsidR="00E176B0" w:rsidRPr="005E3ED5">
        <w:rPr>
          <w:rFonts w:ascii="Calibri" w:hAnsi="Calibri"/>
        </w:rPr>
        <w:t xml:space="preserve"> des actualités et évènements relatifs à sa ou ses filières</w:t>
      </w:r>
      <w:r w:rsidRPr="005E3ED5">
        <w:rPr>
          <w:rFonts w:ascii="Calibri" w:hAnsi="Calibri"/>
        </w:rPr>
        <w:t>.</w:t>
      </w:r>
      <w:r w:rsidR="00E176B0" w:rsidRPr="005E3ED5">
        <w:rPr>
          <w:rFonts w:ascii="Calibri" w:hAnsi="Calibri"/>
        </w:rPr>
        <w:t xml:space="preserve"> </w:t>
      </w:r>
    </w:p>
    <w:p w14:paraId="141EC8BC" w14:textId="5EEB1D71" w:rsidR="00E176B0" w:rsidRPr="005E3ED5" w:rsidRDefault="00C907D4" w:rsidP="00E176B0">
      <w:pPr>
        <w:pStyle w:val="Paragraphedeliste"/>
        <w:numPr>
          <w:ilvl w:val="0"/>
          <w:numId w:val="32"/>
        </w:numPr>
        <w:rPr>
          <w:rFonts w:ascii="Calibri" w:hAnsi="Calibri"/>
        </w:rPr>
      </w:pPr>
      <w:r w:rsidRPr="005E3ED5">
        <w:rPr>
          <w:rFonts w:ascii="Calibri" w:hAnsi="Calibri"/>
        </w:rPr>
        <w:t>Au</w:t>
      </w:r>
      <w:r w:rsidR="00E176B0" w:rsidRPr="005E3ED5">
        <w:rPr>
          <w:rFonts w:ascii="Calibri" w:hAnsi="Calibri"/>
        </w:rPr>
        <w:t xml:space="preserve"> dépôt en ligne des demandes d’aide</w:t>
      </w:r>
      <w:r w:rsidRPr="005E3ED5">
        <w:rPr>
          <w:rFonts w:ascii="Calibri" w:hAnsi="Calibri"/>
        </w:rPr>
        <w:t>.</w:t>
      </w:r>
    </w:p>
    <w:p w14:paraId="67682DD9" w14:textId="2F378A0A" w:rsidR="00A648B3" w:rsidRPr="005E3ED5" w:rsidRDefault="00C907D4" w:rsidP="00B27F8E">
      <w:pPr>
        <w:pStyle w:val="Paragraphedeliste"/>
        <w:numPr>
          <w:ilvl w:val="0"/>
          <w:numId w:val="32"/>
        </w:numPr>
        <w:rPr>
          <w:rFonts w:ascii="Calibri" w:hAnsi="Calibri"/>
        </w:rPr>
      </w:pPr>
      <w:r w:rsidRPr="005E3ED5">
        <w:rPr>
          <w:rFonts w:ascii="Calibri" w:hAnsi="Calibri"/>
        </w:rPr>
        <w:t>Au</w:t>
      </w:r>
      <w:r w:rsidR="00E176B0" w:rsidRPr="005E3ED5">
        <w:rPr>
          <w:rFonts w:ascii="Calibri" w:hAnsi="Calibri"/>
        </w:rPr>
        <w:t xml:space="preserve"> suivi de l’état d’avancement des dossiers déposés</w:t>
      </w:r>
      <w:r w:rsidRPr="005E3ED5">
        <w:rPr>
          <w:rFonts w:ascii="Calibri" w:hAnsi="Calibri"/>
        </w:rPr>
        <w:t>.</w:t>
      </w:r>
      <w:r w:rsidR="00E176B0" w:rsidRPr="005E3ED5">
        <w:rPr>
          <w:rFonts w:ascii="Calibri" w:hAnsi="Calibri"/>
        </w:rPr>
        <w:t xml:space="preserve"> </w:t>
      </w:r>
    </w:p>
    <w:p w14:paraId="28A142FF" w14:textId="72A7DEA9" w:rsidR="00E176B0" w:rsidRPr="005E3ED5" w:rsidRDefault="00A648B3" w:rsidP="00C907D4">
      <w:pPr>
        <w:spacing w:after="0"/>
        <w:rPr>
          <w:rFonts w:ascii="Calibri" w:hAnsi="Calibri"/>
        </w:rPr>
      </w:pPr>
      <w:r w:rsidRPr="005E3ED5">
        <w:rPr>
          <w:rFonts w:ascii="Calibri" w:hAnsi="Calibri"/>
        </w:rPr>
        <w:t>Les référents accèdent, en complément, aux informations sur les entreprises de leur portefeuille : projets déposés par l’entreprise, dispositifs Région associés aux projets, historique des contacts, …</w:t>
      </w:r>
    </w:p>
    <w:p w14:paraId="2D15EB10" w14:textId="77777777" w:rsidR="00C907D4" w:rsidRPr="005E3ED5" w:rsidRDefault="00C907D4" w:rsidP="00C907D4">
      <w:pPr>
        <w:spacing w:after="0"/>
        <w:rPr>
          <w:rFonts w:ascii="Calibri" w:hAnsi="Calibri"/>
        </w:rPr>
      </w:pPr>
    </w:p>
    <w:p w14:paraId="4D9404DB" w14:textId="0CA15377" w:rsidR="00E176B0" w:rsidRPr="005E3ED5" w:rsidRDefault="00E176B0" w:rsidP="00E176B0">
      <w:pPr>
        <w:rPr>
          <w:rFonts w:ascii="Calibri" w:hAnsi="Calibri"/>
        </w:rPr>
      </w:pPr>
      <w:r w:rsidRPr="005E3ED5">
        <w:rPr>
          <w:rFonts w:ascii="Calibri" w:hAnsi="Calibri"/>
        </w:rPr>
        <w:t>Pourquoi choisir un référent</w:t>
      </w:r>
      <w:r w:rsidR="00C907D4" w:rsidRPr="005E3ED5">
        <w:rPr>
          <w:rFonts w:ascii="Calibri" w:hAnsi="Calibri"/>
        </w:rPr>
        <w:t> ? :</w:t>
      </w:r>
    </w:p>
    <w:p w14:paraId="4544B8B3" w14:textId="3CE78D6B" w:rsidR="00E176B0" w:rsidRPr="005E3ED5" w:rsidRDefault="00E176B0" w:rsidP="00C907D4">
      <w:pPr>
        <w:rPr>
          <w:rFonts w:ascii="Calibri" w:hAnsi="Calibri"/>
        </w:rPr>
      </w:pPr>
      <w:r w:rsidRPr="005E3ED5">
        <w:rPr>
          <w:rFonts w:ascii="Calibri" w:hAnsi="Calibri"/>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0F3496DD" w14:textId="55771152" w:rsidR="001E599E" w:rsidRPr="005E3ED5" w:rsidRDefault="001E599E" w:rsidP="001E599E">
      <w:pPr>
        <w:pStyle w:val="Titre3"/>
        <w:rPr>
          <w:rFonts w:ascii="Calibri" w:hAnsi="Calibri" w:cs="Calibri"/>
        </w:rPr>
      </w:pPr>
      <w:bookmarkStart w:id="34" w:name="_Toc111668514"/>
      <w:proofErr w:type="spellStart"/>
      <w:r w:rsidRPr="005E3ED5">
        <w:rPr>
          <w:rFonts w:ascii="Calibri" w:hAnsi="Calibri" w:cs="Calibri"/>
        </w:rPr>
        <w:t>Analyse</w:t>
      </w:r>
      <w:proofErr w:type="spellEnd"/>
      <w:r w:rsidRPr="005E3ED5">
        <w:rPr>
          <w:rFonts w:ascii="Calibri" w:hAnsi="Calibri" w:cs="Calibri"/>
        </w:rPr>
        <w:t xml:space="preserve"> de </w:t>
      </w:r>
      <w:proofErr w:type="spellStart"/>
      <w:r w:rsidRPr="005E3ED5">
        <w:rPr>
          <w:rFonts w:ascii="Calibri" w:hAnsi="Calibri" w:cs="Calibri"/>
        </w:rPr>
        <w:t>l’existant</w:t>
      </w:r>
      <w:bookmarkEnd w:id="34"/>
      <w:proofErr w:type="spellEnd"/>
    </w:p>
    <w:p w14:paraId="017FFB72" w14:textId="415091CC" w:rsidR="002E36B2" w:rsidRPr="005E3ED5" w:rsidRDefault="002E36B2" w:rsidP="002E36B2">
      <w:pPr>
        <w:pStyle w:val="Listlevel1"/>
        <w:rPr>
          <w:rFonts w:ascii="Calibri" w:hAnsi="Calibri"/>
        </w:rPr>
      </w:pPr>
      <w:r w:rsidRPr="005E3ED5">
        <w:rPr>
          <w:rFonts w:ascii="Calibri" w:hAnsi="Calibri"/>
        </w:rPr>
        <w:t xml:space="preserve">Les </w:t>
      </w:r>
      <w:r w:rsidR="00AB086C" w:rsidRPr="005E3ED5">
        <w:rPr>
          <w:rFonts w:ascii="Calibri" w:hAnsi="Calibri"/>
        </w:rPr>
        <w:t>acteurs :</w:t>
      </w:r>
    </w:p>
    <w:p w14:paraId="25DDF678" w14:textId="77777777" w:rsidR="002E36B2" w:rsidRPr="005E3ED5" w:rsidRDefault="002E36B2" w:rsidP="002E36B2">
      <w:pPr>
        <w:rPr>
          <w:rFonts w:ascii="Calibri" w:hAnsi="Calibri"/>
          <w:szCs w:val="18"/>
        </w:rPr>
      </w:pPr>
      <w:r w:rsidRPr="005E3ED5">
        <w:rPr>
          <w:rFonts w:ascii="Calibri" w:hAnsi="Calibri"/>
          <w:szCs w:val="18"/>
        </w:rPr>
        <w:t>Dans cette partie, je décris les différents acteurs du système qui entrent en jeu pour la compréhension des tâches que j’ai pu réaliser.</w:t>
      </w:r>
    </w:p>
    <w:p w14:paraId="4F4519F5" w14:textId="77777777" w:rsidR="002E36B2" w:rsidRPr="005E3ED5" w:rsidRDefault="002E36B2" w:rsidP="002E36B2">
      <w:pPr>
        <w:rPr>
          <w:rFonts w:ascii="Calibri" w:hAnsi="Calibri"/>
          <w:szCs w:val="18"/>
        </w:rPr>
      </w:pPr>
      <w:r w:rsidRPr="005E3ED5">
        <w:rPr>
          <w:rFonts w:ascii="Calibri" w:hAnsi="Calibri"/>
          <w:b/>
          <w:bCs/>
          <w:szCs w:val="18"/>
        </w:rPr>
        <w:t>Simple interlocuteur</w:t>
      </w:r>
      <w:r w:rsidRPr="005E3ED5">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2901B278" w14:textId="77777777" w:rsidR="002E36B2" w:rsidRPr="005E3ED5" w:rsidRDefault="002E36B2" w:rsidP="002E36B2">
      <w:pPr>
        <w:rPr>
          <w:rFonts w:ascii="Calibri" w:hAnsi="Calibri"/>
          <w:szCs w:val="18"/>
        </w:rPr>
      </w:pPr>
      <w:r w:rsidRPr="005E3ED5">
        <w:rPr>
          <w:rFonts w:ascii="Calibri" w:hAnsi="Calibri"/>
          <w:b/>
          <w:bCs/>
          <w:szCs w:val="18"/>
        </w:rPr>
        <w:t>Référent</w:t>
      </w:r>
      <w:r w:rsidRPr="005E3ED5">
        <w:rPr>
          <w:rFonts w:ascii="Calibri" w:hAnsi="Calibri"/>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1287B50" w14:textId="77777777" w:rsidR="002E36B2" w:rsidRPr="005E3ED5" w:rsidRDefault="002E36B2" w:rsidP="002E36B2">
      <w:pPr>
        <w:rPr>
          <w:rFonts w:ascii="Calibri" w:hAnsi="Calibri"/>
          <w:szCs w:val="18"/>
        </w:rPr>
      </w:pPr>
      <w:r w:rsidRPr="005E3ED5">
        <w:rPr>
          <w:rFonts w:ascii="Calibri" w:hAnsi="Calibri"/>
          <w:b/>
          <w:bCs/>
          <w:szCs w:val="18"/>
        </w:rPr>
        <w:t>Expert d'un financement</w:t>
      </w:r>
      <w:r w:rsidRPr="005E3ED5">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490F7E1C" w14:textId="77777777" w:rsidR="002E36B2" w:rsidRPr="005E3ED5" w:rsidRDefault="002E36B2" w:rsidP="002E36B2">
      <w:pPr>
        <w:rPr>
          <w:rFonts w:ascii="Calibri" w:hAnsi="Calibri"/>
          <w:szCs w:val="18"/>
        </w:rPr>
      </w:pPr>
      <w:r w:rsidRPr="005E3ED5">
        <w:rPr>
          <w:rFonts w:ascii="Calibri" w:hAnsi="Calibri"/>
          <w:b/>
          <w:bCs/>
          <w:szCs w:val="18"/>
        </w:rPr>
        <w:t>Spécialiste</w:t>
      </w:r>
      <w:r w:rsidRPr="005E3ED5">
        <w:rPr>
          <w:rFonts w:ascii="Calibri" w:hAnsi="Calibri"/>
          <w:szCs w:val="18"/>
        </w:rPr>
        <w:t> : un spécialiste a une filière particulière d’action ou une compétence, qu’il va pouvoir mettre à disposition des référents pour accompagner certains projets</w:t>
      </w:r>
    </w:p>
    <w:p w14:paraId="0FFFB2C4" w14:textId="19FCE93E" w:rsidR="00140595" w:rsidRPr="005E3ED5" w:rsidRDefault="002E36B2" w:rsidP="002E36B2">
      <w:pPr>
        <w:rPr>
          <w:rFonts w:ascii="Calibri" w:hAnsi="Calibri"/>
          <w:szCs w:val="18"/>
        </w:rPr>
      </w:pPr>
      <w:r w:rsidRPr="005E3ED5">
        <w:rPr>
          <w:rFonts w:ascii="Calibri" w:hAnsi="Calibri"/>
          <w:b/>
          <w:bCs/>
          <w:szCs w:val="18"/>
        </w:rPr>
        <w:t>Groupe projet</w:t>
      </w:r>
      <w:r w:rsidRPr="005E3ED5">
        <w:rPr>
          <w:rFonts w:ascii="Calibri" w:hAnsi="Calibri"/>
          <w:szCs w:val="18"/>
        </w:rPr>
        <w:t> : pour chaque entreprise ou projet, le référent peut s’entourer de compétences spécifiques et complémentaires en constituant un groupe projet</w:t>
      </w:r>
    </w:p>
    <w:p w14:paraId="5CCC6AEF" w14:textId="04367E19" w:rsidR="00140595" w:rsidRPr="005E3ED5" w:rsidRDefault="00AB6111" w:rsidP="00537249">
      <w:pPr>
        <w:pStyle w:val="Listlevel1"/>
        <w:rPr>
          <w:rFonts w:ascii="Calibri" w:hAnsi="Calibri"/>
        </w:rPr>
      </w:pPr>
      <w:r w:rsidRPr="005E3ED5">
        <w:rPr>
          <w:rFonts w:ascii="Calibri" w:hAnsi="Calibri"/>
        </w:rPr>
        <w:t xml:space="preserve">Les partenaires et dépendances </w:t>
      </w:r>
    </w:p>
    <w:p w14:paraId="7D1C5805" w14:textId="5F79C020"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gestionnaires d'identités : </w:t>
      </w:r>
    </w:p>
    <w:p w14:paraId="4369A5E3" w14:textId="77777777" w:rsidR="00AB6111" w:rsidRPr="005E3ED5" w:rsidRDefault="00AB6111" w:rsidP="00D90B08">
      <w:pPr>
        <w:pStyle w:val="Default"/>
        <w:rPr>
          <w:rFonts w:ascii="Calibri" w:hAnsi="Calibri" w:cs="Calibri"/>
          <w:b/>
          <w:bCs/>
          <w:sz w:val="22"/>
          <w:szCs w:val="22"/>
        </w:rPr>
      </w:pPr>
    </w:p>
    <w:p w14:paraId="1C8C6C4E" w14:textId="77777777" w:rsidR="00DD75AB"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La solution se repose sur deux gestionnaires d’identités : </w:t>
      </w:r>
    </w:p>
    <w:p w14:paraId="7EAC8BB3" w14:textId="77777777" w:rsidR="00027CC7" w:rsidRPr="005E3ED5" w:rsidRDefault="00027CC7" w:rsidP="00027CC7">
      <w:pPr>
        <w:pStyle w:val="Default"/>
        <w:rPr>
          <w:rFonts w:ascii="Calibri" w:hAnsi="Calibri" w:cs="Calibri"/>
          <w:sz w:val="18"/>
          <w:szCs w:val="18"/>
        </w:rPr>
      </w:pPr>
    </w:p>
    <w:p w14:paraId="76FA803B" w14:textId="0C477C17" w:rsidR="00DD75AB"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Entreprise </w:t>
      </w:r>
      <w:r w:rsidR="00AB6111" w:rsidRPr="005E3ED5">
        <w:rPr>
          <w:rFonts w:ascii="Calibri" w:hAnsi="Calibri" w:cs="Calibri"/>
          <w:sz w:val="18"/>
          <w:szCs w:val="18"/>
        </w:rPr>
        <w:t>pour les mandataires et les ayants droits des entreprises ainsi que les porteurs de projet</w:t>
      </w:r>
      <w:r w:rsidR="00A648B3" w:rsidRPr="005E3ED5">
        <w:rPr>
          <w:rFonts w:ascii="Calibri" w:hAnsi="Calibri" w:cs="Calibri"/>
          <w:sz w:val="18"/>
          <w:szCs w:val="18"/>
        </w:rPr>
        <w:t>.</w:t>
      </w:r>
      <w:r w:rsidR="00AB6111" w:rsidRPr="005E3ED5">
        <w:rPr>
          <w:rFonts w:ascii="Calibri" w:hAnsi="Calibri" w:cs="Calibri"/>
          <w:sz w:val="18"/>
          <w:szCs w:val="18"/>
        </w:rPr>
        <w:t xml:space="preserve"> </w:t>
      </w:r>
    </w:p>
    <w:p w14:paraId="6F3C7013" w14:textId="77777777" w:rsidR="00027CC7" w:rsidRPr="005E3ED5" w:rsidRDefault="00027CC7" w:rsidP="00027CC7">
      <w:pPr>
        <w:pStyle w:val="Default"/>
        <w:rPr>
          <w:rFonts w:ascii="Calibri" w:hAnsi="Calibri" w:cs="Calibri"/>
          <w:sz w:val="18"/>
          <w:szCs w:val="18"/>
        </w:rPr>
      </w:pPr>
    </w:p>
    <w:p w14:paraId="470DC8DC" w14:textId="16436FCA" w:rsidR="00AB6111"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Partenaire </w:t>
      </w:r>
      <w:r w:rsidR="00AB6111" w:rsidRPr="005E3ED5">
        <w:rPr>
          <w:rFonts w:ascii="Calibri" w:hAnsi="Calibri" w:cs="Calibri"/>
          <w:sz w:val="18"/>
          <w:szCs w:val="18"/>
        </w:rPr>
        <w:t>pour les accès au Back-Office et au Front Agent des agents de la Région Occitanie et des partenaires assurant le suivi des démarches (</w:t>
      </w:r>
      <w:proofErr w:type="spellStart"/>
      <w:r w:rsidR="00AB6111" w:rsidRPr="005E3ED5">
        <w:rPr>
          <w:rFonts w:ascii="Calibri" w:hAnsi="Calibri" w:cs="Calibri"/>
          <w:sz w:val="18"/>
          <w:szCs w:val="18"/>
        </w:rPr>
        <w:t>Add'Oc</w:t>
      </w:r>
      <w:proofErr w:type="spellEnd"/>
      <w:r w:rsidR="00AB6111" w:rsidRPr="005E3ED5">
        <w:rPr>
          <w:rFonts w:ascii="Calibri" w:hAnsi="Calibri" w:cs="Calibri"/>
          <w:sz w:val="18"/>
          <w:szCs w:val="18"/>
        </w:rPr>
        <w:t xml:space="preserve">, etc.…) </w:t>
      </w:r>
    </w:p>
    <w:p w14:paraId="24200A54" w14:textId="77777777" w:rsidR="00811203" w:rsidRPr="005E3ED5" w:rsidRDefault="00811203" w:rsidP="00D90B08">
      <w:pPr>
        <w:pStyle w:val="Default"/>
        <w:rPr>
          <w:rFonts w:ascii="Calibri" w:hAnsi="Calibri" w:cs="Calibri"/>
          <w:b/>
          <w:bCs/>
          <w:sz w:val="27"/>
          <w:szCs w:val="27"/>
        </w:rPr>
      </w:pPr>
    </w:p>
    <w:p w14:paraId="77435484" w14:textId="77777777"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API Externes : </w:t>
      </w:r>
    </w:p>
    <w:p w14:paraId="6D0E46C2" w14:textId="77777777" w:rsidR="00AB6111" w:rsidRPr="005E3ED5" w:rsidRDefault="00AB6111" w:rsidP="00D90B08">
      <w:pPr>
        <w:pStyle w:val="Default"/>
        <w:rPr>
          <w:rFonts w:ascii="Calibri" w:hAnsi="Calibri" w:cs="Calibri"/>
          <w:b/>
          <w:bCs/>
          <w:sz w:val="22"/>
          <w:szCs w:val="22"/>
        </w:rPr>
      </w:pPr>
    </w:p>
    <w:p w14:paraId="57BD7597" w14:textId="55090EF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L'API Entreprise</w:t>
      </w:r>
      <w:r w:rsidRPr="005E3ED5">
        <w:rPr>
          <w:rFonts w:ascii="Calibri" w:hAnsi="Calibri" w:cs="Calibri"/>
          <w:sz w:val="18"/>
          <w:szCs w:val="18"/>
        </w:rPr>
        <w:t xml:space="preserve"> permet de récupérer les informations administratives des entreprises. Les données servies par l'API sont issues directement des organismes de références.</w:t>
      </w:r>
    </w:p>
    <w:p w14:paraId="1A54F81A" w14:textId="77777777" w:rsidR="00AB6111" w:rsidRPr="005E3ED5" w:rsidRDefault="00AB6111" w:rsidP="00D90B08">
      <w:pPr>
        <w:pStyle w:val="Default"/>
        <w:rPr>
          <w:rFonts w:ascii="Calibri" w:hAnsi="Calibri" w:cs="Calibri"/>
          <w:sz w:val="18"/>
          <w:szCs w:val="18"/>
        </w:rPr>
      </w:pPr>
    </w:p>
    <w:p w14:paraId="48BEB38B"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Progos</w:t>
      </w:r>
      <w:r w:rsidRPr="005E3ED5">
        <w:rPr>
          <w:rFonts w:ascii="Calibri" w:hAnsi="Calibri" w:cs="Calibri"/>
          <w:sz w:val="18"/>
          <w:szCs w:val="18"/>
        </w:rPr>
        <w:t xml:space="preserve"> est une application de la Région sur laquelle les dossiers de subventions sont récupérées. </w:t>
      </w:r>
    </w:p>
    <w:p w14:paraId="56FABAE1" w14:textId="77777777" w:rsidR="00AB6111" w:rsidRPr="005E3ED5" w:rsidRDefault="00AB6111" w:rsidP="00D90B08">
      <w:pPr>
        <w:pStyle w:val="Default"/>
        <w:rPr>
          <w:rFonts w:ascii="Calibri" w:hAnsi="Calibri" w:cs="Calibri"/>
          <w:sz w:val="23"/>
          <w:szCs w:val="23"/>
        </w:rPr>
      </w:pPr>
    </w:p>
    <w:p w14:paraId="6BE02C57"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SPIP</w:t>
      </w:r>
      <w:r w:rsidRPr="005E3ED5">
        <w:rPr>
          <w:rFonts w:ascii="Calibri" w:hAnsi="Calibri" w:cs="Calibri"/>
          <w:sz w:val="18"/>
          <w:szCs w:val="18"/>
        </w:rPr>
        <w:t xml:space="preserve"> est le service sur lequel les actualités de la Région sont récupérées.</w:t>
      </w:r>
    </w:p>
    <w:p w14:paraId="1212074F" w14:textId="099C4F81"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58AF255C" w14:textId="05830E2F"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Grand Angle</w:t>
      </w:r>
      <w:r w:rsidRPr="005E3ED5">
        <w:rPr>
          <w:rFonts w:ascii="Calibri" w:hAnsi="Calibri" w:cs="Calibri"/>
          <w:sz w:val="18"/>
          <w:szCs w:val="18"/>
        </w:rPr>
        <w:t xml:space="preserve"> (GDA) permet de récupérer les paiements faits par la Région et versées aux entreprises.</w:t>
      </w:r>
    </w:p>
    <w:p w14:paraId="52391516" w14:textId="3A73A3BB"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72EABE96" w14:textId="00EA5923"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 xml:space="preserve">BPI France </w:t>
      </w:r>
      <w:r w:rsidRPr="005E3ED5">
        <w:rPr>
          <w:rFonts w:ascii="Calibri" w:hAnsi="Calibri" w:cs="Calibri"/>
          <w:sz w:val="18"/>
          <w:szCs w:val="18"/>
        </w:rPr>
        <w:t>est une api qui permet d'afficher dans le Front Agent les "dossiers projeteurs" des entreprises.</w:t>
      </w:r>
    </w:p>
    <w:p w14:paraId="396A3BCD" w14:textId="02AA14F4" w:rsidR="00A41D4B" w:rsidRPr="005E3ED5" w:rsidRDefault="00A41D4B" w:rsidP="00D90B08">
      <w:pPr>
        <w:pStyle w:val="Default"/>
        <w:rPr>
          <w:rFonts w:ascii="Calibri" w:hAnsi="Calibri" w:cs="Calibri"/>
          <w:sz w:val="18"/>
          <w:szCs w:val="18"/>
        </w:rPr>
      </w:pPr>
    </w:p>
    <w:p w14:paraId="47E83B96" w14:textId="77777777" w:rsidR="00A41D4B" w:rsidRPr="005E3ED5" w:rsidRDefault="00A41D4B" w:rsidP="00D90B08">
      <w:pPr>
        <w:pStyle w:val="Default"/>
        <w:rPr>
          <w:rFonts w:ascii="Calibri" w:hAnsi="Calibri" w:cs="Calibri"/>
          <w:sz w:val="18"/>
          <w:szCs w:val="18"/>
        </w:rPr>
      </w:pPr>
    </w:p>
    <w:p w14:paraId="706BDC83" w14:textId="77C01F54" w:rsidR="00A41D4B" w:rsidRPr="005E3ED5" w:rsidRDefault="00A41D4B" w:rsidP="00537249">
      <w:pPr>
        <w:pStyle w:val="Listlevel1"/>
        <w:rPr>
          <w:rFonts w:ascii="Calibri" w:hAnsi="Calibri"/>
        </w:rPr>
      </w:pPr>
      <w:r w:rsidRPr="005E3ED5">
        <w:rPr>
          <w:rFonts w:ascii="Calibri" w:hAnsi="Calibri"/>
        </w:rPr>
        <w:t xml:space="preserve">Fonctionnement </w:t>
      </w:r>
      <w:r w:rsidR="00AD56C6" w:rsidRPr="005E3ED5">
        <w:rPr>
          <w:rFonts w:ascii="Calibri" w:hAnsi="Calibri"/>
        </w:rPr>
        <w:t>général :</w:t>
      </w:r>
    </w:p>
    <w:p w14:paraId="354137D7" w14:textId="22080BAC" w:rsidR="00AC4BB8" w:rsidRPr="005E3ED5" w:rsidRDefault="00AC4BB8" w:rsidP="00AC4BB8">
      <w:pPr>
        <w:pStyle w:val="Listlevel1"/>
        <w:numPr>
          <w:ilvl w:val="0"/>
          <w:numId w:val="0"/>
        </w:numPr>
        <w:ind w:left="227" w:hanging="227"/>
        <w:rPr>
          <w:rFonts w:ascii="Calibri" w:hAnsi="Calibri"/>
        </w:rPr>
      </w:pPr>
    </w:p>
    <w:p w14:paraId="15D738E2" w14:textId="7CADF0FE" w:rsidR="00AC4BB8" w:rsidRPr="005E3ED5" w:rsidRDefault="00AC4BB8" w:rsidP="00AC4BB8">
      <w:pPr>
        <w:pStyle w:val="Listlevel1"/>
        <w:numPr>
          <w:ilvl w:val="0"/>
          <w:numId w:val="0"/>
        </w:numPr>
        <w:ind w:left="227" w:hanging="227"/>
        <w:rPr>
          <w:rFonts w:ascii="Calibri" w:hAnsi="Calibri"/>
        </w:rPr>
      </w:pPr>
    </w:p>
    <w:p w14:paraId="0CBF24D8" w14:textId="77777777" w:rsidR="00AC4BB8" w:rsidRPr="005E3ED5" w:rsidRDefault="00AC4BB8" w:rsidP="00AC4BB8">
      <w:pPr>
        <w:pStyle w:val="Listlevel1"/>
        <w:numPr>
          <w:ilvl w:val="0"/>
          <w:numId w:val="0"/>
        </w:numPr>
        <w:ind w:left="227" w:hanging="227"/>
        <w:rPr>
          <w:rFonts w:ascii="Calibri" w:hAnsi="Calibri"/>
        </w:rPr>
      </w:pPr>
    </w:p>
    <w:p w14:paraId="21F934D0" w14:textId="3B718B6D" w:rsidR="00A41D4B" w:rsidRPr="005E3ED5" w:rsidRDefault="00A41D4B" w:rsidP="00D90B08">
      <w:pPr>
        <w:pStyle w:val="Default"/>
        <w:rPr>
          <w:rFonts w:ascii="Calibri" w:hAnsi="Calibri" w:cs="Calibri"/>
          <w:sz w:val="18"/>
          <w:szCs w:val="18"/>
        </w:rPr>
      </w:pPr>
      <w:r w:rsidRPr="005E3ED5">
        <w:rPr>
          <w:rFonts w:ascii="Calibri" w:hAnsi="Calibri" w:cs="Calibri"/>
          <w:noProof/>
        </w:rPr>
        <w:drawing>
          <wp:inline distT="0" distB="0" distL="0" distR="0" wp14:anchorId="0DFEA12E" wp14:editId="7C7A073F">
            <wp:extent cx="5163640" cy="3225800"/>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821" cy="3262147"/>
                    </a:xfrm>
                    <a:prstGeom prst="rect">
                      <a:avLst/>
                    </a:prstGeom>
                  </pic:spPr>
                </pic:pic>
              </a:graphicData>
            </a:graphic>
          </wp:inline>
        </w:drawing>
      </w:r>
    </w:p>
    <w:p w14:paraId="51F28DF6" w14:textId="450186DF" w:rsidR="00A41D4B" w:rsidRPr="005E3ED5" w:rsidRDefault="00A41D4B" w:rsidP="00D90B08">
      <w:pPr>
        <w:pStyle w:val="Default"/>
        <w:rPr>
          <w:rFonts w:ascii="Calibri" w:hAnsi="Calibri" w:cs="Calibri"/>
          <w:sz w:val="18"/>
          <w:szCs w:val="18"/>
        </w:rPr>
      </w:pPr>
    </w:p>
    <w:p w14:paraId="4C03CB01" w14:textId="77777777" w:rsidR="00AB6111" w:rsidRPr="005E3ED5" w:rsidRDefault="00AB6111" w:rsidP="00D90B08">
      <w:pPr>
        <w:pStyle w:val="Default"/>
        <w:rPr>
          <w:rFonts w:ascii="Calibri" w:hAnsi="Calibri" w:cs="Calibri"/>
          <w:b/>
          <w:bCs/>
          <w:sz w:val="27"/>
          <w:szCs w:val="27"/>
        </w:rPr>
      </w:pPr>
    </w:p>
    <w:p w14:paraId="327BD25D" w14:textId="76DEF4EE" w:rsidR="006B6C32" w:rsidRPr="005E3ED5" w:rsidRDefault="006B6C32" w:rsidP="008D376D">
      <w:pPr>
        <w:autoSpaceDE w:val="0"/>
        <w:autoSpaceDN w:val="0"/>
        <w:adjustRightInd w:val="0"/>
        <w:spacing w:after="0"/>
        <w:rPr>
          <w:rFonts w:ascii="Calibri" w:hAnsi="Calibri"/>
          <w:color w:val="auto"/>
          <w:sz w:val="24"/>
          <w:szCs w:val="24"/>
        </w:rPr>
      </w:pPr>
    </w:p>
    <w:p w14:paraId="7DD5E85D" w14:textId="237A0679" w:rsidR="006B6C32" w:rsidRPr="005E3ED5" w:rsidRDefault="009F5721" w:rsidP="001B02B8">
      <w:pPr>
        <w:pStyle w:val="Titre3"/>
        <w:rPr>
          <w:rFonts w:ascii="Calibri" w:hAnsi="Calibri" w:cs="Calibri"/>
        </w:rPr>
      </w:pPr>
      <w:bookmarkStart w:id="35" w:name="_Toc111668515"/>
      <w:proofErr w:type="spellStart"/>
      <w:r w:rsidRPr="005E3ED5">
        <w:rPr>
          <w:rFonts w:ascii="Calibri" w:hAnsi="Calibri" w:cs="Calibri"/>
        </w:rPr>
        <w:t>Fonctionnalités</w:t>
      </w:r>
      <w:proofErr w:type="spellEnd"/>
      <w:r w:rsidR="006B6C32" w:rsidRPr="005E3ED5">
        <w:rPr>
          <w:rFonts w:ascii="Calibri" w:hAnsi="Calibri" w:cs="Calibri"/>
        </w:rPr>
        <w:t xml:space="preserve"> de </w:t>
      </w:r>
      <w:proofErr w:type="spellStart"/>
      <w:r w:rsidR="00BD6ACD" w:rsidRPr="005E3ED5">
        <w:rPr>
          <w:rFonts w:ascii="Calibri" w:hAnsi="Calibri" w:cs="Calibri"/>
        </w:rPr>
        <w:t>l’application</w:t>
      </w:r>
      <w:proofErr w:type="spellEnd"/>
      <w:r w:rsidR="001B02B8" w:rsidRPr="005E3ED5">
        <w:rPr>
          <w:rFonts w:ascii="Calibri" w:hAnsi="Calibri" w:cs="Calibri"/>
        </w:rPr>
        <w:t>:</w:t>
      </w:r>
      <w:bookmarkEnd w:id="35"/>
    </w:p>
    <w:p w14:paraId="6DD23C7E" w14:textId="77777777" w:rsidR="002B5C53" w:rsidRPr="005E3ED5" w:rsidRDefault="006B6C32" w:rsidP="004E4F31">
      <w:pPr>
        <w:spacing w:after="0"/>
        <w:rPr>
          <w:rFonts w:ascii="Calibri" w:hAnsi="Calibri"/>
        </w:rPr>
      </w:pPr>
      <w:r w:rsidRPr="005E3ED5">
        <w:rPr>
          <w:rFonts w:ascii="Calibri" w:hAnsi="Calibri"/>
        </w:rPr>
        <w:t>Les utilisateurs du hub-entreprendre peuvent se connecter sur trois portail web avec des fonctionnalités différentes :</w:t>
      </w:r>
    </w:p>
    <w:p w14:paraId="451B11CC" w14:textId="4C5B838B" w:rsidR="006B6C32" w:rsidRPr="005E3ED5" w:rsidRDefault="006B6C32" w:rsidP="004E4F31">
      <w:pPr>
        <w:spacing w:after="0"/>
        <w:rPr>
          <w:rFonts w:ascii="Calibri" w:hAnsi="Calibri"/>
        </w:rPr>
      </w:pPr>
      <w:r w:rsidRPr="005E3ED5">
        <w:rPr>
          <w:rFonts w:ascii="Calibri" w:hAnsi="Calibri"/>
        </w:rPr>
        <w:br/>
      </w:r>
      <w:r w:rsidRPr="005E3ED5">
        <w:rPr>
          <w:rFonts w:ascii="Calibri" w:hAnsi="Calibri"/>
          <w:b/>
          <w:bCs/>
        </w:rPr>
        <w:t>Le Front-entreprise</w:t>
      </w:r>
      <w:r w:rsidRPr="005E3ED5">
        <w:rPr>
          <w:rFonts w:ascii="Calibri" w:hAnsi="Calibri"/>
        </w:rPr>
        <w:t xml:space="preserve"> où les </w:t>
      </w:r>
      <w:r w:rsidRPr="005E3ED5">
        <w:rPr>
          <w:rFonts w:ascii="Calibri" w:hAnsi="Calibri"/>
          <w:b/>
          <w:bCs/>
        </w:rPr>
        <w:t>entreprises</w:t>
      </w:r>
      <w:r w:rsidRPr="005E3ED5">
        <w:rPr>
          <w:rFonts w:ascii="Calibri" w:hAnsi="Calibri"/>
        </w:rPr>
        <w:t xml:space="preserve"> (Mandataire, collaborateur, prestataire externe) peuvent :</w:t>
      </w:r>
    </w:p>
    <w:p w14:paraId="3A869979"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Consulter les Actualités et les boites à outils</w:t>
      </w:r>
    </w:p>
    <w:p w14:paraId="58BA930B"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Rechercher des financements et des évènements</w:t>
      </w:r>
    </w:p>
    <w:p w14:paraId="08A7EFE8"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lastRenderedPageBreak/>
        <w:t>Choisir un référent</w:t>
      </w:r>
    </w:p>
    <w:p w14:paraId="2DAB41C4"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Créer un projet</w:t>
      </w:r>
    </w:p>
    <w:p w14:paraId="1E06D5AB" w14:textId="7F5402C1"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Suivre des dossiers</w:t>
      </w:r>
    </w:p>
    <w:p w14:paraId="54FA9827" w14:textId="77777777" w:rsidR="002B5C53" w:rsidRPr="005E3ED5" w:rsidRDefault="002B5C53" w:rsidP="002B5C53">
      <w:pPr>
        <w:pStyle w:val="Paragraphedeliste"/>
        <w:spacing w:after="0"/>
        <w:rPr>
          <w:rFonts w:ascii="Calibri" w:hAnsi="Calibri"/>
        </w:rPr>
      </w:pPr>
    </w:p>
    <w:p w14:paraId="073FD651" w14:textId="07A6461F" w:rsidR="006B6C32" w:rsidRPr="005E3ED5" w:rsidRDefault="006B6C32" w:rsidP="002B5C53">
      <w:pPr>
        <w:spacing w:after="0"/>
        <w:ind w:left="360"/>
        <w:rPr>
          <w:rStyle w:val="Lienhypertexte"/>
        </w:rPr>
      </w:pPr>
      <w:r w:rsidRPr="005E3ED5">
        <w:rPr>
          <w:rFonts w:ascii="Calibri" w:hAnsi="Calibri"/>
        </w:rPr>
        <w:t xml:space="preserve"> Accessible à cette adresse : </w:t>
      </w:r>
      <w:hyperlink r:id="rId62" w:history="1">
        <w:r w:rsidRPr="005E3ED5">
          <w:rPr>
            <w:rStyle w:val="Lienhypertexte"/>
          </w:rPr>
          <w:t>https://hubentreprendre.laregion.fr</w:t>
        </w:r>
      </w:hyperlink>
    </w:p>
    <w:p w14:paraId="10DCBD3A" w14:textId="77777777" w:rsidR="002B5C53" w:rsidRPr="005E3ED5" w:rsidRDefault="002B5C53" w:rsidP="002B5C53">
      <w:pPr>
        <w:spacing w:after="0"/>
        <w:ind w:left="360"/>
        <w:rPr>
          <w:rFonts w:ascii="Calibri" w:hAnsi="Calibri"/>
        </w:rPr>
      </w:pPr>
    </w:p>
    <w:p w14:paraId="370DA90F" w14:textId="77777777" w:rsidR="006B6C32" w:rsidRPr="005E3ED5" w:rsidRDefault="006B6C32" w:rsidP="006B6C32">
      <w:pPr>
        <w:rPr>
          <w:rFonts w:ascii="Calibri" w:hAnsi="Calibri"/>
        </w:rPr>
      </w:pPr>
      <w:r w:rsidRPr="005E3ED5">
        <w:rPr>
          <w:rFonts w:ascii="Calibri" w:hAnsi="Calibri"/>
          <w:b/>
          <w:bCs/>
        </w:rPr>
        <w:t>Le front Agent</w:t>
      </w:r>
      <w:r w:rsidRPr="005E3ED5">
        <w:rPr>
          <w:rFonts w:ascii="Calibri" w:hAnsi="Calibri"/>
        </w:rPr>
        <w:t xml:space="preserve"> où </w:t>
      </w:r>
      <w:r w:rsidRPr="005E3ED5">
        <w:rPr>
          <w:rFonts w:ascii="Calibri" w:hAnsi="Calibri"/>
          <w:b/>
          <w:bCs/>
        </w:rPr>
        <w:t>Agents région</w:t>
      </w:r>
      <w:r w:rsidRPr="005E3ED5">
        <w:rPr>
          <w:rFonts w:ascii="Calibri" w:hAnsi="Calibri"/>
        </w:rPr>
        <w:t xml:space="preserve">, </w:t>
      </w:r>
      <w:proofErr w:type="spellStart"/>
      <w:r w:rsidRPr="005E3ED5">
        <w:rPr>
          <w:rFonts w:ascii="Calibri" w:hAnsi="Calibri"/>
        </w:rPr>
        <w:t>Ad’Occ</w:t>
      </w:r>
      <w:proofErr w:type="spellEnd"/>
      <w:r w:rsidRPr="005E3ED5">
        <w:rPr>
          <w:rFonts w:ascii="Calibri" w:hAnsi="Calibri"/>
        </w:rPr>
        <w:t>, et les partenaires Région (CMA, CCI) peuvent :</w:t>
      </w:r>
    </w:p>
    <w:p w14:paraId="221B70CE"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 xml:space="preserve">Rechercher des entreprises (contact), des financements et des interlocuteurs, </w:t>
      </w:r>
    </w:p>
    <w:p w14:paraId="11C345D6"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Recevoir des notifications</w:t>
      </w:r>
    </w:p>
    <w:p w14:paraId="0B5AE2A9" w14:textId="77777777" w:rsidR="006B6C32" w:rsidRPr="005E3ED5" w:rsidRDefault="006B6C32" w:rsidP="006B6C32">
      <w:pPr>
        <w:pStyle w:val="Paragraphedeliste"/>
        <w:numPr>
          <w:ilvl w:val="0"/>
          <w:numId w:val="26"/>
        </w:numPr>
        <w:rPr>
          <w:rFonts w:ascii="Calibri" w:hAnsi="Calibri"/>
        </w:rPr>
      </w:pPr>
      <w:r w:rsidRPr="005E3ED5">
        <w:rPr>
          <w:rFonts w:ascii="Calibri" w:hAnsi="Calibri"/>
          <w:i/>
          <w:iCs/>
        </w:rPr>
        <w:t xml:space="preserve">Ajouter </w:t>
      </w:r>
      <w:r w:rsidRPr="005E3ED5">
        <w:rPr>
          <w:rFonts w:ascii="Calibri" w:hAnsi="Calibri"/>
        </w:rPr>
        <w:t>un acteur dans un groupe projet, un événement d’une structure</w:t>
      </w:r>
    </w:p>
    <w:p w14:paraId="38B61E8C" w14:textId="77777777" w:rsidR="006B6C32" w:rsidRPr="005E3ED5" w:rsidRDefault="006B6C32" w:rsidP="006B6C32">
      <w:pPr>
        <w:pStyle w:val="Paragraphedeliste"/>
        <w:numPr>
          <w:ilvl w:val="0"/>
          <w:numId w:val="26"/>
        </w:numPr>
        <w:rPr>
          <w:rFonts w:ascii="Calibri" w:hAnsi="Calibri"/>
        </w:rPr>
      </w:pPr>
      <w:r w:rsidRPr="005E3ED5">
        <w:rPr>
          <w:rFonts w:ascii="Calibri" w:hAnsi="Calibri"/>
          <w:i/>
          <w:iCs/>
        </w:rPr>
        <w:t>Consultation l’</w:t>
      </w:r>
      <w:r w:rsidRPr="005E3ED5">
        <w:rPr>
          <w:rFonts w:ascii="Calibri" w:hAnsi="Calibri"/>
        </w:rPr>
        <w:t>historique, le portefeuille d’entreprise et créateurs-repreneurs, l’annuaire, le dossier projecteurs (BPI)</w:t>
      </w:r>
    </w:p>
    <w:p w14:paraId="3DBEC0B1" w14:textId="77777777" w:rsidR="006B6C32" w:rsidRPr="005E3ED5" w:rsidRDefault="006B6C32" w:rsidP="006B6C32">
      <w:pPr>
        <w:rPr>
          <w:rFonts w:ascii="Calibri" w:hAnsi="Calibri"/>
        </w:rPr>
      </w:pPr>
      <w:r w:rsidRPr="005E3ED5">
        <w:rPr>
          <w:rFonts w:ascii="Calibri" w:hAnsi="Calibri"/>
        </w:rPr>
        <w:t xml:space="preserve">Accessible à cette adresse : </w:t>
      </w:r>
      <w:hyperlink r:id="rId63" w:history="1">
        <w:r w:rsidRPr="005E3ED5">
          <w:rPr>
            <w:rStyle w:val="Lienhypertexte"/>
          </w:rPr>
          <w:t>https://agent.hubentreprendre.laregion.fr</w:t>
        </w:r>
      </w:hyperlink>
    </w:p>
    <w:p w14:paraId="59F32C5A" w14:textId="77777777" w:rsidR="006B6C32" w:rsidRPr="005E3ED5" w:rsidRDefault="006B6C32" w:rsidP="006B6C32">
      <w:pPr>
        <w:rPr>
          <w:rFonts w:ascii="Calibri" w:hAnsi="Calibri"/>
        </w:rPr>
      </w:pPr>
      <w:r w:rsidRPr="005E3ED5">
        <w:rPr>
          <w:rFonts w:ascii="Calibri" w:hAnsi="Calibri"/>
          <w:b/>
          <w:bCs/>
        </w:rPr>
        <w:t>Le Back-office</w:t>
      </w:r>
      <w:r w:rsidRPr="005E3ED5">
        <w:rPr>
          <w:rFonts w:ascii="Calibri" w:hAnsi="Calibri"/>
        </w:rPr>
        <w:t xml:space="preserve"> où les </w:t>
      </w:r>
      <w:r w:rsidRPr="005E3ED5">
        <w:rPr>
          <w:rFonts w:ascii="Calibri" w:hAnsi="Calibri"/>
          <w:b/>
          <w:bCs/>
        </w:rPr>
        <w:t>agents région (rôle Admin)</w:t>
      </w:r>
      <w:r w:rsidRPr="005E3ED5">
        <w:rPr>
          <w:rFonts w:ascii="Calibri" w:hAnsi="Calibri"/>
        </w:rPr>
        <w:t xml:space="preserve"> peuvent gérer :</w:t>
      </w:r>
    </w:p>
    <w:p w14:paraId="60F961AB"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structures d’accompagnement</w:t>
      </w:r>
    </w:p>
    <w:p w14:paraId="5A24C951"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dispositifs (Financements)</w:t>
      </w:r>
    </w:p>
    <w:p w14:paraId="504C0D5B"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interlocuteurs (Référents, spécialistes)</w:t>
      </w:r>
    </w:p>
    <w:p w14:paraId="10A9293D"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outils</w:t>
      </w:r>
    </w:p>
    <w:p w14:paraId="449FC015"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territoires</w:t>
      </w:r>
    </w:p>
    <w:p w14:paraId="3F98C4F0"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filières</w:t>
      </w:r>
    </w:p>
    <w:p w14:paraId="62C806D3"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actualités</w:t>
      </w:r>
    </w:p>
    <w:p w14:paraId="2EBAAC1D"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encart extranet (Front agent)</w:t>
      </w:r>
    </w:p>
    <w:p w14:paraId="4A6997BF"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brèves d’information</w:t>
      </w:r>
    </w:p>
    <w:p w14:paraId="38E3DC46" w14:textId="77777777" w:rsidR="00EB4CA9" w:rsidRPr="005E3ED5" w:rsidRDefault="006B6C32" w:rsidP="00EB4CA9">
      <w:pPr>
        <w:pStyle w:val="Paragraphedeliste"/>
        <w:numPr>
          <w:ilvl w:val="0"/>
          <w:numId w:val="26"/>
        </w:numPr>
        <w:rPr>
          <w:rFonts w:ascii="Calibri" w:hAnsi="Calibri"/>
        </w:rPr>
      </w:pPr>
      <w:r w:rsidRPr="005E3ED5">
        <w:rPr>
          <w:rFonts w:ascii="Calibri" w:hAnsi="Calibri"/>
        </w:rPr>
        <w:t>Des événements</w:t>
      </w:r>
    </w:p>
    <w:p w14:paraId="71F4DE0E" w14:textId="77777777" w:rsidR="00EB4CA9" w:rsidRPr="005E3ED5" w:rsidRDefault="00EB4CA9" w:rsidP="00EB4CA9">
      <w:pPr>
        <w:pStyle w:val="Paragraphedeliste"/>
        <w:rPr>
          <w:rFonts w:ascii="Calibri" w:hAnsi="Calibri"/>
        </w:rPr>
      </w:pPr>
    </w:p>
    <w:p w14:paraId="167A210D" w14:textId="1886443F" w:rsidR="00EB4CA9" w:rsidRPr="005E3ED5" w:rsidRDefault="006B6C32" w:rsidP="00EB4CA9">
      <w:pPr>
        <w:pStyle w:val="Paragraphedeliste"/>
        <w:ind w:left="0"/>
        <w:rPr>
          <w:rFonts w:ascii="Calibri" w:hAnsi="Calibri"/>
        </w:rPr>
      </w:pPr>
      <w:r w:rsidRPr="005E3ED5">
        <w:rPr>
          <w:rFonts w:ascii="Calibri" w:hAnsi="Calibri"/>
        </w:rPr>
        <w:t>Accessible ici : https://backoffice.hubentreprendre.laregion.fr</w:t>
      </w:r>
    </w:p>
    <w:p w14:paraId="79A3A83D" w14:textId="66B5308F" w:rsidR="00EB4CA9" w:rsidRPr="005E3ED5" w:rsidRDefault="00EB4CA9" w:rsidP="00EB4CA9">
      <w:pPr>
        <w:rPr>
          <w:rFonts w:ascii="Calibri" w:hAnsi="Calibri"/>
        </w:rPr>
      </w:pPr>
      <w:r w:rsidRPr="005E3ED5">
        <w:rPr>
          <w:rFonts w:ascii="Calibri" w:hAnsi="Calibri"/>
        </w:rPr>
        <w:t xml:space="preserve">Après découverte de l’application Hub Entreprendre et son cœur de métier et vu qu’il n’y avait pas de documents de conception, j’ai commencé en effectuant un </w:t>
      </w:r>
      <w:r w:rsidRPr="0040009B">
        <w:rPr>
          <w:rFonts w:ascii="Calibri" w:hAnsi="Calibri"/>
          <w:b/>
          <w:bCs/>
        </w:rPr>
        <w:t>reverse-engineering</w:t>
      </w:r>
      <w:r w:rsidRPr="005E3ED5">
        <w:rPr>
          <w:rFonts w:ascii="Calibri" w:hAnsi="Calibri"/>
        </w:rPr>
        <w:t xml:space="preserve"> de l’application et de la base de données en m’aidant du schéma architectural, des sites web en ligne et des échanges avec le métier</w:t>
      </w:r>
      <w:r w:rsidR="00B635EB" w:rsidRPr="005E3ED5">
        <w:rPr>
          <w:rFonts w:ascii="Calibri" w:hAnsi="Calibri"/>
        </w:rPr>
        <w:t xml:space="preserve"> en me concentr</w:t>
      </w:r>
      <w:r w:rsidR="00FD207C" w:rsidRPr="005E3ED5">
        <w:rPr>
          <w:rFonts w:ascii="Calibri" w:hAnsi="Calibri"/>
        </w:rPr>
        <w:t>ant</w:t>
      </w:r>
      <w:r w:rsidR="00B635EB" w:rsidRPr="005E3ED5">
        <w:rPr>
          <w:rFonts w:ascii="Calibri" w:hAnsi="Calibri"/>
        </w:rPr>
        <w:t xml:space="preserve"> sur le Back-end et le Back office, sujet de ma mission.</w:t>
      </w:r>
    </w:p>
    <w:p w14:paraId="5014C7F9" w14:textId="1AFE1612" w:rsidR="006B121E" w:rsidRPr="005E3ED5" w:rsidRDefault="006B121E" w:rsidP="00EB4CA9">
      <w:pPr>
        <w:pStyle w:val="Titre3"/>
        <w:rPr>
          <w:rFonts w:ascii="Calibri" w:hAnsi="Calibri" w:cs="Calibri"/>
        </w:rPr>
      </w:pPr>
      <w:bookmarkStart w:id="36" w:name="_Toc111668516"/>
      <w:proofErr w:type="spellStart"/>
      <w:r w:rsidRPr="005E3ED5">
        <w:rPr>
          <w:rFonts w:ascii="Calibri" w:hAnsi="Calibri" w:cs="Calibri"/>
        </w:rPr>
        <w:t>Spécification</w:t>
      </w:r>
      <w:proofErr w:type="spellEnd"/>
      <w:r w:rsidRPr="005E3ED5">
        <w:rPr>
          <w:rFonts w:ascii="Calibri" w:hAnsi="Calibri" w:cs="Calibri"/>
        </w:rPr>
        <w:t xml:space="preserve"> des </w:t>
      </w:r>
      <w:proofErr w:type="spellStart"/>
      <w:r w:rsidRPr="005E3ED5">
        <w:rPr>
          <w:rFonts w:ascii="Calibri" w:hAnsi="Calibri" w:cs="Calibri"/>
        </w:rPr>
        <w:t>besoins</w:t>
      </w:r>
      <w:proofErr w:type="spellEnd"/>
      <w:r w:rsidRPr="005E3ED5">
        <w:rPr>
          <w:rFonts w:ascii="Calibri" w:hAnsi="Calibri" w:cs="Calibri"/>
        </w:rPr>
        <w:t xml:space="preserve"> </w:t>
      </w:r>
      <w:proofErr w:type="spellStart"/>
      <w:r w:rsidRPr="005E3ED5">
        <w:rPr>
          <w:rFonts w:ascii="Calibri" w:hAnsi="Calibri" w:cs="Calibri"/>
        </w:rPr>
        <w:t>fonctionnels</w:t>
      </w:r>
      <w:proofErr w:type="spellEnd"/>
      <w:r w:rsidRPr="005E3ED5">
        <w:rPr>
          <w:rFonts w:ascii="Calibri" w:hAnsi="Calibri" w:cs="Calibri"/>
        </w:rPr>
        <w:t>:</w:t>
      </w:r>
      <w:bookmarkEnd w:id="36"/>
    </w:p>
    <w:p w14:paraId="7E52598C" w14:textId="5830D91E" w:rsidR="00B635EB" w:rsidRPr="005E3ED5" w:rsidRDefault="00B635EB" w:rsidP="006B121E">
      <w:pPr>
        <w:pStyle w:val="Listlevel1"/>
        <w:rPr>
          <w:rFonts w:ascii="Calibri" w:hAnsi="Calibri"/>
        </w:rPr>
      </w:pPr>
      <w:r w:rsidRPr="005E3ED5">
        <w:rPr>
          <w:rFonts w:ascii="Calibri" w:hAnsi="Calibri"/>
        </w:rPr>
        <w:t xml:space="preserve">Les cas d’utilisation </w:t>
      </w:r>
      <w:r w:rsidR="006B121E" w:rsidRPr="005E3ED5">
        <w:rPr>
          <w:rFonts w:ascii="Calibri" w:hAnsi="Calibri"/>
        </w:rPr>
        <w:t>(Use Case) :</w:t>
      </w:r>
    </w:p>
    <w:p w14:paraId="748807F9" w14:textId="05332F1A" w:rsidR="00971E56" w:rsidRPr="00971E56" w:rsidRDefault="00971E56" w:rsidP="00971E56">
      <w:pPr>
        <w:rPr>
          <w:rFonts w:ascii="Calibri" w:hAnsi="Calibri"/>
        </w:rPr>
      </w:pPr>
      <w:r w:rsidRPr="00971E56">
        <w:rPr>
          <w:rFonts w:ascii="Calibri" w:hAnsi="Calibri"/>
        </w:rPr>
        <w:t>Les rôles des diagrammes de cas d’utilisation sont de recueillir,</w:t>
      </w:r>
      <w:r>
        <w:rPr>
          <w:rFonts w:ascii="Calibri" w:hAnsi="Calibri"/>
        </w:rPr>
        <w:t xml:space="preserve"> </w:t>
      </w:r>
      <w:r w:rsidRPr="00971E56">
        <w:rPr>
          <w:rFonts w:ascii="Calibri" w:hAnsi="Calibri"/>
        </w:rPr>
        <w:t>d’analyser et d’organiser les besoins, ainsi que de recenser les grandes</w:t>
      </w:r>
      <w:r>
        <w:rPr>
          <w:rFonts w:ascii="Calibri" w:hAnsi="Calibri"/>
        </w:rPr>
        <w:t xml:space="preserve"> </w:t>
      </w:r>
      <w:r w:rsidRPr="00971E56">
        <w:rPr>
          <w:rFonts w:ascii="Calibri" w:hAnsi="Calibri"/>
        </w:rPr>
        <w:t>fonctionnalités d’un système. Il s’agit donc de la première étape UML pour</w:t>
      </w:r>
      <w:r>
        <w:rPr>
          <w:rFonts w:ascii="Calibri" w:hAnsi="Calibri"/>
        </w:rPr>
        <w:t xml:space="preserve"> </w:t>
      </w:r>
      <w:r w:rsidRPr="00971E56">
        <w:rPr>
          <w:rFonts w:ascii="Calibri" w:hAnsi="Calibri"/>
        </w:rPr>
        <w:t>la conception d’un système.</w:t>
      </w:r>
    </w:p>
    <w:p w14:paraId="05B18BD4" w14:textId="4CF49EF2" w:rsidR="00971E56" w:rsidRDefault="00971E56" w:rsidP="00971E56">
      <w:pPr>
        <w:rPr>
          <w:rFonts w:ascii="Calibri" w:hAnsi="Calibri"/>
        </w:rPr>
      </w:pPr>
      <w:r w:rsidRPr="00971E56">
        <w:rPr>
          <w:rFonts w:ascii="Calibri" w:hAnsi="Calibri"/>
        </w:rPr>
        <w:t>Un diagramme de cas d’utilisation capture le comportement d’un</w:t>
      </w:r>
      <w:r>
        <w:rPr>
          <w:rFonts w:ascii="Calibri" w:hAnsi="Calibri"/>
        </w:rPr>
        <w:t xml:space="preserve"> </w:t>
      </w:r>
      <w:r w:rsidRPr="00971E56">
        <w:rPr>
          <w:rFonts w:ascii="Calibri" w:hAnsi="Calibri"/>
        </w:rPr>
        <w:t>système, d’un sous-système, d’une classe ou d’un composant tel qu’un</w:t>
      </w:r>
      <w:r>
        <w:rPr>
          <w:rFonts w:ascii="Calibri" w:hAnsi="Calibri"/>
        </w:rPr>
        <w:t xml:space="preserve"> </w:t>
      </w:r>
      <w:r w:rsidRPr="00971E56">
        <w:rPr>
          <w:rFonts w:ascii="Calibri" w:hAnsi="Calibri"/>
        </w:rPr>
        <w:t>utilisateur extérieur le voit. Il scinde la fonctionnalité du système en unités</w:t>
      </w:r>
      <w:r>
        <w:rPr>
          <w:rFonts w:ascii="Calibri" w:hAnsi="Calibri"/>
        </w:rPr>
        <w:t xml:space="preserve"> </w:t>
      </w:r>
      <w:r w:rsidRPr="00971E56">
        <w:rPr>
          <w:rFonts w:ascii="Calibri" w:hAnsi="Calibri"/>
        </w:rPr>
        <w:t>cohérentes, les cas d’utilisation, ayant un sens pour les acteurs</w:t>
      </w:r>
      <w:r>
        <w:rPr>
          <w:rFonts w:ascii="Calibri" w:hAnsi="Calibri"/>
        </w:rPr>
        <w:t>.</w:t>
      </w:r>
      <w:r>
        <w:rPr>
          <w:rFonts w:ascii="Calibri" w:hAnsi="Calibri"/>
        </w:rPr>
        <w:br/>
      </w:r>
      <w:r>
        <w:rPr>
          <w:rFonts w:ascii="Calibri" w:hAnsi="Calibri"/>
        </w:rPr>
        <w:br/>
      </w:r>
      <w:r w:rsidR="00EB4CA9" w:rsidRPr="005E3ED5">
        <w:rPr>
          <w:rFonts w:ascii="Calibri" w:hAnsi="Calibri"/>
        </w:rPr>
        <w:t>Ce travail m’a permis de comprendre et de voir toutes les tâches associées à un agent administrateur région et ses interactions avec les systèmes Back Office.</w:t>
      </w:r>
      <w:r>
        <w:rPr>
          <w:rFonts w:ascii="Calibri" w:hAnsi="Calibri"/>
        </w:rPr>
        <w:br/>
      </w:r>
      <w:r>
        <w:rPr>
          <w:rFonts w:ascii="Calibri" w:hAnsi="Calibri"/>
        </w:rPr>
        <w:br/>
      </w:r>
      <w:r w:rsidRPr="005E3ED5">
        <w:rPr>
          <w:rFonts w:ascii="Calibri" w:hAnsi="Calibri"/>
        </w:rPr>
        <w:t xml:space="preserve">Le diagramme ci-dessous représente la modélisation UML des </w:t>
      </w:r>
      <w:r w:rsidRPr="005E3ED5">
        <w:rPr>
          <w:rFonts w:ascii="Calibri" w:hAnsi="Calibri"/>
          <w:b/>
          <w:bCs/>
        </w:rPr>
        <w:t>cas d’utilisation</w:t>
      </w:r>
      <w:r w:rsidRPr="005E3ED5">
        <w:rPr>
          <w:rFonts w:ascii="Calibri" w:hAnsi="Calibri"/>
        </w:rPr>
        <w:t xml:space="preserve"> de l’application pour les Administrateurs Région sur </w:t>
      </w:r>
      <w:r w:rsidRPr="005E3ED5">
        <w:rPr>
          <w:rFonts w:ascii="Calibri" w:hAnsi="Calibri"/>
          <w:b/>
          <w:bCs/>
        </w:rPr>
        <w:t>le portail Back Office</w:t>
      </w:r>
      <w:r w:rsidRPr="005E3ED5">
        <w:rPr>
          <w:rFonts w:ascii="Calibri" w:hAnsi="Calibri"/>
        </w:rPr>
        <w:t>.</w:t>
      </w:r>
      <w:r>
        <w:rPr>
          <w:rFonts w:ascii="Calibri" w:hAnsi="Calibri"/>
        </w:rPr>
        <w:t xml:space="preserve"> </w:t>
      </w:r>
    </w:p>
    <w:p w14:paraId="52D25D8A" w14:textId="074DF8FE" w:rsidR="00EB4CA9" w:rsidRPr="005E3ED5" w:rsidRDefault="00EB4CA9" w:rsidP="00971E56">
      <w:pPr>
        <w:rPr>
          <w:rFonts w:ascii="Calibri" w:hAnsi="Calibri"/>
        </w:rPr>
      </w:pPr>
    </w:p>
    <w:p w14:paraId="359D9155" w14:textId="40995F4F" w:rsidR="00A534AA" w:rsidRPr="005E3ED5" w:rsidRDefault="00EB4CA9" w:rsidP="00EB4CA9">
      <w:pPr>
        <w:rPr>
          <w:rFonts w:ascii="Calibri" w:hAnsi="Calibri"/>
        </w:rPr>
      </w:pPr>
      <w:r w:rsidRPr="005E3ED5">
        <w:rPr>
          <w:rFonts w:ascii="Calibri" w:hAnsi="Calibri"/>
          <w:noProof/>
        </w:rPr>
        <w:lastRenderedPageBreak/>
        <w:drawing>
          <wp:inline distT="0" distB="0" distL="0" distR="0" wp14:anchorId="33A3C070" wp14:editId="50A190C5">
            <wp:extent cx="6047740" cy="4055110"/>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47740" cy="4055110"/>
                    </a:xfrm>
                    <a:prstGeom prst="rect">
                      <a:avLst/>
                    </a:prstGeom>
                    <a:noFill/>
                    <a:ln>
                      <a:noFill/>
                    </a:ln>
                  </pic:spPr>
                </pic:pic>
              </a:graphicData>
            </a:graphic>
          </wp:inline>
        </w:drawing>
      </w:r>
      <w:r w:rsidR="00A71126">
        <w:rPr>
          <w:rFonts w:ascii="Calibri" w:hAnsi="Calibri"/>
        </w:rPr>
        <w:br/>
      </w:r>
      <w:r w:rsidR="00A71126">
        <w:rPr>
          <w:rFonts w:ascii="Calibri" w:hAnsi="Calibri"/>
        </w:rPr>
        <w:br/>
      </w:r>
      <w:r w:rsidR="00A71126">
        <w:rPr>
          <w:rFonts w:ascii="Calibri" w:hAnsi="Calibri"/>
        </w:rPr>
        <w:br/>
      </w:r>
    </w:p>
    <w:p w14:paraId="3F5E9FCD" w14:textId="77777777" w:rsidR="007C5422" w:rsidRPr="005E3ED5" w:rsidRDefault="007C5422" w:rsidP="006B121E">
      <w:pPr>
        <w:pStyle w:val="Listlevel1"/>
        <w:rPr>
          <w:rFonts w:ascii="Calibri" w:hAnsi="Calibri"/>
        </w:rPr>
      </w:pPr>
      <w:r w:rsidRPr="005E3ED5">
        <w:rPr>
          <w:rFonts w:ascii="Calibri" w:hAnsi="Calibri"/>
        </w:rPr>
        <w:t>Spécification des données</w:t>
      </w:r>
    </w:p>
    <w:p w14:paraId="2C1EB2DE" w14:textId="4FD72543" w:rsidR="00FA2314" w:rsidRPr="00FA2314" w:rsidRDefault="00B635EB" w:rsidP="00FA2314">
      <w:pPr>
        <w:rPr>
          <w:rFonts w:ascii="Calibri" w:hAnsi="Calibri"/>
        </w:rPr>
      </w:pPr>
      <w:r w:rsidRPr="005E3ED5">
        <w:rPr>
          <w:rFonts w:ascii="Calibri" w:hAnsi="Calibri"/>
        </w:rPr>
        <w:t>Puis j’ai</w:t>
      </w:r>
      <w:r w:rsidR="007C5422" w:rsidRPr="005E3ED5">
        <w:rPr>
          <w:rFonts w:ascii="Calibri" w:hAnsi="Calibri"/>
        </w:rPr>
        <w:t xml:space="preserve"> entamé la compréhension de la base de données PostgreSQL de Hub Entreprendre à partir d’un dump de la BDD </w:t>
      </w:r>
      <w:r w:rsidR="00EE5D5A">
        <w:rPr>
          <w:rFonts w:ascii="Calibri" w:hAnsi="Calibri"/>
        </w:rPr>
        <w:t xml:space="preserve">disponible </w:t>
      </w:r>
      <w:r w:rsidR="00A71126">
        <w:rPr>
          <w:rFonts w:ascii="Calibri" w:hAnsi="Calibri"/>
        </w:rPr>
        <w:t xml:space="preserve">sur le GitLab interne à </w:t>
      </w:r>
      <w:proofErr w:type="spellStart"/>
      <w:r w:rsidR="00A71126">
        <w:rPr>
          <w:rFonts w:ascii="Calibri" w:hAnsi="Calibri"/>
        </w:rPr>
        <w:t>Inetum</w:t>
      </w:r>
      <w:proofErr w:type="spellEnd"/>
      <w:r w:rsidR="00C07988" w:rsidRPr="005E3ED5">
        <w:rPr>
          <w:rFonts w:ascii="Calibri" w:hAnsi="Calibri"/>
        </w:rPr>
        <w:t xml:space="preserve"> et j’ai modélisé les données avec</w:t>
      </w:r>
      <w:r w:rsidR="007C5422" w:rsidRPr="005E3ED5">
        <w:rPr>
          <w:rFonts w:ascii="Calibri" w:hAnsi="Calibri"/>
        </w:rPr>
        <w:t xml:space="preserve"> la réalisation</w:t>
      </w:r>
      <w:r w:rsidR="00EE5D5A">
        <w:rPr>
          <w:rFonts w:ascii="Calibri" w:hAnsi="Calibri"/>
        </w:rPr>
        <w:t> du :</w:t>
      </w:r>
    </w:p>
    <w:p w14:paraId="1DD8218F" w14:textId="5481B793" w:rsidR="007C5422" w:rsidRDefault="007374FF" w:rsidP="00AB086C">
      <w:pPr>
        <w:pStyle w:val="Paragraphedeliste"/>
        <w:numPr>
          <w:ilvl w:val="0"/>
          <w:numId w:val="26"/>
        </w:numPr>
        <w:rPr>
          <w:rFonts w:ascii="Calibri" w:hAnsi="Calibri"/>
        </w:rPr>
      </w:pPr>
      <w:r w:rsidRPr="005E3ED5">
        <w:rPr>
          <w:rFonts w:ascii="Calibri" w:hAnsi="Calibri"/>
          <w:b/>
          <w:bCs/>
        </w:rPr>
        <w:t>Dictionnaire</w:t>
      </w:r>
      <w:r w:rsidR="007C5422" w:rsidRPr="005E3ED5">
        <w:rPr>
          <w:rFonts w:ascii="Calibri" w:hAnsi="Calibri"/>
          <w:b/>
          <w:bCs/>
        </w:rPr>
        <w:t xml:space="preserve"> de donnée</w:t>
      </w:r>
      <w:r w:rsidR="007C5422" w:rsidRPr="005E3ED5">
        <w:rPr>
          <w:rFonts w:ascii="Calibri" w:hAnsi="Calibri"/>
        </w:rPr>
        <w:t xml:space="preserve"> (</w:t>
      </w:r>
      <w:r w:rsidR="000421F5" w:rsidRPr="005E3ED5">
        <w:rPr>
          <w:rFonts w:ascii="Calibri" w:hAnsi="Calibri"/>
        </w:rPr>
        <w:t>v</w:t>
      </w:r>
      <w:r w:rsidR="007C5422" w:rsidRPr="005E3ED5">
        <w:rPr>
          <w:rFonts w:ascii="Calibri" w:hAnsi="Calibri"/>
        </w:rPr>
        <w:t xml:space="preserve">oir section </w:t>
      </w:r>
      <w:r w:rsidR="000421F5" w:rsidRPr="005E3ED5">
        <w:rPr>
          <w:rFonts w:ascii="Calibri" w:hAnsi="Calibri"/>
        </w:rPr>
        <w:t>Annexe)</w:t>
      </w:r>
      <w:r w:rsidR="007C5422" w:rsidRPr="005E3ED5">
        <w:rPr>
          <w:rFonts w:ascii="Calibri" w:hAnsi="Calibri"/>
        </w:rPr>
        <w:t>.</w:t>
      </w:r>
    </w:p>
    <w:p w14:paraId="0F6C6948" w14:textId="1C72F329" w:rsidR="005415DC" w:rsidRPr="005E3ED5" w:rsidRDefault="005415DC" w:rsidP="00AB086C">
      <w:pPr>
        <w:pStyle w:val="Paragraphedeliste"/>
        <w:numPr>
          <w:ilvl w:val="0"/>
          <w:numId w:val="26"/>
        </w:numPr>
        <w:rPr>
          <w:rFonts w:ascii="Calibri" w:hAnsi="Calibri"/>
        </w:rPr>
      </w:pPr>
      <w:r>
        <w:rPr>
          <w:rFonts w:ascii="Calibri" w:hAnsi="Calibri"/>
          <w:b/>
          <w:bCs/>
        </w:rPr>
        <w:t>Modèle conceptuel des données</w:t>
      </w:r>
      <w:r w:rsidR="00412295">
        <w:rPr>
          <w:rFonts w:ascii="Calibri" w:hAnsi="Calibri"/>
          <w:b/>
          <w:bCs/>
        </w:rPr>
        <w:t xml:space="preserve"> : MCD </w:t>
      </w:r>
      <w:r w:rsidRPr="005415DC">
        <w:rPr>
          <w:rFonts w:ascii="Calibri" w:hAnsi="Calibri"/>
          <w:color w:val="auto"/>
        </w:rPr>
        <w:t>(voir section Annexe)</w:t>
      </w:r>
      <w:r>
        <w:rPr>
          <w:rFonts w:ascii="Calibri" w:hAnsi="Calibri"/>
          <w:color w:val="auto"/>
        </w:rPr>
        <w:t>.</w:t>
      </w:r>
    </w:p>
    <w:p w14:paraId="610B07BD" w14:textId="23736192" w:rsidR="00AB086C" w:rsidRPr="005E3ED5" w:rsidRDefault="007C5422" w:rsidP="00AB086C">
      <w:pPr>
        <w:pStyle w:val="Paragraphedeliste"/>
        <w:numPr>
          <w:ilvl w:val="0"/>
          <w:numId w:val="26"/>
        </w:numPr>
        <w:spacing w:after="0"/>
        <w:rPr>
          <w:rFonts w:ascii="Calibri" w:hAnsi="Calibri"/>
        </w:rPr>
      </w:pPr>
      <w:r w:rsidRPr="005E3ED5">
        <w:rPr>
          <w:rFonts w:ascii="Calibri" w:hAnsi="Calibri"/>
          <w:b/>
          <w:bCs/>
        </w:rPr>
        <w:t>Modèle logique des données</w:t>
      </w:r>
      <w:r w:rsidR="00412295" w:rsidRPr="00412295">
        <w:rPr>
          <w:rFonts w:ascii="Calibri" w:hAnsi="Calibri"/>
          <w:b/>
          <w:bCs/>
        </w:rPr>
        <w:t> : MLD</w:t>
      </w:r>
      <w:r w:rsidR="00412295">
        <w:rPr>
          <w:rFonts w:ascii="Calibri" w:hAnsi="Calibri"/>
        </w:rPr>
        <w:t xml:space="preserve"> </w:t>
      </w:r>
      <w:r w:rsidRPr="005E3ED5">
        <w:rPr>
          <w:rFonts w:ascii="Calibri" w:hAnsi="Calibri"/>
        </w:rPr>
        <w:t>(voir section Annexe</w:t>
      </w:r>
      <w:r w:rsidR="00AD56C6" w:rsidRPr="005E3ED5">
        <w:rPr>
          <w:rFonts w:ascii="Calibri" w:hAnsi="Calibri"/>
        </w:rPr>
        <w:t>).</w:t>
      </w:r>
    </w:p>
    <w:p w14:paraId="58331F56" w14:textId="77777777" w:rsidR="00AB086C" w:rsidRPr="005E3ED5" w:rsidRDefault="00AB086C" w:rsidP="00AB086C">
      <w:pPr>
        <w:pStyle w:val="Paragraphedeliste"/>
        <w:spacing w:after="0"/>
        <w:rPr>
          <w:rFonts w:ascii="Calibri" w:hAnsi="Calibri"/>
        </w:rPr>
      </w:pPr>
    </w:p>
    <w:p w14:paraId="24FFBFD1" w14:textId="56EA2D18" w:rsidR="00F152AE" w:rsidRDefault="00F152AE" w:rsidP="00D90B08">
      <w:pPr>
        <w:rPr>
          <w:rFonts w:ascii="Calibri" w:hAnsi="Calibri"/>
        </w:rPr>
      </w:pPr>
      <w:r>
        <w:rPr>
          <w:rFonts w:ascii="Calibri" w:hAnsi="Calibri"/>
        </w:rPr>
        <w:t>Dans la méthodologie</w:t>
      </w:r>
      <w:r w:rsidRPr="00FA2314">
        <w:rPr>
          <w:rFonts w:ascii="Calibri" w:hAnsi="Calibri"/>
        </w:rPr>
        <w:t xml:space="preserve"> Merise,</w:t>
      </w:r>
      <w:r w:rsidR="00412295">
        <w:rPr>
          <w:rFonts w:ascii="Calibri" w:hAnsi="Calibri"/>
        </w:rPr>
        <w:t xml:space="preserve"> le dictionnaire des données </w:t>
      </w:r>
      <w:r w:rsidR="00412295" w:rsidRPr="00FA2314">
        <w:rPr>
          <w:rFonts w:ascii="Calibri" w:hAnsi="Calibri"/>
        </w:rPr>
        <w:t>sert</w:t>
      </w:r>
      <w:r w:rsidR="00412295">
        <w:rPr>
          <w:rFonts w:ascii="Calibri" w:hAnsi="Calibri"/>
        </w:rPr>
        <w:t xml:space="preserve"> à faire la </w:t>
      </w:r>
      <w:r w:rsidR="00412295" w:rsidRPr="00412295">
        <w:rPr>
          <w:rFonts w:ascii="Calibri" w:hAnsi="Calibri"/>
        </w:rPr>
        <w:t>list</w:t>
      </w:r>
      <w:r w:rsidR="00412295">
        <w:rPr>
          <w:rFonts w:ascii="Calibri" w:hAnsi="Calibri"/>
        </w:rPr>
        <w:t>e</w:t>
      </w:r>
      <w:r w:rsidR="00412295" w:rsidRPr="00412295">
        <w:rPr>
          <w:rFonts w:ascii="Calibri" w:hAnsi="Calibri"/>
        </w:rPr>
        <w:t xml:space="preserve"> de toutes les données à </w:t>
      </w:r>
      <w:r w:rsidR="00412295">
        <w:rPr>
          <w:rFonts w:ascii="Calibri" w:hAnsi="Calibri"/>
        </w:rPr>
        <w:t>digitaliser,</w:t>
      </w:r>
      <w:r w:rsidRPr="00FA2314">
        <w:rPr>
          <w:rFonts w:ascii="Calibri" w:hAnsi="Calibri"/>
        </w:rPr>
        <w:t xml:space="preserve"> </w:t>
      </w:r>
      <w:r w:rsidR="00412295">
        <w:rPr>
          <w:rFonts w:ascii="Calibri" w:hAnsi="Calibri"/>
        </w:rPr>
        <w:t xml:space="preserve">le </w:t>
      </w:r>
      <w:r w:rsidRPr="00FA2314">
        <w:rPr>
          <w:rFonts w:ascii="Calibri" w:hAnsi="Calibri"/>
        </w:rPr>
        <w:t>MCD décrit les données utilisées par le système d’information et leurs relations</w:t>
      </w:r>
      <w:r>
        <w:rPr>
          <w:rFonts w:ascii="Calibri" w:hAnsi="Calibri"/>
        </w:rPr>
        <w:t xml:space="preserve"> entre elles. Le MLD </w:t>
      </w:r>
      <w:r w:rsidRPr="00F152AE">
        <w:rPr>
          <w:rFonts w:ascii="Calibri" w:hAnsi="Calibri"/>
        </w:rPr>
        <w:t>représent</w:t>
      </w:r>
      <w:r>
        <w:rPr>
          <w:rFonts w:ascii="Calibri" w:hAnsi="Calibri"/>
        </w:rPr>
        <w:t>e</w:t>
      </w:r>
      <w:r w:rsidRPr="00F152AE">
        <w:rPr>
          <w:rFonts w:ascii="Calibri" w:hAnsi="Calibri"/>
        </w:rPr>
        <w:t xml:space="preserve"> la structure de la base de données.</w:t>
      </w:r>
      <w:r w:rsidR="00EE5D5A">
        <w:rPr>
          <w:rFonts w:ascii="Calibri" w:hAnsi="Calibri"/>
        </w:rPr>
        <w:br/>
      </w:r>
      <w:r w:rsidR="00EE5D5A">
        <w:rPr>
          <w:rFonts w:ascii="Calibri" w:hAnsi="Calibri"/>
        </w:rPr>
        <w:br/>
        <w:t xml:space="preserve">J’ai dut demander à une équipe dédiée de me fournir un dump de la BDD en production car il manquait des fichiers de scripts </w:t>
      </w:r>
      <w:r w:rsidR="0063447D">
        <w:rPr>
          <w:rFonts w:ascii="Calibri" w:hAnsi="Calibri"/>
        </w:rPr>
        <w:t xml:space="preserve">de création de la BDD </w:t>
      </w:r>
      <w:r w:rsidR="00EE5D5A">
        <w:rPr>
          <w:rFonts w:ascii="Calibri" w:hAnsi="Calibri"/>
        </w:rPr>
        <w:t xml:space="preserve">dans notre </w:t>
      </w:r>
      <w:proofErr w:type="spellStart"/>
      <w:r w:rsidR="00EE5D5A">
        <w:rPr>
          <w:rFonts w:ascii="Calibri" w:hAnsi="Calibri"/>
        </w:rPr>
        <w:t>Gitlab</w:t>
      </w:r>
      <w:proofErr w:type="spellEnd"/>
      <w:r w:rsidR="00EE5D5A">
        <w:rPr>
          <w:rFonts w:ascii="Calibri" w:hAnsi="Calibri"/>
        </w:rPr>
        <w:t xml:space="preserve">. </w:t>
      </w:r>
    </w:p>
    <w:p w14:paraId="04A25606" w14:textId="7218A1AE" w:rsidR="00AB086C" w:rsidRPr="005E3ED5" w:rsidRDefault="00AD56C6" w:rsidP="00D90B08">
      <w:pPr>
        <w:rPr>
          <w:rFonts w:ascii="Calibri" w:hAnsi="Calibri"/>
        </w:rPr>
      </w:pPr>
      <w:r w:rsidRPr="005E3ED5">
        <w:rPr>
          <w:rFonts w:ascii="Calibri" w:hAnsi="Calibri"/>
        </w:rPr>
        <w:t>Ce</w:t>
      </w:r>
      <w:r w:rsidR="00AB086C" w:rsidRPr="005E3ED5">
        <w:rPr>
          <w:rFonts w:ascii="Calibri" w:hAnsi="Calibri"/>
        </w:rPr>
        <w:t xml:space="preserve">s </w:t>
      </w:r>
      <w:r w:rsidR="006C3512">
        <w:rPr>
          <w:rFonts w:ascii="Calibri" w:hAnsi="Calibri"/>
        </w:rPr>
        <w:t xml:space="preserve">fichiers ont été </w:t>
      </w:r>
      <w:r w:rsidR="00A71126">
        <w:rPr>
          <w:rFonts w:ascii="Calibri" w:hAnsi="Calibri"/>
        </w:rPr>
        <w:t>d’une grande aide et m’ont permis</w:t>
      </w:r>
      <w:r w:rsidR="007C5422" w:rsidRPr="005E3ED5">
        <w:rPr>
          <w:rFonts w:ascii="Calibri" w:hAnsi="Calibri"/>
        </w:rPr>
        <w:t xml:space="preserve"> de localiser les tables sur lesquelles j’interviendrai pour réaliser les évolutions demandées par le </w:t>
      </w:r>
      <w:r w:rsidR="00AB086C" w:rsidRPr="005E3ED5">
        <w:rPr>
          <w:rFonts w:ascii="Calibri" w:hAnsi="Calibri"/>
        </w:rPr>
        <w:t>client.</w:t>
      </w:r>
    </w:p>
    <w:p w14:paraId="785C0111" w14:textId="4E0A8630" w:rsidR="00E41BA1" w:rsidRPr="005E3ED5" w:rsidRDefault="00FA1049" w:rsidP="00BD6ACD">
      <w:pPr>
        <w:pStyle w:val="Listlevel1"/>
        <w:rPr>
          <w:rFonts w:ascii="Calibri" w:hAnsi="Calibri"/>
        </w:rPr>
      </w:pPr>
      <w:r w:rsidRPr="005E3ED5">
        <w:rPr>
          <w:rFonts w:ascii="Calibri" w:hAnsi="Calibri"/>
        </w:rPr>
        <w:t>Les</w:t>
      </w:r>
      <w:r w:rsidR="00353E3A" w:rsidRPr="005E3ED5">
        <w:rPr>
          <w:rFonts w:ascii="Calibri" w:hAnsi="Calibri"/>
        </w:rPr>
        <w:t xml:space="preserve"> IHM</w:t>
      </w:r>
    </w:p>
    <w:p w14:paraId="73C78701" w14:textId="47A2EB83" w:rsidR="00FA1049" w:rsidRPr="005E3ED5" w:rsidRDefault="001B02B8" w:rsidP="00D905EB">
      <w:pPr>
        <w:rPr>
          <w:rFonts w:ascii="Calibri" w:hAnsi="Calibri"/>
        </w:rPr>
      </w:pPr>
      <w:r w:rsidRPr="005E3ED5">
        <w:rPr>
          <w:rFonts w:ascii="Calibri" w:hAnsi="Calibri"/>
        </w:rPr>
        <w:t xml:space="preserve">Voici en exemple </w:t>
      </w:r>
      <w:r w:rsidR="000A5BF3" w:rsidRPr="005E3ED5">
        <w:rPr>
          <w:rFonts w:ascii="Calibri" w:hAnsi="Calibri"/>
        </w:rPr>
        <w:t>3</w:t>
      </w:r>
      <w:r w:rsidRPr="005E3ED5">
        <w:rPr>
          <w:rFonts w:ascii="Calibri" w:hAnsi="Calibri"/>
        </w:rPr>
        <w:t xml:space="preserve"> IHM du BackOffice sur lesquels je vais porter des modifications</w:t>
      </w:r>
    </w:p>
    <w:p w14:paraId="5248D4C4" w14:textId="7B0E6747" w:rsidR="00FA1049" w:rsidRPr="005E3ED5" w:rsidRDefault="00FA1049" w:rsidP="00D905EB">
      <w:pPr>
        <w:rPr>
          <w:rFonts w:ascii="Calibri" w:hAnsi="Calibri"/>
          <w:u w:val="single"/>
        </w:rPr>
      </w:pPr>
      <w:r w:rsidRPr="005E3ED5">
        <w:rPr>
          <w:rFonts w:ascii="Calibri" w:hAnsi="Calibri"/>
          <w:u w:val="single"/>
        </w:rPr>
        <w:t>La page d’accueil du BackOffice après connexion</w:t>
      </w:r>
    </w:p>
    <w:p w14:paraId="682B6AFE" w14:textId="7DEA2D3D" w:rsidR="00D905EB" w:rsidRPr="005E3ED5" w:rsidRDefault="000E3164" w:rsidP="00D905EB">
      <w:pPr>
        <w:rPr>
          <w:rFonts w:ascii="Calibri" w:hAnsi="Calibri"/>
        </w:rPr>
      </w:pPr>
      <w:r w:rsidRPr="005E3ED5">
        <w:rPr>
          <w:rFonts w:ascii="Calibri" w:hAnsi="Calibri"/>
          <w:noProof/>
        </w:rPr>
        <w:lastRenderedPageBreak/>
        <w:drawing>
          <wp:inline distT="0" distB="0" distL="0" distR="0" wp14:anchorId="3D014E6D" wp14:editId="12563638">
            <wp:extent cx="3496858" cy="2675882"/>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6801" cy="2683491"/>
                    </a:xfrm>
                    <a:prstGeom prst="rect">
                      <a:avLst/>
                    </a:prstGeom>
                  </pic:spPr>
                </pic:pic>
              </a:graphicData>
            </a:graphic>
          </wp:inline>
        </w:drawing>
      </w:r>
    </w:p>
    <w:p w14:paraId="1BD67486" w14:textId="36687E49" w:rsidR="00FA1049" w:rsidRPr="005E3ED5" w:rsidRDefault="001B02B8" w:rsidP="00D905EB">
      <w:pPr>
        <w:rPr>
          <w:rFonts w:ascii="Calibri" w:hAnsi="Calibri"/>
          <w:u w:val="single"/>
        </w:rPr>
      </w:pPr>
      <w:r w:rsidRPr="005E3ED5">
        <w:rPr>
          <w:rFonts w:ascii="Calibri" w:hAnsi="Calibri"/>
          <w:u w:val="single"/>
        </w:rPr>
        <w:t>La page des dispositifs du BackOffice :</w:t>
      </w:r>
    </w:p>
    <w:p w14:paraId="7BE600B3" w14:textId="31C14251" w:rsidR="00D905EB" w:rsidRPr="005E3ED5" w:rsidRDefault="00FA1049" w:rsidP="00D905EB">
      <w:pPr>
        <w:rPr>
          <w:rFonts w:ascii="Calibri" w:hAnsi="Calibri"/>
        </w:rPr>
      </w:pPr>
      <w:r w:rsidRPr="005E3ED5">
        <w:rPr>
          <w:rFonts w:ascii="Calibri" w:hAnsi="Calibri"/>
          <w:noProof/>
        </w:rPr>
        <w:drawing>
          <wp:inline distT="0" distB="0" distL="0" distR="0" wp14:anchorId="5DF6EC30" wp14:editId="6EBC2C5D">
            <wp:extent cx="3825895" cy="2434770"/>
            <wp:effectExtent l="0" t="0" r="3175"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1633" cy="2451149"/>
                    </a:xfrm>
                    <a:prstGeom prst="rect">
                      <a:avLst/>
                    </a:prstGeom>
                  </pic:spPr>
                </pic:pic>
              </a:graphicData>
            </a:graphic>
          </wp:inline>
        </w:drawing>
      </w:r>
    </w:p>
    <w:p w14:paraId="5E19EBCD" w14:textId="32473594" w:rsidR="003C4EDD" w:rsidRPr="005E3ED5" w:rsidRDefault="003C4EDD" w:rsidP="00D905EB">
      <w:pPr>
        <w:rPr>
          <w:rFonts w:ascii="Calibri" w:hAnsi="Calibri"/>
          <w:u w:val="single"/>
        </w:rPr>
      </w:pPr>
      <w:r w:rsidRPr="005E3ED5">
        <w:rPr>
          <w:rFonts w:ascii="Calibri" w:hAnsi="Calibri"/>
          <w:u w:val="single"/>
        </w:rPr>
        <w:t>La page des interlocuteurs du BackOffice :</w:t>
      </w:r>
    </w:p>
    <w:p w14:paraId="32A1F50E" w14:textId="21E35E62" w:rsidR="001025A1" w:rsidRPr="005E3ED5" w:rsidRDefault="009941C4" w:rsidP="00D905EB">
      <w:pPr>
        <w:rPr>
          <w:rFonts w:ascii="Calibri" w:hAnsi="Calibri"/>
        </w:rPr>
      </w:pPr>
      <w:r w:rsidRPr="005E3ED5">
        <w:rPr>
          <w:rFonts w:ascii="Calibri" w:hAnsi="Calibri"/>
          <w:noProof/>
        </w:rPr>
        <w:drawing>
          <wp:inline distT="0" distB="0" distL="0" distR="0" wp14:anchorId="144F0120" wp14:editId="5F5A7E6E">
            <wp:extent cx="2829245" cy="2372953"/>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9289" cy="2398151"/>
                    </a:xfrm>
                    <a:prstGeom prst="rect">
                      <a:avLst/>
                    </a:prstGeom>
                  </pic:spPr>
                </pic:pic>
              </a:graphicData>
            </a:graphic>
          </wp:inline>
        </w:drawing>
      </w:r>
    </w:p>
    <w:p w14:paraId="59A7024A" w14:textId="237C3681" w:rsidR="001025A1" w:rsidRDefault="00F816FC" w:rsidP="00AA5AF4">
      <w:pPr>
        <w:pStyle w:val="Titre2"/>
      </w:pPr>
      <w:bookmarkStart w:id="37" w:name="_Toc111668517"/>
      <w:r w:rsidRPr="005E3ED5">
        <w:lastRenderedPageBreak/>
        <w:t>Ma mission</w:t>
      </w:r>
      <w:bookmarkEnd w:id="37"/>
      <w:r w:rsidRPr="005E3ED5">
        <w:t xml:space="preserve"> </w:t>
      </w:r>
    </w:p>
    <w:p w14:paraId="5CBC7C0D" w14:textId="63A4F1B6" w:rsidR="00190F30" w:rsidRDefault="00190F30" w:rsidP="00441FB5">
      <w:pPr>
        <w:pStyle w:val="Listlevel1"/>
      </w:pPr>
      <w:r w:rsidRPr="007F5D4A">
        <w:t>Spécification fonctionnelles détaillées :</w:t>
      </w:r>
    </w:p>
    <w:p w14:paraId="49D9C7DB" w14:textId="77777777" w:rsidR="00441FB5" w:rsidRPr="00441FB5" w:rsidRDefault="00441FB5" w:rsidP="00441FB5">
      <w:pPr>
        <w:pStyle w:val="Listlevel1"/>
        <w:numPr>
          <w:ilvl w:val="0"/>
          <w:numId w:val="0"/>
        </w:numPr>
        <w:ind w:left="227"/>
      </w:pPr>
    </w:p>
    <w:p w14:paraId="5C4A85C4" w14:textId="0AEB75E4" w:rsidR="007F5D4A" w:rsidRDefault="007F5D4A" w:rsidP="007F5D4A">
      <w:pPr>
        <w:pStyle w:val="Listlevel1"/>
        <w:numPr>
          <w:ilvl w:val="0"/>
          <w:numId w:val="0"/>
        </w:numPr>
        <w:rPr>
          <w:rFonts w:ascii="Calibri" w:hAnsi="Calibri"/>
          <w:b w:val="0"/>
          <w:bCs w:val="0"/>
          <w:sz w:val="18"/>
          <w:szCs w:val="22"/>
        </w:rPr>
      </w:pPr>
      <w:r w:rsidRPr="007F5D4A">
        <w:rPr>
          <w:rFonts w:ascii="Calibri" w:hAnsi="Calibri"/>
          <w:b w:val="0"/>
          <w:bCs w:val="0"/>
          <w:sz w:val="18"/>
          <w:szCs w:val="22"/>
        </w:rPr>
        <w:t xml:space="preserve">Pour les évolutions que j’avais en charge, j’ai écrit les </w:t>
      </w:r>
      <w:r w:rsidRPr="007F5D4A">
        <w:rPr>
          <w:rFonts w:ascii="Calibri" w:hAnsi="Calibri"/>
          <w:sz w:val="18"/>
          <w:szCs w:val="22"/>
        </w:rPr>
        <w:t>Spécifications Fonctionnelles Détaillées</w:t>
      </w:r>
      <w:r w:rsidRPr="007F5D4A">
        <w:rPr>
          <w:rFonts w:ascii="Calibri" w:hAnsi="Calibri"/>
          <w:b w:val="0"/>
          <w:bCs w:val="0"/>
          <w:sz w:val="18"/>
          <w:szCs w:val="22"/>
        </w:rPr>
        <w:t xml:space="preserve"> (« SFD » ou « DFS » en anglais) qui désignent l’ensemble de documents décrivant en détail le comportement des fonctionnalités et sous-fonctions de la solution cible, en conformité avec les besoins du Client collectés en amont.</w:t>
      </w:r>
      <w:r w:rsidR="00441FB5">
        <w:rPr>
          <w:rFonts w:ascii="Calibri" w:hAnsi="Calibri"/>
          <w:b w:val="0"/>
          <w:bCs w:val="0"/>
          <w:sz w:val="18"/>
          <w:szCs w:val="22"/>
        </w:rPr>
        <w:t xml:space="preserve"> Ce sont des documents à fournir à la livraison des évolutions.</w:t>
      </w:r>
      <w:r w:rsidR="00190F30">
        <w:rPr>
          <w:rFonts w:ascii="Calibri" w:hAnsi="Calibri"/>
          <w:b w:val="0"/>
          <w:bCs w:val="0"/>
          <w:sz w:val="18"/>
          <w:szCs w:val="22"/>
        </w:rPr>
        <w:br/>
      </w:r>
      <w:r w:rsidR="00190F30">
        <w:rPr>
          <w:rFonts w:ascii="Calibri" w:hAnsi="Calibri"/>
          <w:b w:val="0"/>
          <w:bCs w:val="0"/>
          <w:sz w:val="18"/>
          <w:szCs w:val="22"/>
        </w:rPr>
        <w:br/>
        <w:t xml:space="preserve">J’ai aussi </w:t>
      </w:r>
      <w:r w:rsidR="00772238">
        <w:rPr>
          <w:rFonts w:ascii="Calibri" w:hAnsi="Calibri"/>
          <w:b w:val="0"/>
          <w:bCs w:val="0"/>
          <w:sz w:val="18"/>
          <w:szCs w:val="22"/>
        </w:rPr>
        <w:t>conçu</w:t>
      </w:r>
      <w:r w:rsidR="00190F30">
        <w:rPr>
          <w:rFonts w:ascii="Calibri" w:hAnsi="Calibri"/>
          <w:b w:val="0"/>
          <w:bCs w:val="0"/>
          <w:sz w:val="18"/>
          <w:szCs w:val="22"/>
        </w:rPr>
        <w:t xml:space="preserve"> </w:t>
      </w:r>
      <w:r w:rsidR="00190F30" w:rsidRPr="00772238">
        <w:rPr>
          <w:rFonts w:ascii="Calibri" w:hAnsi="Calibri"/>
          <w:sz w:val="18"/>
          <w:szCs w:val="22"/>
        </w:rPr>
        <w:t>des maquettes</w:t>
      </w:r>
      <w:r w:rsidR="00190F30">
        <w:rPr>
          <w:rFonts w:ascii="Calibri" w:hAnsi="Calibri"/>
          <w:b w:val="0"/>
          <w:bCs w:val="0"/>
          <w:sz w:val="18"/>
          <w:szCs w:val="22"/>
        </w:rPr>
        <w:t xml:space="preserve"> quand c’était </w:t>
      </w:r>
      <w:r w:rsidR="00772238">
        <w:rPr>
          <w:rFonts w:ascii="Calibri" w:hAnsi="Calibri"/>
          <w:b w:val="0"/>
          <w:bCs w:val="0"/>
          <w:sz w:val="18"/>
          <w:szCs w:val="22"/>
        </w:rPr>
        <w:t xml:space="preserve">nécessaire pour les présenter au client et me les faire valider </w:t>
      </w:r>
      <w:r w:rsidR="007D3063">
        <w:rPr>
          <w:rFonts w:ascii="Calibri" w:hAnsi="Calibri"/>
          <w:b w:val="0"/>
          <w:bCs w:val="0"/>
          <w:sz w:val="18"/>
          <w:szCs w:val="22"/>
        </w:rPr>
        <w:t>puis</w:t>
      </w:r>
      <w:r w:rsidR="00772238">
        <w:rPr>
          <w:rFonts w:ascii="Calibri" w:hAnsi="Calibri"/>
          <w:b w:val="0"/>
          <w:bCs w:val="0"/>
          <w:sz w:val="18"/>
          <w:szCs w:val="22"/>
        </w:rPr>
        <w:t xml:space="preserve"> </w:t>
      </w:r>
      <w:r w:rsidR="00441FB5">
        <w:rPr>
          <w:rFonts w:ascii="Calibri" w:hAnsi="Calibri"/>
          <w:b w:val="0"/>
          <w:bCs w:val="0"/>
          <w:sz w:val="18"/>
          <w:szCs w:val="22"/>
        </w:rPr>
        <w:t xml:space="preserve">j’ai </w:t>
      </w:r>
      <w:r w:rsidR="00772238">
        <w:rPr>
          <w:rFonts w:ascii="Calibri" w:hAnsi="Calibri"/>
          <w:b w:val="0"/>
          <w:bCs w:val="0"/>
          <w:sz w:val="18"/>
          <w:szCs w:val="22"/>
        </w:rPr>
        <w:t>spécifi</w:t>
      </w:r>
      <w:r w:rsidR="00441FB5">
        <w:rPr>
          <w:rFonts w:ascii="Calibri" w:hAnsi="Calibri"/>
          <w:b w:val="0"/>
          <w:bCs w:val="0"/>
          <w:sz w:val="18"/>
          <w:szCs w:val="22"/>
        </w:rPr>
        <w:t>é</w:t>
      </w:r>
      <w:r w:rsidR="00772238">
        <w:rPr>
          <w:rFonts w:ascii="Calibri" w:hAnsi="Calibri"/>
          <w:b w:val="0"/>
          <w:bCs w:val="0"/>
          <w:sz w:val="18"/>
          <w:szCs w:val="22"/>
        </w:rPr>
        <w:t xml:space="preserve"> les formats des fichiers</w:t>
      </w:r>
      <w:r w:rsidR="00142298">
        <w:rPr>
          <w:rFonts w:ascii="Calibri" w:hAnsi="Calibri"/>
          <w:b w:val="0"/>
          <w:bCs w:val="0"/>
          <w:sz w:val="18"/>
          <w:szCs w:val="22"/>
        </w:rPr>
        <w:t xml:space="preserve"> de sorties.</w:t>
      </w:r>
      <w:r w:rsidR="00772238">
        <w:rPr>
          <w:rFonts w:ascii="Calibri" w:hAnsi="Calibri"/>
          <w:b w:val="0"/>
          <w:bCs w:val="0"/>
          <w:sz w:val="18"/>
          <w:szCs w:val="22"/>
        </w:rPr>
        <w:br/>
      </w:r>
    </w:p>
    <w:p w14:paraId="332A9490" w14:textId="649FAA06" w:rsidR="001025A1" w:rsidRPr="007F5D4A" w:rsidRDefault="001025A1" w:rsidP="007F5D4A">
      <w:pPr>
        <w:pStyle w:val="Listlevel1"/>
        <w:numPr>
          <w:ilvl w:val="0"/>
          <w:numId w:val="0"/>
        </w:numPr>
        <w:rPr>
          <w:rFonts w:ascii="Calibri" w:hAnsi="Calibri"/>
        </w:rPr>
      </w:pPr>
      <w:r w:rsidRPr="007F5D4A">
        <w:rPr>
          <w:rFonts w:ascii="Calibri" w:hAnsi="Calibri"/>
        </w:rPr>
        <w:t>PR1 : Modification url associée au clic-bouton "contacter un expert de proximité"</w:t>
      </w:r>
    </w:p>
    <w:p w14:paraId="164753BA" w14:textId="1AFBAEF8" w:rsidR="00C366FA" w:rsidRPr="005E3ED5" w:rsidRDefault="00C366FA" w:rsidP="00C366FA">
      <w:pPr>
        <w:pStyle w:val="Listlevel1"/>
        <w:numPr>
          <w:ilvl w:val="0"/>
          <w:numId w:val="0"/>
        </w:numPr>
        <w:rPr>
          <w:rFonts w:ascii="Calibri" w:hAnsi="Calibri"/>
        </w:rPr>
      </w:pPr>
      <w:r w:rsidRPr="007F5D4A">
        <w:rPr>
          <w:rFonts w:ascii="Calibri" w:hAnsi="Calibri"/>
          <w:sz w:val="18"/>
          <w:szCs w:val="18"/>
        </w:rPr>
        <w:t>En tant qu'utilisateur je veux</w:t>
      </w:r>
      <w:r w:rsidRPr="005E3ED5">
        <w:rPr>
          <w:rFonts w:ascii="Calibri" w:hAnsi="Calibri"/>
          <w:sz w:val="18"/>
          <w:szCs w:val="18"/>
        </w:rPr>
        <w:t xml:space="preserve"> avoir accès </w:t>
      </w:r>
      <w:r w:rsidR="00194680" w:rsidRPr="005E3ED5">
        <w:rPr>
          <w:rFonts w:ascii="Calibri" w:hAnsi="Calibri"/>
          <w:sz w:val="18"/>
          <w:szCs w:val="18"/>
        </w:rPr>
        <w:t>aux coordonnées</w:t>
      </w:r>
      <w:r w:rsidRPr="005E3ED5">
        <w:rPr>
          <w:rFonts w:ascii="Calibri" w:hAnsi="Calibri"/>
          <w:sz w:val="18"/>
          <w:szCs w:val="18"/>
        </w:rPr>
        <w:t xml:space="preserve"> des contacts prioritaires afin d'être mis en relation avec les bons interlocuteurs sur le Front-Entreprise</w:t>
      </w:r>
    </w:p>
    <w:tbl>
      <w:tblPr>
        <w:tblStyle w:val="Grilledutableau"/>
        <w:tblW w:w="0" w:type="auto"/>
        <w:tblLook w:val="04A0" w:firstRow="1" w:lastRow="0" w:firstColumn="1" w:lastColumn="0" w:noHBand="0" w:noVBand="1"/>
      </w:tblPr>
      <w:tblGrid>
        <w:gridCol w:w="421"/>
        <w:gridCol w:w="9093"/>
      </w:tblGrid>
      <w:tr w:rsidR="00C366FA" w:rsidRPr="005E3ED5" w14:paraId="27393913" w14:textId="77777777" w:rsidTr="00EF5E39">
        <w:tc>
          <w:tcPr>
            <w:tcW w:w="421" w:type="dxa"/>
          </w:tcPr>
          <w:p w14:paraId="4963B447" w14:textId="77777777" w:rsidR="00C366FA" w:rsidRPr="005E3ED5" w:rsidRDefault="00C366FA" w:rsidP="00EF5E39">
            <w:pPr>
              <w:autoSpaceDE w:val="0"/>
              <w:autoSpaceDN w:val="0"/>
              <w:adjustRightInd w:val="0"/>
              <w:spacing w:after="0"/>
              <w:rPr>
                <w:rFonts w:ascii="Calibri" w:hAnsi="Calibri"/>
                <w:color w:val="auto"/>
                <w:szCs w:val="18"/>
              </w:rPr>
            </w:pPr>
          </w:p>
        </w:tc>
        <w:tc>
          <w:tcPr>
            <w:tcW w:w="9093" w:type="dxa"/>
          </w:tcPr>
          <w:p w14:paraId="1404E374" w14:textId="7777777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La zone de contact (L3845,01, H2528, X-5,01, Y0) est composée :</w:t>
            </w:r>
          </w:p>
          <w:p w14:paraId="760E4F2E" w14:textId="7C6A45CE"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E007D51" w14:textId="47219F8F"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titre "VOUS AVEZ UNE QUESTION ?" : Arial, Bold 24, #1B1B1B</w:t>
            </w:r>
          </w:p>
          <w:p w14:paraId="13D44B98" w14:textId="2ACADB0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sous-titre "Différentes options s'offrent à vous" : Arial, Médium, 30, #04797E</w:t>
            </w:r>
          </w:p>
          <w:p w14:paraId="5264BE6A" w14:textId="3A9B7C4C"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bloc contact (L1725,19, H229, X87,5, Y2195) composés de 4 contacts chacun composé :</w:t>
            </w:r>
          </w:p>
          <w:p w14:paraId="7DE9CB2F"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 xml:space="preserve">D'un logo ou titre : </w:t>
            </w:r>
            <w:proofErr w:type="spellStart"/>
            <w:r w:rsidRPr="005E3ED5">
              <w:rPr>
                <w:rFonts w:ascii="Calibri" w:hAnsi="Calibri"/>
                <w:color w:val="auto"/>
                <w:szCs w:val="18"/>
              </w:rPr>
              <w:t>ArialBold</w:t>
            </w:r>
            <w:proofErr w:type="spellEnd"/>
            <w:r w:rsidRPr="005E3ED5">
              <w:rPr>
                <w:rFonts w:ascii="Calibri" w:hAnsi="Calibri"/>
                <w:color w:val="auto"/>
                <w:szCs w:val="18"/>
              </w:rPr>
              <w:t>, 24, #1B1B1B, Taille du composant : L</w:t>
            </w:r>
            <w:proofErr w:type="gramStart"/>
            <w:r w:rsidRPr="005E3ED5">
              <w:rPr>
                <w:rFonts w:ascii="Calibri" w:hAnsi="Calibri"/>
                <w:color w:val="auto"/>
                <w:szCs w:val="18"/>
              </w:rPr>
              <w:t>389;</w:t>
            </w:r>
            <w:proofErr w:type="gramEnd"/>
            <w:r w:rsidRPr="005E3ED5">
              <w:rPr>
                <w:rFonts w:ascii="Calibri" w:hAnsi="Calibri"/>
                <w:color w:val="auto"/>
                <w:szCs w:val="18"/>
              </w:rPr>
              <w:t xml:space="preserve"> H54; X543,19; Y2143</w:t>
            </w:r>
          </w:p>
          <w:p w14:paraId="0D24D2BF"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D'une description : Arial</w:t>
            </w:r>
            <w:proofErr w:type="gramStart"/>
            <w:r w:rsidRPr="005E3ED5">
              <w:rPr>
                <w:rFonts w:ascii="Calibri" w:hAnsi="Calibri"/>
                <w:color w:val="auto"/>
                <w:szCs w:val="18"/>
              </w:rPr>
              <w:t>, ,</w:t>
            </w:r>
            <w:proofErr w:type="gramEnd"/>
            <w:r w:rsidRPr="005E3ED5">
              <w:rPr>
                <w:rFonts w:ascii="Calibri" w:hAnsi="Calibri"/>
                <w:color w:val="auto"/>
                <w:szCs w:val="18"/>
              </w:rPr>
              <w:t xml:space="preserve"> Medium, 18, #1B1B1B (certains mot en </w:t>
            </w:r>
            <w:proofErr w:type="spellStart"/>
            <w:r w:rsidRPr="005E3ED5">
              <w:rPr>
                <w:rFonts w:ascii="Calibri" w:hAnsi="Calibri"/>
                <w:color w:val="auto"/>
                <w:szCs w:val="18"/>
              </w:rPr>
              <w:t>bold</w:t>
            </w:r>
            <w:proofErr w:type="spellEnd"/>
            <w:r w:rsidRPr="005E3ED5">
              <w:rPr>
                <w:rFonts w:ascii="Calibri" w:hAnsi="Calibri"/>
                <w:color w:val="auto"/>
                <w:szCs w:val="18"/>
              </w:rPr>
              <w:t>), Taille du composant : L389; H83; X1433,19; Y2333</w:t>
            </w:r>
          </w:p>
          <w:p w14:paraId="58B5A8DA"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 xml:space="preserve">D'une zone de contact : Téléphone </w:t>
            </w:r>
            <w:proofErr w:type="gramStart"/>
            <w:r w:rsidRPr="005E3ED5">
              <w:rPr>
                <w:rFonts w:ascii="Calibri" w:hAnsi="Calibri"/>
                <w:color w:val="auto"/>
                <w:szCs w:val="18"/>
              </w:rPr>
              <w:t>( L</w:t>
            </w:r>
            <w:proofErr w:type="gramEnd"/>
            <w:r w:rsidRPr="005E3ED5">
              <w:rPr>
                <w:rFonts w:ascii="Calibri" w:hAnsi="Calibri"/>
                <w:color w:val="auto"/>
                <w:szCs w:val="18"/>
              </w:rPr>
              <w:t>266,67; H43; X53402; Y2381) ou d'un lien</w:t>
            </w:r>
          </w:p>
          <w:p w14:paraId="4C1B8744"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proofErr w:type="gramStart"/>
            <w:r w:rsidRPr="005E3ED5">
              <w:rPr>
                <w:rFonts w:ascii="Calibri" w:hAnsi="Calibri"/>
                <w:color w:val="auto"/>
                <w:szCs w:val="18"/>
              </w:rPr>
              <w:t>image</w:t>
            </w:r>
            <w:proofErr w:type="gramEnd"/>
            <w:r w:rsidRPr="005E3ED5">
              <w:rPr>
                <w:rFonts w:ascii="Calibri" w:hAnsi="Calibri"/>
                <w:color w:val="auto"/>
                <w:szCs w:val="18"/>
              </w:rPr>
              <w:t xml:space="preserve"> Téléphone</w:t>
            </w:r>
          </w:p>
          <w:p w14:paraId="57210DE6"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Numéro de téléphone : Arial, Bold, 24, #04797E</w:t>
            </w:r>
          </w:p>
          <w:p w14:paraId="2A1F145C"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Texte : "Service gratuit + prix d'un appel" : Arial, Bold, 14, #3B3B3B</w:t>
            </w:r>
          </w:p>
          <w:p w14:paraId="055CE52B"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Si lien : bouton #04797E, L</w:t>
            </w:r>
            <w:proofErr w:type="gramStart"/>
            <w:r w:rsidRPr="005E3ED5">
              <w:rPr>
                <w:rFonts w:ascii="Calibri" w:hAnsi="Calibri"/>
                <w:color w:val="auto"/>
                <w:szCs w:val="18"/>
              </w:rPr>
              <w:t>224;</w:t>
            </w:r>
            <w:proofErr w:type="gramEnd"/>
            <w:r w:rsidRPr="005E3ED5">
              <w:rPr>
                <w:rFonts w:ascii="Calibri" w:hAnsi="Calibri"/>
                <w:color w:val="auto"/>
                <w:szCs w:val="18"/>
              </w:rPr>
              <w:t xml:space="preserve"> H42; X1439; Y2325 / Libellé : Arial, Bold, 17, #FFFFFF, L174; H21; X1469; Y2333 </w:t>
            </w:r>
          </w:p>
          <w:p w14:paraId="04D2D4C5" w14:textId="3ABCBF93" w:rsidR="00C366FA" w:rsidRPr="005E3ED5" w:rsidRDefault="00C366FA" w:rsidP="00EF5E39">
            <w:pPr>
              <w:autoSpaceDE w:val="0"/>
              <w:autoSpaceDN w:val="0"/>
              <w:adjustRightInd w:val="0"/>
              <w:spacing w:after="0"/>
              <w:rPr>
                <w:rFonts w:ascii="Calibri" w:hAnsi="Calibri"/>
                <w:color w:val="auto"/>
                <w:szCs w:val="18"/>
              </w:rPr>
            </w:pPr>
          </w:p>
        </w:tc>
      </w:tr>
    </w:tbl>
    <w:p w14:paraId="594F4785" w14:textId="77777777" w:rsidR="00C366FA" w:rsidRPr="005E3ED5" w:rsidRDefault="00C366FA" w:rsidP="00C366FA">
      <w:pPr>
        <w:autoSpaceDE w:val="0"/>
        <w:autoSpaceDN w:val="0"/>
        <w:adjustRightInd w:val="0"/>
        <w:spacing w:after="0"/>
        <w:rPr>
          <w:rFonts w:ascii="Calibri" w:hAnsi="Calibri"/>
          <w:color w:val="auto"/>
          <w:szCs w:val="18"/>
        </w:rPr>
      </w:pPr>
    </w:p>
    <w:p w14:paraId="5177AD4E" w14:textId="77777777" w:rsidR="00C366FA" w:rsidRPr="005E3ED5" w:rsidRDefault="00C366FA" w:rsidP="00C366FA">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DB432D4" w14:textId="77777777" w:rsidR="00C366FA" w:rsidRPr="005E3ED5" w:rsidRDefault="00C366FA" w:rsidP="001025A1">
      <w:pPr>
        <w:autoSpaceDE w:val="0"/>
        <w:autoSpaceDN w:val="0"/>
        <w:adjustRightInd w:val="0"/>
        <w:spacing w:after="0"/>
        <w:rPr>
          <w:rFonts w:ascii="Calibri" w:hAnsi="Calibri"/>
          <w:color w:val="auto"/>
          <w:szCs w:val="18"/>
        </w:rPr>
      </w:pPr>
    </w:p>
    <w:p w14:paraId="117F5603" w14:textId="73D67A6D" w:rsidR="003C4EDD" w:rsidRPr="005E3ED5" w:rsidRDefault="00194680"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drawing>
          <wp:inline distT="0" distB="0" distL="0" distR="0" wp14:anchorId="0234EDCC" wp14:editId="01C1B68E">
            <wp:extent cx="1501095" cy="1007016"/>
            <wp:effectExtent l="0" t="0" r="444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988" cy="1023045"/>
                    </a:xfrm>
                    <a:prstGeom prst="rect">
                      <a:avLst/>
                    </a:prstGeom>
                  </pic:spPr>
                </pic:pic>
              </a:graphicData>
            </a:graphic>
          </wp:inline>
        </w:drawing>
      </w:r>
    </w:p>
    <w:p w14:paraId="06238EEE" w14:textId="1D2EEBB2" w:rsidR="00194680" w:rsidRPr="005E3ED5" w:rsidRDefault="00194680" w:rsidP="001025A1">
      <w:pPr>
        <w:autoSpaceDE w:val="0"/>
        <w:autoSpaceDN w:val="0"/>
        <w:adjustRightInd w:val="0"/>
        <w:spacing w:after="0"/>
        <w:rPr>
          <w:rFonts w:ascii="Calibri" w:hAnsi="Calibri"/>
          <w:color w:val="auto"/>
          <w:szCs w:val="18"/>
        </w:rPr>
      </w:pPr>
    </w:p>
    <w:p w14:paraId="2C14DE16" w14:textId="77777777" w:rsidR="00194680" w:rsidRPr="005E3ED5" w:rsidRDefault="00194680" w:rsidP="001025A1">
      <w:pPr>
        <w:autoSpaceDE w:val="0"/>
        <w:autoSpaceDN w:val="0"/>
        <w:adjustRightInd w:val="0"/>
        <w:spacing w:after="0"/>
        <w:rPr>
          <w:rFonts w:ascii="Calibri" w:hAnsi="Calibri"/>
          <w:color w:val="auto"/>
          <w:szCs w:val="18"/>
        </w:rPr>
      </w:pPr>
    </w:p>
    <w:p w14:paraId="0F8D7DDF" w14:textId="77777777" w:rsidR="00BB7221" w:rsidRPr="005E3ED5" w:rsidRDefault="001025A1" w:rsidP="00BB7221">
      <w:pPr>
        <w:pStyle w:val="Listlevel1"/>
        <w:rPr>
          <w:rFonts w:ascii="Calibri" w:hAnsi="Calibri"/>
        </w:rPr>
      </w:pPr>
      <w:r w:rsidRPr="005E3ED5">
        <w:rPr>
          <w:rFonts w:ascii="Calibri" w:hAnsi="Calibri"/>
        </w:rPr>
        <w:t>PR5 : Extraction des usagers du Hub</w:t>
      </w:r>
    </w:p>
    <w:p w14:paraId="0B1E9EDC" w14:textId="221A5123" w:rsidR="00BB7221" w:rsidRPr="005E3ED5" w:rsidRDefault="00BB7221" w:rsidP="00BF3EE7">
      <w:pPr>
        <w:pStyle w:val="Listlevel1"/>
        <w:numPr>
          <w:ilvl w:val="0"/>
          <w:numId w:val="0"/>
        </w:numPr>
        <w:rPr>
          <w:rFonts w:ascii="Calibri" w:hAnsi="Calibri"/>
        </w:rPr>
      </w:pPr>
      <w:r w:rsidRPr="005E3ED5">
        <w:rPr>
          <w:rFonts w:ascii="Calibri" w:hAnsi="Calibri"/>
          <w:sz w:val="18"/>
          <w:szCs w:val="18"/>
        </w:rPr>
        <w:t>En tant qu'administrateur du BO je peux visualiser la page d'accueil du Hub Entreprises afin de voir toutes les données que je peux modifier</w:t>
      </w:r>
    </w:p>
    <w:tbl>
      <w:tblPr>
        <w:tblStyle w:val="Grilledutableau"/>
        <w:tblW w:w="0" w:type="auto"/>
        <w:tblLook w:val="04A0" w:firstRow="1" w:lastRow="0" w:firstColumn="1" w:lastColumn="0" w:noHBand="0" w:noVBand="1"/>
      </w:tblPr>
      <w:tblGrid>
        <w:gridCol w:w="421"/>
        <w:gridCol w:w="9093"/>
      </w:tblGrid>
      <w:tr w:rsidR="00BB7221" w:rsidRPr="005E3ED5" w14:paraId="7BC2F543" w14:textId="77777777" w:rsidTr="00672CB2">
        <w:tc>
          <w:tcPr>
            <w:tcW w:w="421" w:type="dxa"/>
          </w:tcPr>
          <w:p w14:paraId="372BFC04" w14:textId="1DA043A3" w:rsidR="00BB7221" w:rsidRPr="005E3ED5" w:rsidRDefault="00BB7221" w:rsidP="00672CB2">
            <w:pPr>
              <w:autoSpaceDE w:val="0"/>
              <w:autoSpaceDN w:val="0"/>
              <w:adjustRightInd w:val="0"/>
              <w:spacing w:after="0"/>
              <w:rPr>
                <w:rFonts w:ascii="Calibri" w:hAnsi="Calibri"/>
                <w:color w:val="auto"/>
                <w:szCs w:val="18"/>
              </w:rPr>
            </w:pPr>
          </w:p>
        </w:tc>
        <w:tc>
          <w:tcPr>
            <w:tcW w:w="9093" w:type="dxa"/>
          </w:tcPr>
          <w:p w14:paraId="084CEF5D" w14:textId="7FF14BA6"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La page d'accueil est composée de 12 tuiles réparties sur 3 colonnes et composées :</w:t>
            </w:r>
          </w:p>
          <w:p w14:paraId="1368FAAC" w14:textId="77777777"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D’un</w:t>
            </w:r>
            <w:r w:rsidR="00BB7221" w:rsidRPr="005E3ED5">
              <w:rPr>
                <w:rFonts w:ascii="Calibri" w:hAnsi="Calibri"/>
                <w:color w:val="auto"/>
                <w:szCs w:val="18"/>
              </w:rPr>
              <w:t xml:space="preserve"> cadre à fond blanc et à bord gris (#797979)</w:t>
            </w:r>
          </w:p>
          <w:p w14:paraId="3FB9AD5B" w14:textId="77777777"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titre centré en haut du cadre blanc</w:t>
            </w:r>
          </w:p>
          <w:p w14:paraId="275FEAE9" w14:textId="77777777"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Une</w:t>
            </w:r>
            <w:r w:rsidR="00BB7221" w:rsidRPr="005E3ED5">
              <w:rPr>
                <w:rFonts w:ascii="Calibri" w:hAnsi="Calibri"/>
                <w:color w:val="auto"/>
                <w:szCs w:val="18"/>
              </w:rPr>
              <w:t xml:space="preserve"> image centrée</w:t>
            </w:r>
          </w:p>
          <w:p w14:paraId="413626DC" w14:textId="2BAE8296"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"Créer" en bas à gauche du cadre blanc (pour dispositif, interlocuteur et outils uniquement)</w:t>
            </w:r>
          </w:p>
          <w:p w14:paraId="60D48291" w14:textId="7075CB55"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 xml:space="preserve">Un bouton "Gérer" en bas au milieu du cadre blanc (pour </w:t>
            </w:r>
            <w:r w:rsidR="005B475A" w:rsidRPr="005E3ED5">
              <w:rPr>
                <w:rFonts w:ascii="Calibri" w:hAnsi="Calibri"/>
                <w:color w:val="auto"/>
                <w:szCs w:val="18"/>
              </w:rPr>
              <w:t>Les outils</w:t>
            </w:r>
            <w:r w:rsidRPr="005E3ED5">
              <w:rPr>
                <w:rFonts w:ascii="Calibri" w:hAnsi="Calibri"/>
                <w:color w:val="auto"/>
                <w:szCs w:val="18"/>
              </w:rPr>
              <w:t xml:space="preserve">, </w:t>
            </w:r>
            <w:r w:rsidR="005B475A" w:rsidRPr="005E3ED5">
              <w:rPr>
                <w:rFonts w:ascii="Calibri" w:hAnsi="Calibri"/>
                <w:color w:val="auto"/>
                <w:szCs w:val="18"/>
              </w:rPr>
              <w:t>Carrousel, Encart extranet, Actualités, Gestion des évènements partenaires</w:t>
            </w:r>
            <w:r w:rsidRPr="005E3ED5">
              <w:rPr>
                <w:rFonts w:ascii="Calibri" w:hAnsi="Calibri"/>
                <w:color w:val="auto"/>
                <w:szCs w:val="18"/>
              </w:rPr>
              <w:t>)</w:t>
            </w:r>
          </w:p>
          <w:p w14:paraId="72066A3F" w14:textId="45BB02A6" w:rsidR="005B475A" w:rsidRPr="005E3ED5" w:rsidRDefault="005B475A" w:rsidP="00835D82">
            <w:pPr>
              <w:pStyle w:val="Paragraphedeliste"/>
              <w:numPr>
                <w:ilvl w:val="0"/>
                <w:numId w:val="35"/>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bouton Extraire en bas au milieu du cadre blanc pour Usagers</w:t>
            </w:r>
          </w:p>
          <w:p w14:paraId="60818784" w14:textId="7E458C8B" w:rsidR="00BB7221"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lien "Voir tout &gt;&gt;" en bas à droite du cadre blanc (sauf Carrousel, Encart extranet, Actualités, Gestion des</w:t>
            </w:r>
            <w:r w:rsidRPr="005E3ED5">
              <w:rPr>
                <w:rFonts w:ascii="Calibri" w:hAnsi="Calibri"/>
                <w:color w:val="auto"/>
                <w:szCs w:val="18"/>
              </w:rPr>
              <w:t xml:space="preserve"> </w:t>
            </w:r>
            <w:r w:rsidR="00BB7221" w:rsidRPr="005E3ED5">
              <w:rPr>
                <w:rFonts w:ascii="Calibri" w:hAnsi="Calibri"/>
                <w:color w:val="auto"/>
                <w:szCs w:val="18"/>
              </w:rPr>
              <w:t>évènements partenaires</w:t>
            </w:r>
            <w:r w:rsidR="00031BB9" w:rsidRPr="005E3ED5">
              <w:rPr>
                <w:rFonts w:ascii="Calibri" w:hAnsi="Calibri"/>
                <w:color w:val="auto"/>
                <w:szCs w:val="18"/>
              </w:rPr>
              <w:t xml:space="preserve"> et usagers.</w:t>
            </w:r>
          </w:p>
          <w:p w14:paraId="4D2D9C51" w14:textId="7E5E8E5B" w:rsidR="00C05C8D" w:rsidRPr="005E3ED5" w:rsidRDefault="00C05C8D"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Chaque carte est cliquable et reliée à sa page dédiée correspondante (sauf Usagers)</w:t>
            </w:r>
          </w:p>
          <w:p w14:paraId="6438BFD2" w14:textId="77777777" w:rsidR="00BB7221" w:rsidRPr="005E3ED5" w:rsidRDefault="00BB7221" w:rsidP="00BB7221">
            <w:pPr>
              <w:autoSpaceDE w:val="0"/>
              <w:autoSpaceDN w:val="0"/>
              <w:adjustRightInd w:val="0"/>
              <w:spacing w:after="0"/>
              <w:rPr>
                <w:rFonts w:ascii="Calibri" w:hAnsi="Calibri"/>
                <w:color w:val="auto"/>
                <w:szCs w:val="18"/>
              </w:rPr>
            </w:pPr>
          </w:p>
          <w:p w14:paraId="2430857A" w14:textId="1AE781C9" w:rsidR="00835D82" w:rsidRPr="005E3ED5" w:rsidRDefault="00BB7221" w:rsidP="00835D82">
            <w:pPr>
              <w:autoSpaceDE w:val="0"/>
              <w:autoSpaceDN w:val="0"/>
              <w:adjustRightInd w:val="0"/>
              <w:spacing w:after="0"/>
              <w:rPr>
                <w:rFonts w:ascii="Calibri" w:hAnsi="Calibri"/>
                <w:color w:val="auto"/>
                <w:szCs w:val="18"/>
              </w:rPr>
            </w:pPr>
            <w:r w:rsidRPr="005E3ED5">
              <w:rPr>
                <w:rFonts w:ascii="Calibri" w:hAnsi="Calibri"/>
                <w:color w:val="auto"/>
                <w:szCs w:val="18"/>
              </w:rPr>
              <w:t xml:space="preserve">Les </w:t>
            </w:r>
            <w:r w:rsidR="00031BB9" w:rsidRPr="005E3ED5">
              <w:rPr>
                <w:rFonts w:ascii="Calibri" w:hAnsi="Calibri"/>
                <w:color w:val="auto"/>
                <w:szCs w:val="18"/>
              </w:rPr>
              <w:t>12</w:t>
            </w:r>
            <w:r w:rsidRPr="005E3ED5">
              <w:rPr>
                <w:rFonts w:ascii="Calibri" w:hAnsi="Calibri"/>
                <w:color w:val="auto"/>
                <w:szCs w:val="18"/>
              </w:rPr>
              <w:t xml:space="preserve"> tuiles sont :</w:t>
            </w:r>
          </w:p>
          <w:p w14:paraId="7C1756FF" w14:textId="77777777" w:rsidR="00835D82" w:rsidRPr="005E3ED5"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dispositif</w:t>
            </w:r>
            <w:r w:rsidR="00835D82" w:rsidRPr="005E3ED5">
              <w:rPr>
                <w:rFonts w:ascii="Calibri" w:hAnsi="Calibri"/>
                <w:color w:val="auto"/>
                <w:szCs w:val="18"/>
              </w:rPr>
              <w:t>s</w:t>
            </w:r>
          </w:p>
          <w:p w14:paraId="749737A9" w14:textId="77777777" w:rsidR="00835D82" w:rsidRPr="005E3ED5"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interlocuteurs</w:t>
            </w:r>
          </w:p>
          <w:p w14:paraId="5DCECFE4" w14:textId="77777777" w:rsidR="00835D82" w:rsidRPr="005E3ED5" w:rsidRDefault="00835D82"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Les territoires</w:t>
            </w:r>
          </w:p>
          <w:p w14:paraId="54CF334B"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structures</w:t>
            </w:r>
          </w:p>
          <w:p w14:paraId="12BBAA15"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entreprises</w:t>
            </w:r>
          </w:p>
          <w:p w14:paraId="511756A4" w14:textId="77777777" w:rsidR="00835D82" w:rsidRPr="005E3ED5"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filières</w:t>
            </w:r>
          </w:p>
          <w:p w14:paraId="2ECBA60B"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outils</w:t>
            </w:r>
          </w:p>
          <w:p w14:paraId="102690BB"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Carrousel</w:t>
            </w:r>
          </w:p>
          <w:p w14:paraId="1F8BFCC8"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Encarts extranets</w:t>
            </w:r>
          </w:p>
          <w:p w14:paraId="7A7C320D"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Actualités</w:t>
            </w:r>
          </w:p>
          <w:p w14:paraId="28E18D20"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Gestion des événements partenaires</w:t>
            </w:r>
          </w:p>
          <w:p w14:paraId="459815DB" w14:textId="7D95FE31" w:rsidR="00BB7221" w:rsidRPr="005E3ED5" w:rsidRDefault="00C05C8D" w:rsidP="00835D82">
            <w:pPr>
              <w:pStyle w:val="Paragraphedeliste"/>
              <w:numPr>
                <w:ilvl w:val="0"/>
                <w:numId w:val="34"/>
              </w:numPr>
              <w:autoSpaceDE w:val="0"/>
              <w:autoSpaceDN w:val="0"/>
              <w:adjustRightInd w:val="0"/>
              <w:spacing w:after="0"/>
              <w:rPr>
                <w:rFonts w:ascii="Calibri" w:hAnsi="Calibri"/>
                <w:b/>
                <w:bCs/>
                <w:color w:val="auto"/>
                <w:szCs w:val="18"/>
              </w:rPr>
            </w:pPr>
            <w:r w:rsidRPr="005E3ED5">
              <w:rPr>
                <w:rFonts w:ascii="Calibri" w:hAnsi="Calibri"/>
                <w:b/>
                <w:bCs/>
                <w:color w:val="auto"/>
                <w:szCs w:val="18"/>
              </w:rPr>
              <w:t>Usagers (La carte est non cliquable car non reliée à une page dédiée dans le site. Seul le bouton est cliquable)</w:t>
            </w:r>
          </w:p>
          <w:p w14:paraId="769A5AF1" w14:textId="3E6ACA65"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C72D0DA" w14:textId="1A9FB60E"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 xml:space="preserve">Le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user en haut à droite devient "User </w:t>
            </w:r>
            <w:proofErr w:type="gramStart"/>
            <w:r w:rsidRPr="005E3ED5">
              <w:rPr>
                <w:rFonts w:ascii="Calibri" w:hAnsi="Calibri"/>
                <w:color w:val="auto"/>
                <w:szCs w:val="18"/>
              </w:rPr>
              <w:t>connecté</w:t>
            </w:r>
            <w:proofErr w:type="gramEnd"/>
            <w:r w:rsidRPr="005E3ED5">
              <w:rPr>
                <w:rFonts w:ascii="Calibri" w:hAnsi="Calibri"/>
                <w:color w:val="auto"/>
                <w:szCs w:val="18"/>
              </w:rPr>
              <w:t>" (en rouge)</w:t>
            </w:r>
          </w:p>
        </w:tc>
      </w:tr>
    </w:tbl>
    <w:p w14:paraId="3463EC33" w14:textId="4B73844A" w:rsidR="001025A1" w:rsidRPr="005E3ED5" w:rsidRDefault="001025A1" w:rsidP="001025A1">
      <w:pPr>
        <w:autoSpaceDE w:val="0"/>
        <w:autoSpaceDN w:val="0"/>
        <w:adjustRightInd w:val="0"/>
        <w:spacing w:after="0"/>
        <w:rPr>
          <w:rFonts w:ascii="Calibri" w:hAnsi="Calibri"/>
          <w:color w:val="auto"/>
          <w:szCs w:val="18"/>
        </w:rPr>
      </w:pPr>
    </w:p>
    <w:p w14:paraId="29A6E95E" w14:textId="1E1A1604" w:rsidR="003C4EDD" w:rsidRPr="005E3ED5" w:rsidRDefault="00835D82" w:rsidP="001025A1">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9CB5CFC" w14:textId="77777777" w:rsidR="00055304" w:rsidRPr="005E3ED5" w:rsidRDefault="00055304" w:rsidP="001025A1">
      <w:pPr>
        <w:autoSpaceDE w:val="0"/>
        <w:autoSpaceDN w:val="0"/>
        <w:adjustRightInd w:val="0"/>
        <w:spacing w:after="0"/>
        <w:rPr>
          <w:rFonts w:ascii="Calibri" w:hAnsi="Calibri"/>
          <w:color w:val="auto"/>
          <w:szCs w:val="18"/>
          <w:u w:val="single"/>
        </w:rPr>
      </w:pPr>
    </w:p>
    <w:p w14:paraId="48B0C336" w14:textId="39BB1EF7" w:rsidR="00835D82" w:rsidRPr="005E3ED5" w:rsidRDefault="00055304"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drawing>
          <wp:inline distT="0" distB="0" distL="0" distR="0" wp14:anchorId="7D68D91C" wp14:editId="129FF8D7">
            <wp:extent cx="2883446" cy="163716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7790" cy="1645307"/>
                    </a:xfrm>
                    <a:prstGeom prst="rect">
                      <a:avLst/>
                    </a:prstGeom>
                  </pic:spPr>
                </pic:pic>
              </a:graphicData>
            </a:graphic>
          </wp:inline>
        </w:drawing>
      </w:r>
    </w:p>
    <w:p w14:paraId="5A9FC764" w14:textId="3EB1231E" w:rsidR="00055304" w:rsidRPr="005E3ED5" w:rsidRDefault="00055304" w:rsidP="001025A1">
      <w:pPr>
        <w:autoSpaceDE w:val="0"/>
        <w:autoSpaceDN w:val="0"/>
        <w:adjustRightInd w:val="0"/>
        <w:spacing w:after="0"/>
        <w:rPr>
          <w:rFonts w:ascii="Calibri" w:hAnsi="Calibri"/>
          <w:color w:val="auto"/>
          <w:szCs w:val="18"/>
        </w:rPr>
      </w:pPr>
    </w:p>
    <w:p w14:paraId="6991E517" w14:textId="77777777" w:rsidR="00C05A73"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t>fichier en format csv </w:t>
      </w:r>
      <w:r w:rsidR="00C05C8D" w:rsidRPr="005E3ED5">
        <w:rPr>
          <w:rFonts w:ascii="Calibri" w:hAnsi="Calibri"/>
          <w:color w:val="auto"/>
          <w:szCs w:val="18"/>
        </w:rPr>
        <w:t>rassemblant la liste des usagers du Hub</w:t>
      </w:r>
      <w:r w:rsidR="006D0476" w:rsidRPr="005E3ED5">
        <w:rPr>
          <w:rFonts w:ascii="Calibri" w:hAnsi="Calibri"/>
          <w:color w:val="auto"/>
          <w:szCs w:val="18"/>
        </w:rPr>
        <w:t xml:space="preserve"> avec les champs suivants</w:t>
      </w:r>
      <w:r w:rsidR="00C05C8D" w:rsidRPr="005E3ED5">
        <w:rPr>
          <w:rFonts w:ascii="Calibri" w:hAnsi="Calibri"/>
          <w:color w:val="auto"/>
          <w:szCs w:val="18"/>
        </w:rPr>
        <w:t xml:space="preserve"> </w:t>
      </w:r>
      <w:r w:rsidRPr="005E3ED5">
        <w:rPr>
          <w:rFonts w:ascii="Calibri" w:hAnsi="Calibri"/>
          <w:color w:val="auto"/>
          <w:szCs w:val="18"/>
        </w:rPr>
        <w:t>:</w:t>
      </w:r>
    </w:p>
    <w:p w14:paraId="2C9CFCEF" w14:textId="396514AE" w:rsidR="00055304"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rPr>
        <w:t>Nom</w:t>
      </w:r>
      <w:r w:rsidR="006D0476" w:rsidRPr="005E3ED5">
        <w:rPr>
          <w:rFonts w:ascii="Calibri" w:hAnsi="Calibri"/>
          <w:color w:val="auto"/>
          <w:szCs w:val="18"/>
        </w:rPr>
        <w:t xml:space="preserve">, </w:t>
      </w:r>
      <w:r w:rsidRPr="005E3ED5">
        <w:rPr>
          <w:rFonts w:ascii="Calibri" w:hAnsi="Calibri"/>
          <w:color w:val="auto"/>
          <w:szCs w:val="18"/>
        </w:rPr>
        <w:t>Prénom</w:t>
      </w:r>
      <w:r w:rsidR="006D0476" w:rsidRPr="005E3ED5">
        <w:rPr>
          <w:rFonts w:ascii="Calibri" w:hAnsi="Calibri"/>
          <w:color w:val="auto"/>
          <w:szCs w:val="18"/>
        </w:rPr>
        <w:t xml:space="preserve">, </w:t>
      </w:r>
      <w:r w:rsidRPr="005E3ED5">
        <w:rPr>
          <w:rFonts w:ascii="Calibri" w:hAnsi="Calibri"/>
          <w:color w:val="auto"/>
          <w:szCs w:val="18"/>
        </w:rPr>
        <w:t>Statut (mandataire, collaborateur, externe)</w:t>
      </w:r>
      <w:r w:rsidR="006D0476" w:rsidRPr="005E3ED5">
        <w:rPr>
          <w:rFonts w:ascii="Calibri" w:hAnsi="Calibri"/>
          <w:color w:val="auto"/>
          <w:szCs w:val="18"/>
        </w:rPr>
        <w:t xml:space="preserve">, </w:t>
      </w:r>
      <w:r w:rsidRPr="005E3ED5">
        <w:rPr>
          <w:rFonts w:ascii="Calibri" w:hAnsi="Calibri"/>
          <w:color w:val="auto"/>
          <w:szCs w:val="18"/>
        </w:rPr>
        <w:t>Date de consentement</w:t>
      </w:r>
      <w:r w:rsidR="006D0476" w:rsidRPr="005E3ED5">
        <w:rPr>
          <w:rFonts w:ascii="Calibri" w:hAnsi="Calibri"/>
          <w:color w:val="auto"/>
          <w:szCs w:val="18"/>
        </w:rPr>
        <w:t xml:space="preserve">, </w:t>
      </w:r>
      <w:r w:rsidRPr="005E3ED5">
        <w:rPr>
          <w:rFonts w:ascii="Calibri" w:hAnsi="Calibri"/>
          <w:color w:val="auto"/>
          <w:szCs w:val="18"/>
        </w:rPr>
        <w:t>Coche téléphone (oui/non)</w:t>
      </w:r>
      <w:r w:rsidR="006D0476" w:rsidRPr="005E3ED5">
        <w:rPr>
          <w:rFonts w:ascii="Calibri" w:hAnsi="Calibri"/>
          <w:color w:val="auto"/>
          <w:szCs w:val="18"/>
        </w:rPr>
        <w:t xml:space="preserve">, </w:t>
      </w:r>
      <w:r w:rsidRPr="005E3ED5">
        <w:rPr>
          <w:rFonts w:ascii="Calibri" w:hAnsi="Calibri"/>
          <w:color w:val="auto"/>
          <w:szCs w:val="18"/>
        </w:rPr>
        <w:t>Coche mail (oui/non)</w:t>
      </w:r>
      <w:r w:rsidR="006D0476" w:rsidRPr="005E3ED5">
        <w:rPr>
          <w:rFonts w:ascii="Calibri" w:hAnsi="Calibri"/>
          <w:color w:val="auto"/>
          <w:szCs w:val="18"/>
        </w:rPr>
        <w:t xml:space="preserve">, </w:t>
      </w:r>
      <w:r w:rsidRPr="005E3ED5">
        <w:rPr>
          <w:rFonts w:ascii="Calibri" w:hAnsi="Calibri"/>
          <w:color w:val="auto"/>
          <w:szCs w:val="18"/>
        </w:rPr>
        <w:t>Mail</w:t>
      </w:r>
      <w:r w:rsidR="006D0476" w:rsidRPr="005E3ED5">
        <w:rPr>
          <w:rFonts w:ascii="Calibri" w:hAnsi="Calibri"/>
          <w:color w:val="auto"/>
          <w:szCs w:val="18"/>
        </w:rPr>
        <w:t xml:space="preserve">, </w:t>
      </w:r>
      <w:r w:rsidRPr="005E3ED5">
        <w:rPr>
          <w:rFonts w:ascii="Calibri" w:hAnsi="Calibri"/>
          <w:color w:val="auto"/>
          <w:szCs w:val="18"/>
        </w:rPr>
        <w:t>Tel</w:t>
      </w:r>
      <w:r w:rsidR="006D0476" w:rsidRPr="005E3ED5">
        <w:rPr>
          <w:rFonts w:ascii="Calibri" w:hAnsi="Calibri"/>
          <w:color w:val="auto"/>
          <w:szCs w:val="18"/>
        </w:rPr>
        <w:t xml:space="preserve">, </w:t>
      </w:r>
      <w:r w:rsidRPr="005E3ED5">
        <w:rPr>
          <w:rFonts w:ascii="Calibri" w:hAnsi="Calibri"/>
          <w:color w:val="auto"/>
          <w:szCs w:val="18"/>
        </w:rPr>
        <w:t>SIRET (vide si projet)</w:t>
      </w:r>
      <w:r w:rsidR="006D0476" w:rsidRPr="005E3ED5">
        <w:rPr>
          <w:rFonts w:ascii="Calibri" w:hAnsi="Calibri"/>
          <w:color w:val="auto"/>
          <w:szCs w:val="18"/>
        </w:rPr>
        <w:t xml:space="preserve">, </w:t>
      </w:r>
      <w:r w:rsidRPr="005E3ED5">
        <w:rPr>
          <w:rFonts w:ascii="Calibri" w:hAnsi="Calibri"/>
          <w:color w:val="auto"/>
          <w:szCs w:val="18"/>
        </w:rPr>
        <w:t>Raison sociale/Nom projet</w:t>
      </w:r>
      <w:r w:rsidR="006D0476" w:rsidRPr="005E3ED5">
        <w:rPr>
          <w:rFonts w:ascii="Calibri" w:hAnsi="Calibri"/>
          <w:color w:val="auto"/>
          <w:szCs w:val="18"/>
        </w:rPr>
        <w:t xml:space="preserve">, </w:t>
      </w:r>
      <w:r w:rsidRPr="005E3ED5">
        <w:rPr>
          <w:rFonts w:ascii="Calibri" w:hAnsi="Calibri"/>
          <w:color w:val="auto"/>
          <w:szCs w:val="18"/>
        </w:rPr>
        <w:t xml:space="preserve">Code </w:t>
      </w:r>
      <w:proofErr w:type="spellStart"/>
      <w:r w:rsidRPr="005E3ED5">
        <w:rPr>
          <w:rFonts w:ascii="Calibri" w:hAnsi="Calibri"/>
          <w:color w:val="auto"/>
          <w:szCs w:val="18"/>
        </w:rPr>
        <w:t>insee</w:t>
      </w:r>
      <w:proofErr w:type="spellEnd"/>
      <w:r w:rsidR="00E865D9" w:rsidRPr="005E3ED5">
        <w:rPr>
          <w:rFonts w:ascii="Calibri" w:hAnsi="Calibri"/>
          <w:color w:val="auto"/>
          <w:szCs w:val="18"/>
        </w:rPr>
        <w:t>,</w:t>
      </w:r>
      <w:r w:rsidRPr="005E3ED5">
        <w:rPr>
          <w:rFonts w:ascii="Calibri" w:hAnsi="Calibri"/>
          <w:color w:val="auto"/>
          <w:szCs w:val="18"/>
        </w:rPr>
        <w:t xml:space="preserve"> </w:t>
      </w:r>
      <w:r w:rsidR="00E865D9" w:rsidRPr="005E3ED5">
        <w:rPr>
          <w:rFonts w:ascii="Calibri" w:hAnsi="Calibri"/>
          <w:color w:val="auto"/>
          <w:szCs w:val="18"/>
        </w:rPr>
        <w:t>L</w:t>
      </w:r>
      <w:r w:rsidRPr="005E3ED5">
        <w:rPr>
          <w:rFonts w:ascii="Calibri" w:hAnsi="Calibri"/>
          <w:color w:val="auto"/>
          <w:szCs w:val="18"/>
        </w:rPr>
        <w:t>ocalisation (entreprise)</w:t>
      </w:r>
      <w:r w:rsidR="006D0476" w:rsidRPr="005E3ED5">
        <w:rPr>
          <w:rFonts w:ascii="Calibri" w:hAnsi="Calibri"/>
          <w:color w:val="auto"/>
          <w:szCs w:val="18"/>
        </w:rPr>
        <w:t xml:space="preserve">, </w:t>
      </w:r>
      <w:r w:rsidRPr="005E3ED5">
        <w:rPr>
          <w:rFonts w:ascii="Calibri" w:hAnsi="Calibri"/>
          <w:color w:val="auto"/>
          <w:szCs w:val="18"/>
        </w:rPr>
        <w:t xml:space="preserve">Code </w:t>
      </w:r>
      <w:proofErr w:type="spellStart"/>
      <w:r w:rsidRPr="005E3ED5">
        <w:rPr>
          <w:rFonts w:ascii="Calibri" w:hAnsi="Calibri"/>
          <w:color w:val="auto"/>
          <w:szCs w:val="18"/>
        </w:rPr>
        <w:t>naf</w:t>
      </w:r>
      <w:proofErr w:type="spellEnd"/>
      <w:r w:rsidR="006D0476" w:rsidRPr="005E3ED5">
        <w:rPr>
          <w:rFonts w:ascii="Calibri" w:hAnsi="Calibri"/>
          <w:color w:val="auto"/>
          <w:szCs w:val="18"/>
        </w:rPr>
        <w:t xml:space="preserve">, </w:t>
      </w:r>
      <w:r w:rsidRPr="005E3ED5">
        <w:rPr>
          <w:rFonts w:ascii="Calibri" w:hAnsi="Calibri"/>
          <w:color w:val="auto"/>
          <w:szCs w:val="18"/>
        </w:rPr>
        <w:t xml:space="preserve">Référent obligatoire </w:t>
      </w:r>
      <w:r w:rsidR="006D0476" w:rsidRPr="005E3ED5">
        <w:rPr>
          <w:rFonts w:ascii="Calibri" w:hAnsi="Calibri"/>
          <w:color w:val="auto"/>
          <w:szCs w:val="18"/>
        </w:rPr>
        <w:t>(oui/non).</w:t>
      </w:r>
    </w:p>
    <w:p w14:paraId="38CF5C5A" w14:textId="77777777" w:rsidR="003C4EDD" w:rsidRPr="005E3ED5" w:rsidRDefault="003C4EDD" w:rsidP="001025A1">
      <w:pPr>
        <w:autoSpaceDE w:val="0"/>
        <w:autoSpaceDN w:val="0"/>
        <w:adjustRightInd w:val="0"/>
        <w:spacing w:after="0"/>
        <w:rPr>
          <w:rFonts w:ascii="Calibri" w:hAnsi="Calibri"/>
          <w:color w:val="auto"/>
          <w:szCs w:val="18"/>
        </w:rPr>
      </w:pPr>
    </w:p>
    <w:p w14:paraId="5218360F" w14:textId="171A97BE" w:rsidR="00D8001B" w:rsidRPr="00190F30" w:rsidRDefault="009941C4" w:rsidP="00190F30">
      <w:pPr>
        <w:pStyle w:val="Listlevel1"/>
        <w:rPr>
          <w:rFonts w:ascii="Calibri" w:hAnsi="Calibri"/>
        </w:rPr>
      </w:pPr>
      <w:r w:rsidRPr="005E3ED5">
        <w:rPr>
          <w:rFonts w:ascii="Calibri" w:hAnsi="Calibri"/>
        </w:rPr>
        <w:t>P</w:t>
      </w:r>
      <w:r w:rsidR="001025A1" w:rsidRPr="005E3ED5">
        <w:rPr>
          <w:rFonts w:ascii="Calibri" w:hAnsi="Calibri"/>
        </w:rPr>
        <w:t>R</w:t>
      </w:r>
      <w:r w:rsidRPr="005E3ED5">
        <w:rPr>
          <w:rFonts w:ascii="Calibri" w:hAnsi="Calibri"/>
        </w:rPr>
        <w:t>6</w:t>
      </w:r>
      <w:r w:rsidR="001025A1" w:rsidRPr="005E3ED5">
        <w:rPr>
          <w:rFonts w:ascii="Calibri" w:hAnsi="Calibri"/>
        </w:rPr>
        <w:t> : Ajout des porteurs de projets dans la fiche référents</w:t>
      </w:r>
      <w:r w:rsidR="007C37EC" w:rsidRPr="005E3ED5">
        <w:rPr>
          <w:rFonts w:ascii="Calibri" w:hAnsi="Calibri"/>
        </w:rPr>
        <w:t xml:space="preserve"> et l’ajout d’une fonction « affecter à un autre référent » sur la fiche interlocuteur qui doit permettre de changer l’interlocuteur référent.</w:t>
      </w:r>
    </w:p>
    <w:p w14:paraId="4E899F25" w14:textId="59A7CBEE" w:rsidR="00FA4D55" w:rsidRPr="005E3ED5" w:rsidRDefault="00FA4D55" w:rsidP="001025A1">
      <w:pPr>
        <w:autoSpaceDE w:val="0"/>
        <w:autoSpaceDN w:val="0"/>
        <w:adjustRightInd w:val="0"/>
        <w:spacing w:after="0"/>
        <w:rPr>
          <w:rFonts w:ascii="Calibri" w:hAnsi="Calibri"/>
          <w:b/>
          <w:bCs/>
          <w:color w:val="auto"/>
          <w:szCs w:val="18"/>
        </w:rPr>
      </w:pPr>
      <w:r w:rsidRPr="005E3ED5">
        <w:rPr>
          <w:rFonts w:ascii="Calibri" w:hAnsi="Calibri"/>
          <w:b/>
          <w:bCs/>
          <w:color w:val="auto"/>
          <w:szCs w:val="18"/>
        </w:rPr>
        <w:t>En tant qu'administrateur du BO, je peux visualiser le détail d'une carte Interlocuteur afin de vérifier les informations</w:t>
      </w:r>
    </w:p>
    <w:tbl>
      <w:tblPr>
        <w:tblStyle w:val="Grilledutableau"/>
        <w:tblW w:w="0" w:type="auto"/>
        <w:tblLook w:val="04A0" w:firstRow="1" w:lastRow="0" w:firstColumn="1" w:lastColumn="0" w:noHBand="0" w:noVBand="1"/>
      </w:tblPr>
      <w:tblGrid>
        <w:gridCol w:w="421"/>
        <w:gridCol w:w="9093"/>
      </w:tblGrid>
      <w:tr w:rsidR="00F472C1" w:rsidRPr="005E3ED5" w14:paraId="07E97FA0" w14:textId="77777777" w:rsidTr="00FA4D55">
        <w:tc>
          <w:tcPr>
            <w:tcW w:w="421" w:type="dxa"/>
          </w:tcPr>
          <w:p w14:paraId="1905742C"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58E72AF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5E3ED5" w:rsidRDefault="00FA4D55" w:rsidP="00FA4D55">
            <w:pPr>
              <w:autoSpaceDE w:val="0"/>
              <w:autoSpaceDN w:val="0"/>
              <w:adjustRightInd w:val="0"/>
              <w:spacing w:after="0"/>
              <w:rPr>
                <w:rFonts w:ascii="Calibri" w:hAnsi="Calibri"/>
                <w:color w:val="auto"/>
                <w:szCs w:val="18"/>
              </w:rPr>
            </w:pPr>
          </w:p>
          <w:p w14:paraId="1A61AFB4" w14:textId="396AA5C5"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309E435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En haut à gauche "&lt; Retour à la liste" permet à l'administrateur de revenir sur la page précédente</w:t>
            </w:r>
          </w:p>
          <w:p w14:paraId="4289335F" w14:textId="042036D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"user"</w:t>
            </w:r>
          </w:p>
          <w:p w14:paraId="62E3BD7A" w14:textId="77777777" w:rsidR="00667E82" w:rsidRPr="005E3ED5" w:rsidRDefault="00667E82" w:rsidP="00FA4D55">
            <w:pPr>
              <w:autoSpaceDE w:val="0"/>
              <w:autoSpaceDN w:val="0"/>
              <w:adjustRightInd w:val="0"/>
              <w:spacing w:after="0"/>
              <w:rPr>
                <w:rFonts w:ascii="Calibri" w:hAnsi="Calibri"/>
                <w:color w:val="auto"/>
                <w:szCs w:val="18"/>
              </w:rPr>
            </w:pPr>
          </w:p>
          <w:p w14:paraId="24849F2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Ancrée à droite, alignée avec le haut de la photo un cadre gris (#D7D7D7) contenant</w:t>
            </w:r>
          </w:p>
          <w:p w14:paraId="0EDA5444"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Prénom et NOM sur la gauche du cadre</w:t>
            </w:r>
          </w:p>
          <w:p w14:paraId="68DF77E9"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Pr="005E3ED5" w:rsidRDefault="00667E82" w:rsidP="00FA4D55">
            <w:pPr>
              <w:autoSpaceDE w:val="0"/>
              <w:autoSpaceDN w:val="0"/>
              <w:adjustRightInd w:val="0"/>
              <w:spacing w:after="0"/>
              <w:rPr>
                <w:rFonts w:ascii="Calibri" w:hAnsi="Calibri"/>
                <w:color w:val="auto"/>
                <w:szCs w:val="18"/>
              </w:rPr>
            </w:pPr>
            <w:r w:rsidRPr="005E3ED5">
              <w:rPr>
                <w:rFonts w:ascii="Calibri" w:hAnsi="Calibri"/>
                <w:color w:val="auto"/>
                <w:szCs w:val="18"/>
              </w:rPr>
              <w:t>Sur le cadre gris, ancré à droite en gras : "</w:t>
            </w:r>
            <w:r w:rsidR="00AF0A78" w:rsidRPr="005E3ED5">
              <w:rPr>
                <w:rFonts w:ascii="Calibri" w:hAnsi="Calibri"/>
                <w:color w:val="auto"/>
                <w:szCs w:val="18"/>
              </w:rPr>
              <w:t>Charte qualité</w:t>
            </w:r>
            <w:r w:rsidRPr="005E3ED5">
              <w:rPr>
                <w:rFonts w:ascii="Calibri" w:hAnsi="Calibri"/>
                <w:color w:val="auto"/>
                <w:szCs w:val="18"/>
              </w:rPr>
              <w:t xml:space="preserve"> approuvée :" suivie de "Oui" ou "Non"</w:t>
            </w:r>
            <w:r w:rsidR="00FA4D55" w:rsidRPr="005E3ED5">
              <w:rPr>
                <w:rFonts w:ascii="Calibri" w:hAnsi="Calibri"/>
                <w:color w:val="auto"/>
                <w:szCs w:val="18"/>
              </w:rPr>
              <w:t xml:space="preserve">  </w:t>
            </w:r>
          </w:p>
          <w:p w14:paraId="60082339" w14:textId="19E9EB2D"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Sous le cadre gris, ancrés à gauche</w:t>
            </w:r>
          </w:p>
          <w:p w14:paraId="333C2C08"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"Poste :"</w:t>
            </w:r>
          </w:p>
          <w:p w14:paraId="2671FF15" w14:textId="769817F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"Téléphone :"</w:t>
            </w:r>
          </w:p>
          <w:p w14:paraId="7E5389B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"Email :"</w:t>
            </w:r>
          </w:p>
          <w:p w14:paraId="65D811F1" w14:textId="2D9E33E0"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"Domaine(s) de compétence(s) :"</w:t>
            </w:r>
          </w:p>
          <w:p w14:paraId="6D45C50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 de compétences :"</w:t>
            </w:r>
          </w:p>
          <w:p w14:paraId="28A49AE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"Filière :"</w:t>
            </w:r>
          </w:p>
          <w:p w14:paraId="4DD73F0C" w14:textId="2D311EB9"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Secteur d'activité (uniquement pour les Référent)</w:t>
            </w:r>
          </w:p>
          <w:p w14:paraId="559A92D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Sous le cadre gris, ancré à droite</w:t>
            </w:r>
          </w:p>
          <w:p w14:paraId="26010A85"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logo de la structure à laquelle l'interlocuteur est rattaché</w:t>
            </w:r>
          </w:p>
          <w:p w14:paraId="10FD48D1"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nom de la structure à laquelle l'interlocuteur est rattaché</w:t>
            </w:r>
          </w:p>
          <w:p w14:paraId="5FDF2BC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L'adresse de la structure à laquelle l'interlocuteur est rattaché (n°, rue, code postal ville)</w:t>
            </w:r>
          </w:p>
          <w:p w14:paraId="0F9E5CF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 xml:space="preserve">    Un onglet "Ses dispositifs" affiché uniquement si l'interlocuteur est déclaré à minima "Expert"</w:t>
            </w:r>
          </w:p>
          <w:p w14:paraId="01467B01" w14:textId="2BAF8A36" w:rsidR="00F472C1"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bouton "Modifier" </w:t>
            </w:r>
            <w:r w:rsidR="00CD21B1" w:rsidRPr="005E3ED5">
              <w:rPr>
                <w:rFonts w:ascii="Calibri" w:hAnsi="Calibri"/>
                <w:color w:val="auto"/>
                <w:szCs w:val="18"/>
              </w:rPr>
              <w:t>en Jaune (#</w:t>
            </w:r>
            <w:r w:rsidR="00CD21B1" w:rsidRPr="005E3ED5">
              <w:rPr>
                <w:rFonts w:ascii="Calibri" w:hAnsi="Calibri"/>
              </w:rPr>
              <w:t>FFFF00)</w:t>
            </w:r>
          </w:p>
        </w:tc>
      </w:tr>
      <w:tr w:rsidR="00F472C1" w:rsidRPr="005E3ED5" w14:paraId="39E89302" w14:textId="77777777" w:rsidTr="00FA4D55">
        <w:tc>
          <w:tcPr>
            <w:tcW w:w="421" w:type="dxa"/>
          </w:tcPr>
          <w:p w14:paraId="23D1E1B0"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7D83D669" w14:textId="596C47CE" w:rsidR="00CD21B1" w:rsidRPr="005E3ED5" w:rsidRDefault="00CD21B1" w:rsidP="00CD21B1">
            <w:pPr>
              <w:autoSpaceDE w:val="0"/>
              <w:autoSpaceDN w:val="0"/>
              <w:adjustRightInd w:val="0"/>
              <w:spacing w:after="0"/>
              <w:rPr>
                <w:rFonts w:ascii="Calibri" w:hAnsi="Calibri"/>
                <w:color w:val="auto"/>
                <w:szCs w:val="18"/>
              </w:rPr>
            </w:pPr>
            <w:r w:rsidRPr="005E3ED5">
              <w:rPr>
                <w:rFonts w:ascii="Calibri" w:hAnsi="Calibri"/>
                <w:color w:val="auto"/>
                <w:szCs w:val="18"/>
              </w:rPr>
              <w:t>L'onglet "Son portefeuille" est composé de :</w:t>
            </w:r>
          </w:p>
          <w:p w14:paraId="728C4FAC" w14:textId="510966CE" w:rsidR="00CD21B1" w:rsidRPr="005E3ED5"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5E3ED5">
              <w:rPr>
                <w:rFonts w:ascii="Calibri" w:hAnsi="Calibri"/>
                <w:color w:val="auto"/>
                <w:szCs w:val="18"/>
              </w:rPr>
              <w:t>Une zone de saisie pour rechercher une entreprise ou un porteur de son portefeuille. La recherche est faite sur le SIRET, le nom de l'entreprise, le nom du porteur</w:t>
            </w:r>
          </w:p>
          <w:p w14:paraId="0BD95DAB" w14:textId="30A84CE8" w:rsidR="00CD21B1" w:rsidRPr="005E3ED5"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5E3ED5">
              <w:rPr>
                <w:rFonts w:ascii="Calibri" w:hAnsi="Calibri"/>
                <w:color w:val="auto"/>
                <w:szCs w:val="18"/>
              </w:rPr>
              <w:t>Un bouton "Loupe" pour exécuter la recherche</w:t>
            </w:r>
          </w:p>
          <w:p w14:paraId="494C2794" w14:textId="77777777" w:rsidR="00AF0A78" w:rsidRPr="005E3ED5" w:rsidRDefault="00CD21B1" w:rsidP="00CD21B1">
            <w:pPr>
              <w:pStyle w:val="Paragraphedeliste"/>
              <w:numPr>
                <w:ilvl w:val="0"/>
                <w:numId w:val="33"/>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tableau résultat de 4 colonnes : "SIRET (si Entreprise)", "Nom de l'entreprise / du porteur de projet", "Mandataire", " "</w:t>
            </w:r>
          </w:p>
          <w:p w14:paraId="51E034D3" w14:textId="56F75F7C" w:rsidR="00CD21B1" w:rsidRPr="005E3ED5" w:rsidRDefault="00CD21B1" w:rsidP="00AF0A78">
            <w:pPr>
              <w:autoSpaceDE w:val="0"/>
              <w:autoSpaceDN w:val="0"/>
              <w:adjustRightInd w:val="0"/>
              <w:spacing w:after="0"/>
              <w:rPr>
                <w:rFonts w:ascii="Calibri" w:hAnsi="Calibri"/>
                <w:color w:val="auto"/>
                <w:szCs w:val="18"/>
              </w:rPr>
            </w:pPr>
            <w:r w:rsidRPr="005E3ED5">
              <w:rPr>
                <w:rFonts w:ascii="Calibri" w:hAnsi="Calibri"/>
                <w:color w:val="auto"/>
                <w:szCs w:val="18"/>
              </w:rPr>
              <w:t>Par défaut le tableau est trié par ordre alphabétique du Nom de l'entreprise/du porteur de projet. Une</w:t>
            </w:r>
            <w:r w:rsidR="00AF0A78" w:rsidRPr="005E3ED5">
              <w:rPr>
                <w:rFonts w:ascii="Calibri" w:hAnsi="Calibri"/>
                <w:color w:val="auto"/>
                <w:szCs w:val="18"/>
              </w:rPr>
              <w:t xml:space="preserve"> </w:t>
            </w:r>
            <w:r w:rsidRPr="005E3ED5">
              <w:rPr>
                <w:rFonts w:ascii="Calibri" w:hAnsi="Calibri"/>
                <w:color w:val="auto"/>
                <w:szCs w:val="18"/>
              </w:rPr>
              <w:t>fonctionnalité de tri est proposée sur les colonnes "</w:t>
            </w:r>
            <w:r w:rsidR="00773E21" w:rsidRPr="005E3ED5">
              <w:rPr>
                <w:rFonts w:ascii="Calibri" w:hAnsi="Calibri"/>
                <w:color w:val="auto"/>
                <w:szCs w:val="18"/>
              </w:rPr>
              <w:t>Siret (si entreprise)</w:t>
            </w:r>
            <w:r w:rsidRPr="005E3ED5">
              <w:rPr>
                <w:rFonts w:ascii="Calibri" w:hAnsi="Calibri"/>
                <w:color w:val="auto"/>
                <w:szCs w:val="18"/>
              </w:rPr>
              <w:t>" et "Mandataires"</w:t>
            </w:r>
          </w:p>
          <w:p w14:paraId="45CBE3A2" w14:textId="07BEF864" w:rsidR="00F472C1" w:rsidRPr="005E3ED5" w:rsidRDefault="00CD21B1" w:rsidP="00CD21B1">
            <w:pPr>
              <w:autoSpaceDE w:val="0"/>
              <w:autoSpaceDN w:val="0"/>
              <w:adjustRightInd w:val="0"/>
              <w:spacing w:after="0"/>
              <w:rPr>
                <w:rFonts w:ascii="Calibri" w:hAnsi="Calibri"/>
                <w:b/>
                <w:bCs/>
                <w:color w:val="auto"/>
                <w:szCs w:val="18"/>
              </w:rPr>
            </w:pPr>
            <w:r w:rsidRPr="005E3ED5">
              <w:rPr>
                <w:rFonts w:ascii="Calibri" w:hAnsi="Calibri"/>
                <w:b/>
                <w:bCs/>
                <w:color w:val="auto"/>
                <w:szCs w:val="18"/>
              </w:rPr>
              <w:t>Pour chaque ligne, dans la 4ème colonne (qui n'a pas de libellé), un lien pour accéder à la fonctionnalité "Affecter à un autre référent"</w:t>
            </w:r>
          </w:p>
        </w:tc>
      </w:tr>
    </w:tbl>
    <w:p w14:paraId="4383B491" w14:textId="28C2379B" w:rsidR="001025A1" w:rsidRPr="005E3ED5" w:rsidRDefault="001025A1" w:rsidP="00667E82">
      <w:pPr>
        <w:autoSpaceDE w:val="0"/>
        <w:autoSpaceDN w:val="0"/>
        <w:adjustRightInd w:val="0"/>
        <w:spacing w:after="0"/>
        <w:rPr>
          <w:rFonts w:ascii="Calibri" w:hAnsi="Calibri"/>
          <w:color w:val="auto"/>
          <w:szCs w:val="18"/>
        </w:rPr>
      </w:pPr>
    </w:p>
    <w:p w14:paraId="5AB85B9A" w14:textId="77777777" w:rsidR="00550E22"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3DDBED21" w14:textId="2825DD03" w:rsidR="00D8001B"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br/>
      </w:r>
      <w:r w:rsidR="00DA47C6" w:rsidRPr="005E3ED5">
        <w:rPr>
          <w:rFonts w:ascii="Calibri" w:hAnsi="Calibri"/>
          <w:noProof/>
          <w:color w:val="auto"/>
          <w:szCs w:val="18"/>
          <w:u w:val="single"/>
        </w:rPr>
        <w:drawing>
          <wp:inline distT="0" distB="0" distL="0" distR="0" wp14:anchorId="4F9C8059" wp14:editId="77DA1270">
            <wp:extent cx="4729075" cy="12855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6799" cy="1290368"/>
                    </a:xfrm>
                    <a:prstGeom prst="rect">
                      <a:avLst/>
                    </a:prstGeom>
                  </pic:spPr>
                </pic:pic>
              </a:graphicData>
            </a:graphic>
          </wp:inline>
        </w:drawing>
      </w:r>
    </w:p>
    <w:p w14:paraId="65B2952E" w14:textId="77777777" w:rsidR="00F95CA0" w:rsidRPr="005E3ED5" w:rsidRDefault="00F95CA0" w:rsidP="00667E82">
      <w:pPr>
        <w:autoSpaceDE w:val="0"/>
        <w:autoSpaceDN w:val="0"/>
        <w:adjustRightInd w:val="0"/>
        <w:spacing w:after="0"/>
        <w:rPr>
          <w:rFonts w:ascii="Calibri" w:hAnsi="Calibri"/>
          <w:color w:val="auto"/>
          <w:szCs w:val="18"/>
          <w:u w:val="single"/>
        </w:rPr>
      </w:pPr>
    </w:p>
    <w:p w14:paraId="1A4F9A9F" w14:textId="6554C9F9" w:rsidR="00D8001B" w:rsidRPr="005E3ED5" w:rsidRDefault="009941C4" w:rsidP="00886DC4">
      <w:pPr>
        <w:pStyle w:val="Listlevel1"/>
        <w:rPr>
          <w:rFonts w:ascii="Calibri" w:hAnsi="Calibri"/>
        </w:rPr>
      </w:pPr>
      <w:r w:rsidRPr="005E3ED5">
        <w:rPr>
          <w:rFonts w:ascii="Calibri" w:hAnsi="Calibri"/>
        </w:rPr>
        <w:t>PR7 : Extraction des dispositifs</w:t>
      </w:r>
    </w:p>
    <w:p w14:paraId="4C090390" w14:textId="7BF22720" w:rsidR="00BF3EE7" w:rsidRPr="005E3ED5" w:rsidRDefault="00BF3EE7" w:rsidP="00190F30">
      <w:pPr>
        <w:pStyle w:val="Listlevel1"/>
        <w:numPr>
          <w:ilvl w:val="0"/>
          <w:numId w:val="0"/>
        </w:numPr>
        <w:rPr>
          <w:rFonts w:ascii="Calibri" w:hAnsi="Calibri"/>
        </w:rPr>
      </w:pPr>
      <w:r w:rsidRPr="005E3ED5">
        <w:rPr>
          <w:rFonts w:ascii="Calibri" w:hAnsi="Calibri"/>
          <w:sz w:val="18"/>
          <w:szCs w:val="18"/>
        </w:rPr>
        <w:t>En tant qu'administrateur du BO, je peux visualiser tous les dispositifs saisis sur la plateforme afin d 'avoir une vue d'ensemble</w:t>
      </w:r>
    </w:p>
    <w:tbl>
      <w:tblPr>
        <w:tblStyle w:val="Grilledutableau"/>
        <w:tblW w:w="0" w:type="auto"/>
        <w:tblLook w:val="04A0" w:firstRow="1" w:lastRow="0" w:firstColumn="1" w:lastColumn="0" w:noHBand="0" w:noVBand="1"/>
      </w:tblPr>
      <w:tblGrid>
        <w:gridCol w:w="421"/>
        <w:gridCol w:w="9093"/>
      </w:tblGrid>
      <w:tr w:rsidR="00BF3EE7" w:rsidRPr="005E3ED5" w14:paraId="4E9A3A6E" w14:textId="77777777" w:rsidTr="00672CB2">
        <w:tc>
          <w:tcPr>
            <w:tcW w:w="421" w:type="dxa"/>
          </w:tcPr>
          <w:p w14:paraId="10DA7665" w14:textId="77777777" w:rsidR="00BF3EE7" w:rsidRPr="005E3ED5" w:rsidRDefault="00BF3EE7" w:rsidP="00672CB2">
            <w:pPr>
              <w:autoSpaceDE w:val="0"/>
              <w:autoSpaceDN w:val="0"/>
              <w:adjustRightInd w:val="0"/>
              <w:spacing w:after="0"/>
              <w:rPr>
                <w:rFonts w:ascii="Calibri" w:hAnsi="Calibri"/>
                <w:color w:val="auto"/>
                <w:szCs w:val="18"/>
              </w:rPr>
            </w:pPr>
          </w:p>
        </w:tc>
        <w:tc>
          <w:tcPr>
            <w:tcW w:w="9093" w:type="dxa"/>
          </w:tcPr>
          <w:p w14:paraId="5F98CEE4" w14:textId="44DF24E8"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Lorsque l'administrateur clique sur dispositifs du menu de gauche (ou sur Voir tout de la vignette) il voit tous les dispositifs déjà saisis dans le BO.</w:t>
            </w:r>
          </w:p>
          <w:p w14:paraId="3A5F837A" w14:textId="77777777" w:rsidR="00BF3EE7" w:rsidRPr="005E3ED5" w:rsidRDefault="00BF3EE7" w:rsidP="00BF3EE7">
            <w:pPr>
              <w:autoSpaceDE w:val="0"/>
              <w:autoSpaceDN w:val="0"/>
              <w:adjustRightInd w:val="0"/>
              <w:spacing w:after="0"/>
              <w:rPr>
                <w:rFonts w:ascii="Calibri" w:hAnsi="Calibri"/>
                <w:color w:val="auto"/>
                <w:szCs w:val="18"/>
              </w:rPr>
            </w:pPr>
          </w:p>
          <w:p w14:paraId="267FD57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0897902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 titre centré en haut de l'écran "Les dispositifs"</w:t>
            </w:r>
          </w:p>
          <w:p w14:paraId="39815B8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D'une zone de saisie contenant le libellé "Rechercher" (écrit en gris et italique)</w:t>
            </w:r>
          </w:p>
          <w:p w14:paraId="32A0B7C3" w14:textId="39126EAE"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 xml:space="preserve">D'un bouton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"loupe" permettant d'exécuter la recherche</w:t>
            </w:r>
          </w:p>
          <w:p w14:paraId="132CE9F2" w14:textId="50853121" w:rsidR="00BF3EE7" w:rsidRPr="005E3ED5" w:rsidRDefault="00BF3EE7" w:rsidP="00BF3EE7">
            <w:pPr>
              <w:autoSpaceDE w:val="0"/>
              <w:autoSpaceDN w:val="0"/>
              <w:adjustRightInd w:val="0"/>
              <w:spacing w:after="0"/>
              <w:rPr>
                <w:rFonts w:ascii="Calibri" w:hAnsi="Calibri"/>
                <w:b/>
                <w:bCs/>
                <w:color w:val="auto"/>
                <w:szCs w:val="18"/>
              </w:rPr>
            </w:pPr>
            <w:r w:rsidRPr="005E3ED5">
              <w:rPr>
                <w:rFonts w:ascii="Calibri" w:hAnsi="Calibri"/>
                <w:b/>
                <w:bCs/>
                <w:color w:val="auto"/>
                <w:szCs w:val="18"/>
              </w:rPr>
              <w:t xml:space="preserve">D'un bouton </w:t>
            </w:r>
            <w:proofErr w:type="spellStart"/>
            <w:r w:rsidRPr="005E3ED5">
              <w:rPr>
                <w:rFonts w:ascii="Calibri" w:hAnsi="Calibri"/>
                <w:b/>
                <w:bCs/>
                <w:color w:val="auto"/>
                <w:szCs w:val="18"/>
              </w:rPr>
              <w:t>picto</w:t>
            </w:r>
            <w:proofErr w:type="spellEnd"/>
            <w:r w:rsidRPr="005E3ED5">
              <w:rPr>
                <w:rFonts w:ascii="Calibri" w:hAnsi="Calibri"/>
                <w:b/>
                <w:bCs/>
                <w:color w:val="auto"/>
                <w:szCs w:val="18"/>
              </w:rPr>
              <w:t xml:space="preserve"> "</w:t>
            </w:r>
            <w:r w:rsidR="005E0076" w:rsidRPr="005E3ED5">
              <w:rPr>
                <w:rFonts w:ascii="Calibri" w:hAnsi="Calibri"/>
                <w:b/>
                <w:bCs/>
                <w:color w:val="auto"/>
                <w:szCs w:val="18"/>
              </w:rPr>
              <w:t>Exporter les données</w:t>
            </w:r>
            <w:r w:rsidRPr="005E3ED5">
              <w:rPr>
                <w:rFonts w:ascii="Calibri" w:hAnsi="Calibri"/>
                <w:b/>
                <w:bCs/>
                <w:color w:val="auto"/>
                <w:szCs w:val="18"/>
              </w:rPr>
              <w:t>" permettant l’</w:t>
            </w:r>
            <w:r w:rsidR="005E0076" w:rsidRPr="005E3ED5">
              <w:rPr>
                <w:rFonts w:ascii="Calibri" w:hAnsi="Calibri"/>
                <w:b/>
                <w:bCs/>
                <w:color w:val="auto"/>
                <w:szCs w:val="18"/>
              </w:rPr>
              <w:t>export</w:t>
            </w:r>
            <w:r w:rsidRPr="005E3ED5">
              <w:rPr>
                <w:rFonts w:ascii="Calibri" w:hAnsi="Calibri"/>
                <w:b/>
                <w:bCs/>
                <w:color w:val="auto"/>
                <w:szCs w:val="18"/>
              </w:rPr>
              <w:t xml:space="preserve"> des dispositifs</w:t>
            </w:r>
          </w:p>
          <w:p w14:paraId="5AB6816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 xml:space="preserve">D'un bouton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"créer" pour créer un nouveau dispositif</w:t>
            </w:r>
          </w:p>
          <w:p w14:paraId="268EB31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De trois onglets</w:t>
            </w:r>
          </w:p>
          <w:p w14:paraId="4B796A6C"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"Tous"+ le nombre de dispositifs écrits entre parenthèses</w:t>
            </w:r>
          </w:p>
          <w:p w14:paraId="0BF48EC0"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"Actifs"+ le nombre de dispositifs actifs écrits entre parenthèses</w:t>
            </w:r>
          </w:p>
          <w:p w14:paraId="09C7BC94" w14:textId="0D631F73" w:rsidR="00BF3EE7" w:rsidRPr="005E3ED5" w:rsidRDefault="00BF3EE7" w:rsidP="00672CB2">
            <w:pPr>
              <w:autoSpaceDE w:val="0"/>
              <w:autoSpaceDN w:val="0"/>
              <w:adjustRightInd w:val="0"/>
              <w:spacing w:after="0"/>
              <w:rPr>
                <w:rFonts w:ascii="Calibri" w:hAnsi="Calibri"/>
                <w:color w:val="auto"/>
                <w:szCs w:val="18"/>
              </w:rPr>
            </w:pPr>
            <w:r w:rsidRPr="005E3ED5">
              <w:rPr>
                <w:rFonts w:ascii="Calibri" w:hAnsi="Calibri"/>
                <w:color w:val="auto"/>
                <w:szCs w:val="18"/>
              </w:rPr>
              <w:t>"Inactifs""+ le nombre de dispositifs inactifs écrits entre parenthèses</w:t>
            </w:r>
          </w:p>
        </w:tc>
      </w:tr>
    </w:tbl>
    <w:p w14:paraId="0DC05E70" w14:textId="77777777" w:rsidR="00BF3EE7" w:rsidRPr="005E3ED5" w:rsidRDefault="00BF3EE7" w:rsidP="00BF3EE7">
      <w:pPr>
        <w:autoSpaceDE w:val="0"/>
        <w:autoSpaceDN w:val="0"/>
        <w:adjustRightInd w:val="0"/>
        <w:spacing w:after="0"/>
        <w:rPr>
          <w:rFonts w:ascii="Calibri" w:hAnsi="Calibri"/>
          <w:color w:val="auto"/>
          <w:szCs w:val="18"/>
        </w:rPr>
      </w:pPr>
    </w:p>
    <w:p w14:paraId="27F3A550" w14:textId="77777777" w:rsidR="00BF3EE7" w:rsidRPr="005E3ED5" w:rsidRDefault="00BF3EE7" w:rsidP="00BF3EE7">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19C123CB" w14:textId="78134FF7" w:rsidR="00BF3EE7" w:rsidRPr="005E3ED5" w:rsidRDefault="00BF3EE7" w:rsidP="00667E82">
      <w:pPr>
        <w:autoSpaceDE w:val="0"/>
        <w:autoSpaceDN w:val="0"/>
        <w:adjustRightInd w:val="0"/>
        <w:spacing w:after="0"/>
        <w:rPr>
          <w:rFonts w:ascii="Calibri" w:hAnsi="Calibri"/>
          <w:color w:val="auto"/>
          <w:szCs w:val="18"/>
          <w:u w:val="single"/>
        </w:rPr>
      </w:pPr>
    </w:p>
    <w:p w14:paraId="17EFAE3E" w14:textId="01452112" w:rsidR="00550E22" w:rsidRPr="005E3ED5" w:rsidRDefault="00550E22" w:rsidP="00667E82">
      <w:pPr>
        <w:autoSpaceDE w:val="0"/>
        <w:autoSpaceDN w:val="0"/>
        <w:adjustRightInd w:val="0"/>
        <w:spacing w:after="0"/>
        <w:rPr>
          <w:rFonts w:ascii="Calibri" w:hAnsi="Calibri"/>
          <w:color w:val="auto"/>
          <w:szCs w:val="18"/>
          <w:u w:val="single"/>
        </w:rPr>
      </w:pPr>
      <w:r w:rsidRPr="005E3ED5">
        <w:rPr>
          <w:rFonts w:ascii="Calibri" w:hAnsi="Calibri"/>
          <w:noProof/>
          <w:color w:val="auto"/>
          <w:szCs w:val="18"/>
          <w:u w:val="single"/>
        </w:rPr>
        <w:drawing>
          <wp:inline distT="0" distB="0" distL="0" distR="0" wp14:anchorId="5D6D8A37" wp14:editId="62618B9F">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9444" cy="489736"/>
                    </a:xfrm>
                    <a:prstGeom prst="rect">
                      <a:avLst/>
                    </a:prstGeom>
                  </pic:spPr>
                </pic:pic>
              </a:graphicData>
            </a:graphic>
          </wp:inline>
        </w:drawing>
      </w:r>
    </w:p>
    <w:p w14:paraId="00885517" w14:textId="77777777" w:rsidR="00550E22" w:rsidRPr="005E3ED5" w:rsidRDefault="00550E22" w:rsidP="00667E82">
      <w:pPr>
        <w:autoSpaceDE w:val="0"/>
        <w:autoSpaceDN w:val="0"/>
        <w:adjustRightInd w:val="0"/>
        <w:spacing w:after="0"/>
        <w:rPr>
          <w:rFonts w:ascii="Calibri" w:hAnsi="Calibri"/>
          <w:color w:val="auto"/>
          <w:szCs w:val="18"/>
          <w:u w:val="single"/>
        </w:rPr>
      </w:pPr>
    </w:p>
    <w:p w14:paraId="169FD81B" w14:textId="2FCECEE0" w:rsidR="00494AD5" w:rsidRPr="005E3ED5" w:rsidRDefault="00550E22" w:rsidP="00550E22">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r>
      <w:r w:rsidR="00494AD5" w:rsidRPr="005E3ED5">
        <w:rPr>
          <w:rFonts w:ascii="Calibri" w:hAnsi="Calibri"/>
          <w:color w:val="auto"/>
          <w:szCs w:val="18"/>
        </w:rPr>
        <w:t>F</w:t>
      </w:r>
      <w:r w:rsidRPr="005E3ED5">
        <w:rPr>
          <w:rFonts w:ascii="Calibri" w:hAnsi="Calibri"/>
          <w:color w:val="auto"/>
          <w:szCs w:val="18"/>
        </w:rPr>
        <w:t>ichier en format csv rassemblant la liste des dispositifs du Hub avec les champs suivants :</w:t>
      </w:r>
    </w:p>
    <w:p w14:paraId="0B06E373" w14:textId="77777777" w:rsidR="00494AD5" w:rsidRPr="005E3ED5" w:rsidRDefault="00494AD5" w:rsidP="00550E22">
      <w:pPr>
        <w:autoSpaceDE w:val="0"/>
        <w:autoSpaceDN w:val="0"/>
        <w:adjustRightInd w:val="0"/>
        <w:spacing w:after="0"/>
        <w:rPr>
          <w:rFonts w:ascii="Calibri" w:hAnsi="Calibri"/>
          <w:color w:val="auto"/>
          <w:szCs w:val="18"/>
        </w:rPr>
      </w:pPr>
    </w:p>
    <w:p w14:paraId="44B08195" w14:textId="49CDAC16" w:rsidR="00550E22" w:rsidRPr="005E3ED5" w:rsidRDefault="00494AD5" w:rsidP="00550E22">
      <w:pPr>
        <w:autoSpaceDE w:val="0"/>
        <w:autoSpaceDN w:val="0"/>
        <w:adjustRightInd w:val="0"/>
        <w:spacing w:after="0"/>
        <w:rPr>
          <w:rFonts w:ascii="Calibri" w:hAnsi="Calibri"/>
          <w:color w:val="auto"/>
          <w:szCs w:val="18"/>
        </w:rPr>
      </w:pPr>
      <w:r w:rsidRPr="005E3ED5">
        <w:rPr>
          <w:rFonts w:ascii="Calibri" w:hAnsi="Calibri"/>
          <w:color w:val="auto"/>
          <w:szCs w:val="18"/>
        </w:rPr>
        <w:t>I</w:t>
      </w:r>
      <w:r w:rsidR="00AE6A6C" w:rsidRPr="005E3ED5">
        <w:rPr>
          <w:rFonts w:ascii="Calibri" w:hAnsi="Calibri"/>
          <w:color w:val="auto"/>
          <w:szCs w:val="18"/>
        </w:rPr>
        <w:t xml:space="preserve">d, Nom, Courriel, Catégorie, Phrase d’accroche, Chiffres clés, Actif, Type, Filières, Catégories du projet, Dépenses éligibles, Objectifs, Nature aide, Tags, NAF exclus, </w:t>
      </w:r>
      <w:r w:rsidRPr="005E3ED5">
        <w:rPr>
          <w:rFonts w:ascii="Calibri" w:hAnsi="Calibri"/>
          <w:color w:val="auto"/>
          <w:szCs w:val="18"/>
        </w:rPr>
        <w:t>Date de création</w:t>
      </w:r>
      <w:r w:rsidR="00AE6A6C" w:rsidRPr="005E3ED5">
        <w:rPr>
          <w:rFonts w:ascii="Calibri" w:hAnsi="Calibri"/>
          <w:color w:val="auto"/>
          <w:szCs w:val="18"/>
        </w:rPr>
        <w:t xml:space="preserve">, </w:t>
      </w:r>
      <w:r w:rsidRPr="005E3ED5">
        <w:rPr>
          <w:rFonts w:ascii="Calibri" w:hAnsi="Calibri"/>
          <w:color w:val="auto"/>
          <w:szCs w:val="18"/>
        </w:rPr>
        <w:t xml:space="preserve">Date </w:t>
      </w:r>
      <w:proofErr w:type="spellStart"/>
      <w:r w:rsidRPr="005E3ED5">
        <w:rPr>
          <w:rFonts w:ascii="Calibri" w:hAnsi="Calibri"/>
          <w:color w:val="auto"/>
          <w:szCs w:val="18"/>
        </w:rPr>
        <w:t>MaJ</w:t>
      </w:r>
      <w:proofErr w:type="spellEnd"/>
      <w:r w:rsidR="00AE6A6C" w:rsidRPr="005E3ED5">
        <w:rPr>
          <w:rFonts w:ascii="Calibri" w:hAnsi="Calibri"/>
          <w:color w:val="auto"/>
          <w:szCs w:val="18"/>
        </w:rPr>
        <w:t xml:space="preserve">, </w:t>
      </w:r>
      <w:r w:rsidRPr="005E3ED5">
        <w:rPr>
          <w:rFonts w:ascii="Calibri" w:hAnsi="Calibri"/>
          <w:color w:val="auto"/>
          <w:szCs w:val="18"/>
        </w:rPr>
        <w:t>Date de départ</w:t>
      </w:r>
      <w:r w:rsidR="00AE6A6C" w:rsidRPr="005E3ED5">
        <w:rPr>
          <w:rFonts w:ascii="Calibri" w:hAnsi="Calibri"/>
          <w:color w:val="auto"/>
          <w:szCs w:val="18"/>
        </w:rPr>
        <w:t xml:space="preserve">, </w:t>
      </w:r>
      <w:r w:rsidRPr="005E3ED5">
        <w:rPr>
          <w:rFonts w:ascii="Calibri" w:hAnsi="Calibri"/>
          <w:color w:val="auto"/>
          <w:szCs w:val="18"/>
        </w:rPr>
        <w:t>Date de fin</w:t>
      </w:r>
      <w:r w:rsidR="00AE6A6C" w:rsidRPr="005E3ED5">
        <w:rPr>
          <w:rFonts w:ascii="Calibri" w:hAnsi="Calibri"/>
          <w:color w:val="auto"/>
          <w:szCs w:val="18"/>
        </w:rPr>
        <w:t xml:space="preserve">, </w:t>
      </w:r>
      <w:r w:rsidRPr="005E3ED5">
        <w:rPr>
          <w:rFonts w:ascii="Calibri" w:hAnsi="Calibri"/>
          <w:color w:val="auto"/>
          <w:szCs w:val="18"/>
        </w:rPr>
        <w:t>O</w:t>
      </w:r>
      <w:r w:rsidR="00AE6A6C" w:rsidRPr="005E3ED5">
        <w:rPr>
          <w:rFonts w:ascii="Calibri" w:hAnsi="Calibri"/>
          <w:color w:val="auto"/>
          <w:szCs w:val="18"/>
        </w:rPr>
        <w:t xml:space="preserve">perateur, </w:t>
      </w:r>
      <w:r w:rsidRPr="005E3ED5">
        <w:rPr>
          <w:rFonts w:ascii="Calibri" w:hAnsi="Calibri"/>
          <w:color w:val="auto"/>
          <w:szCs w:val="18"/>
        </w:rPr>
        <w:t>E</w:t>
      </w:r>
      <w:r w:rsidR="00AE6A6C" w:rsidRPr="005E3ED5">
        <w:rPr>
          <w:rFonts w:ascii="Calibri" w:hAnsi="Calibri"/>
          <w:color w:val="auto"/>
          <w:szCs w:val="18"/>
        </w:rPr>
        <w:t>xperts, Lien fiche descriptive (</w:t>
      </w:r>
      <w:proofErr w:type="spellStart"/>
      <w:r w:rsidR="00AE6A6C" w:rsidRPr="005E3ED5">
        <w:rPr>
          <w:rFonts w:ascii="Calibri" w:hAnsi="Calibri"/>
          <w:color w:val="auto"/>
          <w:szCs w:val="18"/>
        </w:rPr>
        <w:t>pdf</w:t>
      </w:r>
      <w:proofErr w:type="spellEnd"/>
      <w:r w:rsidR="00AE6A6C" w:rsidRPr="005E3ED5">
        <w:rPr>
          <w:rFonts w:ascii="Calibri" w:hAnsi="Calibri"/>
          <w:color w:val="auto"/>
          <w:szCs w:val="18"/>
        </w:rPr>
        <w:t>)(nom du document + nom pour l'affichage s'il y en a un spécifique),</w:t>
      </w:r>
      <w:r w:rsidRPr="005E3ED5">
        <w:rPr>
          <w:rFonts w:ascii="Calibri" w:hAnsi="Calibri"/>
          <w:color w:val="auto"/>
          <w:szCs w:val="18"/>
        </w:rPr>
        <w:t xml:space="preserve"> D</w:t>
      </w:r>
      <w:r w:rsidR="00AE6A6C" w:rsidRPr="005E3ED5">
        <w:rPr>
          <w:rFonts w:ascii="Calibri" w:hAnsi="Calibri"/>
          <w:color w:val="auto"/>
          <w:szCs w:val="18"/>
        </w:rPr>
        <w:t xml:space="preserve">ocuments, Documents visibles uniquement sur le portail Agents (Lien vers la FAQ, PDF), Liens de </w:t>
      </w:r>
      <w:r w:rsidRPr="005E3ED5">
        <w:rPr>
          <w:rFonts w:ascii="Calibri" w:hAnsi="Calibri"/>
          <w:color w:val="auto"/>
          <w:szCs w:val="18"/>
        </w:rPr>
        <w:t>dépôt</w:t>
      </w:r>
      <w:r w:rsidR="00AE6A6C" w:rsidRPr="005E3ED5">
        <w:rPr>
          <w:rFonts w:ascii="Calibri" w:hAnsi="Calibri"/>
          <w:color w:val="auto"/>
          <w:szCs w:val="18"/>
        </w:rPr>
        <w:t xml:space="preserve"> de dossier PDF (+ nom du lien s'il existe dans la colonne suivante, séparés par des slashs),</w:t>
      </w:r>
      <w:r w:rsidRPr="005E3ED5">
        <w:rPr>
          <w:rFonts w:ascii="Calibri" w:hAnsi="Calibri"/>
          <w:color w:val="auto"/>
          <w:szCs w:val="18"/>
        </w:rPr>
        <w:t xml:space="preserve"> </w:t>
      </w:r>
      <w:r w:rsidR="00AE6A6C" w:rsidRPr="005E3ED5">
        <w:rPr>
          <w:rFonts w:ascii="Calibri" w:hAnsi="Calibri"/>
          <w:color w:val="auto"/>
          <w:szCs w:val="18"/>
        </w:rPr>
        <w:t xml:space="preserve">Liens de dépôt de dossier URL (URL + nom du lien s'il existe, séparés par des slashs), Vidéos (nom de la vidéo : URL de la vidéo, séparés par des slashs), </w:t>
      </w:r>
      <w:r w:rsidRPr="005E3ED5">
        <w:rPr>
          <w:rFonts w:ascii="Calibri" w:hAnsi="Calibri"/>
          <w:color w:val="auto"/>
          <w:szCs w:val="18"/>
        </w:rPr>
        <w:t>Age min</w:t>
      </w:r>
      <w:r w:rsidR="00AE6A6C" w:rsidRPr="005E3ED5">
        <w:rPr>
          <w:rFonts w:ascii="Calibri" w:hAnsi="Calibri"/>
          <w:color w:val="auto"/>
          <w:szCs w:val="18"/>
        </w:rPr>
        <w:t xml:space="preserve">, Age max,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min</w:t>
      </w:r>
      <w:r w:rsidR="00AE6A6C" w:rsidRPr="005E3ED5">
        <w:rPr>
          <w:rFonts w:ascii="Calibri" w:hAnsi="Calibri"/>
          <w:color w:val="auto"/>
          <w:szCs w:val="18"/>
        </w:rPr>
        <w:t xml:space="preserve"> ,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max</w:t>
      </w:r>
      <w:r w:rsidR="00AE6A6C" w:rsidRPr="005E3ED5">
        <w:rPr>
          <w:rFonts w:ascii="Calibri" w:hAnsi="Calibri"/>
          <w:color w:val="auto"/>
          <w:szCs w:val="18"/>
        </w:rPr>
        <w:t>, Lien URL de la page</w:t>
      </w:r>
      <w:r w:rsidRPr="005E3ED5">
        <w:rPr>
          <w:rFonts w:ascii="Calibri" w:hAnsi="Calibri"/>
          <w:color w:val="auto"/>
          <w:szCs w:val="18"/>
        </w:rPr>
        <w:t>.</w:t>
      </w:r>
    </w:p>
    <w:p w14:paraId="09A61CE9" w14:textId="59B747AE" w:rsidR="00886DC4" w:rsidRPr="005E3ED5" w:rsidRDefault="00886DC4" w:rsidP="00550E22">
      <w:pPr>
        <w:autoSpaceDE w:val="0"/>
        <w:autoSpaceDN w:val="0"/>
        <w:adjustRightInd w:val="0"/>
        <w:spacing w:after="0"/>
        <w:rPr>
          <w:rFonts w:ascii="Calibri" w:hAnsi="Calibri"/>
          <w:color w:val="auto"/>
          <w:szCs w:val="18"/>
        </w:rPr>
      </w:pPr>
    </w:p>
    <w:p w14:paraId="1E54EA3A" w14:textId="3E9E5147" w:rsidR="00886DC4" w:rsidRPr="005E3ED5" w:rsidRDefault="00886DC4" w:rsidP="00886DC4">
      <w:pPr>
        <w:pStyle w:val="Listlevel1"/>
        <w:rPr>
          <w:rFonts w:ascii="Calibri" w:hAnsi="Calibri"/>
        </w:rPr>
      </w:pPr>
      <w:r w:rsidRPr="005E3ED5">
        <w:rPr>
          <w:rFonts w:ascii="Calibri" w:hAnsi="Calibri"/>
        </w:rPr>
        <w:t>PR8 : Modification url du flux BPI</w:t>
      </w:r>
    </w:p>
    <w:p w14:paraId="3AAA64C0" w14:textId="77777777" w:rsidR="00886DC4" w:rsidRPr="005E3ED5" w:rsidRDefault="00886DC4" w:rsidP="00886DC4">
      <w:pPr>
        <w:autoSpaceDE w:val="0"/>
        <w:autoSpaceDN w:val="0"/>
        <w:adjustRightInd w:val="0"/>
        <w:spacing w:after="0"/>
        <w:rPr>
          <w:rFonts w:ascii="Calibri" w:hAnsi="Calibri"/>
          <w:color w:val="auto"/>
          <w:szCs w:val="18"/>
          <w:u w:val="single"/>
        </w:rPr>
      </w:pPr>
    </w:p>
    <w:p w14:paraId="61A6524F" w14:textId="5D7178E4" w:rsidR="00550E22" w:rsidRDefault="00886DC4" w:rsidP="00886DC4">
      <w:pPr>
        <w:autoSpaceDE w:val="0"/>
        <w:autoSpaceDN w:val="0"/>
        <w:adjustRightInd w:val="0"/>
        <w:spacing w:after="0"/>
        <w:rPr>
          <w:rFonts w:ascii="Calibri" w:hAnsi="Calibri"/>
          <w:color w:val="auto"/>
          <w:szCs w:val="18"/>
        </w:rPr>
      </w:pPr>
      <w:r w:rsidRPr="005E3ED5">
        <w:rPr>
          <w:rFonts w:ascii="Calibri" w:hAnsi="Calibri"/>
          <w:color w:val="auto"/>
          <w:szCs w:val="18"/>
        </w:rPr>
        <w:t xml:space="preserve">Je n’ai pas fait de conception fonctionnelle pour cette évolution : ça n’impliquait que de modifier 1 URL dans un </w:t>
      </w:r>
      <w:r w:rsidR="00541007" w:rsidRPr="00541007">
        <w:rPr>
          <w:rFonts w:ascii="Calibri" w:hAnsi="Calibri"/>
          <w:b/>
          <w:bCs/>
          <w:color w:val="auto"/>
          <w:szCs w:val="18"/>
        </w:rPr>
        <w:t xml:space="preserve">fichier. </w:t>
      </w:r>
      <w:proofErr w:type="spellStart"/>
      <w:proofErr w:type="gramStart"/>
      <w:r w:rsidR="00541007" w:rsidRPr="00541007">
        <w:rPr>
          <w:rFonts w:ascii="Calibri" w:hAnsi="Calibri"/>
          <w:b/>
          <w:bCs/>
          <w:color w:val="auto"/>
          <w:szCs w:val="18"/>
        </w:rPr>
        <w:t>yml</w:t>
      </w:r>
      <w:proofErr w:type="spellEnd"/>
      <w:proofErr w:type="gramEnd"/>
      <w:r w:rsidRPr="00541007">
        <w:rPr>
          <w:rFonts w:ascii="Calibri" w:hAnsi="Calibri"/>
          <w:color w:val="auto"/>
          <w:szCs w:val="18"/>
        </w:rPr>
        <w:t xml:space="preserve"> </w:t>
      </w:r>
      <w:r w:rsidRPr="005E3ED5">
        <w:rPr>
          <w:rFonts w:ascii="Calibri" w:hAnsi="Calibri"/>
          <w:color w:val="auto"/>
          <w:szCs w:val="18"/>
        </w:rPr>
        <w:t>dans le code source du Backend.</w:t>
      </w:r>
    </w:p>
    <w:p w14:paraId="7F767B11" w14:textId="7F5C2F3C" w:rsidR="00190F30" w:rsidRDefault="00190F30" w:rsidP="00886DC4">
      <w:pPr>
        <w:autoSpaceDE w:val="0"/>
        <w:autoSpaceDN w:val="0"/>
        <w:adjustRightInd w:val="0"/>
        <w:spacing w:after="0"/>
        <w:rPr>
          <w:rFonts w:ascii="Calibri" w:hAnsi="Calibri"/>
          <w:color w:val="auto"/>
          <w:szCs w:val="18"/>
        </w:rPr>
      </w:pPr>
    </w:p>
    <w:p w14:paraId="33B84C15" w14:textId="3FF5867B" w:rsidR="00377814" w:rsidRPr="007F5D4A" w:rsidRDefault="00377814" w:rsidP="00377814">
      <w:pPr>
        <w:pStyle w:val="Listlevel1"/>
      </w:pPr>
      <w:r>
        <w:t>Cas d’usage</w:t>
      </w:r>
      <w:r w:rsidRPr="007F5D4A">
        <w:t> :</w:t>
      </w:r>
    </w:p>
    <w:p w14:paraId="6828A1D4" w14:textId="3A6BD510" w:rsidR="00D047FF" w:rsidRDefault="008F4ED8" w:rsidP="00886DC4">
      <w:pPr>
        <w:autoSpaceDE w:val="0"/>
        <w:autoSpaceDN w:val="0"/>
        <w:adjustRightInd w:val="0"/>
        <w:spacing w:after="0"/>
        <w:rPr>
          <w:rFonts w:ascii="Calibri" w:hAnsi="Calibri"/>
          <w:color w:val="auto"/>
          <w:szCs w:val="18"/>
        </w:rPr>
      </w:pPr>
      <w:r>
        <w:rPr>
          <w:rFonts w:ascii="Calibri" w:hAnsi="Calibri"/>
          <w:color w:val="auto"/>
          <w:szCs w:val="18"/>
        </w:rPr>
        <w:t xml:space="preserve">J’ai aussi produit les cas d’usage </w:t>
      </w:r>
      <w:r w:rsidR="002A47A0">
        <w:rPr>
          <w:rFonts w:ascii="Calibri" w:hAnsi="Calibri"/>
          <w:color w:val="auto"/>
          <w:szCs w:val="18"/>
        </w:rPr>
        <w:t xml:space="preserve">(use Case) </w:t>
      </w:r>
      <w:r>
        <w:rPr>
          <w:rFonts w:ascii="Calibri" w:hAnsi="Calibri"/>
          <w:color w:val="auto"/>
          <w:szCs w:val="18"/>
        </w:rPr>
        <w:t>pour les améliorations demandées :</w:t>
      </w:r>
      <w:r w:rsidR="00056F66">
        <w:rPr>
          <w:rFonts w:ascii="Calibri" w:hAnsi="Calibri"/>
          <w:color w:val="auto"/>
          <w:szCs w:val="18"/>
        </w:rPr>
        <w:t xml:space="preserve"> PR5 – PR6 – PR7</w:t>
      </w:r>
    </w:p>
    <w:p w14:paraId="7299BBBF" w14:textId="309B2EA1" w:rsidR="00D047FF" w:rsidRDefault="00221C03" w:rsidP="00886DC4">
      <w:pPr>
        <w:autoSpaceDE w:val="0"/>
        <w:autoSpaceDN w:val="0"/>
        <w:adjustRightInd w:val="0"/>
        <w:spacing w:after="0"/>
        <w:rPr>
          <w:rFonts w:ascii="Calibri" w:hAnsi="Calibri"/>
          <w:color w:val="auto"/>
          <w:szCs w:val="18"/>
        </w:rPr>
      </w:pPr>
      <w:r w:rsidRPr="008C0EB9">
        <w:rPr>
          <w:rFonts w:ascii="Calibri" w:hAnsi="Calibri"/>
          <w:noProof/>
          <w:color w:val="auto"/>
          <w:szCs w:val="18"/>
        </w:rPr>
        <w:drawing>
          <wp:anchor distT="0" distB="0" distL="114300" distR="114300" simplePos="0" relativeHeight="251945984" behindDoc="1" locked="0" layoutInCell="1" allowOverlap="1" wp14:anchorId="2B6653CF" wp14:editId="7D3E488D">
            <wp:simplePos x="0" y="0"/>
            <wp:positionH relativeFrom="column">
              <wp:posOffset>2911475</wp:posOffset>
            </wp:positionH>
            <wp:positionV relativeFrom="paragraph">
              <wp:posOffset>141605</wp:posOffset>
            </wp:positionV>
            <wp:extent cx="2737485" cy="1950085"/>
            <wp:effectExtent l="0" t="0" r="5715" b="0"/>
            <wp:wrapTight wrapText="bothSides">
              <wp:wrapPolygon edited="0">
                <wp:start x="0" y="0"/>
                <wp:lineTo x="0" y="21312"/>
                <wp:lineTo x="21495" y="21312"/>
                <wp:lineTo x="21495"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737485" cy="1950085"/>
                    </a:xfrm>
                    <a:prstGeom prst="rect">
                      <a:avLst/>
                    </a:prstGeom>
                  </pic:spPr>
                </pic:pic>
              </a:graphicData>
            </a:graphic>
            <wp14:sizeRelH relativeFrom="margin">
              <wp14:pctWidth>0</wp14:pctWidth>
            </wp14:sizeRelH>
            <wp14:sizeRelV relativeFrom="margin">
              <wp14:pctHeight>0</wp14:pctHeight>
            </wp14:sizeRelV>
          </wp:anchor>
        </w:drawing>
      </w:r>
    </w:p>
    <w:p w14:paraId="4F626001" w14:textId="615722FA" w:rsidR="008C0EB9" w:rsidRDefault="008C0EB9" w:rsidP="00886DC4">
      <w:pPr>
        <w:autoSpaceDE w:val="0"/>
        <w:autoSpaceDN w:val="0"/>
        <w:adjustRightInd w:val="0"/>
        <w:spacing w:after="0"/>
        <w:rPr>
          <w:rFonts w:ascii="Calibri" w:hAnsi="Calibri"/>
          <w:color w:val="auto"/>
          <w:szCs w:val="18"/>
        </w:rPr>
      </w:pPr>
      <w:r w:rsidRPr="008C0EB9">
        <w:rPr>
          <w:rFonts w:ascii="Calibri" w:hAnsi="Calibri"/>
          <w:noProof/>
          <w:color w:val="auto"/>
          <w:szCs w:val="18"/>
        </w:rPr>
        <w:drawing>
          <wp:anchor distT="0" distB="0" distL="114300" distR="114300" simplePos="0" relativeHeight="251944960" behindDoc="1" locked="0" layoutInCell="1" allowOverlap="1" wp14:anchorId="0E485522" wp14:editId="569288F9">
            <wp:simplePos x="0" y="0"/>
            <wp:positionH relativeFrom="column">
              <wp:posOffset>-451</wp:posOffset>
            </wp:positionH>
            <wp:positionV relativeFrom="paragraph">
              <wp:posOffset>2052</wp:posOffset>
            </wp:positionV>
            <wp:extent cx="2611061" cy="1904984"/>
            <wp:effectExtent l="0" t="0" r="0" b="635"/>
            <wp:wrapTight wrapText="bothSides">
              <wp:wrapPolygon edited="0">
                <wp:start x="0" y="0"/>
                <wp:lineTo x="0" y="21391"/>
                <wp:lineTo x="21437" y="21391"/>
                <wp:lineTo x="21437"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11061" cy="1904984"/>
                    </a:xfrm>
                    <a:prstGeom prst="rect">
                      <a:avLst/>
                    </a:prstGeom>
                  </pic:spPr>
                </pic:pic>
              </a:graphicData>
            </a:graphic>
          </wp:anchor>
        </w:drawing>
      </w:r>
    </w:p>
    <w:p w14:paraId="68C156A0" w14:textId="6E6016E2" w:rsidR="00221C03" w:rsidRDefault="00221C03" w:rsidP="00886DC4">
      <w:pPr>
        <w:autoSpaceDE w:val="0"/>
        <w:autoSpaceDN w:val="0"/>
        <w:adjustRightInd w:val="0"/>
        <w:spacing w:after="0"/>
        <w:rPr>
          <w:rFonts w:ascii="Calibri" w:hAnsi="Calibri"/>
          <w:color w:val="auto"/>
          <w:szCs w:val="18"/>
        </w:rPr>
      </w:pPr>
    </w:p>
    <w:p w14:paraId="0E8D1EF0" w14:textId="7F850667" w:rsidR="00190F30" w:rsidRDefault="001153FE" w:rsidP="00886DC4">
      <w:pPr>
        <w:autoSpaceDE w:val="0"/>
        <w:autoSpaceDN w:val="0"/>
        <w:adjustRightInd w:val="0"/>
        <w:spacing w:after="0"/>
        <w:rPr>
          <w:rFonts w:ascii="Calibri" w:hAnsi="Calibri"/>
          <w:color w:val="auto"/>
          <w:szCs w:val="18"/>
        </w:rPr>
      </w:pPr>
      <w:r w:rsidRPr="00221C03">
        <w:rPr>
          <w:rFonts w:ascii="Calibri" w:hAnsi="Calibri"/>
          <w:noProof/>
          <w:color w:val="auto"/>
          <w:szCs w:val="18"/>
        </w:rPr>
        <w:drawing>
          <wp:anchor distT="0" distB="0" distL="114300" distR="114300" simplePos="0" relativeHeight="251947008" behindDoc="1" locked="0" layoutInCell="1" allowOverlap="1" wp14:anchorId="3274B182" wp14:editId="02F25B0C">
            <wp:simplePos x="0" y="0"/>
            <wp:positionH relativeFrom="column">
              <wp:posOffset>1489978</wp:posOffset>
            </wp:positionH>
            <wp:positionV relativeFrom="paragraph">
              <wp:posOffset>1754384</wp:posOffset>
            </wp:positionV>
            <wp:extent cx="2690344" cy="2483748"/>
            <wp:effectExtent l="0" t="0" r="0" b="0"/>
            <wp:wrapTight wrapText="bothSides">
              <wp:wrapPolygon edited="0">
                <wp:start x="0" y="0"/>
                <wp:lineTo x="0" y="21374"/>
                <wp:lineTo x="21416" y="21374"/>
                <wp:lineTo x="21416" y="0"/>
                <wp:lineTo x="0" y="0"/>
              </wp:wrapPolygon>
            </wp:wrapTight>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90344" cy="2483748"/>
                    </a:xfrm>
                    <a:prstGeom prst="rect">
                      <a:avLst/>
                    </a:prstGeom>
                  </pic:spPr>
                </pic:pic>
              </a:graphicData>
            </a:graphic>
          </wp:anchor>
        </w:drawing>
      </w:r>
      <w:r w:rsidR="008F4ED8">
        <w:rPr>
          <w:rFonts w:ascii="Calibri" w:hAnsi="Calibri"/>
          <w:color w:val="auto"/>
          <w:szCs w:val="18"/>
        </w:rPr>
        <w:br/>
      </w:r>
      <w:r w:rsidR="008F4ED8">
        <w:rPr>
          <w:rFonts w:ascii="Calibri" w:hAnsi="Calibri"/>
          <w:color w:val="auto"/>
          <w:szCs w:val="18"/>
        </w:rPr>
        <w:br/>
      </w:r>
    </w:p>
    <w:p w14:paraId="2D538CB1" w14:textId="794922A9" w:rsidR="007D3063" w:rsidRDefault="007D3063" w:rsidP="00886DC4">
      <w:pPr>
        <w:autoSpaceDE w:val="0"/>
        <w:autoSpaceDN w:val="0"/>
        <w:adjustRightInd w:val="0"/>
        <w:spacing w:after="0"/>
        <w:rPr>
          <w:rFonts w:ascii="Calibri" w:hAnsi="Calibri"/>
          <w:color w:val="auto"/>
          <w:szCs w:val="18"/>
        </w:rPr>
      </w:pPr>
    </w:p>
    <w:p w14:paraId="05C3AEBA" w14:textId="21BFAE6A" w:rsidR="007D3063" w:rsidRDefault="007D3063" w:rsidP="00886DC4">
      <w:pPr>
        <w:autoSpaceDE w:val="0"/>
        <w:autoSpaceDN w:val="0"/>
        <w:adjustRightInd w:val="0"/>
        <w:spacing w:after="0"/>
        <w:rPr>
          <w:rFonts w:ascii="Calibri" w:hAnsi="Calibri"/>
          <w:color w:val="auto"/>
          <w:szCs w:val="18"/>
        </w:rPr>
      </w:pPr>
    </w:p>
    <w:p w14:paraId="5192D68C" w14:textId="5F24441C" w:rsidR="007D3063" w:rsidRDefault="007D3063" w:rsidP="00886DC4">
      <w:pPr>
        <w:autoSpaceDE w:val="0"/>
        <w:autoSpaceDN w:val="0"/>
        <w:adjustRightInd w:val="0"/>
        <w:spacing w:after="0"/>
        <w:rPr>
          <w:rFonts w:ascii="Calibri" w:hAnsi="Calibri"/>
          <w:color w:val="auto"/>
          <w:szCs w:val="18"/>
        </w:rPr>
      </w:pPr>
    </w:p>
    <w:p w14:paraId="0D55DA77" w14:textId="098FEB3D" w:rsidR="007D3063" w:rsidRDefault="007D3063" w:rsidP="00886DC4">
      <w:pPr>
        <w:autoSpaceDE w:val="0"/>
        <w:autoSpaceDN w:val="0"/>
        <w:adjustRightInd w:val="0"/>
        <w:spacing w:after="0"/>
        <w:rPr>
          <w:rFonts w:ascii="Calibri" w:hAnsi="Calibri"/>
          <w:color w:val="auto"/>
          <w:szCs w:val="18"/>
        </w:rPr>
      </w:pPr>
    </w:p>
    <w:p w14:paraId="71403F7A" w14:textId="68A39CB5" w:rsidR="007D3063" w:rsidRDefault="007D3063" w:rsidP="00886DC4">
      <w:pPr>
        <w:autoSpaceDE w:val="0"/>
        <w:autoSpaceDN w:val="0"/>
        <w:adjustRightInd w:val="0"/>
        <w:spacing w:after="0"/>
        <w:rPr>
          <w:rFonts w:ascii="Calibri" w:hAnsi="Calibri"/>
          <w:color w:val="auto"/>
          <w:szCs w:val="18"/>
        </w:rPr>
      </w:pPr>
    </w:p>
    <w:p w14:paraId="67BFC476" w14:textId="01634B1D" w:rsidR="007D3063" w:rsidRDefault="007D3063" w:rsidP="00886DC4">
      <w:pPr>
        <w:autoSpaceDE w:val="0"/>
        <w:autoSpaceDN w:val="0"/>
        <w:adjustRightInd w:val="0"/>
        <w:spacing w:after="0"/>
        <w:rPr>
          <w:rFonts w:ascii="Calibri" w:hAnsi="Calibri"/>
          <w:color w:val="auto"/>
          <w:szCs w:val="18"/>
        </w:rPr>
      </w:pPr>
    </w:p>
    <w:p w14:paraId="594543D1" w14:textId="73B4C367" w:rsidR="007D3063" w:rsidRDefault="007D3063" w:rsidP="00886DC4">
      <w:pPr>
        <w:autoSpaceDE w:val="0"/>
        <w:autoSpaceDN w:val="0"/>
        <w:adjustRightInd w:val="0"/>
        <w:spacing w:after="0"/>
        <w:rPr>
          <w:rFonts w:ascii="Calibri" w:hAnsi="Calibri"/>
          <w:color w:val="auto"/>
          <w:szCs w:val="18"/>
        </w:rPr>
      </w:pPr>
    </w:p>
    <w:p w14:paraId="78B946FE" w14:textId="2A8545AB" w:rsidR="007D3063" w:rsidRDefault="007D3063" w:rsidP="00886DC4">
      <w:pPr>
        <w:autoSpaceDE w:val="0"/>
        <w:autoSpaceDN w:val="0"/>
        <w:adjustRightInd w:val="0"/>
        <w:spacing w:after="0"/>
        <w:rPr>
          <w:rFonts w:ascii="Calibri" w:hAnsi="Calibri"/>
          <w:color w:val="auto"/>
          <w:szCs w:val="18"/>
        </w:rPr>
      </w:pPr>
    </w:p>
    <w:p w14:paraId="55CE6E1D" w14:textId="7AC38456" w:rsidR="007D3063" w:rsidRDefault="007D3063" w:rsidP="00886DC4">
      <w:pPr>
        <w:autoSpaceDE w:val="0"/>
        <w:autoSpaceDN w:val="0"/>
        <w:adjustRightInd w:val="0"/>
        <w:spacing w:after="0"/>
        <w:rPr>
          <w:rFonts w:ascii="Calibri" w:hAnsi="Calibri"/>
          <w:color w:val="auto"/>
          <w:szCs w:val="18"/>
        </w:rPr>
      </w:pPr>
    </w:p>
    <w:p w14:paraId="39B8D679" w14:textId="7BBD41F9" w:rsidR="007D3063" w:rsidRDefault="007D3063" w:rsidP="00886DC4">
      <w:pPr>
        <w:autoSpaceDE w:val="0"/>
        <w:autoSpaceDN w:val="0"/>
        <w:adjustRightInd w:val="0"/>
        <w:spacing w:after="0"/>
        <w:rPr>
          <w:rFonts w:ascii="Calibri" w:hAnsi="Calibri"/>
          <w:color w:val="auto"/>
          <w:szCs w:val="18"/>
        </w:rPr>
      </w:pPr>
    </w:p>
    <w:p w14:paraId="2698D862" w14:textId="24BE5835" w:rsidR="007D3063" w:rsidRDefault="007D3063" w:rsidP="00886DC4">
      <w:pPr>
        <w:autoSpaceDE w:val="0"/>
        <w:autoSpaceDN w:val="0"/>
        <w:adjustRightInd w:val="0"/>
        <w:spacing w:after="0"/>
        <w:rPr>
          <w:rFonts w:ascii="Calibri" w:hAnsi="Calibri"/>
          <w:color w:val="auto"/>
          <w:szCs w:val="18"/>
        </w:rPr>
      </w:pPr>
    </w:p>
    <w:p w14:paraId="354AB814" w14:textId="5103BD43" w:rsidR="007D3063" w:rsidRDefault="007D3063" w:rsidP="00886DC4">
      <w:pPr>
        <w:autoSpaceDE w:val="0"/>
        <w:autoSpaceDN w:val="0"/>
        <w:adjustRightInd w:val="0"/>
        <w:spacing w:after="0"/>
        <w:rPr>
          <w:rFonts w:ascii="Calibri" w:hAnsi="Calibri"/>
          <w:color w:val="auto"/>
          <w:szCs w:val="18"/>
        </w:rPr>
      </w:pPr>
    </w:p>
    <w:p w14:paraId="1780920D" w14:textId="15464AAE" w:rsidR="007D3063" w:rsidRDefault="007D3063" w:rsidP="00886DC4">
      <w:pPr>
        <w:autoSpaceDE w:val="0"/>
        <w:autoSpaceDN w:val="0"/>
        <w:adjustRightInd w:val="0"/>
        <w:spacing w:after="0"/>
        <w:rPr>
          <w:rFonts w:ascii="Calibri" w:hAnsi="Calibri"/>
          <w:color w:val="auto"/>
          <w:szCs w:val="18"/>
        </w:rPr>
      </w:pPr>
    </w:p>
    <w:p w14:paraId="4B77D738" w14:textId="10740F81" w:rsidR="002F1C84" w:rsidRDefault="002F1C84">
      <w:pPr>
        <w:spacing w:after="0"/>
        <w:rPr>
          <w:rFonts w:ascii="Calibri" w:hAnsi="Calibri"/>
          <w:color w:val="auto"/>
          <w:szCs w:val="18"/>
        </w:rPr>
      </w:pPr>
    </w:p>
    <w:p w14:paraId="4F838DD8" w14:textId="04E58A56" w:rsidR="002F1C84" w:rsidRDefault="002F1C84">
      <w:pPr>
        <w:spacing w:after="0"/>
        <w:rPr>
          <w:rFonts w:ascii="Calibri" w:hAnsi="Calibri"/>
          <w:color w:val="auto"/>
          <w:szCs w:val="18"/>
        </w:rPr>
      </w:pPr>
    </w:p>
    <w:p w14:paraId="74F8CA2C" w14:textId="0770FE63" w:rsidR="002F1C84" w:rsidRDefault="002F1C84">
      <w:pPr>
        <w:spacing w:after="0"/>
        <w:rPr>
          <w:rFonts w:ascii="Calibri" w:hAnsi="Calibri"/>
          <w:color w:val="auto"/>
          <w:szCs w:val="18"/>
        </w:rPr>
      </w:pPr>
    </w:p>
    <w:p w14:paraId="14DBCDF2" w14:textId="4F78764F" w:rsidR="002F1C84" w:rsidRDefault="002F1C84">
      <w:pPr>
        <w:spacing w:after="0"/>
        <w:rPr>
          <w:rFonts w:ascii="Calibri" w:hAnsi="Calibri"/>
          <w:color w:val="auto"/>
          <w:szCs w:val="18"/>
        </w:rPr>
      </w:pPr>
    </w:p>
    <w:p w14:paraId="5B5F93C8" w14:textId="7CB54CC0" w:rsidR="002F1C84" w:rsidRDefault="002F1C84">
      <w:pPr>
        <w:spacing w:after="0"/>
        <w:rPr>
          <w:rFonts w:ascii="Calibri" w:hAnsi="Calibri"/>
          <w:color w:val="auto"/>
          <w:szCs w:val="18"/>
        </w:rPr>
      </w:pPr>
    </w:p>
    <w:p w14:paraId="524E4D92" w14:textId="2102C291" w:rsidR="002F1C84" w:rsidRDefault="002F1C84">
      <w:pPr>
        <w:spacing w:after="0"/>
        <w:rPr>
          <w:rFonts w:ascii="Calibri" w:hAnsi="Calibri"/>
          <w:color w:val="auto"/>
          <w:szCs w:val="18"/>
        </w:rPr>
      </w:pPr>
    </w:p>
    <w:p w14:paraId="01EEF711" w14:textId="4788F81B" w:rsidR="002F1C84" w:rsidRDefault="002F1C84">
      <w:pPr>
        <w:spacing w:after="0"/>
        <w:rPr>
          <w:rFonts w:ascii="Calibri" w:hAnsi="Calibri"/>
          <w:color w:val="auto"/>
          <w:szCs w:val="18"/>
        </w:rPr>
      </w:pPr>
    </w:p>
    <w:p w14:paraId="6CA2EEBD" w14:textId="41ADABB7" w:rsidR="002F1C84" w:rsidRDefault="002F1C84">
      <w:pPr>
        <w:spacing w:after="0"/>
        <w:rPr>
          <w:rFonts w:ascii="Calibri" w:hAnsi="Calibri"/>
          <w:color w:val="auto"/>
          <w:szCs w:val="18"/>
        </w:rPr>
      </w:pPr>
    </w:p>
    <w:p w14:paraId="3EA16A6A" w14:textId="517C43AA" w:rsidR="002F1C84" w:rsidRDefault="002F1C84">
      <w:pPr>
        <w:spacing w:after="0"/>
        <w:rPr>
          <w:rFonts w:ascii="Calibri" w:hAnsi="Calibri"/>
          <w:color w:val="auto"/>
          <w:szCs w:val="18"/>
        </w:rPr>
      </w:pPr>
    </w:p>
    <w:p w14:paraId="273CC4D3" w14:textId="615793FD" w:rsidR="002F1C84" w:rsidRDefault="002F1C84">
      <w:pPr>
        <w:spacing w:after="0"/>
        <w:rPr>
          <w:rFonts w:ascii="Calibri" w:hAnsi="Calibri"/>
          <w:color w:val="auto"/>
          <w:szCs w:val="18"/>
        </w:rPr>
      </w:pPr>
    </w:p>
    <w:p w14:paraId="77D539BB" w14:textId="4A14BF8E" w:rsidR="002F1C84" w:rsidRDefault="002F1C84">
      <w:pPr>
        <w:spacing w:after="0"/>
        <w:rPr>
          <w:rFonts w:ascii="Calibri" w:hAnsi="Calibri"/>
          <w:color w:val="auto"/>
          <w:szCs w:val="18"/>
        </w:rPr>
      </w:pPr>
    </w:p>
    <w:p w14:paraId="190597E9" w14:textId="06A179A6" w:rsidR="002F1C84" w:rsidRDefault="002F1C84">
      <w:pPr>
        <w:spacing w:after="0"/>
        <w:rPr>
          <w:rFonts w:ascii="Calibri" w:hAnsi="Calibri"/>
          <w:color w:val="auto"/>
          <w:szCs w:val="18"/>
        </w:rPr>
      </w:pPr>
    </w:p>
    <w:p w14:paraId="7BC48B06" w14:textId="3E166E73" w:rsidR="002F1C84" w:rsidRDefault="002F1C84">
      <w:pPr>
        <w:spacing w:after="0"/>
        <w:rPr>
          <w:rFonts w:ascii="Calibri" w:hAnsi="Calibri"/>
          <w:color w:val="auto"/>
          <w:szCs w:val="18"/>
        </w:rPr>
      </w:pPr>
    </w:p>
    <w:p w14:paraId="7D98029F" w14:textId="4BA98D97" w:rsidR="002F1C84" w:rsidRDefault="002F1C84">
      <w:pPr>
        <w:spacing w:after="0"/>
        <w:rPr>
          <w:rFonts w:ascii="Calibri" w:hAnsi="Calibri"/>
          <w:color w:val="auto"/>
          <w:szCs w:val="18"/>
        </w:rPr>
      </w:pPr>
    </w:p>
    <w:p w14:paraId="42A9AF33" w14:textId="02B30D19" w:rsidR="002F1C84" w:rsidRDefault="002F1C84">
      <w:pPr>
        <w:spacing w:after="0"/>
        <w:rPr>
          <w:rFonts w:ascii="Calibri" w:hAnsi="Calibri"/>
          <w:color w:val="auto"/>
          <w:szCs w:val="18"/>
        </w:rPr>
      </w:pPr>
    </w:p>
    <w:p w14:paraId="2A0A3C32" w14:textId="65B401E9" w:rsidR="002F1C84" w:rsidRDefault="002F1C84">
      <w:pPr>
        <w:spacing w:after="0"/>
        <w:rPr>
          <w:rFonts w:ascii="Calibri" w:hAnsi="Calibri"/>
          <w:color w:val="auto"/>
          <w:szCs w:val="18"/>
        </w:rPr>
      </w:pPr>
    </w:p>
    <w:p w14:paraId="66779C11" w14:textId="76385C01" w:rsidR="002F1C84" w:rsidRPr="002F1C84" w:rsidRDefault="002F1C84" w:rsidP="004A30C9">
      <w:pPr>
        <w:pStyle w:val="Titre2"/>
      </w:pPr>
      <w:bookmarkStart w:id="38" w:name="_Toc111668518"/>
      <w:proofErr w:type="spellStart"/>
      <w:r w:rsidRPr="002F1C84">
        <w:t>Besoins</w:t>
      </w:r>
      <w:proofErr w:type="spellEnd"/>
      <w:r w:rsidRPr="002F1C84">
        <w:t xml:space="preserve"> non </w:t>
      </w:r>
      <w:proofErr w:type="spellStart"/>
      <w:r w:rsidR="00486221" w:rsidRPr="002F1C84">
        <w:t>fonctionnels</w:t>
      </w:r>
      <w:proofErr w:type="spellEnd"/>
      <w:r w:rsidR="00486221" w:rsidRPr="002F1C84">
        <w:t>:</w:t>
      </w:r>
      <w:bookmarkEnd w:id="38"/>
    </w:p>
    <w:p w14:paraId="74AE3F1F" w14:textId="74AF3745" w:rsidR="002E4AF3" w:rsidRPr="002E4AF3" w:rsidRDefault="00486221" w:rsidP="002E4AF3">
      <w:pPr>
        <w:spacing w:after="0"/>
        <w:rPr>
          <w:b/>
          <w:bCs/>
          <w:sz w:val="22"/>
          <w:szCs w:val="28"/>
        </w:rPr>
      </w:pPr>
      <w:r w:rsidRPr="00486221">
        <w:rPr>
          <w:rFonts w:ascii="Calibri" w:hAnsi="Calibri"/>
          <w:color w:val="auto"/>
          <w:szCs w:val="18"/>
        </w:rPr>
        <w:t>Quand les besoins fonctionnels expriment les fonctionnalités concrètes du produit, les besoins non fonctionnels sont des indicateurs de qualité de l’exécution des besoins fonctionnels.</w:t>
      </w:r>
      <w:r>
        <w:rPr>
          <w:rFonts w:ascii="Calibri" w:hAnsi="Calibri"/>
          <w:color w:val="auto"/>
          <w:szCs w:val="18"/>
        </w:rPr>
        <w:t xml:space="preserve"> </w:t>
      </w:r>
      <w:r>
        <w:rPr>
          <w:rFonts w:ascii="Calibri" w:hAnsi="Calibri"/>
          <w:color w:val="auto"/>
          <w:szCs w:val="18"/>
        </w:rPr>
        <w:br/>
        <w:t>Ils</w:t>
      </w:r>
      <w:r w:rsidR="002F1C84" w:rsidRPr="002F1C84">
        <w:rPr>
          <w:rFonts w:ascii="Calibri" w:hAnsi="Calibri"/>
          <w:color w:val="auto"/>
          <w:szCs w:val="18"/>
        </w:rPr>
        <w:t xml:space="preserve"> sont importants </w:t>
      </w:r>
      <w:r>
        <w:rPr>
          <w:rFonts w:ascii="Calibri" w:hAnsi="Calibri"/>
          <w:color w:val="auto"/>
          <w:szCs w:val="18"/>
        </w:rPr>
        <w:t xml:space="preserve">et </w:t>
      </w:r>
      <w:r w:rsidR="002F1C84" w:rsidRPr="002F1C84">
        <w:rPr>
          <w:rFonts w:ascii="Calibri" w:hAnsi="Calibri"/>
          <w:color w:val="auto"/>
          <w:szCs w:val="18"/>
        </w:rPr>
        <w:t>ne doivent pas être négligés, pour cela il faut répondre aux</w:t>
      </w:r>
      <w:r w:rsidR="002F1C84">
        <w:rPr>
          <w:rFonts w:ascii="Calibri" w:hAnsi="Calibri"/>
          <w:color w:val="auto"/>
          <w:szCs w:val="18"/>
        </w:rPr>
        <w:t xml:space="preserve"> </w:t>
      </w:r>
      <w:r w:rsidR="002F1C84" w:rsidRPr="002F1C84">
        <w:rPr>
          <w:rFonts w:ascii="Calibri" w:hAnsi="Calibri"/>
          <w:color w:val="auto"/>
          <w:szCs w:val="18"/>
        </w:rPr>
        <w:t>exigences suivantes :</w:t>
      </w:r>
    </w:p>
    <w:p w14:paraId="5BB885B1" w14:textId="77777777" w:rsidR="002E4AF3" w:rsidRPr="002E4AF3" w:rsidRDefault="002E4AF3" w:rsidP="002E4AF3">
      <w:pPr>
        <w:spacing w:after="0"/>
        <w:rPr>
          <w:rFonts w:ascii="Calibri" w:hAnsi="Calibri"/>
          <w:color w:val="auto"/>
          <w:szCs w:val="18"/>
        </w:rPr>
      </w:pPr>
    </w:p>
    <w:p w14:paraId="4A18FF18" w14:textId="7A6E4B49"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Conformité du système à un environnement</w:t>
      </w:r>
      <w:r w:rsidRPr="002E4AF3">
        <w:rPr>
          <w:rFonts w:ascii="Calibri" w:hAnsi="Calibri"/>
          <w:color w:val="auto"/>
          <w:szCs w:val="18"/>
        </w:rPr>
        <w:t xml:space="preserve"> : normes réglementaires, documentaires, conformité aux licences acquises, …</w:t>
      </w:r>
    </w:p>
    <w:p w14:paraId="3BFF1A34" w14:textId="05C7F193"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Maintenabilité du système</w:t>
      </w:r>
      <w:r w:rsidRPr="002E4AF3">
        <w:rPr>
          <w:rFonts w:ascii="Calibri" w:hAnsi="Calibri"/>
          <w:color w:val="auto"/>
          <w:szCs w:val="18"/>
        </w:rPr>
        <w:t xml:space="preserve"> : traçage des erreurs, possibilité des mises à jour, extensibilité / </w:t>
      </w:r>
      <w:r w:rsidR="00C76139" w:rsidRPr="002E4AF3">
        <w:rPr>
          <w:rFonts w:ascii="Calibri" w:hAnsi="Calibri"/>
          <w:color w:val="auto"/>
          <w:szCs w:val="18"/>
        </w:rPr>
        <w:t>modificabilité</w:t>
      </w:r>
      <w:r w:rsidRPr="002E4AF3">
        <w:rPr>
          <w:rFonts w:ascii="Calibri" w:hAnsi="Calibri"/>
          <w:color w:val="auto"/>
          <w:szCs w:val="18"/>
        </w:rPr>
        <w:t xml:space="preserve"> du système initial, </w:t>
      </w:r>
      <w:proofErr w:type="spellStart"/>
      <w:r w:rsidRPr="002E4AF3">
        <w:rPr>
          <w:rFonts w:ascii="Calibri" w:hAnsi="Calibri"/>
          <w:color w:val="auto"/>
          <w:szCs w:val="18"/>
        </w:rPr>
        <w:t>supportabilité</w:t>
      </w:r>
      <w:proofErr w:type="spellEnd"/>
      <w:r w:rsidRPr="002E4AF3">
        <w:rPr>
          <w:rFonts w:ascii="Calibri" w:hAnsi="Calibri"/>
          <w:color w:val="auto"/>
          <w:szCs w:val="18"/>
        </w:rPr>
        <w:t xml:space="preserve"> en fonction de l’implantation géographique du futur système, testabilité…</w:t>
      </w:r>
    </w:p>
    <w:p w14:paraId="449D189A" w14:textId="4BF3E53E"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Performance du système</w:t>
      </w:r>
      <w:r w:rsidRPr="002E4AF3">
        <w:rPr>
          <w:rFonts w:ascii="Calibri" w:hAnsi="Calibri"/>
          <w:color w:val="auto"/>
          <w:szCs w:val="18"/>
        </w:rPr>
        <w:t xml:space="preserve"> : charge utilisateurs / transactions</w:t>
      </w:r>
    </w:p>
    <w:p w14:paraId="59C5B25F" w14:textId="1A675393"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Portabilité du système</w:t>
      </w:r>
      <w:r w:rsidRPr="002E4AF3">
        <w:rPr>
          <w:rFonts w:ascii="Calibri" w:hAnsi="Calibri"/>
          <w:color w:val="auto"/>
          <w:szCs w:val="18"/>
        </w:rPr>
        <w:t xml:space="preserve"> : compatibilité avec diverses plateformes, facilité de remplacement d’autres systèmes en place, facilité d’installation et de désinstallation de l’application …</w:t>
      </w:r>
    </w:p>
    <w:p w14:paraId="1058CBF8" w14:textId="250C3A23"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Fiabilité du système</w:t>
      </w:r>
      <w:r w:rsidRPr="002E4AF3">
        <w:rPr>
          <w:rFonts w:ascii="Calibri" w:hAnsi="Calibri"/>
          <w:color w:val="auto"/>
          <w:szCs w:val="18"/>
        </w:rPr>
        <w:t xml:space="preserve"> : capacité à gérer les erreurs du système, densité des défauts de qualité, capacité à être remis en état rapidement, capacité à résister aux attaques…</w:t>
      </w:r>
    </w:p>
    <w:p w14:paraId="39959A53" w14:textId="49352ACD"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Sécurité du système</w:t>
      </w:r>
      <w:r w:rsidRPr="002E4AF3">
        <w:rPr>
          <w:rFonts w:ascii="Calibri" w:hAnsi="Calibri"/>
          <w:color w:val="auto"/>
          <w:szCs w:val="18"/>
        </w:rPr>
        <w:t xml:space="preserve"> : traçage des mises à jour des données dans le système, gestion de la confidentialité, gestion de l’intégrité des données, protection des données personnelles …</w:t>
      </w:r>
    </w:p>
    <w:p w14:paraId="3B61854D" w14:textId="31918FB8"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Utilisation du système</w:t>
      </w:r>
      <w:r w:rsidRPr="002E4AF3">
        <w:rPr>
          <w:rFonts w:ascii="Calibri" w:hAnsi="Calibri"/>
          <w:color w:val="auto"/>
          <w:szCs w:val="18"/>
        </w:rPr>
        <w:t xml:space="preserve"> : facilité d’utilisation en limitant le nombre de clic à maximum 3 clics pour finaliser la transaction, rendre l’application attractive</w:t>
      </w:r>
      <w:r>
        <w:rPr>
          <w:rFonts w:ascii="Calibri" w:hAnsi="Calibri"/>
          <w:color w:val="auto"/>
          <w:szCs w:val="18"/>
        </w:rPr>
        <w:t>,</w:t>
      </w:r>
      <w:r w:rsidRPr="002E4AF3">
        <w:rPr>
          <w:rFonts w:ascii="Calibri" w:hAnsi="Calibri"/>
          <w:color w:val="auto"/>
          <w:szCs w:val="18"/>
        </w:rPr>
        <w:t xml:space="preserve"> certification du système à une technologie particulière, capacité à respecter les exigences d’un pays, réutilisabilité de certains composants…</w:t>
      </w:r>
    </w:p>
    <w:p w14:paraId="7C5E81B1" w14:textId="77777777" w:rsidR="007D3063" w:rsidRPr="005E3ED5" w:rsidRDefault="007D3063" w:rsidP="00886DC4">
      <w:pPr>
        <w:autoSpaceDE w:val="0"/>
        <w:autoSpaceDN w:val="0"/>
        <w:adjustRightInd w:val="0"/>
        <w:spacing w:after="0"/>
        <w:rPr>
          <w:rFonts w:ascii="Calibri" w:hAnsi="Calibri"/>
          <w:color w:val="auto"/>
          <w:szCs w:val="18"/>
        </w:rPr>
      </w:pPr>
    </w:p>
    <w:p w14:paraId="75895F87" w14:textId="0390D518" w:rsidR="003559A4" w:rsidRPr="008F4ED8" w:rsidRDefault="009E566B" w:rsidP="003559A4">
      <w:pPr>
        <w:pStyle w:val="Titre1"/>
        <w:rPr>
          <w:rFonts w:ascii="Calibri" w:hAnsi="Calibri" w:cs="Calibri"/>
          <w:lang w:val="fr-FR"/>
        </w:rPr>
      </w:pPr>
      <w:bookmarkStart w:id="39" w:name="_Conception"/>
      <w:bookmarkStart w:id="40" w:name="_Toc111668519"/>
      <w:bookmarkEnd w:id="39"/>
      <w:r w:rsidRPr="005E3ED5">
        <w:rPr>
          <w:rFonts w:ascii="Calibri" w:hAnsi="Calibri" w:cs="Calibri"/>
          <w:lang w:val="fr-FR"/>
        </w:rPr>
        <w:lastRenderedPageBreak/>
        <w:t>Conception</w:t>
      </w:r>
      <w:r w:rsidR="00BD6ACD" w:rsidRPr="005E3ED5">
        <w:rPr>
          <w:rFonts w:ascii="Calibri" w:hAnsi="Calibri" w:cs="Calibri"/>
          <w:lang w:val="fr-FR"/>
        </w:rPr>
        <w:t xml:space="preserve"> technique</w:t>
      </w:r>
      <w:bookmarkEnd w:id="40"/>
    </w:p>
    <w:p w14:paraId="30AB02AA" w14:textId="7E433FD0" w:rsidR="00CA13E2" w:rsidRPr="005E3ED5" w:rsidRDefault="000F334D" w:rsidP="00547318">
      <w:pPr>
        <w:pStyle w:val="Titre2"/>
      </w:pPr>
      <w:bookmarkStart w:id="41" w:name="_Toc111668520"/>
      <w:proofErr w:type="spellStart"/>
      <w:r w:rsidRPr="005E3ED5">
        <w:t>Présentation</w:t>
      </w:r>
      <w:proofErr w:type="spellEnd"/>
      <w:r w:rsidRPr="005E3ED5">
        <w:t xml:space="preserve"> des </w:t>
      </w:r>
      <w:proofErr w:type="spellStart"/>
      <w:r w:rsidRPr="005E3ED5">
        <w:t>différents</w:t>
      </w:r>
      <w:proofErr w:type="spellEnd"/>
      <w:r w:rsidRPr="005E3ED5">
        <w:t xml:space="preserve"> </w:t>
      </w:r>
      <w:proofErr w:type="spellStart"/>
      <w:r w:rsidRPr="005E3ED5">
        <w:t>composant</w:t>
      </w:r>
      <w:r w:rsidR="00C86D86" w:rsidRPr="005E3ED5">
        <w:t>s</w:t>
      </w:r>
      <w:bookmarkEnd w:id="41"/>
      <w:proofErr w:type="spellEnd"/>
    </w:p>
    <w:p w14:paraId="2B91FADE" w14:textId="12378B68" w:rsidR="00CA13E2" w:rsidRPr="005E3ED5" w:rsidRDefault="00CA13E2" w:rsidP="00547318">
      <w:pPr>
        <w:pStyle w:val="Titre3"/>
      </w:pPr>
      <w:bookmarkStart w:id="42" w:name="_Toc111668521"/>
      <w:r w:rsidRPr="005E3ED5">
        <w:t xml:space="preserve">Le Backend </w:t>
      </w:r>
      <w:r w:rsidR="00465FFD" w:rsidRPr="005E3ED5">
        <w:t xml:space="preserve">Hub </w:t>
      </w:r>
      <w:proofErr w:type="spellStart"/>
      <w:r w:rsidR="00465FFD" w:rsidRPr="005E3ED5">
        <w:t>Entreprendre</w:t>
      </w:r>
      <w:bookmarkEnd w:id="42"/>
      <w:proofErr w:type="spellEnd"/>
    </w:p>
    <w:p w14:paraId="3DF08B83" w14:textId="4DC8A129" w:rsidR="00893B57" w:rsidRDefault="00893B57" w:rsidP="00893B57">
      <w:pPr>
        <w:pStyle w:val="Default"/>
        <w:spacing w:after="120"/>
        <w:rPr>
          <w:rFonts w:ascii="Calibri" w:hAnsi="Calibri" w:cs="Calibri"/>
          <w:sz w:val="18"/>
          <w:szCs w:val="18"/>
        </w:rPr>
      </w:pPr>
      <w:r w:rsidRPr="00893B57">
        <w:rPr>
          <w:rFonts w:ascii="Calibri" w:hAnsi="Calibri" w:cs="Calibri"/>
          <w:sz w:val="18"/>
          <w:szCs w:val="18"/>
        </w:rPr>
        <w:t xml:space="preserve"> </w:t>
      </w:r>
      <w:r w:rsidRPr="00276A39">
        <w:rPr>
          <w:rFonts w:ascii="Calibri" w:hAnsi="Calibri" w:cs="Calibri"/>
          <w:sz w:val="18"/>
          <w:szCs w:val="18"/>
        </w:rPr>
        <w:t>Le Backend est une API centralisée répondant aux sollicitations des 3 portails Web : le Front-Office, le Back-Office et le Front-Agent.</w:t>
      </w:r>
      <w:r>
        <w:rPr>
          <w:rFonts w:ascii="Calibri" w:hAnsi="Calibri" w:cs="Calibri"/>
          <w:sz w:val="18"/>
          <w:szCs w:val="18"/>
        </w:rPr>
        <w:br/>
      </w:r>
      <w:r>
        <w:rPr>
          <w:rFonts w:ascii="Calibri" w:hAnsi="Calibri" w:cs="Calibri"/>
          <w:sz w:val="18"/>
          <w:szCs w:val="18"/>
        </w:rPr>
        <w:br/>
      </w:r>
      <w:r>
        <w:rPr>
          <w:rFonts w:ascii="Calibri" w:hAnsi="Calibri" w:cs="Calibri"/>
          <w:color w:val="404040"/>
          <w:sz w:val="18"/>
          <w:szCs w:val="18"/>
        </w:rPr>
        <w:t xml:space="preserve">L’outil </w:t>
      </w:r>
      <w:r w:rsidRPr="00904A58">
        <w:rPr>
          <w:rFonts w:ascii="Calibri" w:hAnsi="Calibri" w:cs="Calibri"/>
          <w:b/>
          <w:bCs/>
          <w:color w:val="404040"/>
          <w:sz w:val="18"/>
          <w:szCs w:val="18"/>
        </w:rPr>
        <w:t>Maven</w:t>
      </w:r>
      <w:r w:rsidRPr="00904A58">
        <w:rPr>
          <w:rFonts w:ascii="Calibri" w:hAnsi="Calibri" w:cs="Calibri"/>
          <w:color w:val="404040"/>
          <w:sz w:val="18"/>
          <w:szCs w:val="18"/>
        </w:rPr>
        <w:t xml:space="preserve"> </w:t>
      </w:r>
      <w:r>
        <w:rPr>
          <w:rFonts w:ascii="Calibri" w:hAnsi="Calibri" w:cs="Calibri"/>
          <w:color w:val="404040"/>
          <w:sz w:val="18"/>
          <w:szCs w:val="18"/>
        </w:rPr>
        <w:t>est intégré au projet</w:t>
      </w:r>
      <w:r w:rsidRPr="00904A58">
        <w:rPr>
          <w:rFonts w:ascii="Calibri" w:hAnsi="Calibri" w:cs="Calibri"/>
          <w:color w:val="404040"/>
          <w:sz w:val="18"/>
          <w:szCs w:val="18"/>
        </w:rPr>
        <w:t xml:space="preserve"> </w:t>
      </w:r>
      <w:r>
        <w:rPr>
          <w:rFonts w:ascii="Calibri" w:hAnsi="Calibri" w:cs="Calibri"/>
          <w:color w:val="404040"/>
          <w:sz w:val="18"/>
          <w:szCs w:val="18"/>
        </w:rPr>
        <w:t>afin de</w:t>
      </w:r>
      <w:r w:rsidRPr="00904A58">
        <w:rPr>
          <w:rFonts w:ascii="Calibri" w:hAnsi="Calibri" w:cs="Calibri"/>
          <w:color w:val="404040"/>
          <w:sz w:val="18"/>
          <w:szCs w:val="18"/>
        </w:rPr>
        <w:t xml:space="preserve"> gérer les dépendances et lancer les builds</w:t>
      </w:r>
      <w:r>
        <w:rPr>
          <w:rFonts w:ascii="Calibri" w:hAnsi="Calibri" w:cs="Calibri"/>
          <w:color w:val="404040"/>
          <w:sz w:val="18"/>
          <w:szCs w:val="18"/>
        </w:rPr>
        <w:t>.</w:t>
      </w:r>
    </w:p>
    <w:p w14:paraId="5024F02A" w14:textId="77777777" w:rsidR="00893B57" w:rsidRDefault="00893B57" w:rsidP="00893B57">
      <w:pPr>
        <w:pStyle w:val="Default"/>
        <w:spacing w:after="120"/>
        <w:rPr>
          <w:rFonts w:ascii="Calibri" w:hAnsi="Calibri" w:cs="Calibri"/>
          <w:color w:val="404040"/>
          <w:sz w:val="18"/>
          <w:szCs w:val="18"/>
        </w:rPr>
      </w:pPr>
      <w:r>
        <w:rPr>
          <w:rFonts w:ascii="Calibri" w:hAnsi="Calibri" w:cs="Calibri"/>
          <w:sz w:val="18"/>
          <w:szCs w:val="18"/>
        </w:rPr>
        <w:t xml:space="preserve">Le framework </w:t>
      </w:r>
      <w:r w:rsidRPr="00904A58">
        <w:rPr>
          <w:rFonts w:ascii="Calibri" w:hAnsi="Calibri" w:cs="Calibri"/>
          <w:b/>
          <w:bCs/>
          <w:sz w:val="18"/>
          <w:szCs w:val="18"/>
        </w:rPr>
        <w:t>SPRING</w:t>
      </w:r>
      <w:r>
        <w:rPr>
          <w:rFonts w:ascii="Calibri" w:hAnsi="Calibri" w:cs="Calibri"/>
          <w:sz w:val="18"/>
          <w:szCs w:val="18"/>
        </w:rPr>
        <w:t xml:space="preserve"> et son module </w:t>
      </w:r>
      <w:r w:rsidRPr="00904A58">
        <w:rPr>
          <w:rFonts w:ascii="Calibri" w:hAnsi="Calibri" w:cs="Calibri"/>
          <w:b/>
          <w:bCs/>
          <w:color w:val="404040"/>
          <w:sz w:val="18"/>
          <w:szCs w:val="18"/>
        </w:rPr>
        <w:t>Spring Boot</w:t>
      </w:r>
      <w:r>
        <w:rPr>
          <w:rFonts w:ascii="Calibri" w:hAnsi="Calibri" w:cs="Calibri"/>
          <w:color w:val="404040"/>
          <w:sz w:val="18"/>
          <w:szCs w:val="18"/>
        </w:rPr>
        <w:t xml:space="preserve"> ont été utilisés</w:t>
      </w:r>
      <w:r w:rsidRPr="00904A58">
        <w:rPr>
          <w:rFonts w:ascii="Calibri" w:hAnsi="Calibri" w:cs="Calibri"/>
          <w:color w:val="404040"/>
          <w:sz w:val="18"/>
          <w:szCs w:val="18"/>
        </w:rPr>
        <w:t xml:space="preserve"> afin de tirer parti de</w:t>
      </w:r>
      <w:r>
        <w:rPr>
          <w:rFonts w:ascii="Calibri" w:hAnsi="Calibri" w:cs="Calibri"/>
          <w:color w:val="404040"/>
          <w:sz w:val="18"/>
          <w:szCs w:val="18"/>
        </w:rPr>
        <w:t>s principaux modules que composent SPRING :</w:t>
      </w:r>
    </w:p>
    <w:p w14:paraId="341E515A" w14:textId="77777777" w:rsidR="00893B57" w:rsidRDefault="00893B57" w:rsidP="00893B57">
      <w:pPr>
        <w:pStyle w:val="Default"/>
        <w:numPr>
          <w:ilvl w:val="0"/>
          <w:numId w:val="44"/>
        </w:numPr>
        <w:spacing w:after="120"/>
        <w:rPr>
          <w:rFonts w:ascii="Calibri" w:hAnsi="Calibri" w:cs="Calibri"/>
          <w:color w:val="404040"/>
          <w:sz w:val="18"/>
          <w:szCs w:val="18"/>
        </w:rPr>
      </w:pPr>
      <w:r w:rsidRPr="00904A58">
        <w:rPr>
          <w:rFonts w:ascii="Calibri" w:hAnsi="Calibri" w:cs="Calibri"/>
          <w:b/>
          <w:bCs/>
          <w:color w:val="404040"/>
          <w:sz w:val="18"/>
          <w:szCs w:val="18"/>
        </w:rPr>
        <w:t>Spring Data REST</w:t>
      </w:r>
      <w:r w:rsidRPr="00904A58">
        <w:rPr>
          <w:rFonts w:ascii="Calibri" w:hAnsi="Calibri" w:cs="Calibri"/>
          <w:color w:val="404040"/>
          <w:sz w:val="18"/>
          <w:szCs w:val="18"/>
        </w:rPr>
        <w:t xml:space="preserve"> </w:t>
      </w:r>
      <w:r>
        <w:rPr>
          <w:rFonts w:ascii="Calibri" w:hAnsi="Calibri" w:cs="Calibri"/>
          <w:color w:val="404040"/>
          <w:sz w:val="18"/>
          <w:szCs w:val="18"/>
        </w:rPr>
        <w:t xml:space="preserve">afin d’obtenir </w:t>
      </w:r>
      <w:r w:rsidRPr="00904A58">
        <w:rPr>
          <w:rFonts w:ascii="Calibri" w:hAnsi="Calibri" w:cs="Calibri"/>
          <w:color w:val="404040"/>
          <w:sz w:val="18"/>
          <w:szCs w:val="18"/>
        </w:rPr>
        <w:t xml:space="preserve">une </w:t>
      </w:r>
      <w:r w:rsidRPr="00CA77FC">
        <w:rPr>
          <w:rFonts w:ascii="Calibri" w:hAnsi="Calibri" w:cs="Calibri"/>
          <w:color w:val="404040"/>
          <w:sz w:val="18"/>
          <w:szCs w:val="18"/>
        </w:rPr>
        <w:t>API</w:t>
      </w:r>
      <w:r w:rsidRPr="00904A58">
        <w:rPr>
          <w:rFonts w:ascii="Calibri" w:hAnsi="Calibri" w:cs="Calibri"/>
          <w:b/>
          <w:bCs/>
          <w:color w:val="404040"/>
          <w:sz w:val="18"/>
          <w:szCs w:val="18"/>
        </w:rPr>
        <w:t xml:space="preserve"> REST</w:t>
      </w:r>
      <w:r w:rsidRPr="00904A58">
        <w:rPr>
          <w:rFonts w:ascii="Calibri" w:hAnsi="Calibri" w:cs="Calibri"/>
          <w:color w:val="404040"/>
          <w:sz w:val="18"/>
          <w:szCs w:val="18"/>
        </w:rPr>
        <w:t xml:space="preserve"> </w:t>
      </w:r>
      <w:r>
        <w:rPr>
          <w:rFonts w:ascii="Calibri" w:hAnsi="Calibri" w:cs="Calibri"/>
          <w:color w:val="404040"/>
          <w:sz w:val="18"/>
          <w:szCs w:val="18"/>
        </w:rPr>
        <w:t>(</w:t>
      </w:r>
      <w:r w:rsidRPr="00317672">
        <w:rPr>
          <w:rFonts w:ascii="Calibri" w:hAnsi="Calibri" w:cs="Calibri"/>
          <w:color w:val="404040"/>
          <w:sz w:val="18"/>
          <w:szCs w:val="18"/>
        </w:rPr>
        <w:t>ensemble de contraintes architecturales</w:t>
      </w:r>
      <w:r>
        <w:rPr>
          <w:rFonts w:ascii="Calibri" w:hAnsi="Calibri" w:cs="Calibri"/>
          <w:color w:val="404040"/>
          <w:sz w:val="18"/>
          <w:szCs w:val="18"/>
        </w:rPr>
        <w:t xml:space="preserve"> qui facilite la communication entre les API) </w:t>
      </w:r>
      <w:r w:rsidRPr="00904A58">
        <w:rPr>
          <w:rFonts w:ascii="Calibri" w:hAnsi="Calibri" w:cs="Calibri"/>
          <w:color w:val="404040"/>
          <w:sz w:val="18"/>
          <w:szCs w:val="18"/>
        </w:rPr>
        <w:t>qui fournira des services à la partie front</w:t>
      </w:r>
      <w:r>
        <w:rPr>
          <w:rFonts w:ascii="Calibri" w:hAnsi="Calibri" w:cs="Calibri"/>
          <w:color w:val="404040"/>
          <w:sz w:val="18"/>
          <w:szCs w:val="18"/>
        </w:rPr>
        <w:t xml:space="preserve"> grâce à des requêtes HTTPS </w:t>
      </w:r>
      <w:r w:rsidRPr="00276A39">
        <w:rPr>
          <w:rFonts w:ascii="Calibri" w:hAnsi="Calibri" w:cs="Calibri"/>
          <w:color w:val="404040"/>
          <w:sz w:val="18"/>
          <w:szCs w:val="18"/>
        </w:rPr>
        <w:t>(GET, POST…)</w:t>
      </w:r>
      <w:r>
        <w:rPr>
          <w:rFonts w:ascii="Calibri" w:hAnsi="Calibri" w:cs="Calibri"/>
          <w:color w:val="404040"/>
          <w:sz w:val="18"/>
          <w:szCs w:val="18"/>
        </w:rPr>
        <w:t>.</w:t>
      </w:r>
    </w:p>
    <w:p w14:paraId="0A23B839" w14:textId="77777777" w:rsidR="00893B57" w:rsidRDefault="00893B57" w:rsidP="00893B57">
      <w:pPr>
        <w:pStyle w:val="Default"/>
        <w:numPr>
          <w:ilvl w:val="0"/>
          <w:numId w:val="44"/>
        </w:numPr>
        <w:spacing w:after="120"/>
        <w:rPr>
          <w:rFonts w:ascii="Calibri" w:hAnsi="Calibri" w:cs="Calibri"/>
          <w:color w:val="404040"/>
          <w:sz w:val="18"/>
          <w:szCs w:val="18"/>
        </w:rPr>
      </w:pPr>
      <w:r w:rsidRPr="009E7EF7">
        <w:rPr>
          <w:rFonts w:ascii="Calibri" w:hAnsi="Calibri" w:cs="Calibri"/>
          <w:b/>
          <w:bCs/>
          <w:color w:val="404040"/>
          <w:sz w:val="18"/>
          <w:szCs w:val="18"/>
        </w:rPr>
        <w:t xml:space="preserve">Spring </w:t>
      </w:r>
      <w:r>
        <w:rPr>
          <w:rFonts w:ascii="Calibri" w:hAnsi="Calibri" w:cs="Calibri"/>
          <w:b/>
          <w:bCs/>
          <w:color w:val="404040"/>
          <w:sz w:val="18"/>
          <w:szCs w:val="18"/>
        </w:rPr>
        <w:t>data jpa</w:t>
      </w:r>
      <w:r>
        <w:rPr>
          <w:rFonts w:ascii="Calibri" w:hAnsi="Calibri" w:cs="Calibri"/>
          <w:color w:val="404040"/>
          <w:sz w:val="18"/>
          <w:szCs w:val="18"/>
        </w:rPr>
        <w:t xml:space="preserve"> qui </w:t>
      </w:r>
      <w:r w:rsidRPr="0030633C">
        <w:rPr>
          <w:rFonts w:ascii="Calibri" w:hAnsi="Calibri" w:cs="Calibri"/>
          <w:color w:val="404040"/>
          <w:sz w:val="18"/>
          <w:szCs w:val="18"/>
        </w:rPr>
        <w:t xml:space="preserve">permet </w:t>
      </w:r>
      <w:r>
        <w:rPr>
          <w:rFonts w:ascii="Calibri" w:hAnsi="Calibri" w:cs="Calibri"/>
          <w:color w:val="404040"/>
          <w:sz w:val="18"/>
          <w:szCs w:val="18"/>
        </w:rPr>
        <w:t>d’</w:t>
      </w:r>
      <w:r w:rsidRPr="0030633C">
        <w:rPr>
          <w:rFonts w:ascii="Calibri" w:hAnsi="Calibri" w:cs="Calibri"/>
          <w:color w:val="404040"/>
          <w:sz w:val="18"/>
          <w:szCs w:val="18"/>
        </w:rPr>
        <w:t>amélior</w:t>
      </w:r>
      <w:r>
        <w:rPr>
          <w:rFonts w:ascii="Calibri" w:hAnsi="Calibri" w:cs="Calibri"/>
          <w:color w:val="404040"/>
          <w:sz w:val="18"/>
          <w:szCs w:val="18"/>
        </w:rPr>
        <w:t>er</w:t>
      </w:r>
      <w:r w:rsidRPr="0030633C">
        <w:rPr>
          <w:rFonts w:ascii="Calibri" w:hAnsi="Calibri" w:cs="Calibri"/>
          <w:color w:val="404040"/>
          <w:sz w:val="18"/>
          <w:szCs w:val="18"/>
        </w:rPr>
        <w:t xml:space="preserve"> </w:t>
      </w:r>
      <w:r>
        <w:rPr>
          <w:rFonts w:ascii="Calibri" w:hAnsi="Calibri" w:cs="Calibri"/>
          <w:color w:val="404040"/>
          <w:sz w:val="18"/>
          <w:szCs w:val="18"/>
        </w:rPr>
        <w:t>l</w:t>
      </w:r>
      <w:r w:rsidRPr="0030633C">
        <w:rPr>
          <w:rFonts w:ascii="Calibri" w:hAnsi="Calibri" w:cs="Calibri"/>
          <w:color w:val="404040"/>
          <w:sz w:val="18"/>
          <w:szCs w:val="18"/>
        </w:rPr>
        <w:t xml:space="preserve">es couches d'accès aux données basées sur </w:t>
      </w:r>
      <w:r w:rsidRPr="00317672">
        <w:rPr>
          <w:rFonts w:ascii="Calibri" w:hAnsi="Calibri" w:cs="Calibri"/>
          <w:b/>
          <w:bCs/>
          <w:color w:val="404040"/>
          <w:sz w:val="18"/>
          <w:szCs w:val="18"/>
        </w:rPr>
        <w:t>JPA</w:t>
      </w:r>
      <w:r>
        <w:rPr>
          <w:rFonts w:ascii="Calibri" w:hAnsi="Calibri" w:cs="Calibri"/>
          <w:color w:val="404040"/>
          <w:sz w:val="18"/>
          <w:szCs w:val="18"/>
        </w:rPr>
        <w:t xml:space="preserve">. </w:t>
      </w:r>
      <w:r w:rsidRPr="005106CE">
        <w:rPr>
          <w:rFonts w:ascii="Calibri" w:hAnsi="Calibri" w:cs="Calibri"/>
          <w:color w:val="404040"/>
          <w:sz w:val="18"/>
          <w:szCs w:val="18"/>
        </w:rPr>
        <w:t>Java Persistence API (</w:t>
      </w:r>
      <w:r w:rsidRPr="005106CE">
        <w:rPr>
          <w:rFonts w:ascii="Calibri" w:hAnsi="Calibri" w:cs="Calibri"/>
          <w:b/>
          <w:bCs/>
          <w:color w:val="404040"/>
          <w:sz w:val="18"/>
          <w:szCs w:val="18"/>
        </w:rPr>
        <w:t>JPA</w:t>
      </w:r>
      <w:r w:rsidRPr="005106CE">
        <w:rPr>
          <w:rFonts w:ascii="Calibri" w:hAnsi="Calibri" w:cs="Calibri"/>
          <w:color w:val="404040"/>
          <w:sz w:val="18"/>
          <w:szCs w:val="18"/>
        </w:rPr>
        <w:t>) est une norme Java qui perm</w:t>
      </w:r>
      <w:r>
        <w:rPr>
          <w:rFonts w:ascii="Calibri" w:hAnsi="Calibri" w:cs="Calibri"/>
          <w:color w:val="404040"/>
          <w:sz w:val="18"/>
          <w:szCs w:val="18"/>
        </w:rPr>
        <w:t>et</w:t>
      </w:r>
      <w:r w:rsidRPr="005106CE">
        <w:rPr>
          <w:rFonts w:ascii="Calibri" w:hAnsi="Calibri" w:cs="Calibri"/>
          <w:color w:val="404040"/>
          <w:sz w:val="18"/>
          <w:szCs w:val="18"/>
        </w:rPr>
        <w:t xml:space="preserve"> de définir des objets Java (</w:t>
      </w:r>
      <w:r w:rsidRPr="005106CE">
        <w:rPr>
          <w:rFonts w:ascii="Calibri" w:hAnsi="Calibri" w:cs="Calibri"/>
          <w:b/>
          <w:bCs/>
          <w:color w:val="404040"/>
          <w:sz w:val="18"/>
          <w:szCs w:val="18"/>
        </w:rPr>
        <w:t>entity</w:t>
      </w:r>
      <w:r w:rsidRPr="005106CE">
        <w:rPr>
          <w:rFonts w:ascii="Calibri" w:hAnsi="Calibri" w:cs="Calibri"/>
          <w:color w:val="404040"/>
          <w:sz w:val="18"/>
          <w:szCs w:val="18"/>
        </w:rPr>
        <w:t>) qui sont simplement des instances de classes qui seront persistantes. Il s'agit d'une approche de l'Object Relationship Mapping (</w:t>
      </w:r>
      <w:r w:rsidRPr="005106CE">
        <w:rPr>
          <w:rFonts w:ascii="Calibri" w:hAnsi="Calibri" w:cs="Calibri"/>
          <w:b/>
          <w:bCs/>
          <w:color w:val="404040"/>
          <w:sz w:val="18"/>
          <w:szCs w:val="18"/>
        </w:rPr>
        <w:t>ORM</w:t>
      </w:r>
      <w:r w:rsidRPr="005106CE">
        <w:rPr>
          <w:rFonts w:ascii="Calibri" w:hAnsi="Calibri" w:cs="Calibri"/>
          <w:color w:val="404040"/>
          <w:sz w:val="18"/>
          <w:szCs w:val="18"/>
        </w:rPr>
        <w:t>), qui nous permet de récupérer, stocker, mettre à jour et supprimer les données dans la base de données relationnelle. Les annotations JPA décrivent comment une classe Java donnée et ses variables correspondent à une table donnée et à ses colonnes dans une base de données.</w:t>
      </w:r>
    </w:p>
    <w:p w14:paraId="175F23F9" w14:textId="77777777" w:rsidR="00893B57" w:rsidRDefault="00893B57" w:rsidP="00893B57">
      <w:pPr>
        <w:pStyle w:val="Default"/>
        <w:numPr>
          <w:ilvl w:val="0"/>
          <w:numId w:val="44"/>
        </w:numPr>
        <w:spacing w:after="120"/>
        <w:rPr>
          <w:rFonts w:ascii="Calibri" w:hAnsi="Calibri" w:cs="Calibri"/>
          <w:color w:val="404040"/>
          <w:sz w:val="18"/>
          <w:szCs w:val="18"/>
        </w:rPr>
      </w:pPr>
      <w:r w:rsidRPr="009E7EF7">
        <w:rPr>
          <w:rFonts w:ascii="Calibri" w:hAnsi="Calibri" w:cs="Calibri"/>
          <w:b/>
          <w:bCs/>
          <w:color w:val="404040"/>
          <w:sz w:val="18"/>
          <w:szCs w:val="18"/>
        </w:rPr>
        <w:t>Spring MVC</w:t>
      </w:r>
      <w:r w:rsidRPr="009E7EF7">
        <w:rPr>
          <w:rFonts w:ascii="Calibri" w:hAnsi="Calibri" w:cs="Calibri"/>
          <w:color w:val="404040"/>
          <w:sz w:val="18"/>
          <w:szCs w:val="18"/>
        </w:rPr>
        <w:t xml:space="preserve"> </w:t>
      </w:r>
      <w:r>
        <w:rPr>
          <w:rFonts w:ascii="Calibri" w:hAnsi="Calibri" w:cs="Calibri"/>
          <w:color w:val="404040"/>
          <w:sz w:val="18"/>
          <w:szCs w:val="18"/>
        </w:rPr>
        <w:t>qui permet d’utiliser l</w:t>
      </w:r>
      <w:r w:rsidRPr="00F70FB1">
        <w:rPr>
          <w:rFonts w:ascii="Calibri" w:hAnsi="Calibri" w:cs="Calibri"/>
          <w:color w:val="404040"/>
          <w:sz w:val="18"/>
          <w:szCs w:val="18"/>
        </w:rPr>
        <w:t xml:space="preserve">es contrôleurs Spring Web MVC </w:t>
      </w:r>
      <w:r>
        <w:rPr>
          <w:rFonts w:ascii="Calibri" w:hAnsi="Calibri" w:cs="Calibri"/>
          <w:color w:val="404040"/>
          <w:sz w:val="18"/>
          <w:szCs w:val="18"/>
        </w:rPr>
        <w:t xml:space="preserve">qui </w:t>
      </w:r>
      <w:r w:rsidRPr="00F70FB1">
        <w:rPr>
          <w:rFonts w:ascii="Calibri" w:hAnsi="Calibri" w:cs="Calibri"/>
          <w:color w:val="404040"/>
          <w:sz w:val="18"/>
          <w:szCs w:val="18"/>
        </w:rPr>
        <w:t>sont là pour permettre de gérer les requêtes HTTP entrantes tout en nous apportant des facilités de développement pour le binding de données, la validation, la gestion du modèle</w:t>
      </w:r>
      <w:r>
        <w:rPr>
          <w:rFonts w:ascii="Calibri" w:hAnsi="Calibri" w:cs="Calibri"/>
          <w:color w:val="404040"/>
          <w:sz w:val="18"/>
          <w:szCs w:val="18"/>
        </w:rPr>
        <w:t>.</w:t>
      </w:r>
    </w:p>
    <w:p w14:paraId="37F3C2F3" w14:textId="77777777" w:rsidR="00893B57" w:rsidRDefault="00893B57" w:rsidP="00893B57">
      <w:pPr>
        <w:pStyle w:val="Default"/>
        <w:numPr>
          <w:ilvl w:val="0"/>
          <w:numId w:val="44"/>
        </w:numPr>
        <w:spacing w:after="120"/>
        <w:rPr>
          <w:rFonts w:ascii="Calibri" w:hAnsi="Calibri" w:cs="Calibri"/>
          <w:color w:val="404040"/>
          <w:sz w:val="18"/>
          <w:szCs w:val="18"/>
        </w:rPr>
      </w:pPr>
      <w:r w:rsidRPr="00E965D2">
        <w:rPr>
          <w:rFonts w:ascii="Calibri" w:hAnsi="Calibri" w:cs="Calibri"/>
          <w:b/>
          <w:bCs/>
          <w:color w:val="404040"/>
          <w:sz w:val="18"/>
          <w:szCs w:val="18"/>
        </w:rPr>
        <w:t>Spring Security</w:t>
      </w:r>
      <w:r>
        <w:rPr>
          <w:rFonts w:ascii="Calibri" w:hAnsi="Calibri" w:cs="Calibri"/>
          <w:color w:val="404040"/>
          <w:sz w:val="18"/>
          <w:szCs w:val="18"/>
        </w:rPr>
        <w:t xml:space="preserve"> pour l’</w:t>
      </w:r>
      <w:r w:rsidRPr="00A01B16">
        <w:rPr>
          <w:rFonts w:ascii="Calibri" w:hAnsi="Calibri" w:cs="Calibri"/>
          <w:color w:val="404040"/>
          <w:sz w:val="18"/>
          <w:szCs w:val="18"/>
        </w:rPr>
        <w:t xml:space="preserve">'authentification et </w:t>
      </w:r>
      <w:r>
        <w:rPr>
          <w:rFonts w:ascii="Calibri" w:hAnsi="Calibri" w:cs="Calibri"/>
          <w:color w:val="404040"/>
          <w:sz w:val="18"/>
          <w:szCs w:val="18"/>
        </w:rPr>
        <w:t>l</w:t>
      </w:r>
      <w:r w:rsidRPr="00A01B16">
        <w:rPr>
          <w:rFonts w:ascii="Calibri" w:hAnsi="Calibri" w:cs="Calibri"/>
          <w:color w:val="404040"/>
          <w:sz w:val="18"/>
          <w:szCs w:val="18"/>
        </w:rPr>
        <w:t xml:space="preserve">e contrôle d'accès </w:t>
      </w:r>
      <w:r>
        <w:rPr>
          <w:rFonts w:ascii="Calibri" w:hAnsi="Calibri" w:cs="Calibri"/>
          <w:color w:val="404040"/>
          <w:sz w:val="18"/>
          <w:szCs w:val="18"/>
        </w:rPr>
        <w:t>afin de</w:t>
      </w:r>
      <w:r w:rsidRPr="00A01B16">
        <w:rPr>
          <w:rFonts w:ascii="Calibri" w:hAnsi="Calibri" w:cs="Calibri"/>
          <w:color w:val="404040"/>
          <w:sz w:val="18"/>
          <w:szCs w:val="18"/>
        </w:rPr>
        <w:t xml:space="preserve"> sécuris</w:t>
      </w:r>
      <w:r>
        <w:rPr>
          <w:rFonts w:ascii="Calibri" w:hAnsi="Calibri" w:cs="Calibri"/>
          <w:color w:val="404040"/>
          <w:sz w:val="18"/>
          <w:szCs w:val="18"/>
        </w:rPr>
        <w:t xml:space="preserve">er l’application. Il est configuré avec Keycloak via un adaptateur client. </w:t>
      </w:r>
      <w:r w:rsidRPr="00E965D2">
        <w:rPr>
          <w:rFonts w:ascii="Calibri" w:hAnsi="Calibri" w:cs="Calibri"/>
          <w:b/>
          <w:bCs/>
          <w:color w:val="404040"/>
          <w:sz w:val="18"/>
          <w:szCs w:val="18"/>
        </w:rPr>
        <w:t>Keycloak</w:t>
      </w:r>
      <w:r w:rsidRPr="00CA77FC">
        <w:rPr>
          <w:rFonts w:ascii="Calibri" w:hAnsi="Calibri" w:cs="Calibri"/>
          <w:color w:val="404040"/>
          <w:sz w:val="18"/>
          <w:szCs w:val="18"/>
        </w:rPr>
        <w:t xml:space="preserve"> est une solution open source de gestion des identités et des accès destinés aux applications et services modernes</w:t>
      </w:r>
      <w:r>
        <w:rPr>
          <w:rFonts w:ascii="Calibri" w:hAnsi="Calibri" w:cs="Calibri"/>
          <w:color w:val="404040"/>
          <w:sz w:val="18"/>
          <w:szCs w:val="18"/>
        </w:rPr>
        <w:t xml:space="preserve"> afin de sécuriser l’application</w:t>
      </w:r>
      <w:r w:rsidRPr="00CA77FC">
        <w:rPr>
          <w:rFonts w:ascii="Calibri" w:hAnsi="Calibri" w:cs="Calibri"/>
          <w:color w:val="404040"/>
          <w:sz w:val="18"/>
          <w:szCs w:val="18"/>
        </w:rPr>
        <w:t>.</w:t>
      </w:r>
      <w:r>
        <w:rPr>
          <w:rFonts w:ascii="Calibri" w:hAnsi="Calibri" w:cs="Calibri"/>
          <w:color w:val="404040"/>
          <w:sz w:val="18"/>
          <w:szCs w:val="18"/>
        </w:rPr>
        <w:t xml:space="preserve"> Il offre des </w:t>
      </w:r>
      <w:r w:rsidRPr="00CA77FC">
        <w:rPr>
          <w:rFonts w:ascii="Calibri" w:hAnsi="Calibri" w:cs="Calibri"/>
          <w:color w:val="404040"/>
          <w:sz w:val="18"/>
          <w:szCs w:val="18"/>
        </w:rPr>
        <w:t>fonctionnalités telles que l'authentification unique (SSO), les adaptateurs clients, une console d'administration et une console de gestion des comptes.</w:t>
      </w:r>
      <w:r>
        <w:rPr>
          <w:rFonts w:ascii="Calibri" w:hAnsi="Calibri" w:cs="Calibri"/>
          <w:color w:val="404040"/>
          <w:sz w:val="18"/>
          <w:szCs w:val="18"/>
        </w:rPr>
        <w:t xml:space="preserve"> Hub entreprendre utilise l’</w:t>
      </w:r>
      <w:r w:rsidRPr="00B55151">
        <w:rPr>
          <w:rFonts w:ascii="Calibri" w:hAnsi="Calibri" w:cs="Calibri"/>
          <w:color w:val="404040"/>
          <w:sz w:val="18"/>
          <w:szCs w:val="18"/>
        </w:rPr>
        <w:t xml:space="preserve">API REST </w:t>
      </w:r>
      <w:r>
        <w:rPr>
          <w:rFonts w:ascii="Calibri" w:hAnsi="Calibri" w:cs="Calibri"/>
          <w:color w:val="404040"/>
          <w:sz w:val="18"/>
          <w:szCs w:val="18"/>
        </w:rPr>
        <w:t xml:space="preserve">de Keycloack </w:t>
      </w:r>
      <w:r w:rsidRPr="00B55151">
        <w:rPr>
          <w:rFonts w:ascii="Calibri" w:hAnsi="Calibri" w:cs="Calibri"/>
          <w:color w:val="404040"/>
          <w:sz w:val="18"/>
          <w:szCs w:val="18"/>
        </w:rPr>
        <w:t>pour générer et rafraîchir les jetons d'accès</w:t>
      </w:r>
      <w:r>
        <w:rPr>
          <w:rFonts w:ascii="Calibri" w:hAnsi="Calibri" w:cs="Calibri"/>
          <w:color w:val="404040"/>
          <w:sz w:val="18"/>
          <w:szCs w:val="18"/>
        </w:rPr>
        <w:t xml:space="preserve"> afin de gérer les accès à l’application. </w:t>
      </w:r>
      <w:r>
        <w:rPr>
          <w:rFonts w:ascii="Calibri" w:hAnsi="Calibri" w:cs="Calibri"/>
          <w:color w:val="404040"/>
          <w:sz w:val="18"/>
          <w:szCs w:val="18"/>
        </w:rPr>
        <w:br/>
      </w:r>
    </w:p>
    <w:p w14:paraId="1D8AC6A9" w14:textId="1331E16B" w:rsidR="00893B57" w:rsidRPr="00462531" w:rsidRDefault="00893B57" w:rsidP="00893B57">
      <w:pPr>
        <w:pStyle w:val="Default"/>
        <w:numPr>
          <w:ilvl w:val="0"/>
          <w:numId w:val="44"/>
        </w:numPr>
        <w:spacing w:after="120"/>
        <w:rPr>
          <w:rFonts w:ascii="Calibri" w:hAnsi="Calibri" w:cs="Calibri"/>
          <w:color w:val="404040"/>
          <w:sz w:val="18"/>
          <w:szCs w:val="18"/>
        </w:rPr>
      </w:pPr>
      <w:r w:rsidRPr="00462531">
        <w:rPr>
          <w:rFonts w:ascii="Calibri" w:hAnsi="Calibri" w:cs="Calibri"/>
          <w:color w:val="404040"/>
          <w:sz w:val="18"/>
          <w:szCs w:val="18"/>
        </w:rPr>
        <w:t xml:space="preserve">L’application a été divisé en plusieurs couches en conformité avec les principes de conception (responsabilité unique, couplage faible et cohésion forte) ce qui permet de faciliter la maintenance du code et d’intervenir indépendamment sur chacune des couches de l’application sans que les autres soient impactées. </w:t>
      </w:r>
    </w:p>
    <w:p w14:paraId="6FF407D3" w14:textId="039214E1" w:rsidR="00893B57" w:rsidRDefault="00893B57" w:rsidP="00893B57">
      <w:pPr>
        <w:pStyle w:val="Default"/>
        <w:spacing w:after="120"/>
        <w:rPr>
          <w:rFonts w:ascii="Calibri" w:hAnsi="Calibri" w:cs="Calibri"/>
          <w:color w:val="404040"/>
          <w:sz w:val="18"/>
          <w:szCs w:val="18"/>
        </w:rPr>
      </w:pPr>
      <w:r>
        <w:rPr>
          <w:rFonts w:ascii="Calibri" w:hAnsi="Calibri" w:cs="Calibri"/>
          <w:color w:val="404040"/>
          <w:sz w:val="18"/>
          <w:szCs w:val="18"/>
        </w:rPr>
        <w:t>C</w:t>
      </w:r>
      <w:r w:rsidRPr="00276A39">
        <w:rPr>
          <w:rFonts w:ascii="Calibri" w:hAnsi="Calibri" w:cs="Calibri"/>
          <w:color w:val="404040"/>
          <w:sz w:val="18"/>
          <w:szCs w:val="18"/>
        </w:rPr>
        <w:t xml:space="preserve">haque couche </w:t>
      </w:r>
      <w:r>
        <w:rPr>
          <w:rFonts w:ascii="Calibri" w:hAnsi="Calibri" w:cs="Calibri"/>
          <w:color w:val="404040"/>
          <w:sz w:val="18"/>
          <w:szCs w:val="18"/>
        </w:rPr>
        <w:t>à un rôle et intègre</w:t>
      </w:r>
      <w:r w:rsidRPr="00276A39">
        <w:rPr>
          <w:rFonts w:ascii="Calibri" w:hAnsi="Calibri" w:cs="Calibri"/>
          <w:color w:val="404040"/>
          <w:sz w:val="18"/>
          <w:szCs w:val="18"/>
        </w:rPr>
        <w:t xml:space="preserve"> </w:t>
      </w:r>
      <w:r>
        <w:rPr>
          <w:rFonts w:ascii="Calibri" w:hAnsi="Calibri" w:cs="Calibri"/>
          <w:color w:val="404040"/>
          <w:sz w:val="18"/>
          <w:szCs w:val="18"/>
        </w:rPr>
        <w:t>le</w:t>
      </w:r>
      <w:r w:rsidRPr="00276A39">
        <w:rPr>
          <w:rFonts w:ascii="Calibri" w:hAnsi="Calibri" w:cs="Calibri"/>
          <w:color w:val="404040"/>
          <w:sz w:val="18"/>
          <w:szCs w:val="18"/>
        </w:rPr>
        <w:t xml:space="preserve"> </w:t>
      </w:r>
      <w:r w:rsidRPr="00276A39">
        <w:rPr>
          <w:rFonts w:ascii="Calibri" w:hAnsi="Calibri" w:cs="Calibri"/>
          <w:b/>
          <w:bCs/>
          <w:color w:val="404040"/>
          <w:sz w:val="18"/>
          <w:szCs w:val="18"/>
        </w:rPr>
        <w:t>Design Pattern MVC</w:t>
      </w:r>
      <w:r>
        <w:rPr>
          <w:rFonts w:ascii="Calibri" w:hAnsi="Calibri" w:cs="Calibri"/>
          <w:color w:val="404040"/>
          <w:sz w:val="18"/>
          <w:szCs w:val="18"/>
        </w:rPr>
        <w:t xml:space="preserve"> (Modèle Vue Contrôleur) :</w:t>
      </w:r>
    </w:p>
    <w:p w14:paraId="7FDD1FF6" w14:textId="0BD70EF2" w:rsidR="00893B57" w:rsidRDefault="00893B57" w:rsidP="00893B57">
      <w:pPr>
        <w:pStyle w:val="Default"/>
        <w:numPr>
          <w:ilvl w:val="0"/>
          <w:numId w:val="46"/>
        </w:numPr>
        <w:spacing w:after="120"/>
        <w:rPr>
          <w:rFonts w:ascii="Calibri" w:hAnsi="Calibri" w:cs="Calibri"/>
          <w:color w:val="404040"/>
          <w:sz w:val="18"/>
          <w:szCs w:val="18"/>
        </w:rPr>
      </w:pPr>
      <w:r w:rsidRPr="00C82D7B">
        <w:rPr>
          <w:rFonts w:ascii="Calibri" w:hAnsi="Calibri" w:cs="Calibri"/>
          <w:color w:val="404040"/>
          <w:sz w:val="18"/>
          <w:szCs w:val="18"/>
        </w:rPr>
        <w:t xml:space="preserve">Le </w:t>
      </w:r>
      <w:r w:rsidRPr="00032879">
        <w:rPr>
          <w:rFonts w:ascii="Calibri" w:hAnsi="Calibri" w:cs="Calibri"/>
          <w:b/>
          <w:bCs/>
          <w:color w:val="404040"/>
          <w:sz w:val="18"/>
          <w:szCs w:val="18"/>
        </w:rPr>
        <w:t>Modèle</w:t>
      </w:r>
      <w:r w:rsidRPr="00C82D7B">
        <w:rPr>
          <w:rFonts w:ascii="Calibri" w:hAnsi="Calibri" w:cs="Calibri"/>
          <w:color w:val="404040"/>
          <w:sz w:val="18"/>
          <w:szCs w:val="18"/>
        </w:rPr>
        <w:t xml:space="preserve"> étant </w:t>
      </w:r>
      <w:r>
        <w:rPr>
          <w:rFonts w:ascii="Calibri" w:hAnsi="Calibri" w:cs="Calibri"/>
          <w:color w:val="404040"/>
          <w:sz w:val="18"/>
          <w:szCs w:val="18"/>
        </w:rPr>
        <w:t>l’</w:t>
      </w:r>
      <w:r w:rsidRPr="00276A39">
        <w:rPr>
          <w:rFonts w:ascii="Calibri" w:hAnsi="Calibri" w:cs="Calibri"/>
          <w:color w:val="404040"/>
          <w:sz w:val="18"/>
          <w:szCs w:val="18"/>
        </w:rPr>
        <w:t>implémentation des objets métiers qui seront manipulés par les autres couches</w:t>
      </w:r>
      <w:r>
        <w:rPr>
          <w:rFonts w:ascii="Calibri" w:hAnsi="Calibri" w:cs="Calibri"/>
          <w:color w:val="404040"/>
          <w:sz w:val="18"/>
          <w:szCs w:val="18"/>
        </w:rPr>
        <w:t>.</w:t>
      </w:r>
    </w:p>
    <w:p w14:paraId="61201960" w14:textId="77777777" w:rsidR="00893B57" w:rsidRDefault="00893B57" w:rsidP="00893B57">
      <w:pPr>
        <w:pStyle w:val="Default"/>
        <w:numPr>
          <w:ilvl w:val="0"/>
          <w:numId w:val="45"/>
        </w:numPr>
        <w:spacing w:after="120"/>
        <w:rPr>
          <w:rFonts w:ascii="Calibri" w:hAnsi="Calibri" w:cs="Calibri"/>
          <w:color w:val="404040"/>
          <w:sz w:val="18"/>
          <w:szCs w:val="18"/>
        </w:rPr>
      </w:pPr>
      <w:r w:rsidRPr="00C82D7B">
        <w:rPr>
          <w:rFonts w:ascii="Calibri" w:hAnsi="Calibri" w:cs="Calibri"/>
          <w:color w:val="404040"/>
          <w:sz w:val="18"/>
          <w:szCs w:val="18"/>
        </w:rPr>
        <w:t xml:space="preserve">La </w:t>
      </w:r>
      <w:r w:rsidRPr="00032879">
        <w:rPr>
          <w:rFonts w:ascii="Calibri" w:hAnsi="Calibri" w:cs="Calibri"/>
          <w:b/>
          <w:bCs/>
          <w:color w:val="404040"/>
          <w:sz w:val="18"/>
          <w:szCs w:val="18"/>
        </w:rPr>
        <w:t>Vue</w:t>
      </w:r>
      <w:r w:rsidRPr="00C82D7B">
        <w:rPr>
          <w:rFonts w:ascii="Calibri" w:hAnsi="Calibri" w:cs="Calibri"/>
          <w:color w:val="404040"/>
          <w:sz w:val="18"/>
          <w:szCs w:val="18"/>
        </w:rPr>
        <w:t xml:space="preserve"> </w:t>
      </w:r>
      <w:r>
        <w:rPr>
          <w:rFonts w:ascii="Calibri" w:hAnsi="Calibri" w:cs="Calibri"/>
          <w:color w:val="404040"/>
          <w:sz w:val="18"/>
          <w:szCs w:val="18"/>
        </w:rPr>
        <w:t xml:space="preserve">au niveau du client </w:t>
      </w:r>
      <w:r w:rsidRPr="00C82D7B">
        <w:rPr>
          <w:rFonts w:ascii="Calibri" w:hAnsi="Calibri" w:cs="Calibri"/>
          <w:color w:val="404040"/>
          <w:sz w:val="18"/>
          <w:szCs w:val="18"/>
        </w:rPr>
        <w:t>pour afficher les informations (assuré par le front Angular)</w:t>
      </w:r>
      <w:r>
        <w:rPr>
          <w:rFonts w:ascii="Calibri" w:hAnsi="Calibri" w:cs="Calibri"/>
          <w:color w:val="404040"/>
          <w:sz w:val="18"/>
          <w:szCs w:val="18"/>
        </w:rPr>
        <w:t>.</w:t>
      </w:r>
    </w:p>
    <w:p w14:paraId="277A5F34" w14:textId="3B7AFEDC" w:rsidR="00893B57" w:rsidRDefault="00893B57" w:rsidP="00893B57">
      <w:pPr>
        <w:pStyle w:val="Default"/>
        <w:numPr>
          <w:ilvl w:val="0"/>
          <w:numId w:val="45"/>
        </w:numPr>
        <w:spacing w:after="120"/>
        <w:rPr>
          <w:rFonts w:ascii="Calibri" w:hAnsi="Calibri" w:cs="Calibri"/>
          <w:color w:val="404040"/>
          <w:sz w:val="18"/>
          <w:szCs w:val="18"/>
        </w:rPr>
      </w:pPr>
      <w:r>
        <w:rPr>
          <w:rFonts w:ascii="Calibri" w:hAnsi="Calibri" w:cs="Calibri"/>
          <w:color w:val="404040"/>
          <w:sz w:val="18"/>
          <w:szCs w:val="18"/>
        </w:rPr>
        <w:t>Le</w:t>
      </w:r>
      <w:r w:rsidRPr="00F70FB1">
        <w:rPr>
          <w:rFonts w:ascii="Calibri" w:hAnsi="Calibri" w:cs="Calibri"/>
          <w:color w:val="404040"/>
          <w:sz w:val="18"/>
          <w:szCs w:val="18"/>
        </w:rPr>
        <w:t xml:space="preserve"> </w:t>
      </w:r>
      <w:r w:rsidRPr="00032879">
        <w:rPr>
          <w:rFonts w:ascii="Calibri" w:hAnsi="Calibri" w:cs="Calibri"/>
          <w:b/>
          <w:bCs/>
          <w:color w:val="404040"/>
          <w:sz w:val="18"/>
          <w:szCs w:val="18"/>
        </w:rPr>
        <w:t>Contrôleur</w:t>
      </w:r>
      <w:r w:rsidRPr="00F70FB1">
        <w:rPr>
          <w:rFonts w:ascii="Calibri" w:hAnsi="Calibri" w:cs="Calibri"/>
          <w:color w:val="404040"/>
          <w:sz w:val="18"/>
          <w:szCs w:val="18"/>
        </w:rPr>
        <w:t xml:space="preserve"> gère les interactions entre l’utilisateur et le système. Dans le cadre d’une application Web, le</w:t>
      </w:r>
      <w:bookmarkStart w:id="43" w:name="_Hlk111642381"/>
      <w:r w:rsidRPr="00F70FB1">
        <w:rPr>
          <w:rFonts w:ascii="Calibri" w:hAnsi="Calibri" w:cs="Calibri"/>
          <w:color w:val="404040"/>
          <w:sz w:val="18"/>
          <w:szCs w:val="18"/>
        </w:rPr>
        <w:t>s interactions avec le serveur correspondent aux requêtes HTTP émises par le navigateur client.</w:t>
      </w:r>
      <w:bookmarkEnd w:id="43"/>
    </w:p>
    <w:p w14:paraId="1CA313E0" w14:textId="04D5F0A7" w:rsidR="00893B57" w:rsidRPr="00276A39" w:rsidRDefault="00893B57" w:rsidP="00893B57">
      <w:pPr>
        <w:pStyle w:val="Default"/>
        <w:numPr>
          <w:ilvl w:val="0"/>
          <w:numId w:val="45"/>
        </w:numPr>
        <w:spacing w:after="120"/>
        <w:rPr>
          <w:rFonts w:ascii="Calibri" w:hAnsi="Calibri" w:cs="Calibri"/>
          <w:color w:val="404040"/>
          <w:sz w:val="18"/>
          <w:szCs w:val="18"/>
        </w:rPr>
      </w:pPr>
      <w:r>
        <w:rPr>
          <w:rFonts w:ascii="Calibri" w:hAnsi="Calibri" w:cs="Calibri"/>
          <w:color w:val="404040"/>
          <w:sz w:val="18"/>
          <w:szCs w:val="18"/>
        </w:rPr>
        <w:t>La couche</w:t>
      </w:r>
      <w:r w:rsidRPr="00276A39">
        <w:rPr>
          <w:rFonts w:ascii="Calibri" w:hAnsi="Calibri" w:cs="Calibri"/>
          <w:color w:val="404040"/>
          <w:sz w:val="18"/>
          <w:szCs w:val="18"/>
        </w:rPr>
        <w:t xml:space="preserve"> </w:t>
      </w:r>
      <w:r w:rsidRPr="0097553C">
        <w:rPr>
          <w:rFonts w:ascii="Calibri" w:hAnsi="Calibri" w:cs="Calibri"/>
          <w:b/>
          <w:bCs/>
          <w:color w:val="404040"/>
          <w:sz w:val="18"/>
          <w:szCs w:val="18"/>
        </w:rPr>
        <w:t>Service</w:t>
      </w:r>
      <w:r w:rsidRPr="00276A39">
        <w:rPr>
          <w:rFonts w:ascii="Calibri" w:hAnsi="Calibri" w:cs="Calibri"/>
          <w:color w:val="404040"/>
          <w:sz w:val="18"/>
          <w:szCs w:val="18"/>
        </w:rPr>
        <w:t xml:space="preserve"> </w:t>
      </w:r>
      <w:r>
        <w:rPr>
          <w:rFonts w:ascii="Calibri" w:hAnsi="Calibri" w:cs="Calibri"/>
          <w:color w:val="404040"/>
          <w:sz w:val="18"/>
          <w:szCs w:val="18"/>
        </w:rPr>
        <w:t>qui</w:t>
      </w:r>
      <w:r w:rsidRPr="00276A39">
        <w:rPr>
          <w:rFonts w:ascii="Calibri" w:hAnsi="Calibri" w:cs="Calibri"/>
          <w:color w:val="404040"/>
          <w:sz w:val="18"/>
          <w:szCs w:val="18"/>
        </w:rPr>
        <w:t xml:space="preserve"> implément</w:t>
      </w:r>
      <w:r>
        <w:rPr>
          <w:rFonts w:ascii="Calibri" w:hAnsi="Calibri" w:cs="Calibri"/>
          <w:color w:val="404040"/>
          <w:sz w:val="18"/>
          <w:szCs w:val="18"/>
        </w:rPr>
        <w:t>e</w:t>
      </w:r>
      <w:r w:rsidRPr="00276A39">
        <w:rPr>
          <w:rFonts w:ascii="Calibri" w:hAnsi="Calibri" w:cs="Calibri"/>
          <w:color w:val="404040"/>
          <w:sz w:val="18"/>
          <w:szCs w:val="18"/>
        </w:rPr>
        <w:t xml:space="preserve"> des traitements métiers spécifiques à l’application</w:t>
      </w:r>
      <w:r>
        <w:rPr>
          <w:rFonts w:ascii="Calibri" w:hAnsi="Calibri" w:cs="Calibri"/>
          <w:color w:val="404040"/>
          <w:sz w:val="18"/>
          <w:szCs w:val="18"/>
        </w:rPr>
        <w:t xml:space="preserve"> Hub.</w:t>
      </w:r>
    </w:p>
    <w:p w14:paraId="373E44E1" w14:textId="7BA17047" w:rsidR="00893B57" w:rsidRDefault="00893B57" w:rsidP="00893B57">
      <w:pPr>
        <w:pStyle w:val="Default"/>
        <w:numPr>
          <w:ilvl w:val="0"/>
          <w:numId w:val="45"/>
        </w:numPr>
        <w:spacing w:after="120"/>
        <w:rPr>
          <w:rFonts w:ascii="Calibri" w:hAnsi="Calibri" w:cs="Calibri"/>
          <w:color w:val="404040"/>
          <w:sz w:val="18"/>
          <w:szCs w:val="18"/>
        </w:rPr>
      </w:pPr>
      <w:r w:rsidRPr="00276A39">
        <w:rPr>
          <w:rFonts w:ascii="Calibri" w:hAnsi="Calibri" w:cs="Calibri"/>
          <w:noProof/>
          <w:color w:val="404040"/>
          <w:sz w:val="18"/>
          <w:szCs w:val="18"/>
        </w:rPr>
        <w:drawing>
          <wp:anchor distT="0" distB="0" distL="114300" distR="114300" simplePos="0" relativeHeight="251965440" behindDoc="1" locked="0" layoutInCell="1" allowOverlap="1" wp14:anchorId="26E50AA9" wp14:editId="2AAFF4E5">
            <wp:simplePos x="0" y="0"/>
            <wp:positionH relativeFrom="column">
              <wp:posOffset>1416050</wp:posOffset>
            </wp:positionH>
            <wp:positionV relativeFrom="paragraph">
              <wp:posOffset>384810</wp:posOffset>
            </wp:positionV>
            <wp:extent cx="1978025" cy="1529715"/>
            <wp:effectExtent l="0" t="0" r="3175" b="0"/>
            <wp:wrapTight wrapText="bothSides">
              <wp:wrapPolygon edited="0">
                <wp:start x="0" y="0"/>
                <wp:lineTo x="0" y="21250"/>
                <wp:lineTo x="21427" y="21250"/>
                <wp:lineTo x="21427"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78025" cy="152971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color w:val="404040"/>
          <w:sz w:val="18"/>
          <w:szCs w:val="18"/>
        </w:rPr>
        <w:t>La c</w:t>
      </w:r>
      <w:r w:rsidRPr="00276A39">
        <w:rPr>
          <w:rFonts w:ascii="Calibri" w:hAnsi="Calibri" w:cs="Calibri"/>
          <w:color w:val="404040"/>
          <w:sz w:val="18"/>
          <w:szCs w:val="18"/>
        </w:rPr>
        <w:t xml:space="preserve">ouche </w:t>
      </w:r>
      <w:r w:rsidRPr="0097553C">
        <w:rPr>
          <w:rFonts w:ascii="Calibri" w:hAnsi="Calibri" w:cs="Calibri"/>
          <w:b/>
          <w:bCs/>
          <w:color w:val="404040"/>
          <w:sz w:val="18"/>
          <w:szCs w:val="18"/>
        </w:rPr>
        <w:t>Repository</w:t>
      </w:r>
      <w:r w:rsidRPr="00276A39">
        <w:rPr>
          <w:rFonts w:ascii="Calibri" w:hAnsi="Calibri" w:cs="Calibri"/>
          <w:color w:val="404040"/>
          <w:sz w:val="18"/>
          <w:szCs w:val="18"/>
        </w:rPr>
        <w:t xml:space="preserve"> </w:t>
      </w:r>
      <w:r>
        <w:rPr>
          <w:rFonts w:ascii="Calibri" w:hAnsi="Calibri" w:cs="Calibri"/>
          <w:color w:val="404040"/>
          <w:sz w:val="18"/>
          <w:szCs w:val="18"/>
        </w:rPr>
        <w:t xml:space="preserve">qui traite les </w:t>
      </w:r>
      <w:r w:rsidRPr="00276A39">
        <w:rPr>
          <w:rFonts w:ascii="Calibri" w:hAnsi="Calibri" w:cs="Calibri"/>
          <w:color w:val="404040"/>
          <w:sz w:val="18"/>
          <w:szCs w:val="18"/>
        </w:rPr>
        <w:t>interaction</w:t>
      </w:r>
      <w:r>
        <w:rPr>
          <w:rFonts w:ascii="Calibri" w:hAnsi="Calibri" w:cs="Calibri"/>
          <w:color w:val="404040"/>
          <w:sz w:val="18"/>
          <w:szCs w:val="18"/>
        </w:rPr>
        <w:t>s</w:t>
      </w:r>
      <w:r w:rsidRPr="00276A39">
        <w:rPr>
          <w:rFonts w:ascii="Calibri" w:hAnsi="Calibri" w:cs="Calibri"/>
          <w:color w:val="404040"/>
          <w:sz w:val="18"/>
          <w:szCs w:val="18"/>
        </w:rPr>
        <w:t xml:space="preserve"> avec les sources de données externes</w:t>
      </w:r>
      <w:r>
        <w:rPr>
          <w:rFonts w:ascii="Calibri" w:hAnsi="Calibri" w:cs="Calibri"/>
          <w:color w:val="404040"/>
          <w:sz w:val="18"/>
          <w:szCs w:val="18"/>
        </w:rPr>
        <w:t xml:space="preserve"> (BDD ici)</w:t>
      </w:r>
      <w:r w:rsidRPr="00276A39">
        <w:rPr>
          <w:rFonts w:ascii="Calibri" w:hAnsi="Calibri" w:cs="Calibri"/>
          <w:color w:val="404040"/>
          <w:sz w:val="18"/>
          <w:szCs w:val="18"/>
        </w:rPr>
        <w:t xml:space="preserve"> </w:t>
      </w:r>
    </w:p>
    <w:p w14:paraId="6AE530AC" w14:textId="48C8B699" w:rsidR="00893B57" w:rsidRDefault="00893B57" w:rsidP="00893B57">
      <w:pPr>
        <w:pStyle w:val="Default"/>
        <w:spacing w:after="120"/>
        <w:rPr>
          <w:rFonts w:ascii="Calibri" w:hAnsi="Calibri" w:cs="Calibri"/>
          <w:color w:val="404040"/>
          <w:sz w:val="18"/>
          <w:szCs w:val="18"/>
        </w:rPr>
      </w:pPr>
    </w:p>
    <w:p w14:paraId="3E26A71E" w14:textId="77777777" w:rsidR="00893B57" w:rsidRDefault="00893B57" w:rsidP="00893B57">
      <w:pPr>
        <w:pStyle w:val="Default"/>
        <w:spacing w:after="120"/>
        <w:rPr>
          <w:rFonts w:ascii="Calibri" w:hAnsi="Calibri" w:cs="Calibri"/>
          <w:color w:val="404040"/>
          <w:sz w:val="18"/>
          <w:szCs w:val="18"/>
        </w:rPr>
      </w:pPr>
    </w:p>
    <w:p w14:paraId="731310DB" w14:textId="77777777" w:rsidR="00893B57" w:rsidRDefault="00893B57" w:rsidP="00893B57">
      <w:pPr>
        <w:pStyle w:val="Default"/>
        <w:spacing w:after="120"/>
        <w:rPr>
          <w:rFonts w:ascii="Calibri" w:hAnsi="Calibri" w:cs="Calibri"/>
          <w:color w:val="404040"/>
          <w:sz w:val="18"/>
          <w:szCs w:val="18"/>
        </w:rPr>
      </w:pPr>
    </w:p>
    <w:p w14:paraId="208636AA" w14:textId="77777777" w:rsidR="00893B57" w:rsidRDefault="00893B57" w:rsidP="00893B57">
      <w:pPr>
        <w:pStyle w:val="Default"/>
        <w:spacing w:after="120"/>
        <w:rPr>
          <w:rFonts w:ascii="Calibri" w:hAnsi="Calibri" w:cs="Calibri"/>
          <w:color w:val="404040"/>
          <w:sz w:val="18"/>
          <w:szCs w:val="18"/>
        </w:rPr>
      </w:pPr>
    </w:p>
    <w:p w14:paraId="0D701C7F" w14:textId="77777777" w:rsidR="00893B57" w:rsidRDefault="00893B57" w:rsidP="00893B57">
      <w:pPr>
        <w:pStyle w:val="Default"/>
        <w:spacing w:after="120"/>
        <w:rPr>
          <w:rFonts w:ascii="Calibri" w:hAnsi="Calibri" w:cs="Calibri"/>
          <w:color w:val="404040"/>
          <w:sz w:val="18"/>
          <w:szCs w:val="18"/>
        </w:rPr>
      </w:pPr>
    </w:p>
    <w:p w14:paraId="61729FF4" w14:textId="77777777" w:rsidR="00893B57" w:rsidRDefault="00893B57" w:rsidP="00893B57">
      <w:pPr>
        <w:pStyle w:val="Default"/>
        <w:spacing w:after="120"/>
        <w:rPr>
          <w:rFonts w:ascii="Calibri" w:hAnsi="Calibri" w:cs="Calibri"/>
          <w:color w:val="404040"/>
          <w:sz w:val="18"/>
          <w:szCs w:val="18"/>
        </w:rPr>
      </w:pPr>
    </w:p>
    <w:p w14:paraId="1A357F8D" w14:textId="77777777" w:rsidR="00893B57" w:rsidRDefault="00893B57" w:rsidP="00893B57">
      <w:pPr>
        <w:pStyle w:val="Default"/>
        <w:spacing w:after="120"/>
        <w:rPr>
          <w:rFonts w:ascii="Calibri" w:hAnsi="Calibri" w:cs="Calibri"/>
          <w:color w:val="404040"/>
          <w:sz w:val="18"/>
          <w:szCs w:val="18"/>
        </w:rPr>
      </w:pPr>
    </w:p>
    <w:p w14:paraId="4F8241A3" w14:textId="77777777" w:rsidR="00893B57" w:rsidRDefault="00893B57" w:rsidP="00893B57">
      <w:pPr>
        <w:pStyle w:val="Default"/>
        <w:spacing w:after="120"/>
        <w:rPr>
          <w:rFonts w:ascii="Calibri" w:hAnsi="Calibri" w:cs="Calibri"/>
          <w:color w:val="404040"/>
          <w:sz w:val="18"/>
          <w:szCs w:val="18"/>
        </w:rPr>
      </w:pPr>
    </w:p>
    <w:p w14:paraId="19D8370F" w14:textId="77777777" w:rsidR="00893B57" w:rsidRDefault="00893B57" w:rsidP="00893B57">
      <w:pPr>
        <w:pStyle w:val="Default"/>
        <w:spacing w:after="120"/>
        <w:rPr>
          <w:rFonts w:ascii="Calibri" w:hAnsi="Calibri" w:cs="Calibri"/>
          <w:color w:val="404040"/>
          <w:sz w:val="18"/>
          <w:szCs w:val="18"/>
        </w:rPr>
      </w:pPr>
    </w:p>
    <w:p w14:paraId="1BF6CE20" w14:textId="77777777" w:rsidR="00893B57" w:rsidRDefault="00893B57" w:rsidP="00893B57">
      <w:pPr>
        <w:pStyle w:val="Default"/>
        <w:spacing w:after="120"/>
        <w:rPr>
          <w:rFonts w:ascii="Calibri" w:hAnsi="Calibri" w:cs="Calibri"/>
          <w:color w:val="404040"/>
          <w:sz w:val="18"/>
          <w:szCs w:val="18"/>
        </w:rPr>
      </w:pPr>
    </w:p>
    <w:p w14:paraId="45527C0F" w14:textId="16C4EE4D" w:rsidR="00893B57" w:rsidRPr="0097553C" w:rsidRDefault="00893B57" w:rsidP="00893B57">
      <w:pPr>
        <w:pStyle w:val="Default"/>
        <w:spacing w:after="120"/>
        <w:rPr>
          <w:rFonts w:ascii="Calibri" w:hAnsi="Calibri" w:cs="Calibri"/>
          <w:color w:val="404040"/>
          <w:sz w:val="18"/>
          <w:szCs w:val="18"/>
        </w:rPr>
      </w:pPr>
      <w:r w:rsidRPr="0097553C">
        <w:rPr>
          <w:rFonts w:ascii="Calibri" w:hAnsi="Calibri" w:cs="Calibri"/>
          <w:color w:val="404040"/>
          <w:sz w:val="18"/>
          <w:szCs w:val="18"/>
        </w:rPr>
        <w:lastRenderedPageBreak/>
        <w:t>Voici la description des packages organisant le Backend :</w:t>
      </w:r>
    </w:p>
    <w:p w14:paraId="408419BD" w14:textId="22C7E16B" w:rsidR="000F334D" w:rsidRPr="00893B57" w:rsidRDefault="000F334D" w:rsidP="00893B57">
      <w:pPr>
        <w:pStyle w:val="Default"/>
        <w:ind w:left="720"/>
        <w:rPr>
          <w:rFonts w:ascii="Calibri" w:hAnsi="Calibri" w:cs="Calibri"/>
          <w:color w:val="404040"/>
          <w:sz w:val="18"/>
          <w:szCs w:val="18"/>
        </w:rPr>
      </w:pPr>
    </w:p>
    <w:p w14:paraId="31FAEAB1" w14:textId="682C1C06" w:rsidR="00D60820" w:rsidRPr="005E3ED5" w:rsidRDefault="00D60820" w:rsidP="00CA13E2">
      <w:pPr>
        <w:pStyle w:val="Default"/>
        <w:rPr>
          <w:rFonts w:ascii="Calibri" w:hAnsi="Calibri" w:cs="Calibri"/>
          <w:color w:val="404040"/>
          <w:sz w:val="18"/>
          <w:szCs w:val="18"/>
        </w:rPr>
      </w:pPr>
    </w:p>
    <w:p w14:paraId="3CAE21F8" w14:textId="5711F84D" w:rsidR="00465FFD" w:rsidRPr="005E3ED5" w:rsidRDefault="00893B57" w:rsidP="00CA13E2">
      <w:pPr>
        <w:pStyle w:val="Default"/>
        <w:rPr>
          <w:rFonts w:ascii="Calibri" w:hAnsi="Calibri" w:cs="Calibri"/>
          <w:color w:val="404040"/>
          <w:sz w:val="18"/>
          <w:szCs w:val="18"/>
        </w:rPr>
      </w:pPr>
      <w:r w:rsidRPr="00276A39">
        <w:rPr>
          <w:rFonts w:ascii="Calibri" w:hAnsi="Calibri" w:cs="Calibri"/>
          <w:noProof/>
          <w:sz w:val="18"/>
          <w:szCs w:val="18"/>
        </w:rPr>
        <w:drawing>
          <wp:anchor distT="0" distB="0" distL="114300" distR="114300" simplePos="0" relativeHeight="251964416" behindDoc="1" locked="0" layoutInCell="1" allowOverlap="1" wp14:anchorId="35FF3A57" wp14:editId="41D8820E">
            <wp:simplePos x="0" y="0"/>
            <wp:positionH relativeFrom="column">
              <wp:posOffset>4428490</wp:posOffset>
            </wp:positionH>
            <wp:positionV relativeFrom="paragraph">
              <wp:posOffset>26670</wp:posOffset>
            </wp:positionV>
            <wp:extent cx="1694180" cy="2350135"/>
            <wp:effectExtent l="0" t="0" r="1270" b="0"/>
            <wp:wrapTight wrapText="bothSides">
              <wp:wrapPolygon edited="0">
                <wp:start x="0" y="0"/>
                <wp:lineTo x="0" y="21361"/>
                <wp:lineTo x="21373" y="21361"/>
                <wp:lineTo x="21373" y="0"/>
                <wp:lineTo x="0" y="0"/>
              </wp:wrapPolygon>
            </wp:wrapTight>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94180" cy="2350135"/>
                    </a:xfrm>
                    <a:prstGeom prst="rect">
                      <a:avLst/>
                    </a:prstGeom>
                  </pic:spPr>
                </pic:pic>
              </a:graphicData>
            </a:graphic>
          </wp:anchor>
        </w:drawing>
      </w:r>
      <w:r w:rsidR="00465FFD" w:rsidRPr="005E3ED5">
        <w:rPr>
          <w:rFonts w:ascii="Calibri" w:hAnsi="Calibri" w:cs="Calibri"/>
          <w:b/>
          <w:bCs/>
          <w:color w:val="404040"/>
          <w:sz w:val="18"/>
          <w:szCs w:val="18"/>
        </w:rPr>
        <w:t xml:space="preserve">Packages </w:t>
      </w:r>
      <w:r w:rsidR="00465FFD" w:rsidRPr="00E652B6">
        <w:rPr>
          <w:rFonts w:ascii="Calibri" w:hAnsi="Calibri" w:cs="Calibri"/>
          <w:b/>
          <w:bCs/>
          <w:color w:val="404040"/>
          <w:sz w:val="18"/>
          <w:szCs w:val="18"/>
        </w:rPr>
        <w:t>Config</w:t>
      </w:r>
      <w:r w:rsidR="00E652B6" w:rsidRPr="00E652B6">
        <w:rPr>
          <w:rFonts w:ascii="Calibri" w:hAnsi="Calibri" w:cs="Calibri"/>
          <w:b/>
          <w:bCs/>
          <w:color w:val="404040"/>
          <w:sz w:val="18"/>
          <w:szCs w:val="18"/>
        </w:rPr>
        <w:t xml:space="preserve"> :</w:t>
      </w:r>
      <w:r w:rsidR="00E652B6">
        <w:rPr>
          <w:rFonts w:ascii="Calibri" w:hAnsi="Calibri" w:cs="Calibri"/>
          <w:color w:val="404040"/>
          <w:sz w:val="18"/>
          <w:szCs w:val="18"/>
        </w:rPr>
        <w:t xml:space="preserve"> Package</w:t>
      </w:r>
      <w:r w:rsidR="00085DD1" w:rsidRPr="005E3ED5">
        <w:rPr>
          <w:rFonts w:ascii="Calibri" w:hAnsi="Calibri" w:cs="Calibri"/>
          <w:color w:val="404040"/>
          <w:sz w:val="18"/>
          <w:szCs w:val="18"/>
        </w:rPr>
        <w:t xml:space="preserve"> rassemblant les classes de configuration pour les clients Elasticsearch, progos</w:t>
      </w:r>
      <w:r w:rsidR="00465FFD" w:rsidRPr="005E3ED5">
        <w:rPr>
          <w:rFonts w:ascii="Calibri" w:hAnsi="Calibri" w:cs="Calibri"/>
          <w:color w:val="404040"/>
          <w:sz w:val="18"/>
          <w:szCs w:val="18"/>
        </w:rPr>
        <w:t xml:space="preserve"> et WebMvcConfig </w:t>
      </w:r>
      <w:r w:rsidR="00C86D86" w:rsidRPr="005E3ED5">
        <w:rPr>
          <w:rFonts w:ascii="Calibri" w:hAnsi="Calibri" w:cs="Calibri"/>
          <w:color w:val="404040"/>
          <w:sz w:val="18"/>
          <w:szCs w:val="18"/>
        </w:rPr>
        <w:t>(</w:t>
      </w:r>
      <w:r w:rsidR="00465FFD" w:rsidRPr="005E3ED5">
        <w:rPr>
          <w:rFonts w:ascii="Calibri" w:hAnsi="Calibri" w:cs="Calibri"/>
          <w:color w:val="404040"/>
          <w:sz w:val="18"/>
          <w:szCs w:val="18"/>
        </w:rPr>
        <w:t>définit des options pour la personnalisation ou l'ajout à la configuration Spring MVC par défaut</w:t>
      </w:r>
      <w:r w:rsidR="00C86D86" w:rsidRPr="005E3ED5">
        <w:rPr>
          <w:rFonts w:ascii="Calibri" w:hAnsi="Calibri" w:cs="Calibri"/>
          <w:color w:val="404040"/>
          <w:sz w:val="18"/>
          <w:szCs w:val="18"/>
        </w:rPr>
        <w:t>)</w:t>
      </w:r>
    </w:p>
    <w:p w14:paraId="41F1CB6E" w14:textId="49E96ABC" w:rsidR="008F5DE8" w:rsidRPr="00E652B6"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643484" w:rsidRPr="005E3ED5">
        <w:rPr>
          <w:rFonts w:ascii="Calibri" w:hAnsi="Calibri" w:cs="Calibri"/>
          <w:b/>
          <w:bCs/>
          <w:color w:val="404040"/>
          <w:sz w:val="18"/>
          <w:szCs w:val="18"/>
        </w:rPr>
        <w:t>Package</w:t>
      </w:r>
      <w:r w:rsidR="00465FFD" w:rsidRPr="005E3ED5">
        <w:rPr>
          <w:rFonts w:ascii="Calibri" w:hAnsi="Calibri" w:cs="Calibri"/>
          <w:b/>
          <w:bCs/>
          <w:color w:val="404040"/>
          <w:sz w:val="18"/>
          <w:szCs w:val="18"/>
        </w:rPr>
        <w:t xml:space="preserve"> C</w:t>
      </w:r>
      <w:r w:rsidRPr="005E3ED5">
        <w:rPr>
          <w:rFonts w:ascii="Calibri" w:hAnsi="Calibri" w:cs="Calibri"/>
          <w:b/>
          <w:bCs/>
          <w:color w:val="404040"/>
          <w:sz w:val="18"/>
          <w:szCs w:val="18"/>
        </w:rPr>
        <w:t>onstant</w:t>
      </w:r>
      <w:r w:rsidR="00E652B6">
        <w:rPr>
          <w:rFonts w:ascii="Calibri" w:hAnsi="Calibri" w:cs="Calibri"/>
          <w:b/>
          <w:bCs/>
          <w:color w:val="404040"/>
          <w:sz w:val="18"/>
          <w:szCs w:val="18"/>
        </w:rPr>
        <w:t xml:space="preserve"> : </w:t>
      </w:r>
      <w:r w:rsidR="00E652B6" w:rsidRPr="00E652B6">
        <w:rPr>
          <w:rFonts w:ascii="Calibri" w:hAnsi="Calibri" w:cs="Calibri"/>
          <w:color w:val="404040"/>
          <w:sz w:val="18"/>
          <w:szCs w:val="18"/>
        </w:rPr>
        <w:t>Package</w:t>
      </w:r>
      <w:r w:rsidR="004B5E0B" w:rsidRPr="005E3ED5">
        <w:rPr>
          <w:rFonts w:ascii="Calibri" w:hAnsi="Calibri" w:cs="Calibri"/>
          <w:color w:val="404040"/>
          <w:sz w:val="18"/>
          <w:szCs w:val="18"/>
        </w:rPr>
        <w:t xml:space="preserve"> qui rassemble des classes définissant les constantes utilisées dans le reste de l’application comme </w:t>
      </w:r>
      <w:r w:rsidR="00643484" w:rsidRPr="005E3ED5">
        <w:rPr>
          <w:rFonts w:ascii="Calibri" w:hAnsi="Calibri" w:cs="Calibri"/>
          <w:color w:val="404040"/>
          <w:sz w:val="18"/>
          <w:szCs w:val="18"/>
        </w:rPr>
        <w:t>entre autres</w:t>
      </w:r>
      <w:r w:rsidR="004B5E0B" w:rsidRPr="005E3ED5">
        <w:rPr>
          <w:rFonts w:ascii="Calibri" w:hAnsi="Calibri" w:cs="Calibri"/>
          <w:color w:val="404040"/>
          <w:sz w:val="18"/>
          <w:szCs w:val="18"/>
        </w:rPr>
        <w:t xml:space="preserve"> pour </w:t>
      </w:r>
      <w:r w:rsidR="00643484" w:rsidRPr="005E3ED5">
        <w:rPr>
          <w:rFonts w:ascii="Calibri" w:hAnsi="Calibri" w:cs="Calibri"/>
          <w:color w:val="404040"/>
          <w:sz w:val="18"/>
          <w:szCs w:val="18"/>
        </w:rPr>
        <w:t>la gestion des autorisations d’</w:t>
      </w:r>
      <w:r w:rsidR="004B5E0B" w:rsidRPr="005E3ED5">
        <w:rPr>
          <w:rFonts w:ascii="Calibri" w:hAnsi="Calibri" w:cs="Calibri"/>
          <w:color w:val="404040"/>
          <w:sz w:val="18"/>
          <w:szCs w:val="18"/>
        </w:rPr>
        <w:t xml:space="preserve">accès des différents </w:t>
      </w:r>
      <w:r w:rsidR="00643484" w:rsidRPr="005E3ED5">
        <w:rPr>
          <w:rFonts w:ascii="Calibri" w:hAnsi="Calibri" w:cs="Calibri"/>
          <w:color w:val="404040"/>
          <w:sz w:val="18"/>
          <w:szCs w:val="18"/>
        </w:rPr>
        <w:t>Endpoint</w:t>
      </w:r>
      <w:r w:rsidR="004B5E0B" w:rsidRPr="005E3ED5">
        <w:rPr>
          <w:rFonts w:ascii="Calibri" w:hAnsi="Calibri" w:cs="Calibri"/>
          <w:color w:val="404040"/>
          <w:sz w:val="18"/>
          <w:szCs w:val="18"/>
        </w:rPr>
        <w:t xml:space="preserve"> suivant le rôle de l’utilisateur</w:t>
      </w:r>
      <w:r w:rsidR="00EE35DB" w:rsidRPr="005E3ED5">
        <w:rPr>
          <w:rFonts w:ascii="Calibri" w:hAnsi="Calibri" w:cs="Calibri"/>
          <w:color w:val="404040"/>
          <w:sz w:val="18"/>
          <w:szCs w:val="18"/>
        </w:rPr>
        <w:t>.</w:t>
      </w:r>
    </w:p>
    <w:p w14:paraId="06486DF1" w14:textId="4C4E1D2F" w:rsidR="00FE7949"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4B5E0B" w:rsidRPr="005E3ED5">
        <w:rPr>
          <w:rFonts w:ascii="Calibri" w:hAnsi="Calibri" w:cs="Calibri"/>
          <w:b/>
          <w:bCs/>
          <w:color w:val="404040"/>
          <w:sz w:val="18"/>
          <w:szCs w:val="18"/>
        </w:rPr>
        <w:t xml:space="preserve">Package </w:t>
      </w:r>
      <w:proofErr w:type="spellStart"/>
      <w:r w:rsidRPr="005E3ED5">
        <w:rPr>
          <w:rFonts w:ascii="Calibri" w:hAnsi="Calibri" w:cs="Calibri"/>
          <w:b/>
          <w:bCs/>
          <w:color w:val="404040"/>
          <w:sz w:val="18"/>
          <w:szCs w:val="18"/>
        </w:rPr>
        <w:t>controller</w:t>
      </w:r>
      <w:proofErr w:type="spellEnd"/>
      <w:r w:rsidR="00EE35DB" w:rsidRPr="005E3ED5">
        <w:rPr>
          <w:rFonts w:ascii="Calibri" w:hAnsi="Calibri" w:cs="Calibri"/>
          <w:b/>
          <w:bCs/>
          <w:color w:val="404040"/>
          <w:sz w:val="18"/>
          <w:szCs w:val="18"/>
        </w:rPr>
        <w:t> :</w:t>
      </w:r>
      <w:r w:rsidR="00E652B6">
        <w:rPr>
          <w:rFonts w:ascii="Calibri" w:hAnsi="Calibri" w:cs="Calibri"/>
          <w:color w:val="404040"/>
          <w:sz w:val="18"/>
          <w:szCs w:val="18"/>
        </w:rPr>
        <w:t xml:space="preserve"> </w:t>
      </w:r>
      <w:r w:rsidR="00F85076" w:rsidRPr="005E3ED5">
        <w:rPr>
          <w:rFonts w:ascii="Calibri" w:hAnsi="Calibri" w:cs="Calibri"/>
          <w:color w:val="404040"/>
          <w:sz w:val="18"/>
          <w:szCs w:val="18"/>
        </w:rPr>
        <w:t xml:space="preserve">Les Contrôleurs gèrent les requêtes des utilisateurs. Ils sont responsables de retourner une réponse avec l’aide du Model en exposant des </w:t>
      </w:r>
      <w:proofErr w:type="spellStart"/>
      <w:r w:rsidR="00F85076" w:rsidRPr="005E3ED5">
        <w:rPr>
          <w:rFonts w:ascii="Calibri" w:hAnsi="Calibri" w:cs="Calibri"/>
          <w:color w:val="404040"/>
          <w:sz w:val="18"/>
          <w:szCs w:val="18"/>
        </w:rPr>
        <w:t>Endpoints</w:t>
      </w:r>
      <w:proofErr w:type="spellEnd"/>
      <w:r w:rsidR="00F85076" w:rsidRPr="005E3ED5">
        <w:rPr>
          <w:rFonts w:ascii="Calibri" w:hAnsi="Calibri" w:cs="Calibri"/>
          <w:color w:val="404040"/>
          <w:sz w:val="18"/>
          <w:szCs w:val="18"/>
        </w:rPr>
        <w:t xml:space="preserve"> afin que l’IHM puisse recevoir un service à travers des requêtes http.</w:t>
      </w:r>
    </w:p>
    <w:p w14:paraId="76DE2C6D" w14:textId="10F06419" w:rsidR="00FE7949" w:rsidRPr="005E3ED5" w:rsidRDefault="00FE7949" w:rsidP="00CA13E2">
      <w:pPr>
        <w:pStyle w:val="Default"/>
        <w:rPr>
          <w:rFonts w:ascii="Calibri" w:hAnsi="Calibri" w:cs="Calibri"/>
          <w:color w:val="404040"/>
          <w:sz w:val="18"/>
          <w:szCs w:val="18"/>
        </w:rPr>
      </w:pPr>
    </w:p>
    <w:p w14:paraId="00FBF9C6" w14:textId="1CEC9CA3" w:rsidR="008E1037" w:rsidRPr="005E3ED5" w:rsidRDefault="00B07081" w:rsidP="00CA13E2">
      <w:pPr>
        <w:pStyle w:val="Default"/>
        <w:rPr>
          <w:rFonts w:ascii="Calibri" w:hAnsi="Calibri" w:cs="Calibri"/>
          <w:color w:val="404040"/>
          <w:sz w:val="18"/>
          <w:szCs w:val="18"/>
        </w:rPr>
      </w:pPr>
      <w:r w:rsidRPr="005E3ED5">
        <w:rPr>
          <w:rFonts w:ascii="Calibri" w:hAnsi="Calibri" w:cs="Calibri"/>
          <w:b/>
          <w:bCs/>
          <w:color w:val="404040"/>
          <w:sz w:val="18"/>
          <w:szCs w:val="18"/>
        </w:rPr>
        <w:t xml:space="preserve">Package </w:t>
      </w:r>
      <w:proofErr w:type="spellStart"/>
      <w:r w:rsidR="00D60820" w:rsidRPr="005E3ED5">
        <w:rPr>
          <w:rFonts w:ascii="Calibri" w:hAnsi="Calibri" w:cs="Calibri"/>
          <w:b/>
          <w:bCs/>
          <w:color w:val="404040"/>
          <w:sz w:val="18"/>
          <w:szCs w:val="18"/>
        </w:rPr>
        <w:t>domai</w:t>
      </w:r>
      <w:r w:rsidR="00D60820" w:rsidRPr="00E652B6">
        <w:rPr>
          <w:rFonts w:ascii="Calibri" w:hAnsi="Calibri" w:cs="Calibri"/>
          <w:b/>
          <w:bCs/>
          <w:color w:val="404040"/>
          <w:sz w:val="18"/>
          <w:szCs w:val="18"/>
        </w:rPr>
        <w:t>n</w:t>
      </w:r>
      <w:proofErr w:type="spellEnd"/>
      <w:r w:rsidRPr="00E652B6">
        <w:rPr>
          <w:rFonts w:ascii="Calibri" w:hAnsi="Calibri" w:cs="Calibri"/>
          <w:b/>
          <w:bCs/>
          <w:color w:val="404040"/>
          <w:sz w:val="18"/>
          <w:szCs w:val="18"/>
        </w:rPr>
        <w:t xml:space="preserve"> </w:t>
      </w:r>
      <w:r w:rsidRPr="00E652B6">
        <w:rPr>
          <w:rFonts w:ascii="Calibri" w:hAnsi="Calibri" w:cs="Calibri"/>
          <w:color w:val="404040"/>
          <w:sz w:val="18"/>
          <w:szCs w:val="18"/>
        </w:rPr>
        <w:t>:</w:t>
      </w:r>
      <w:r w:rsidR="00E652B6">
        <w:rPr>
          <w:rFonts w:ascii="Calibri" w:hAnsi="Calibri" w:cs="Calibri"/>
          <w:color w:val="404040"/>
          <w:sz w:val="18"/>
          <w:szCs w:val="18"/>
        </w:rPr>
        <w:t xml:space="preserve"> </w:t>
      </w:r>
      <w:r w:rsidRPr="005E3ED5">
        <w:rPr>
          <w:rFonts w:ascii="Calibri" w:hAnsi="Calibri" w:cs="Calibri"/>
          <w:color w:val="404040"/>
          <w:sz w:val="18"/>
          <w:szCs w:val="18"/>
        </w:rPr>
        <w:t xml:space="preserve">Il rassemble des classes par domaine comme les énumérations, </w:t>
      </w:r>
      <w:r w:rsidR="004C62CC" w:rsidRPr="005E3ED5">
        <w:rPr>
          <w:rFonts w:ascii="Calibri" w:hAnsi="Calibri" w:cs="Calibri"/>
          <w:color w:val="404040"/>
          <w:sz w:val="18"/>
          <w:szCs w:val="18"/>
        </w:rPr>
        <w:t xml:space="preserve">les </w:t>
      </w:r>
      <w:proofErr w:type="spellStart"/>
      <w:r w:rsidR="004C62CC" w:rsidRPr="005E3ED5">
        <w:rPr>
          <w:rFonts w:ascii="Calibri" w:hAnsi="Calibri" w:cs="Calibri"/>
          <w:color w:val="404040"/>
          <w:sz w:val="18"/>
          <w:szCs w:val="18"/>
        </w:rPr>
        <w:t>Jsons</w:t>
      </w:r>
      <w:proofErr w:type="spellEnd"/>
      <w:r w:rsidR="004C62CC" w:rsidRPr="005E3ED5">
        <w:rPr>
          <w:rFonts w:ascii="Calibri" w:hAnsi="Calibri" w:cs="Calibri"/>
          <w:color w:val="404040"/>
          <w:sz w:val="18"/>
          <w:szCs w:val="18"/>
        </w:rPr>
        <w:t>, les XML, les emails.</w:t>
      </w:r>
      <w:r w:rsidR="004C62CC" w:rsidRPr="005E3ED5">
        <w:rPr>
          <w:rFonts w:ascii="Calibri" w:hAnsi="Calibri" w:cs="Calibri"/>
          <w:color w:val="404040"/>
          <w:sz w:val="18"/>
          <w:szCs w:val="18"/>
        </w:rPr>
        <w:br/>
      </w:r>
      <w:r w:rsidR="00D60820" w:rsidRPr="005E3ED5">
        <w:rPr>
          <w:rFonts w:ascii="Calibri" w:hAnsi="Calibri" w:cs="Calibri"/>
          <w:color w:val="404040"/>
          <w:sz w:val="18"/>
          <w:szCs w:val="18"/>
        </w:rPr>
        <w:br/>
      </w:r>
      <w:r w:rsidR="008E1037"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entity</w:t>
      </w:r>
      <w:r w:rsidR="007D57D8" w:rsidRPr="005E3ED5">
        <w:rPr>
          <w:rFonts w:ascii="Calibri" w:hAnsi="Calibri" w:cs="Calibri"/>
          <w:b/>
          <w:bCs/>
          <w:color w:val="404040"/>
          <w:sz w:val="18"/>
          <w:szCs w:val="18"/>
        </w:rPr>
        <w:t> :</w:t>
      </w:r>
      <w:r w:rsidR="00E652B6">
        <w:rPr>
          <w:rFonts w:ascii="Calibri" w:hAnsi="Calibri" w:cs="Calibri"/>
          <w:color w:val="404040"/>
          <w:sz w:val="18"/>
          <w:szCs w:val="18"/>
        </w:rPr>
        <w:t xml:space="preserve"> </w:t>
      </w:r>
      <w:r w:rsidR="008E1037" w:rsidRPr="005E3ED5">
        <w:rPr>
          <w:rFonts w:ascii="Calibri" w:hAnsi="Calibri" w:cs="Calibri"/>
          <w:color w:val="404040"/>
          <w:sz w:val="18"/>
          <w:szCs w:val="18"/>
        </w:rPr>
        <w:t>Les entit</w:t>
      </w:r>
      <w:r w:rsidR="007D57D8" w:rsidRPr="005E3ED5">
        <w:rPr>
          <w:rFonts w:ascii="Calibri" w:hAnsi="Calibri" w:cs="Calibri"/>
          <w:color w:val="404040"/>
          <w:sz w:val="18"/>
          <w:szCs w:val="18"/>
        </w:rPr>
        <w:t>és</w:t>
      </w:r>
      <w:r w:rsidR="008E1037" w:rsidRPr="005E3ED5">
        <w:rPr>
          <w:rFonts w:ascii="Calibri" w:hAnsi="Calibri" w:cs="Calibri"/>
          <w:color w:val="404040"/>
          <w:sz w:val="18"/>
          <w:szCs w:val="18"/>
        </w:rPr>
        <w:t xml:space="preserve"> sont </w:t>
      </w:r>
      <w:r w:rsidR="004C62CC" w:rsidRPr="005E3ED5">
        <w:rPr>
          <w:rFonts w:ascii="Calibri" w:hAnsi="Calibri" w:cs="Calibri"/>
          <w:color w:val="404040"/>
          <w:sz w:val="18"/>
          <w:szCs w:val="18"/>
        </w:rPr>
        <w:t>des objets Java qui sont simplement des instances de classes persistantes</w:t>
      </w:r>
      <w:r w:rsidR="008E1037" w:rsidRPr="005E3ED5">
        <w:rPr>
          <w:rFonts w:ascii="Calibri" w:hAnsi="Calibri" w:cs="Calibri"/>
          <w:color w:val="404040"/>
          <w:sz w:val="18"/>
          <w:szCs w:val="18"/>
        </w:rPr>
        <w:t xml:space="preserve"> grâce à JPA </w:t>
      </w:r>
      <w:r w:rsidR="00416CAB" w:rsidRPr="005E3ED5">
        <w:rPr>
          <w:rFonts w:ascii="Calibri" w:hAnsi="Calibri" w:cs="Calibri"/>
          <w:color w:val="404040"/>
          <w:sz w:val="18"/>
          <w:szCs w:val="18"/>
        </w:rPr>
        <w:t>(</w:t>
      </w:r>
      <w:r w:rsidR="008E1037" w:rsidRPr="005E3ED5">
        <w:rPr>
          <w:rFonts w:ascii="Calibri" w:hAnsi="Calibri" w:cs="Calibri"/>
          <w:color w:val="404040"/>
          <w:sz w:val="18"/>
          <w:szCs w:val="18"/>
        </w:rPr>
        <w:t>approche de l’Object Relationship Mapping</w:t>
      </w:r>
      <w:r w:rsidR="00416CAB" w:rsidRPr="005E3ED5">
        <w:rPr>
          <w:rFonts w:ascii="Calibri" w:hAnsi="Calibri" w:cs="Calibri"/>
          <w:color w:val="404040"/>
          <w:sz w:val="18"/>
          <w:szCs w:val="18"/>
        </w:rPr>
        <w:t>)</w:t>
      </w:r>
      <w:r w:rsidR="008E1037" w:rsidRPr="005E3ED5">
        <w:rPr>
          <w:rFonts w:ascii="Calibri" w:hAnsi="Calibri" w:cs="Calibri"/>
          <w:color w:val="404040"/>
          <w:sz w:val="18"/>
          <w:szCs w:val="18"/>
        </w:rPr>
        <w:t>. Ce package contient aussi les DTO</w:t>
      </w:r>
      <w:r w:rsidR="007D57D8" w:rsidRPr="005E3ED5">
        <w:rPr>
          <w:rFonts w:ascii="Calibri" w:hAnsi="Calibri" w:cs="Calibri"/>
          <w:color w:val="404040"/>
          <w:sz w:val="18"/>
          <w:szCs w:val="18"/>
        </w:rPr>
        <w:t xml:space="preserve"> et </w:t>
      </w:r>
      <w:r w:rsidR="008E1037" w:rsidRPr="005E3ED5">
        <w:rPr>
          <w:rFonts w:ascii="Calibri" w:hAnsi="Calibri" w:cs="Calibri"/>
          <w:color w:val="404040"/>
          <w:sz w:val="18"/>
          <w:szCs w:val="18"/>
        </w:rPr>
        <w:t xml:space="preserve">les </w:t>
      </w:r>
      <w:proofErr w:type="spellStart"/>
      <w:r w:rsidR="008E1037" w:rsidRPr="005E3ED5">
        <w:rPr>
          <w:rFonts w:ascii="Calibri" w:hAnsi="Calibri" w:cs="Calibri"/>
          <w:color w:val="404040"/>
          <w:sz w:val="18"/>
          <w:szCs w:val="18"/>
        </w:rPr>
        <w:t>mappers</w:t>
      </w:r>
      <w:proofErr w:type="spellEnd"/>
      <w:r w:rsidR="008E1037" w:rsidRPr="005E3ED5">
        <w:rPr>
          <w:rFonts w:ascii="Calibri" w:hAnsi="Calibri" w:cs="Calibri"/>
          <w:color w:val="404040"/>
          <w:sz w:val="18"/>
          <w:szCs w:val="18"/>
        </w:rPr>
        <w:t xml:space="preserve"> entre</w:t>
      </w:r>
      <w:r w:rsidR="007D57D8" w:rsidRPr="005E3ED5">
        <w:rPr>
          <w:rFonts w:ascii="Calibri" w:hAnsi="Calibri" w:cs="Calibri"/>
          <w:color w:val="404040"/>
          <w:sz w:val="18"/>
          <w:szCs w:val="18"/>
        </w:rPr>
        <w:t xml:space="preserve"> DTO et Entity.</w:t>
      </w:r>
      <w:r w:rsidR="008E1037" w:rsidRPr="005E3ED5">
        <w:rPr>
          <w:rFonts w:ascii="Calibri" w:hAnsi="Calibri" w:cs="Calibri"/>
          <w:color w:val="404040"/>
          <w:sz w:val="18"/>
          <w:szCs w:val="18"/>
        </w:rPr>
        <w:t xml:space="preserve"> </w:t>
      </w:r>
    </w:p>
    <w:p w14:paraId="12DE3BD0" w14:textId="19DCA33E" w:rsidR="007D57D8"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7D57D8"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exception</w:t>
      </w:r>
      <w:r w:rsidR="00E652B6">
        <w:rPr>
          <w:rFonts w:ascii="Calibri" w:hAnsi="Calibri" w:cs="Calibri"/>
          <w:color w:val="404040"/>
          <w:sz w:val="18"/>
          <w:szCs w:val="18"/>
        </w:rPr>
        <w:t xml:space="preserve"> : </w:t>
      </w:r>
      <w:r w:rsidR="007D57D8" w:rsidRPr="005E3ED5">
        <w:rPr>
          <w:rFonts w:ascii="Calibri" w:hAnsi="Calibri" w:cs="Calibri"/>
          <w:color w:val="404040"/>
          <w:sz w:val="18"/>
          <w:szCs w:val="18"/>
        </w:rPr>
        <w:t>On peut y trouver toutes les classes pour les exceptions</w:t>
      </w:r>
      <w:r w:rsidR="007D57D8" w:rsidRPr="005E3ED5">
        <w:rPr>
          <w:rFonts w:ascii="Calibri" w:hAnsi="Calibri" w:cs="Calibri"/>
          <w:color w:val="404040"/>
          <w:sz w:val="18"/>
          <w:szCs w:val="18"/>
        </w:rPr>
        <w:br/>
      </w:r>
    </w:p>
    <w:p w14:paraId="07CDC805" w14:textId="2D075674" w:rsidR="007D57D8" w:rsidRPr="005E3ED5" w:rsidRDefault="007D57D8"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proofErr w:type="spellStart"/>
      <w:r w:rsidR="00D60820" w:rsidRPr="005E3ED5">
        <w:rPr>
          <w:rFonts w:ascii="Calibri" w:hAnsi="Calibri" w:cs="Calibri"/>
          <w:b/>
          <w:bCs/>
          <w:color w:val="404040"/>
          <w:sz w:val="18"/>
          <w:szCs w:val="18"/>
        </w:rPr>
        <w:t>gda</w:t>
      </w:r>
      <w:proofErr w:type="spellEnd"/>
      <w:r w:rsidR="00E652B6">
        <w:rPr>
          <w:rFonts w:ascii="Calibri" w:hAnsi="Calibri" w:cs="Calibri"/>
          <w:b/>
          <w:bCs/>
          <w:color w:val="404040"/>
          <w:sz w:val="18"/>
          <w:szCs w:val="18"/>
        </w:rPr>
        <w:t xml:space="preserve"> : </w:t>
      </w:r>
      <w:r w:rsidR="00125B24" w:rsidRPr="005E3ED5">
        <w:rPr>
          <w:rFonts w:ascii="Calibri" w:hAnsi="Calibri" w:cs="Calibri"/>
          <w:color w:val="404040"/>
          <w:sz w:val="18"/>
          <w:szCs w:val="18"/>
        </w:rPr>
        <w:t xml:space="preserve">Il contient toutes les classes qui concernent les interactions avec l’API </w:t>
      </w:r>
      <w:r w:rsidR="00125B24" w:rsidRPr="005E3ED5">
        <w:rPr>
          <w:rFonts w:ascii="Calibri" w:hAnsi="Calibri" w:cs="Calibri"/>
          <w:sz w:val="18"/>
          <w:szCs w:val="18"/>
        </w:rPr>
        <w:t xml:space="preserve">Grand Angle (récupération des </w:t>
      </w:r>
      <w:r w:rsidR="00B11AE4" w:rsidRPr="005E3ED5">
        <w:rPr>
          <w:rFonts w:ascii="Calibri" w:hAnsi="Calibri" w:cs="Calibri"/>
          <w:sz w:val="18"/>
          <w:szCs w:val="18"/>
        </w:rPr>
        <w:t xml:space="preserve">données relatif aux </w:t>
      </w:r>
      <w:r w:rsidR="00125B24" w:rsidRPr="005E3ED5">
        <w:rPr>
          <w:rFonts w:ascii="Calibri" w:hAnsi="Calibri" w:cs="Calibri"/>
          <w:sz w:val="18"/>
          <w:szCs w:val="18"/>
        </w:rPr>
        <w:t>paiements faits par la Région et versées aux entreprises)</w:t>
      </w:r>
    </w:p>
    <w:p w14:paraId="6C610252" w14:textId="354492A3" w:rsidR="00D60820" w:rsidRPr="00E652B6"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0C29CF" w:rsidRPr="005E3ED5">
        <w:rPr>
          <w:rFonts w:ascii="Calibri" w:hAnsi="Calibri" w:cs="Calibri"/>
          <w:b/>
          <w:bCs/>
          <w:color w:val="404040"/>
          <w:sz w:val="18"/>
          <w:szCs w:val="18"/>
        </w:rPr>
        <w:t xml:space="preserve">Package </w:t>
      </w:r>
      <w:proofErr w:type="spellStart"/>
      <w:r w:rsidRPr="005E3ED5">
        <w:rPr>
          <w:rFonts w:ascii="Calibri" w:hAnsi="Calibri" w:cs="Calibri"/>
          <w:b/>
          <w:bCs/>
          <w:color w:val="404040"/>
          <w:sz w:val="18"/>
          <w:szCs w:val="18"/>
        </w:rPr>
        <w:t>logging</w:t>
      </w:r>
      <w:proofErr w:type="spellEnd"/>
      <w:r w:rsidR="00E652B6">
        <w:rPr>
          <w:rFonts w:ascii="Calibri" w:hAnsi="Calibri" w:cs="Calibri"/>
          <w:b/>
          <w:bCs/>
          <w:color w:val="404040"/>
          <w:sz w:val="18"/>
          <w:szCs w:val="18"/>
        </w:rPr>
        <w:t xml:space="preserve"> : </w:t>
      </w:r>
      <w:r w:rsidR="000C29CF" w:rsidRPr="005E3ED5">
        <w:rPr>
          <w:rFonts w:ascii="Calibri" w:hAnsi="Calibri" w:cs="Calibri"/>
          <w:color w:val="404040"/>
          <w:sz w:val="18"/>
          <w:szCs w:val="18"/>
        </w:rPr>
        <w:t>On y trouve la c</w:t>
      </w:r>
      <w:r w:rsidR="00621AF6" w:rsidRPr="005E3ED5">
        <w:rPr>
          <w:rFonts w:ascii="Calibri" w:hAnsi="Calibri" w:cs="Calibri"/>
          <w:color w:val="404040"/>
          <w:sz w:val="18"/>
          <w:szCs w:val="18"/>
        </w:rPr>
        <w:t xml:space="preserve">lasse intercepteur utilisée pour </w:t>
      </w:r>
      <w:r w:rsidR="000C29CF" w:rsidRPr="005E3ED5">
        <w:rPr>
          <w:rFonts w:ascii="Calibri" w:hAnsi="Calibri" w:cs="Calibri"/>
          <w:color w:val="404040"/>
          <w:sz w:val="18"/>
          <w:szCs w:val="18"/>
        </w:rPr>
        <w:t>loger</w:t>
      </w:r>
      <w:r w:rsidR="00621AF6" w:rsidRPr="005E3ED5">
        <w:rPr>
          <w:rFonts w:ascii="Calibri" w:hAnsi="Calibri" w:cs="Calibri"/>
          <w:color w:val="404040"/>
          <w:sz w:val="18"/>
          <w:szCs w:val="18"/>
        </w:rPr>
        <w:t xml:space="preserve"> </w:t>
      </w:r>
      <w:r w:rsidR="000C29CF" w:rsidRPr="005E3ED5">
        <w:rPr>
          <w:rFonts w:ascii="Calibri" w:hAnsi="Calibri" w:cs="Calibri"/>
          <w:color w:val="404040"/>
          <w:sz w:val="18"/>
          <w:szCs w:val="18"/>
        </w:rPr>
        <w:t>avec</w:t>
      </w:r>
      <w:r w:rsidR="000C29CF" w:rsidRPr="005E3ED5">
        <w:rPr>
          <w:rFonts w:ascii="Calibri" w:hAnsi="Calibri" w:cs="Calibri"/>
        </w:rPr>
        <w:t xml:space="preserve"> </w:t>
      </w:r>
      <w:r w:rsidR="000C29CF" w:rsidRPr="005E3ED5">
        <w:rPr>
          <w:rFonts w:ascii="Calibri" w:hAnsi="Calibri" w:cs="Calibri"/>
          <w:color w:val="404040"/>
          <w:sz w:val="18"/>
          <w:szCs w:val="18"/>
        </w:rPr>
        <w:t xml:space="preserve">log4j2 </w:t>
      </w:r>
      <w:r w:rsidR="00621AF6" w:rsidRPr="005E3ED5">
        <w:rPr>
          <w:rFonts w:ascii="Calibri" w:hAnsi="Calibri" w:cs="Calibri"/>
          <w:color w:val="404040"/>
          <w:sz w:val="18"/>
          <w:szCs w:val="18"/>
        </w:rPr>
        <w:t>toutes les actions REST effectuées par un utilisateur.</w:t>
      </w:r>
      <w:r w:rsidRPr="005E3ED5">
        <w:rPr>
          <w:rFonts w:ascii="Calibri" w:hAnsi="Calibri" w:cs="Calibri"/>
          <w:color w:val="404040"/>
          <w:sz w:val="18"/>
          <w:szCs w:val="18"/>
        </w:rPr>
        <w:br/>
      </w:r>
      <w:r w:rsidR="000C29CF" w:rsidRPr="005E3ED5">
        <w:rPr>
          <w:rFonts w:ascii="Calibri" w:hAnsi="Calibri" w:cs="Calibri"/>
          <w:color w:val="404040"/>
          <w:sz w:val="18"/>
          <w:szCs w:val="18"/>
        </w:rPr>
        <w:br/>
      </w:r>
      <w:r w:rsidR="000C29CF"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progos</w:t>
      </w:r>
      <w:r w:rsidR="00E652B6">
        <w:rPr>
          <w:rFonts w:ascii="Calibri" w:hAnsi="Calibri" w:cs="Calibri"/>
          <w:b/>
          <w:bCs/>
          <w:color w:val="404040"/>
          <w:sz w:val="18"/>
          <w:szCs w:val="18"/>
        </w:rPr>
        <w:t xml:space="preserve"> : </w:t>
      </w:r>
      <w:r w:rsidR="000C29CF" w:rsidRPr="005E3ED5">
        <w:rPr>
          <w:rFonts w:ascii="Calibri" w:hAnsi="Calibri" w:cs="Calibri"/>
          <w:color w:val="404040"/>
          <w:sz w:val="18"/>
          <w:szCs w:val="18"/>
        </w:rPr>
        <w:t xml:space="preserve">Il contient toutes les classes qui concernent les interactions avec l’API </w:t>
      </w:r>
      <w:r w:rsidR="000C29CF" w:rsidRPr="005E3ED5">
        <w:rPr>
          <w:rFonts w:ascii="Calibri" w:hAnsi="Calibri" w:cs="Calibri"/>
          <w:sz w:val="18"/>
          <w:szCs w:val="18"/>
        </w:rPr>
        <w:t>progos (pour récupérer les dossiers de subventions)</w:t>
      </w:r>
      <w:r w:rsidRPr="005E3ED5">
        <w:rPr>
          <w:rFonts w:ascii="Calibri" w:hAnsi="Calibri" w:cs="Calibri"/>
          <w:color w:val="404040"/>
          <w:sz w:val="18"/>
          <w:szCs w:val="18"/>
        </w:rPr>
        <w:br/>
      </w:r>
      <w:r w:rsidR="004F5EB1" w:rsidRPr="005E3ED5">
        <w:rPr>
          <w:rFonts w:ascii="Calibri" w:hAnsi="Calibri" w:cs="Calibri"/>
          <w:b/>
          <w:bCs/>
          <w:color w:val="404040"/>
          <w:sz w:val="18"/>
          <w:szCs w:val="18"/>
        </w:rPr>
        <w:t xml:space="preserve">Package </w:t>
      </w:r>
      <w:proofErr w:type="spellStart"/>
      <w:r w:rsidR="00085DD1" w:rsidRPr="005E3ED5">
        <w:rPr>
          <w:rFonts w:ascii="Calibri" w:hAnsi="Calibri" w:cs="Calibri"/>
          <w:b/>
          <w:bCs/>
          <w:color w:val="404040"/>
          <w:sz w:val="18"/>
          <w:szCs w:val="18"/>
        </w:rPr>
        <w:t>property</w:t>
      </w:r>
      <w:proofErr w:type="spellEnd"/>
      <w:r w:rsidR="00E652B6">
        <w:rPr>
          <w:rFonts w:ascii="Calibri" w:hAnsi="Calibri" w:cs="Calibri"/>
          <w:b/>
          <w:bCs/>
          <w:color w:val="404040"/>
          <w:sz w:val="18"/>
          <w:szCs w:val="18"/>
        </w:rPr>
        <w:t xml:space="preserve"> : </w:t>
      </w:r>
      <w:r w:rsidR="004F5EB1" w:rsidRPr="005E3ED5">
        <w:rPr>
          <w:rFonts w:ascii="Calibri" w:hAnsi="Calibri" w:cs="Calibri"/>
          <w:color w:val="404040"/>
          <w:sz w:val="18"/>
          <w:szCs w:val="18"/>
        </w:rPr>
        <w:t xml:space="preserve">Contient la classe pour une configuration externalisée afin de lier et valider des propriétés externes (par exemple, à partir d'un </w:t>
      </w:r>
      <w:r w:rsidR="00F332E2" w:rsidRPr="005E3ED5">
        <w:rPr>
          <w:rFonts w:ascii="Calibri" w:hAnsi="Calibri" w:cs="Calibri"/>
          <w:color w:val="404040"/>
          <w:sz w:val="18"/>
          <w:szCs w:val="18"/>
        </w:rPr>
        <w:t>fichier .</w:t>
      </w:r>
      <w:proofErr w:type="spellStart"/>
      <w:r w:rsidR="00F332E2" w:rsidRPr="005E3ED5">
        <w:rPr>
          <w:rFonts w:ascii="Calibri" w:hAnsi="Calibri" w:cs="Calibri"/>
          <w:color w:val="404040"/>
          <w:sz w:val="18"/>
          <w:szCs w:val="18"/>
        </w:rPr>
        <w:t>properties</w:t>
      </w:r>
      <w:proofErr w:type="spellEnd"/>
      <w:r w:rsidR="004F5EB1" w:rsidRPr="005E3ED5">
        <w:rPr>
          <w:rFonts w:ascii="Calibri" w:hAnsi="Calibri" w:cs="Calibri"/>
          <w:color w:val="404040"/>
          <w:sz w:val="18"/>
          <w:szCs w:val="18"/>
        </w:rPr>
        <w:t>)</w:t>
      </w:r>
      <w:r w:rsidR="004F5EB1" w:rsidRPr="005E3ED5">
        <w:rPr>
          <w:rFonts w:ascii="Calibri" w:hAnsi="Calibri" w:cs="Calibri"/>
          <w:color w:val="404040"/>
          <w:sz w:val="18"/>
          <w:szCs w:val="18"/>
        </w:rPr>
        <w:br/>
      </w:r>
      <w:r w:rsidR="00085DD1" w:rsidRPr="005E3ED5">
        <w:rPr>
          <w:rFonts w:ascii="Calibri" w:hAnsi="Calibri" w:cs="Calibri"/>
          <w:color w:val="404040"/>
          <w:sz w:val="18"/>
          <w:szCs w:val="18"/>
        </w:rPr>
        <w:br/>
      </w:r>
      <w:r w:rsidR="004F5EB1" w:rsidRPr="005E3ED5">
        <w:rPr>
          <w:rFonts w:ascii="Calibri" w:hAnsi="Calibri" w:cs="Calibri"/>
          <w:b/>
          <w:bCs/>
          <w:color w:val="404040"/>
          <w:sz w:val="18"/>
          <w:szCs w:val="18"/>
        </w:rPr>
        <w:t xml:space="preserve">Package </w:t>
      </w:r>
      <w:r w:rsidR="00085DD1" w:rsidRPr="005E3ED5">
        <w:rPr>
          <w:rFonts w:ascii="Calibri" w:hAnsi="Calibri" w:cs="Calibri"/>
          <w:b/>
          <w:bCs/>
          <w:color w:val="404040"/>
          <w:sz w:val="18"/>
          <w:szCs w:val="18"/>
        </w:rPr>
        <w:t>repository</w:t>
      </w:r>
      <w:r w:rsidR="00E652B6">
        <w:rPr>
          <w:rFonts w:ascii="Calibri" w:hAnsi="Calibri" w:cs="Calibri"/>
          <w:b/>
          <w:bCs/>
          <w:color w:val="404040"/>
          <w:sz w:val="18"/>
          <w:szCs w:val="18"/>
        </w:rPr>
        <w:t xml:space="preserve"> : </w:t>
      </w:r>
      <w:r w:rsidR="005011AF" w:rsidRPr="005E3ED5">
        <w:rPr>
          <w:rFonts w:ascii="Calibri" w:hAnsi="Calibri" w:cs="Calibri"/>
          <w:color w:val="404040"/>
          <w:sz w:val="18"/>
          <w:szCs w:val="18"/>
        </w:rPr>
        <w:t>Ce package rassemble tous les repository qui</w:t>
      </w:r>
      <w:r w:rsidR="00211056" w:rsidRPr="005E3ED5">
        <w:rPr>
          <w:rFonts w:ascii="Calibri" w:hAnsi="Calibri" w:cs="Calibri"/>
          <w:color w:val="404040"/>
          <w:sz w:val="18"/>
          <w:szCs w:val="18"/>
        </w:rPr>
        <w:t xml:space="preserve"> implémentent</w:t>
      </w:r>
      <w:r w:rsidR="005011AF" w:rsidRPr="005E3ED5">
        <w:rPr>
          <w:rFonts w:ascii="Calibri" w:hAnsi="Calibri" w:cs="Calibri"/>
          <w:color w:val="404040"/>
          <w:sz w:val="18"/>
          <w:szCs w:val="18"/>
        </w:rPr>
        <w:t xml:space="preserve"> soit </w:t>
      </w:r>
      <w:r w:rsidR="00211056"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CrudRepository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w:t>
      </w:r>
      <w:r w:rsidR="00211056" w:rsidRPr="005E3ED5">
        <w:rPr>
          <w:rFonts w:ascii="Calibri" w:hAnsi="Calibri" w:cs="Calibri"/>
          <w:color w:val="404040"/>
          <w:sz w:val="18"/>
          <w:szCs w:val="18"/>
        </w:rPr>
        <w:t xml:space="preserve">pour la BDD </w:t>
      </w:r>
      <w:r w:rsidR="00DE693F" w:rsidRPr="005E3ED5">
        <w:rPr>
          <w:rFonts w:ascii="Calibri" w:hAnsi="Calibri" w:cs="Calibri"/>
          <w:color w:val="404040"/>
          <w:sz w:val="18"/>
          <w:szCs w:val="18"/>
        </w:rPr>
        <w:t>relationnelle</w:t>
      </w:r>
      <w:r w:rsidR="00211056" w:rsidRPr="005E3ED5">
        <w:rPr>
          <w:rFonts w:ascii="Calibri" w:hAnsi="Calibri" w:cs="Calibri"/>
          <w:color w:val="404040"/>
          <w:sz w:val="18"/>
          <w:szCs w:val="18"/>
        </w:rPr>
        <w:t xml:space="preserve">, soit </w:t>
      </w:r>
      <w:r w:rsidR="00E62208"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E</w:t>
      </w:r>
      <w:r w:rsidR="00416CAB" w:rsidRPr="005E3ED5">
        <w:rPr>
          <w:rFonts w:ascii="Calibri" w:hAnsi="Calibri" w:cs="Calibri"/>
          <w:color w:val="404040"/>
          <w:sz w:val="18"/>
          <w:szCs w:val="18"/>
        </w:rPr>
        <w:t>lasticsearchRepository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pour la </w:t>
      </w:r>
      <w:r w:rsidR="00DE693F" w:rsidRPr="005E3ED5">
        <w:rPr>
          <w:rFonts w:ascii="Calibri" w:hAnsi="Calibri" w:cs="Calibri"/>
          <w:color w:val="404040"/>
          <w:sz w:val="18"/>
          <w:szCs w:val="18"/>
        </w:rPr>
        <w:t>BDD no SQL.</w:t>
      </w:r>
      <w:r w:rsidR="00DE693F" w:rsidRPr="005E3ED5">
        <w:rPr>
          <w:rFonts w:ascii="Calibri" w:hAnsi="Calibri" w:cs="Calibri"/>
          <w:color w:val="404040"/>
          <w:sz w:val="18"/>
          <w:szCs w:val="18"/>
        </w:rPr>
        <w:br/>
      </w:r>
    </w:p>
    <w:p w14:paraId="68347AEA" w14:textId="4C1977DB" w:rsidR="000F334D" w:rsidRPr="00E652B6" w:rsidRDefault="0030592D"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Service :</w:t>
      </w:r>
      <w:r w:rsidR="00E652B6">
        <w:rPr>
          <w:rFonts w:ascii="Calibri" w:hAnsi="Calibri" w:cs="Calibri"/>
          <w:b/>
          <w:bCs/>
          <w:color w:val="404040"/>
          <w:sz w:val="18"/>
          <w:szCs w:val="18"/>
        </w:rPr>
        <w:t xml:space="preserve"> </w:t>
      </w:r>
      <w:r w:rsidRPr="005E3ED5">
        <w:rPr>
          <w:rFonts w:ascii="Calibri" w:hAnsi="Calibri" w:cs="Calibri"/>
          <w:sz w:val="18"/>
          <w:szCs w:val="18"/>
        </w:rPr>
        <w:t>Les Interfaces et leurs implémentations</w:t>
      </w:r>
      <w:r w:rsidR="00DE693F" w:rsidRPr="005E3ED5">
        <w:rPr>
          <w:rFonts w:ascii="Calibri" w:hAnsi="Calibri" w:cs="Calibri"/>
          <w:sz w:val="18"/>
          <w:szCs w:val="18"/>
        </w:rPr>
        <w:t xml:space="preserve"> </w:t>
      </w:r>
      <w:r w:rsidRPr="005E3ED5">
        <w:rPr>
          <w:rFonts w:ascii="Calibri" w:hAnsi="Calibri" w:cs="Calibri"/>
          <w:sz w:val="18"/>
          <w:szCs w:val="18"/>
        </w:rPr>
        <w:t>pour l</w:t>
      </w:r>
      <w:r w:rsidR="00DE693F" w:rsidRPr="005E3ED5">
        <w:rPr>
          <w:rFonts w:ascii="Calibri" w:hAnsi="Calibri" w:cs="Calibri"/>
          <w:sz w:val="18"/>
          <w:szCs w:val="18"/>
        </w:rPr>
        <w:t>es traitements métiers spécifiques à l’application</w:t>
      </w:r>
      <w:r w:rsidRPr="005E3ED5">
        <w:rPr>
          <w:rFonts w:ascii="Calibri" w:hAnsi="Calibri" w:cs="Calibri"/>
          <w:sz w:val="18"/>
          <w:szCs w:val="18"/>
        </w:rPr>
        <w:t>.</w:t>
      </w:r>
      <w:r w:rsidR="004F5EB1" w:rsidRPr="005E3ED5">
        <w:rPr>
          <w:rFonts w:ascii="Calibri" w:hAnsi="Calibri" w:cs="Calibri"/>
          <w:sz w:val="18"/>
          <w:szCs w:val="18"/>
        </w:rPr>
        <w:br/>
      </w:r>
      <w:r w:rsidRPr="005E3ED5">
        <w:rPr>
          <w:rFonts w:ascii="Calibri" w:hAnsi="Calibri" w:cs="Calibri"/>
          <w:sz w:val="18"/>
          <w:szCs w:val="18"/>
        </w:rPr>
        <w:br/>
      </w:r>
      <w:r w:rsidRPr="005E3ED5">
        <w:rPr>
          <w:rFonts w:ascii="Calibri" w:hAnsi="Calibri" w:cs="Calibri"/>
          <w:b/>
          <w:bCs/>
          <w:sz w:val="18"/>
          <w:szCs w:val="18"/>
        </w:rPr>
        <w:t xml:space="preserve">Package </w:t>
      </w:r>
      <w:proofErr w:type="spellStart"/>
      <w:r w:rsidR="00085DD1" w:rsidRPr="005E3ED5">
        <w:rPr>
          <w:rFonts w:ascii="Calibri" w:hAnsi="Calibri" w:cs="Calibri"/>
          <w:b/>
          <w:bCs/>
          <w:sz w:val="18"/>
          <w:szCs w:val="18"/>
        </w:rPr>
        <w:t>util</w:t>
      </w:r>
      <w:proofErr w:type="spellEnd"/>
      <w:r w:rsidRPr="005E3ED5">
        <w:rPr>
          <w:rFonts w:ascii="Calibri" w:hAnsi="Calibri" w:cs="Calibri"/>
          <w:b/>
          <w:bCs/>
          <w:sz w:val="18"/>
          <w:szCs w:val="18"/>
        </w:rPr>
        <w:t> :</w:t>
      </w:r>
      <w:r w:rsidR="00E652B6">
        <w:rPr>
          <w:rFonts w:ascii="Calibri" w:hAnsi="Calibri" w:cs="Calibri"/>
          <w:sz w:val="18"/>
          <w:szCs w:val="18"/>
        </w:rPr>
        <w:t xml:space="preserve"> </w:t>
      </w:r>
      <w:r w:rsidR="0025134E" w:rsidRPr="005E3ED5">
        <w:rPr>
          <w:rFonts w:ascii="Calibri" w:hAnsi="Calibri" w:cs="Calibri"/>
          <w:sz w:val="18"/>
          <w:szCs w:val="18"/>
        </w:rPr>
        <w:t>Les classes pour filtrer, classer et gérer les dates.</w:t>
      </w:r>
    </w:p>
    <w:p w14:paraId="31967477" w14:textId="381D394A" w:rsidR="000F334D" w:rsidRPr="005E3ED5" w:rsidRDefault="000F334D" w:rsidP="00CA13E2">
      <w:pPr>
        <w:pStyle w:val="Default"/>
        <w:rPr>
          <w:rFonts w:ascii="Calibri" w:hAnsi="Calibri" w:cs="Calibri"/>
          <w:sz w:val="18"/>
          <w:szCs w:val="18"/>
        </w:rPr>
      </w:pPr>
    </w:p>
    <w:p w14:paraId="3D01233D" w14:textId="77777777" w:rsidR="005365CE" w:rsidRPr="005E3ED5" w:rsidRDefault="005365CE" w:rsidP="00547318">
      <w:pPr>
        <w:pStyle w:val="Titre3"/>
      </w:pPr>
      <w:bookmarkStart w:id="44" w:name="_Toc111668522"/>
      <w:r w:rsidRPr="005E3ED5">
        <w:t>Front Back Office</w:t>
      </w:r>
      <w:bookmarkEnd w:id="44"/>
    </w:p>
    <w:p w14:paraId="6FB1B585" w14:textId="3429B45B" w:rsidR="005365CE" w:rsidRPr="005E3ED5" w:rsidRDefault="005365CE" w:rsidP="005365CE">
      <w:pPr>
        <w:pStyle w:val="Default"/>
        <w:rPr>
          <w:rFonts w:ascii="Calibri" w:hAnsi="Calibri" w:cs="Calibri"/>
          <w:sz w:val="18"/>
          <w:szCs w:val="18"/>
        </w:rPr>
      </w:pPr>
      <w:r w:rsidRPr="005E3ED5">
        <w:rPr>
          <w:rFonts w:ascii="Calibri" w:hAnsi="Calibri" w:cs="Calibri"/>
          <w:sz w:val="18"/>
          <w:szCs w:val="18"/>
        </w:rPr>
        <w:t xml:space="preserve">L'application web Back Office est une application permettant aux administrateurs Région d'éditer le contenu éditorial, d'administrer les dispositions et les interlocuteurs du Hub Entreprendre. </w:t>
      </w:r>
    </w:p>
    <w:p w14:paraId="51863955" w14:textId="0F8DB1C5" w:rsidR="000F334D" w:rsidRPr="005E3ED5" w:rsidRDefault="000F334D" w:rsidP="00CA13E2">
      <w:pPr>
        <w:pStyle w:val="Default"/>
        <w:rPr>
          <w:rFonts w:ascii="Calibri" w:hAnsi="Calibri" w:cs="Calibri"/>
          <w:sz w:val="18"/>
          <w:szCs w:val="18"/>
        </w:rPr>
      </w:pPr>
    </w:p>
    <w:p w14:paraId="4D85C16A" w14:textId="3273A67F" w:rsidR="005365CE" w:rsidRPr="005E3ED5" w:rsidRDefault="005365CE" w:rsidP="005365CE">
      <w:pPr>
        <w:autoSpaceDE w:val="0"/>
        <w:autoSpaceDN w:val="0"/>
        <w:adjustRightInd w:val="0"/>
        <w:spacing w:after="0"/>
        <w:rPr>
          <w:rFonts w:ascii="Calibri" w:hAnsi="Calibri"/>
          <w:noProof/>
        </w:rPr>
      </w:pPr>
      <w:r w:rsidRPr="005E3ED5">
        <w:rPr>
          <w:rFonts w:ascii="Calibri" w:hAnsi="Calibri"/>
          <w:color w:val="404040"/>
          <w:szCs w:val="18"/>
        </w:rPr>
        <w:t xml:space="preserve">Le Back office a été réalisé avec </w:t>
      </w:r>
      <w:r w:rsidRPr="005E3ED5">
        <w:rPr>
          <w:rFonts w:ascii="Calibri" w:hAnsi="Calibri"/>
          <w:b/>
          <w:bCs/>
          <w:color w:val="404040"/>
          <w:szCs w:val="18"/>
        </w:rPr>
        <w:t>ANGULAR</w:t>
      </w:r>
      <w:r w:rsidRPr="005E3ED5">
        <w:rPr>
          <w:rFonts w:ascii="Calibri" w:hAnsi="Calibri"/>
          <w:color w:val="404040"/>
          <w:szCs w:val="18"/>
        </w:rPr>
        <w:t xml:space="preserve"> qui</w:t>
      </w:r>
      <w:r w:rsidRPr="005E3ED5">
        <w:rPr>
          <w:rFonts w:ascii="Calibri" w:hAnsi="Calibri"/>
          <w:noProof/>
        </w:rPr>
        <w:t xml:space="preserve"> est un framework permettant de créer des </w:t>
      </w:r>
      <w:r w:rsidRPr="005E3ED5">
        <w:rPr>
          <w:rFonts w:ascii="Calibri" w:hAnsi="Calibri"/>
          <w:b/>
          <w:bCs/>
          <w:szCs w:val="18"/>
        </w:rPr>
        <w:t>SPA</w:t>
      </w:r>
      <w:r w:rsidRPr="005E3ED5">
        <w:rPr>
          <w:rFonts w:ascii="Calibri" w:hAnsi="Calibri"/>
          <w:szCs w:val="18"/>
        </w:rPr>
        <w:t xml:space="preserve"> (Single page Application) </w:t>
      </w:r>
      <w:r w:rsidRPr="005E3ED5">
        <w:rPr>
          <w:rFonts w:ascii="Calibri" w:hAnsi="Calibri"/>
          <w:noProof/>
        </w:rPr>
        <w:t xml:space="preserve">en utilisant du </w:t>
      </w:r>
      <w:r w:rsidRPr="005E3ED5">
        <w:rPr>
          <w:rFonts w:ascii="Calibri" w:hAnsi="Calibri"/>
          <w:b/>
          <w:bCs/>
          <w:noProof/>
        </w:rPr>
        <w:t>HTML</w:t>
      </w:r>
      <w:r w:rsidRPr="005E3ED5">
        <w:rPr>
          <w:rFonts w:ascii="Calibri" w:hAnsi="Calibri"/>
          <w:noProof/>
        </w:rPr>
        <w:t xml:space="preserve"> et du </w:t>
      </w:r>
      <w:r w:rsidRPr="005E3ED5">
        <w:rPr>
          <w:rFonts w:ascii="Calibri" w:hAnsi="Calibri"/>
          <w:b/>
          <w:bCs/>
          <w:noProof/>
        </w:rPr>
        <w:t>TypeScript</w:t>
      </w:r>
      <w:r w:rsidRPr="005E3ED5">
        <w:rPr>
          <w:rFonts w:ascii="Calibri" w:hAnsi="Calibri"/>
          <w:noProof/>
        </w:rPr>
        <w:t>. Il implémente les fonctionnalités principales et optionnelles sous la forme d'un ensemble de bibliothèques TypeScript que vous importez dans  l’application.</w:t>
      </w:r>
    </w:p>
    <w:p w14:paraId="1F59D501" w14:textId="77777777" w:rsidR="005365CE" w:rsidRPr="005E3ED5" w:rsidRDefault="005365CE" w:rsidP="005365CE">
      <w:pPr>
        <w:autoSpaceDE w:val="0"/>
        <w:autoSpaceDN w:val="0"/>
        <w:adjustRightInd w:val="0"/>
        <w:spacing w:after="0"/>
        <w:rPr>
          <w:rFonts w:ascii="Calibri" w:hAnsi="Calibri"/>
          <w:noProof/>
        </w:rPr>
      </w:pPr>
    </w:p>
    <w:p w14:paraId="544D4481" w14:textId="73D69E22"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L'architecture de l’application Angular repose sur certains concepts fondamentaux. Les éléments de base du cadre Angular sont des composants organisés en </w:t>
      </w:r>
      <w:r w:rsidRPr="005E3ED5">
        <w:rPr>
          <w:rFonts w:ascii="Calibri" w:hAnsi="Calibri"/>
          <w:b/>
          <w:bCs/>
          <w:noProof/>
        </w:rPr>
        <w:t>NgModules</w:t>
      </w:r>
      <w:r w:rsidRPr="005E3ED5">
        <w:rPr>
          <w:rFonts w:ascii="Calibri" w:hAnsi="Calibri"/>
          <w:noProof/>
        </w:rPr>
        <w:t xml:space="preserve">. Les NgModules rassemblent le code connexe en ensembles fonctionnels et une application Angular est définie par un ensemble de NgModules. </w:t>
      </w:r>
    </w:p>
    <w:p w14:paraId="3349EB18" w14:textId="77777777" w:rsidR="005365CE" w:rsidRPr="005E3ED5" w:rsidRDefault="005365CE" w:rsidP="005365CE">
      <w:pPr>
        <w:autoSpaceDE w:val="0"/>
        <w:autoSpaceDN w:val="0"/>
        <w:adjustRightInd w:val="0"/>
        <w:spacing w:after="0"/>
        <w:rPr>
          <w:rFonts w:ascii="Calibri" w:hAnsi="Calibri"/>
          <w:noProof/>
        </w:rPr>
      </w:pPr>
    </w:p>
    <w:p w14:paraId="4B7A5FD3" w14:textId="04A4430C"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Les </w:t>
      </w:r>
      <w:r w:rsidRPr="005E3ED5">
        <w:rPr>
          <w:rFonts w:ascii="Calibri" w:hAnsi="Calibri"/>
          <w:b/>
          <w:bCs/>
          <w:noProof/>
        </w:rPr>
        <w:t>composants</w:t>
      </w:r>
      <w:r w:rsidRPr="005E3ED5">
        <w:rPr>
          <w:rFonts w:ascii="Calibri" w:hAnsi="Calibri"/>
          <w:noProof/>
        </w:rPr>
        <w:t xml:space="preserve"> définissent des </w:t>
      </w:r>
      <w:r w:rsidRPr="005E3ED5">
        <w:rPr>
          <w:rFonts w:ascii="Calibri" w:hAnsi="Calibri"/>
          <w:b/>
          <w:bCs/>
          <w:noProof/>
        </w:rPr>
        <w:t>vues</w:t>
      </w:r>
      <w:r w:rsidRPr="005E3ED5">
        <w:rPr>
          <w:rFonts w:ascii="Calibri" w:hAnsi="Calibri"/>
          <w:noProof/>
        </w:rPr>
        <w:t>, qui sont des ensembles d'affichage qu'Angular peut choisir et modifier en fonction de la logique et des données de l’application</w:t>
      </w:r>
      <w:r w:rsidR="00973A5C" w:rsidRPr="005E3ED5">
        <w:rPr>
          <w:rFonts w:ascii="Calibri" w:hAnsi="Calibri"/>
          <w:noProof/>
        </w:rPr>
        <w:t xml:space="preserve"> </w:t>
      </w:r>
      <w:r w:rsidRPr="005E3ED5">
        <w:rPr>
          <w:rFonts w:ascii="Calibri" w:hAnsi="Calibri"/>
          <w:noProof/>
        </w:rPr>
        <w:t xml:space="preserve">.Les composants utilisent des </w:t>
      </w:r>
      <w:r w:rsidRPr="005E3ED5">
        <w:rPr>
          <w:rFonts w:ascii="Calibri" w:hAnsi="Calibri"/>
          <w:b/>
          <w:bCs/>
          <w:noProof/>
        </w:rPr>
        <w:t>services</w:t>
      </w:r>
      <w:r w:rsidRPr="005E3ED5">
        <w:rPr>
          <w:rFonts w:ascii="Calibri" w:hAnsi="Calibri"/>
          <w:noProof/>
        </w:rPr>
        <w:t>, qui fournissent des fonctionnalités spécifiques non directement liées aux vues. Les fournisseurs de services (</w:t>
      </w:r>
      <w:r w:rsidRPr="005E3ED5">
        <w:rPr>
          <w:rFonts w:ascii="Calibri" w:hAnsi="Calibri"/>
          <w:b/>
          <w:bCs/>
          <w:noProof/>
        </w:rPr>
        <w:t>provider</w:t>
      </w:r>
      <w:r w:rsidRPr="005E3ED5">
        <w:rPr>
          <w:rFonts w:ascii="Calibri" w:hAnsi="Calibri"/>
          <w:noProof/>
        </w:rPr>
        <w:t>) peuvent être injectés dans les composants en tant que dépendances, ce qui rend votre code modulaire, réutilisable et efficace.</w:t>
      </w:r>
    </w:p>
    <w:p w14:paraId="30BB08FB" w14:textId="77777777" w:rsidR="005365CE" w:rsidRPr="005E3ED5" w:rsidRDefault="005365CE" w:rsidP="005365CE">
      <w:pPr>
        <w:autoSpaceDE w:val="0"/>
        <w:autoSpaceDN w:val="0"/>
        <w:adjustRightInd w:val="0"/>
        <w:spacing w:after="0"/>
        <w:rPr>
          <w:rFonts w:ascii="Calibri" w:hAnsi="Calibri"/>
          <w:noProof/>
        </w:rPr>
      </w:pPr>
    </w:p>
    <w:p w14:paraId="60D0F98F" w14:textId="7BD3610C"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Les </w:t>
      </w:r>
      <w:r w:rsidRPr="005E3ED5">
        <w:rPr>
          <w:rFonts w:ascii="Calibri" w:hAnsi="Calibri"/>
          <w:b/>
          <w:bCs/>
          <w:noProof/>
        </w:rPr>
        <w:t>modules</w:t>
      </w:r>
      <w:r w:rsidRPr="005E3ED5">
        <w:rPr>
          <w:rFonts w:ascii="Calibri" w:hAnsi="Calibri"/>
          <w:noProof/>
        </w:rPr>
        <w:t xml:space="preserve">, </w:t>
      </w:r>
      <w:r w:rsidRPr="005E3ED5">
        <w:rPr>
          <w:rFonts w:ascii="Calibri" w:hAnsi="Calibri"/>
          <w:b/>
          <w:bCs/>
          <w:noProof/>
        </w:rPr>
        <w:t>composants</w:t>
      </w:r>
      <w:r w:rsidRPr="005E3ED5">
        <w:rPr>
          <w:rFonts w:ascii="Calibri" w:hAnsi="Calibri"/>
          <w:noProof/>
        </w:rPr>
        <w:t xml:space="preserve"> et </w:t>
      </w:r>
      <w:r w:rsidRPr="005E3ED5">
        <w:rPr>
          <w:rFonts w:ascii="Calibri" w:hAnsi="Calibri"/>
          <w:b/>
          <w:bCs/>
          <w:noProof/>
        </w:rPr>
        <w:t>services</w:t>
      </w:r>
      <w:r w:rsidRPr="005E3ED5">
        <w:rPr>
          <w:rFonts w:ascii="Calibri" w:hAnsi="Calibri"/>
          <w:noProof/>
        </w:rPr>
        <w:t xml:space="preserve"> sont des classes qui utilisent des </w:t>
      </w:r>
      <w:r w:rsidRPr="005E3ED5">
        <w:rPr>
          <w:rFonts w:ascii="Calibri" w:hAnsi="Calibri"/>
          <w:b/>
          <w:bCs/>
          <w:noProof/>
        </w:rPr>
        <w:t>décorateurs</w:t>
      </w:r>
      <w:r w:rsidRPr="005E3ED5">
        <w:rPr>
          <w:rFonts w:ascii="Calibri" w:hAnsi="Calibri"/>
          <w:noProof/>
        </w:rPr>
        <w:t>. Ces décorateurs marquent leur type et fournissent des métadonnées qui indiquent à Angular comment les utiliser.</w:t>
      </w:r>
      <w:r w:rsidR="00973A5C" w:rsidRPr="005E3ED5">
        <w:rPr>
          <w:rFonts w:ascii="Calibri" w:hAnsi="Calibri"/>
          <w:noProof/>
        </w:rPr>
        <w:t xml:space="preserve"> </w:t>
      </w:r>
      <w:r w:rsidRPr="005E3ED5">
        <w:rPr>
          <w:rFonts w:ascii="Calibri" w:hAnsi="Calibri"/>
          <w:noProof/>
        </w:rPr>
        <w:t xml:space="preserve">Les métadonnées d'une classe de composant </w:t>
      </w:r>
      <w:r w:rsidRPr="005E3ED5">
        <w:rPr>
          <w:rFonts w:ascii="Calibri" w:hAnsi="Calibri"/>
          <w:noProof/>
        </w:rPr>
        <w:lastRenderedPageBreak/>
        <w:t xml:space="preserve">l'associent à un </w:t>
      </w:r>
      <w:r w:rsidRPr="005E3ED5">
        <w:rPr>
          <w:rFonts w:ascii="Calibri" w:hAnsi="Calibri"/>
          <w:b/>
          <w:bCs/>
          <w:noProof/>
        </w:rPr>
        <w:t>modèle</w:t>
      </w:r>
      <w:r w:rsidRPr="005E3ED5">
        <w:rPr>
          <w:rFonts w:ascii="Calibri" w:hAnsi="Calibri"/>
          <w:noProof/>
        </w:rPr>
        <w:t xml:space="preserve"> qui définit une vue. Un modèle combine du HTML ordinaire avec des </w:t>
      </w:r>
      <w:r w:rsidRPr="005E3ED5">
        <w:rPr>
          <w:rFonts w:ascii="Calibri" w:hAnsi="Calibri"/>
          <w:b/>
          <w:bCs/>
          <w:noProof/>
        </w:rPr>
        <w:t>directives</w:t>
      </w:r>
      <w:r w:rsidRPr="005E3ED5">
        <w:rPr>
          <w:rFonts w:ascii="Calibri" w:hAnsi="Calibri"/>
          <w:noProof/>
        </w:rPr>
        <w:t xml:space="preserve"> Angular et des balises de liaison qui permettent à Angular de modifier le HTML avant de le rendre pour l'affichage.</w:t>
      </w:r>
    </w:p>
    <w:p w14:paraId="4C02C0FC" w14:textId="350F8DF8" w:rsidR="005365CE" w:rsidRPr="005E3ED5" w:rsidRDefault="005365CE" w:rsidP="005365CE">
      <w:pPr>
        <w:autoSpaceDE w:val="0"/>
        <w:autoSpaceDN w:val="0"/>
        <w:adjustRightInd w:val="0"/>
        <w:spacing w:after="0"/>
        <w:rPr>
          <w:rFonts w:ascii="Calibri" w:hAnsi="Calibri"/>
          <w:noProof/>
        </w:rPr>
      </w:pPr>
    </w:p>
    <w:p w14:paraId="444ED9F5" w14:textId="32F0D74F" w:rsidR="00B40609" w:rsidRPr="005E3ED5" w:rsidRDefault="005365CE" w:rsidP="00B40609">
      <w:pPr>
        <w:autoSpaceDE w:val="0"/>
        <w:autoSpaceDN w:val="0"/>
        <w:adjustRightInd w:val="0"/>
        <w:spacing w:after="0"/>
        <w:rPr>
          <w:rFonts w:ascii="Calibri" w:hAnsi="Calibri"/>
          <w:noProof/>
        </w:rPr>
      </w:pPr>
      <w:r w:rsidRPr="005E3ED5">
        <w:rPr>
          <w:rFonts w:ascii="Calibri" w:hAnsi="Calibri"/>
          <w:noProof/>
        </w:rPr>
        <w:t xml:space="preserve">Les métadonnées d'une classe de service fournissent les informations dont Angular a besoin pour la mettre à la disposition des composants par le biais de </w:t>
      </w:r>
      <w:r w:rsidRPr="005E3ED5">
        <w:rPr>
          <w:rFonts w:ascii="Calibri" w:hAnsi="Calibri"/>
          <w:b/>
          <w:bCs/>
          <w:noProof/>
        </w:rPr>
        <w:t>l'injection de dépendances</w:t>
      </w:r>
      <w:r w:rsidRPr="005E3ED5">
        <w:rPr>
          <w:rFonts w:ascii="Calibri" w:hAnsi="Calibri"/>
          <w:noProof/>
        </w:rPr>
        <w:t xml:space="preserve"> (DI).</w:t>
      </w:r>
    </w:p>
    <w:p w14:paraId="6A9C9067" w14:textId="2F45FE80" w:rsidR="00B40609" w:rsidRPr="005E3ED5" w:rsidRDefault="00B40609" w:rsidP="00B40609">
      <w:pPr>
        <w:autoSpaceDE w:val="0"/>
        <w:autoSpaceDN w:val="0"/>
        <w:adjustRightInd w:val="0"/>
        <w:spacing w:after="0"/>
        <w:rPr>
          <w:rFonts w:ascii="Calibri" w:hAnsi="Calibri"/>
          <w:noProof/>
        </w:rPr>
      </w:pPr>
    </w:p>
    <w:p w14:paraId="40E846E7" w14:textId="696EF656" w:rsidR="005365CE" w:rsidRPr="005E3ED5" w:rsidRDefault="005365CE" w:rsidP="00E652B6">
      <w:pPr>
        <w:autoSpaceDE w:val="0"/>
        <w:autoSpaceDN w:val="0"/>
        <w:adjustRightInd w:val="0"/>
        <w:spacing w:after="0"/>
        <w:rPr>
          <w:rFonts w:ascii="Calibri" w:hAnsi="Calibri"/>
          <w:noProof/>
        </w:rPr>
      </w:pPr>
      <w:r w:rsidRPr="005E3ED5">
        <w:rPr>
          <w:rFonts w:ascii="Calibri" w:hAnsi="Calibri"/>
          <w:noProof/>
        </w:rPr>
        <w:t xml:space="preserve">Les composants d'une application définissent généralement de nombreuses vues, organisées de manière hiérarchique. Angular fournit le service </w:t>
      </w:r>
      <w:r w:rsidRPr="005E3ED5">
        <w:rPr>
          <w:rFonts w:ascii="Calibri" w:hAnsi="Calibri"/>
          <w:b/>
          <w:bCs/>
          <w:noProof/>
        </w:rPr>
        <w:t>Router</w:t>
      </w:r>
      <w:r w:rsidRPr="005E3ED5">
        <w:rPr>
          <w:rFonts w:ascii="Calibri" w:hAnsi="Calibri"/>
          <w:noProof/>
        </w:rPr>
        <w:t xml:space="preserve"> pour vous aider à définir des chemins de</w:t>
      </w:r>
      <w:r w:rsidR="00B40609" w:rsidRPr="005E3ED5">
        <w:rPr>
          <w:rFonts w:ascii="Calibri" w:hAnsi="Calibri"/>
          <w:noProof/>
        </w:rPr>
        <w:t xml:space="preserve"> </w:t>
      </w:r>
      <w:r w:rsidRPr="005E3ED5">
        <w:rPr>
          <w:rFonts w:ascii="Calibri" w:hAnsi="Calibri"/>
          <w:noProof/>
        </w:rPr>
        <w:t>navigation entre les vues.</w:t>
      </w:r>
    </w:p>
    <w:p w14:paraId="4E50C3F4" w14:textId="62362702" w:rsidR="00E652B6" w:rsidRDefault="00E652B6" w:rsidP="00560B82">
      <w:pPr>
        <w:pStyle w:val="Default"/>
        <w:rPr>
          <w:rFonts w:ascii="Calibri" w:hAnsi="Calibri" w:cs="Calibri"/>
          <w:sz w:val="18"/>
          <w:szCs w:val="18"/>
        </w:rPr>
      </w:pPr>
    </w:p>
    <w:p w14:paraId="6DE3C9B2" w14:textId="5283613A" w:rsidR="00E652B6" w:rsidRDefault="00501FE0" w:rsidP="00560B82">
      <w:pPr>
        <w:pStyle w:val="Default"/>
        <w:rPr>
          <w:rFonts w:ascii="Calibri" w:hAnsi="Calibri" w:cs="Calibri"/>
          <w:sz w:val="18"/>
          <w:szCs w:val="18"/>
        </w:rPr>
      </w:pPr>
      <w:r w:rsidRPr="005E3ED5">
        <w:rPr>
          <w:rFonts w:ascii="Calibri" w:hAnsi="Calibri"/>
          <w:noProof/>
        </w:rPr>
        <w:drawing>
          <wp:anchor distT="0" distB="0" distL="114300" distR="114300" simplePos="0" relativeHeight="251939840" behindDoc="1" locked="0" layoutInCell="1" allowOverlap="1" wp14:anchorId="4ED72B42" wp14:editId="49D317DF">
            <wp:simplePos x="0" y="0"/>
            <wp:positionH relativeFrom="column">
              <wp:posOffset>0</wp:posOffset>
            </wp:positionH>
            <wp:positionV relativeFrom="paragraph">
              <wp:posOffset>144780</wp:posOffset>
            </wp:positionV>
            <wp:extent cx="5747385" cy="3036570"/>
            <wp:effectExtent l="0" t="0" r="5715" b="0"/>
            <wp:wrapTight wrapText="bothSides">
              <wp:wrapPolygon edited="0">
                <wp:start x="0" y="0"/>
                <wp:lineTo x="0" y="21410"/>
                <wp:lineTo x="21550" y="21410"/>
                <wp:lineTo x="2155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7385" cy="3036570"/>
                    </a:xfrm>
                    <a:prstGeom prst="rect">
                      <a:avLst/>
                    </a:prstGeom>
                  </pic:spPr>
                </pic:pic>
              </a:graphicData>
            </a:graphic>
            <wp14:sizeRelH relativeFrom="margin">
              <wp14:pctWidth>0</wp14:pctWidth>
            </wp14:sizeRelH>
            <wp14:sizeRelV relativeFrom="margin">
              <wp14:pctHeight>0</wp14:pctHeight>
            </wp14:sizeRelV>
          </wp:anchor>
        </w:drawing>
      </w:r>
    </w:p>
    <w:p w14:paraId="446939E6" w14:textId="19A2AB1A" w:rsidR="00E652B6" w:rsidRDefault="00E652B6" w:rsidP="00560B82">
      <w:pPr>
        <w:pStyle w:val="Default"/>
        <w:rPr>
          <w:rFonts w:ascii="Calibri" w:hAnsi="Calibri" w:cs="Calibri"/>
          <w:sz w:val="18"/>
          <w:szCs w:val="18"/>
        </w:rPr>
      </w:pPr>
    </w:p>
    <w:p w14:paraId="62851534" w14:textId="77777777" w:rsidR="00E652B6" w:rsidRDefault="00E652B6" w:rsidP="00560B82">
      <w:pPr>
        <w:pStyle w:val="Default"/>
        <w:rPr>
          <w:rFonts w:ascii="Calibri" w:hAnsi="Calibri" w:cs="Calibri"/>
          <w:sz w:val="18"/>
          <w:szCs w:val="18"/>
        </w:rPr>
      </w:pPr>
    </w:p>
    <w:p w14:paraId="0DDF93B1" w14:textId="77777777" w:rsidR="00501FE0" w:rsidRDefault="00501FE0" w:rsidP="00560B82">
      <w:pPr>
        <w:pStyle w:val="Default"/>
        <w:rPr>
          <w:rFonts w:ascii="Calibri" w:hAnsi="Calibri" w:cs="Calibri"/>
          <w:sz w:val="18"/>
          <w:szCs w:val="18"/>
        </w:rPr>
      </w:pPr>
    </w:p>
    <w:p w14:paraId="22C2D290" w14:textId="6FC60173" w:rsidR="00186F65" w:rsidRPr="00186F65" w:rsidRDefault="00186F65" w:rsidP="00186F65">
      <w:pPr>
        <w:rPr>
          <w:rFonts w:ascii="Calibri" w:hAnsi="Calibri"/>
          <w:color w:val="000000"/>
          <w:szCs w:val="18"/>
        </w:rPr>
      </w:pPr>
      <w:r w:rsidRPr="00186F65">
        <w:rPr>
          <w:rFonts w:ascii="Calibri" w:hAnsi="Calibri"/>
          <w:noProof/>
          <w:color w:val="000000"/>
          <w:szCs w:val="18"/>
        </w:rPr>
        <w:drawing>
          <wp:anchor distT="0" distB="0" distL="114300" distR="114300" simplePos="0" relativeHeight="251941888" behindDoc="1" locked="0" layoutInCell="1" allowOverlap="1" wp14:anchorId="4739059C" wp14:editId="7E0D9B89">
            <wp:simplePos x="0" y="0"/>
            <wp:positionH relativeFrom="column">
              <wp:posOffset>3078480</wp:posOffset>
            </wp:positionH>
            <wp:positionV relativeFrom="paragraph">
              <wp:posOffset>635</wp:posOffset>
            </wp:positionV>
            <wp:extent cx="3104515" cy="2163445"/>
            <wp:effectExtent l="0" t="0" r="635" b="8255"/>
            <wp:wrapTight wrapText="bothSides">
              <wp:wrapPolygon edited="0">
                <wp:start x="0" y="0"/>
                <wp:lineTo x="0" y="21492"/>
                <wp:lineTo x="21472" y="21492"/>
                <wp:lineTo x="21472" y="0"/>
                <wp:lineTo x="0" y="0"/>
              </wp:wrapPolygon>
            </wp:wrapTight>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04515"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394" w:rsidRPr="00186F65">
        <w:rPr>
          <w:rFonts w:ascii="Calibri" w:hAnsi="Calibri"/>
          <w:color w:val="000000"/>
          <w:szCs w:val="18"/>
        </w:rPr>
        <w:t xml:space="preserve">L’application est organisée en </w:t>
      </w:r>
      <w:r w:rsidR="00F5040E" w:rsidRPr="00186F65">
        <w:rPr>
          <w:rFonts w:ascii="Calibri" w:hAnsi="Calibri"/>
          <w:color w:val="000000"/>
          <w:szCs w:val="18"/>
        </w:rPr>
        <w:t>couches</w:t>
      </w:r>
      <w:r w:rsidR="00FD5394" w:rsidRPr="00186F65">
        <w:rPr>
          <w:rFonts w:ascii="Calibri" w:hAnsi="Calibri"/>
          <w:color w:val="000000"/>
          <w:szCs w:val="18"/>
        </w:rPr>
        <w:t> </w:t>
      </w:r>
      <w:r w:rsidRPr="00186F65">
        <w:rPr>
          <w:rFonts w:ascii="Calibri" w:hAnsi="Calibri"/>
          <w:color w:val="000000"/>
          <w:szCs w:val="18"/>
        </w:rPr>
        <w:t xml:space="preserve">et repose principalement sur une approche </w:t>
      </w:r>
      <w:r w:rsidRPr="00BF3D80">
        <w:rPr>
          <w:rFonts w:ascii="Calibri" w:hAnsi="Calibri"/>
          <w:b/>
          <w:bCs/>
          <w:color w:val="000000"/>
          <w:szCs w:val="18"/>
        </w:rPr>
        <w:t>MVC</w:t>
      </w:r>
      <w:r w:rsidRPr="00186F65">
        <w:rPr>
          <w:rFonts w:ascii="Calibri" w:hAnsi="Calibri"/>
          <w:color w:val="000000"/>
          <w:szCs w:val="18"/>
        </w:rPr>
        <w:t xml:space="preserve"> où :</w:t>
      </w:r>
    </w:p>
    <w:p w14:paraId="2714AA24" w14:textId="77777777" w:rsidR="00186F65" w:rsidRPr="00186F65" w:rsidRDefault="00186F65" w:rsidP="00186F65">
      <w:pPr>
        <w:pStyle w:val="Paragraphedeliste"/>
        <w:numPr>
          <w:ilvl w:val="0"/>
          <w:numId w:val="41"/>
        </w:numPr>
        <w:spacing w:after="200" w:line="276" w:lineRule="auto"/>
        <w:rPr>
          <w:rFonts w:ascii="Calibri" w:hAnsi="Calibri"/>
          <w:color w:val="000000"/>
          <w:szCs w:val="18"/>
        </w:rPr>
      </w:pPr>
      <w:r w:rsidRPr="00186F65">
        <w:rPr>
          <w:rFonts w:ascii="Calibri" w:hAnsi="Calibri"/>
          <w:color w:val="000000"/>
          <w:szCs w:val="18"/>
        </w:rPr>
        <w:t xml:space="preserve">Le Controller et le Model sont représentés par l'instance de la classe </w:t>
      </w:r>
      <w:proofErr w:type="spellStart"/>
      <w:r w:rsidRPr="00186F65">
        <w:rPr>
          <w:rFonts w:ascii="Calibri" w:hAnsi="Calibri"/>
          <w:color w:val="000000"/>
          <w:szCs w:val="18"/>
        </w:rPr>
        <w:t>TypeScript</w:t>
      </w:r>
      <w:proofErr w:type="spellEnd"/>
      <w:r w:rsidRPr="00186F65">
        <w:rPr>
          <w:rFonts w:ascii="Calibri" w:hAnsi="Calibri"/>
          <w:color w:val="000000"/>
          <w:szCs w:val="18"/>
        </w:rPr>
        <w:t xml:space="preserve"> du composant.</w:t>
      </w:r>
    </w:p>
    <w:p w14:paraId="5ECFFA06" w14:textId="77777777" w:rsidR="00186F65" w:rsidRPr="00186F65" w:rsidRDefault="00186F65" w:rsidP="00186F65">
      <w:pPr>
        <w:pStyle w:val="Paragraphedeliste"/>
        <w:numPr>
          <w:ilvl w:val="0"/>
          <w:numId w:val="41"/>
        </w:numPr>
        <w:spacing w:after="200" w:line="276" w:lineRule="auto"/>
        <w:rPr>
          <w:rFonts w:ascii="Calibri" w:hAnsi="Calibri"/>
          <w:color w:val="000000"/>
          <w:szCs w:val="18"/>
        </w:rPr>
      </w:pPr>
      <w:r w:rsidRPr="00186F65">
        <w:rPr>
          <w:rFonts w:ascii="Calibri" w:hAnsi="Calibri"/>
          <w:color w:val="000000"/>
          <w:szCs w:val="18"/>
        </w:rPr>
        <w:t xml:space="preserve">La Vue (DOM) est générée à partir des instructions du Template. Elle déclenche des actions sur le Controller via des "outputs" (ou </w:t>
      </w:r>
      <w:proofErr w:type="spellStart"/>
      <w:r w:rsidRPr="00186F65">
        <w:rPr>
          <w:rFonts w:ascii="Calibri" w:hAnsi="Calibri"/>
          <w:color w:val="000000"/>
          <w:szCs w:val="18"/>
        </w:rPr>
        <w:t>event</w:t>
      </w:r>
      <w:proofErr w:type="spellEnd"/>
      <w:r w:rsidRPr="00186F65">
        <w:rPr>
          <w:rFonts w:ascii="Calibri" w:hAnsi="Calibri"/>
          <w:color w:val="000000"/>
          <w:szCs w:val="18"/>
        </w:rPr>
        <w:t xml:space="preserve"> binding)</w:t>
      </w:r>
    </w:p>
    <w:p w14:paraId="6BB794F0" w14:textId="77777777" w:rsidR="00186F65" w:rsidRPr="00186F65" w:rsidRDefault="00186F65" w:rsidP="00186F65">
      <w:pPr>
        <w:pStyle w:val="Paragraphedeliste"/>
        <w:numPr>
          <w:ilvl w:val="0"/>
          <w:numId w:val="41"/>
        </w:numPr>
        <w:spacing w:after="200" w:line="276" w:lineRule="auto"/>
        <w:rPr>
          <w:rFonts w:ascii="Calibri" w:hAnsi="Calibri"/>
          <w:color w:val="000000"/>
          <w:szCs w:val="18"/>
        </w:rPr>
      </w:pPr>
      <w:r w:rsidRPr="00186F65">
        <w:rPr>
          <w:rFonts w:ascii="Calibri" w:hAnsi="Calibri"/>
          <w:color w:val="000000"/>
          <w:szCs w:val="18"/>
        </w:rPr>
        <w:t>Le Controller met à jour l'état du "model".</w:t>
      </w:r>
    </w:p>
    <w:p w14:paraId="7CD9B671" w14:textId="77777777" w:rsidR="00186F65" w:rsidRPr="00186F65" w:rsidRDefault="00186F65" w:rsidP="00186F65">
      <w:pPr>
        <w:pStyle w:val="Paragraphedeliste"/>
        <w:numPr>
          <w:ilvl w:val="0"/>
          <w:numId w:val="41"/>
        </w:numPr>
        <w:spacing w:after="200" w:line="276" w:lineRule="auto"/>
        <w:rPr>
          <w:rFonts w:ascii="Calibri" w:hAnsi="Calibri"/>
          <w:color w:val="000000"/>
          <w:szCs w:val="18"/>
        </w:rPr>
      </w:pPr>
      <w:r w:rsidRPr="00186F65">
        <w:rPr>
          <w:rFonts w:ascii="Calibri" w:hAnsi="Calibri"/>
          <w:color w:val="000000"/>
          <w:szCs w:val="18"/>
        </w:rPr>
        <w:t xml:space="preserve">Grâce à son mécanisme de "Change </w:t>
      </w:r>
      <w:proofErr w:type="spellStart"/>
      <w:r w:rsidRPr="00186F65">
        <w:rPr>
          <w:rFonts w:ascii="Calibri" w:hAnsi="Calibri"/>
          <w:color w:val="000000"/>
          <w:szCs w:val="18"/>
        </w:rPr>
        <w:t>Detection</w:t>
      </w:r>
      <w:proofErr w:type="spellEnd"/>
      <w:r w:rsidRPr="00186F65">
        <w:rPr>
          <w:rFonts w:ascii="Calibri" w:hAnsi="Calibri"/>
          <w:color w:val="000000"/>
          <w:szCs w:val="18"/>
        </w:rPr>
        <w:t>", Angular détecte les changements et met à jour la vue si nécessaire.</w:t>
      </w:r>
    </w:p>
    <w:p w14:paraId="561B1C0A" w14:textId="469BF389" w:rsidR="00186F65" w:rsidRPr="00186F65" w:rsidRDefault="00186F65" w:rsidP="00560B82">
      <w:pPr>
        <w:pStyle w:val="Default"/>
        <w:rPr>
          <w:rFonts w:ascii="Calibri" w:hAnsi="Calibri" w:cs="Calibri"/>
          <w:sz w:val="18"/>
          <w:szCs w:val="18"/>
          <w:u w:val="single"/>
        </w:rPr>
      </w:pPr>
      <w:r w:rsidRPr="00186F65">
        <w:rPr>
          <w:rFonts w:ascii="Calibri" w:hAnsi="Calibri" w:cs="Calibri"/>
          <w:noProof/>
          <w:color w:val="404040"/>
          <w:sz w:val="18"/>
          <w:szCs w:val="18"/>
          <w:u w:val="single"/>
        </w:rPr>
        <w:lastRenderedPageBreak/>
        <w:drawing>
          <wp:anchor distT="0" distB="0" distL="114300" distR="114300" simplePos="0" relativeHeight="251925504" behindDoc="1" locked="0" layoutInCell="1" allowOverlap="1" wp14:anchorId="7D2BF4FE" wp14:editId="37703BCB">
            <wp:simplePos x="0" y="0"/>
            <wp:positionH relativeFrom="column">
              <wp:posOffset>4981575</wp:posOffset>
            </wp:positionH>
            <wp:positionV relativeFrom="paragraph">
              <wp:posOffset>278291</wp:posOffset>
            </wp:positionV>
            <wp:extent cx="1303020" cy="3028950"/>
            <wp:effectExtent l="0" t="0" r="0" b="0"/>
            <wp:wrapTight wrapText="bothSides">
              <wp:wrapPolygon edited="0">
                <wp:start x="0" y="0"/>
                <wp:lineTo x="0" y="21464"/>
                <wp:lineTo x="21158" y="21464"/>
                <wp:lineTo x="21158"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303020" cy="3028950"/>
                    </a:xfrm>
                    <a:prstGeom prst="rect">
                      <a:avLst/>
                    </a:prstGeom>
                  </pic:spPr>
                </pic:pic>
              </a:graphicData>
            </a:graphic>
            <wp14:sizeRelH relativeFrom="margin">
              <wp14:pctWidth>0</wp14:pctWidth>
            </wp14:sizeRelH>
            <wp14:sizeRelV relativeFrom="margin">
              <wp14:pctHeight>0</wp14:pctHeight>
            </wp14:sizeRelV>
          </wp:anchor>
        </w:drawing>
      </w:r>
      <w:r w:rsidRPr="00186F65">
        <w:rPr>
          <w:rFonts w:ascii="Calibri" w:hAnsi="Calibri" w:cs="Calibri"/>
          <w:sz w:val="18"/>
          <w:szCs w:val="18"/>
          <w:u w:val="single"/>
        </w:rPr>
        <w:t>Descriptions détaillées :</w:t>
      </w:r>
    </w:p>
    <w:p w14:paraId="7619A57A" w14:textId="00519DB0" w:rsidR="00560B82" w:rsidRPr="005E3ED5" w:rsidRDefault="00FD5394" w:rsidP="00560B82">
      <w:pPr>
        <w:pStyle w:val="Default"/>
        <w:rPr>
          <w:rFonts w:ascii="Calibri" w:hAnsi="Calibri" w:cs="Calibri"/>
          <w:sz w:val="18"/>
          <w:szCs w:val="18"/>
        </w:rPr>
      </w:pPr>
      <w:r w:rsidRPr="005E3ED5">
        <w:rPr>
          <w:rFonts w:ascii="Calibri" w:hAnsi="Calibri" w:cs="Calibri"/>
          <w:b/>
          <w:bCs/>
          <w:sz w:val="18"/>
          <w:szCs w:val="18"/>
        </w:rPr>
        <w:br/>
      </w:r>
      <w:proofErr w:type="gramStart"/>
      <w:r w:rsidR="00560B82" w:rsidRPr="005E3ED5">
        <w:rPr>
          <w:rFonts w:ascii="Calibri" w:hAnsi="Calibri" w:cs="Calibri"/>
          <w:b/>
          <w:bCs/>
          <w:sz w:val="18"/>
          <w:szCs w:val="18"/>
        </w:rPr>
        <w:t>app</w:t>
      </w:r>
      <w:proofErr w:type="gramEnd"/>
      <w:r w:rsidR="00560B82" w:rsidRPr="005E3ED5">
        <w:rPr>
          <w:rFonts w:ascii="Calibri" w:hAnsi="Calibri" w:cs="Calibri"/>
          <w:b/>
          <w:bCs/>
          <w:sz w:val="18"/>
          <w:szCs w:val="18"/>
        </w:rPr>
        <w:t>-auth.module.ts</w:t>
      </w:r>
      <w:r w:rsidR="00560B82" w:rsidRPr="005E3ED5">
        <w:rPr>
          <w:rFonts w:ascii="Calibri" w:hAnsi="Calibri" w:cs="Calibri"/>
          <w:sz w:val="18"/>
          <w:szCs w:val="18"/>
        </w:rPr>
        <w:t> : Module qui gère l’authentification unique avec Keycloack. C’est le mécanisme d'authentification qui permet aux utilisateurs d'accéder à plusieurs applications avec un seul ensemble d'informations d'identification en se connectant une seule fois grâce à un JWT (</w:t>
      </w:r>
      <w:proofErr w:type="spellStart"/>
      <w:r w:rsidR="00560B82" w:rsidRPr="005E3ED5">
        <w:rPr>
          <w:rFonts w:ascii="Calibri" w:hAnsi="Calibri" w:cs="Calibri"/>
          <w:sz w:val="18"/>
          <w:szCs w:val="18"/>
        </w:rPr>
        <w:t>Json</w:t>
      </w:r>
      <w:proofErr w:type="spellEnd"/>
      <w:r w:rsidR="00560B82" w:rsidRPr="005E3ED5">
        <w:rPr>
          <w:rFonts w:ascii="Calibri" w:hAnsi="Calibri" w:cs="Calibri"/>
          <w:sz w:val="18"/>
          <w:szCs w:val="18"/>
        </w:rPr>
        <w:t xml:space="preserve"> WEB Token).</w:t>
      </w:r>
    </w:p>
    <w:p w14:paraId="50EE1FD2" w14:textId="5841DA2A"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proofErr w:type="gramStart"/>
      <w:r w:rsidRPr="005E3ED5">
        <w:rPr>
          <w:rFonts w:ascii="Calibri" w:hAnsi="Calibri" w:cs="Calibri"/>
          <w:b/>
          <w:bCs/>
          <w:sz w:val="18"/>
          <w:szCs w:val="18"/>
        </w:rPr>
        <w:t>app</w:t>
      </w:r>
      <w:proofErr w:type="gramEnd"/>
      <w:r w:rsidRPr="005E3ED5">
        <w:rPr>
          <w:rFonts w:ascii="Calibri" w:hAnsi="Calibri" w:cs="Calibri"/>
          <w:b/>
          <w:bCs/>
          <w:sz w:val="18"/>
          <w:szCs w:val="18"/>
        </w:rPr>
        <w:t>-</w:t>
      </w:r>
      <w:proofErr w:type="spellStart"/>
      <w:r w:rsidRPr="005E3ED5">
        <w:rPr>
          <w:rFonts w:ascii="Calibri" w:hAnsi="Calibri" w:cs="Calibri"/>
          <w:b/>
          <w:bCs/>
          <w:sz w:val="18"/>
          <w:szCs w:val="18"/>
        </w:rPr>
        <w:t>routing.module.ts</w:t>
      </w:r>
      <w:proofErr w:type="spellEnd"/>
      <w:r w:rsidRPr="005E3ED5">
        <w:rPr>
          <w:rFonts w:ascii="Calibri" w:hAnsi="Calibri" w:cs="Calibri"/>
          <w:sz w:val="18"/>
          <w:szCs w:val="18"/>
        </w:rPr>
        <w:t xml:space="preserve"> : Ce composant active la navigation en interprétant une URL de navigateur et en chargeant le composant correspondant, et donc les vues.</w:t>
      </w:r>
    </w:p>
    <w:p w14:paraId="5A47A7B6" w14:textId="5A73D319"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proofErr w:type="gramStart"/>
      <w:r w:rsidRPr="005E3ED5">
        <w:rPr>
          <w:rFonts w:ascii="Calibri" w:hAnsi="Calibri" w:cs="Calibri"/>
          <w:b/>
          <w:bCs/>
          <w:sz w:val="18"/>
          <w:szCs w:val="18"/>
        </w:rPr>
        <w:t>app.component</w:t>
      </w:r>
      <w:proofErr w:type="gramEnd"/>
      <w:r w:rsidRPr="005E3ED5">
        <w:rPr>
          <w:rFonts w:ascii="Calibri" w:hAnsi="Calibri" w:cs="Calibri"/>
          <w:b/>
          <w:bCs/>
          <w:sz w:val="18"/>
          <w:szCs w:val="18"/>
        </w:rPr>
        <w:t>.*</w:t>
      </w:r>
      <w:r w:rsidRPr="005E3ED5">
        <w:rPr>
          <w:rFonts w:ascii="Calibri" w:hAnsi="Calibri" w:cs="Calibri"/>
          <w:sz w:val="18"/>
          <w:szCs w:val="18"/>
        </w:rPr>
        <w:t xml:space="preserve"> sont les composants racine avec son code html, </w:t>
      </w:r>
      <w:proofErr w:type="spellStart"/>
      <w:r w:rsidRPr="005E3ED5">
        <w:rPr>
          <w:rFonts w:ascii="Calibri" w:hAnsi="Calibri" w:cs="Calibri"/>
          <w:sz w:val="18"/>
          <w:szCs w:val="18"/>
        </w:rPr>
        <w:t>css</w:t>
      </w:r>
      <w:proofErr w:type="spellEnd"/>
      <w:r w:rsidRPr="005E3ED5">
        <w:rPr>
          <w:rFonts w:ascii="Calibri" w:hAnsi="Calibri" w:cs="Calibri"/>
          <w:sz w:val="18"/>
          <w:szCs w:val="18"/>
        </w:rPr>
        <w:t xml:space="preserve"> et TS.</w:t>
      </w:r>
    </w:p>
    <w:p w14:paraId="09F9C497" w14:textId="53B64421"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t xml:space="preserve">    </w:t>
      </w:r>
    </w:p>
    <w:p w14:paraId="4DF795AB" w14:textId="67F494BF" w:rsidR="00560B82" w:rsidRPr="005E3ED5" w:rsidRDefault="00560B82" w:rsidP="00560B82">
      <w:pPr>
        <w:pStyle w:val="Default"/>
        <w:rPr>
          <w:rFonts w:ascii="Calibri" w:hAnsi="Calibri" w:cs="Calibri"/>
          <w:sz w:val="18"/>
          <w:szCs w:val="18"/>
        </w:rPr>
      </w:pPr>
      <w:proofErr w:type="spellStart"/>
      <w:proofErr w:type="gramStart"/>
      <w:r w:rsidRPr="005E3ED5">
        <w:rPr>
          <w:rFonts w:ascii="Calibri" w:hAnsi="Calibri" w:cs="Calibri"/>
          <w:b/>
          <w:bCs/>
          <w:sz w:val="18"/>
          <w:szCs w:val="18"/>
        </w:rPr>
        <w:t>app.module</w:t>
      </w:r>
      <w:proofErr w:type="gramEnd"/>
      <w:r w:rsidRPr="005E3ED5">
        <w:rPr>
          <w:rFonts w:ascii="Calibri" w:hAnsi="Calibri" w:cs="Calibri"/>
          <w:b/>
          <w:bCs/>
          <w:sz w:val="18"/>
          <w:szCs w:val="18"/>
        </w:rPr>
        <w:t>.ts</w:t>
      </w:r>
      <w:proofErr w:type="spellEnd"/>
      <w:r w:rsidRPr="005E3ED5">
        <w:rPr>
          <w:rFonts w:ascii="Calibri" w:hAnsi="Calibri" w:cs="Calibri"/>
          <w:sz w:val="18"/>
          <w:szCs w:val="18"/>
        </w:rPr>
        <w:t xml:space="preserve"> : Ce composant décrit la façon dont les parties de l’application s’assemblent. Il s’agit du module racine utilisé pour le démarrage et l’ouverture de l’application. On y définit l’ensemble des imports qui seront utilisé dans notre module (librairies NPM), on y définit l’ensemble des composants qui y seront déclaré, mais aussi des services.</w:t>
      </w:r>
    </w:p>
    <w:p w14:paraId="31D93D83" w14:textId="74839CDE" w:rsidR="00560B82" w:rsidRPr="005E3ED5" w:rsidRDefault="00560B82" w:rsidP="00617B7E">
      <w:pPr>
        <w:autoSpaceDE w:val="0"/>
        <w:autoSpaceDN w:val="0"/>
        <w:adjustRightInd w:val="0"/>
        <w:spacing w:after="0"/>
        <w:rPr>
          <w:rFonts w:ascii="Calibri" w:hAnsi="Calibri"/>
          <w:b/>
          <w:bCs/>
          <w:color w:val="404040"/>
          <w:szCs w:val="18"/>
        </w:rPr>
      </w:pPr>
    </w:p>
    <w:p w14:paraId="1265D8B0" w14:textId="613D65DC" w:rsidR="0084683E" w:rsidRPr="00086E9A" w:rsidRDefault="00DF200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components</w:t>
      </w:r>
      <w:r w:rsidR="00086E9A">
        <w:rPr>
          <w:rFonts w:ascii="Calibri" w:hAnsi="Calibri"/>
          <w:b/>
          <w:bCs/>
          <w:color w:val="404040"/>
          <w:szCs w:val="18"/>
        </w:rPr>
        <w:t xml:space="preserve"> : </w:t>
      </w:r>
      <w:r w:rsidRPr="005E3ED5">
        <w:rPr>
          <w:rFonts w:ascii="Calibri" w:hAnsi="Calibri"/>
          <w:szCs w:val="18"/>
        </w:rPr>
        <w:t xml:space="preserve">Rassemble tous les composants </w:t>
      </w:r>
      <w:r w:rsidR="00C956A1" w:rsidRPr="005E3ED5">
        <w:rPr>
          <w:rFonts w:ascii="Calibri" w:hAnsi="Calibri"/>
          <w:szCs w:val="18"/>
        </w:rPr>
        <w:t xml:space="preserve">réutilisables </w:t>
      </w:r>
      <w:r w:rsidR="00BD2D61" w:rsidRPr="005E3ED5">
        <w:rPr>
          <w:rFonts w:ascii="Calibri" w:hAnsi="Calibri"/>
          <w:szCs w:val="18"/>
        </w:rPr>
        <w:t>Angular</w:t>
      </w:r>
      <w:r w:rsidRPr="005E3ED5">
        <w:rPr>
          <w:rFonts w:ascii="Calibri" w:hAnsi="Calibri"/>
          <w:szCs w:val="18"/>
        </w:rPr>
        <w:t>.</w:t>
      </w:r>
      <w:r w:rsidRPr="005E3ED5">
        <w:rPr>
          <w:rFonts w:ascii="Calibri" w:hAnsi="Calibri"/>
          <w:szCs w:val="18"/>
        </w:rPr>
        <w:br/>
      </w:r>
      <w:r w:rsidRPr="005E3ED5">
        <w:rPr>
          <w:rFonts w:ascii="Calibri" w:hAnsi="Calibri"/>
          <w:szCs w:val="18"/>
        </w:rPr>
        <w:br/>
      </w:r>
      <w:r w:rsidRPr="005E3ED5">
        <w:rPr>
          <w:rFonts w:ascii="Calibri" w:hAnsi="Calibri"/>
          <w:b/>
          <w:bCs/>
          <w:color w:val="404040"/>
          <w:szCs w:val="18"/>
        </w:rPr>
        <w:t>Dossier constant</w:t>
      </w:r>
      <w:r w:rsidR="00086E9A">
        <w:rPr>
          <w:rFonts w:ascii="Calibri" w:hAnsi="Calibri"/>
          <w:b/>
          <w:bCs/>
          <w:color w:val="404040"/>
          <w:szCs w:val="18"/>
        </w:rPr>
        <w:t xml:space="preserve"> : </w:t>
      </w:r>
      <w:r w:rsidR="004226E4" w:rsidRPr="005E3ED5">
        <w:rPr>
          <w:rFonts w:ascii="Calibri" w:hAnsi="Calibri"/>
          <w:szCs w:val="18"/>
        </w:rPr>
        <w:t>Un fichier index.ts contenant des objets définissant les constantes utilisées par l’application.</w:t>
      </w:r>
    </w:p>
    <w:p w14:paraId="4E458660" w14:textId="77777777" w:rsidR="004226E4" w:rsidRPr="005E3ED5" w:rsidRDefault="004226E4" w:rsidP="0084683E">
      <w:pPr>
        <w:pStyle w:val="Default"/>
        <w:rPr>
          <w:rFonts w:ascii="Calibri" w:hAnsi="Calibri" w:cs="Calibri"/>
          <w:sz w:val="18"/>
          <w:szCs w:val="18"/>
        </w:rPr>
      </w:pPr>
    </w:p>
    <w:p w14:paraId="0818AECE" w14:textId="2CC67CF4" w:rsidR="00DF200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directive</w:t>
      </w:r>
      <w:r w:rsidR="00086E9A">
        <w:rPr>
          <w:rFonts w:ascii="Calibri" w:hAnsi="Calibri"/>
          <w:b/>
          <w:bCs/>
          <w:color w:val="404040"/>
          <w:szCs w:val="18"/>
        </w:rPr>
        <w:t xml:space="preserve"> : </w:t>
      </w:r>
      <w:r w:rsidRPr="005E3ED5">
        <w:rPr>
          <w:rFonts w:ascii="Calibri" w:hAnsi="Calibri"/>
          <w:color w:val="404040"/>
          <w:szCs w:val="18"/>
        </w:rPr>
        <w:t xml:space="preserve">Contient la classe </w:t>
      </w:r>
      <w:r w:rsidR="004014C4" w:rsidRPr="005E3ED5">
        <w:rPr>
          <w:rFonts w:ascii="Calibri" w:hAnsi="Calibri"/>
          <w:color w:val="404040"/>
          <w:szCs w:val="18"/>
        </w:rPr>
        <w:t>qui définit une</w:t>
      </w:r>
      <w:r w:rsidRPr="005E3ED5">
        <w:rPr>
          <w:rFonts w:ascii="Calibri" w:hAnsi="Calibri"/>
          <w:color w:val="404040"/>
          <w:szCs w:val="18"/>
        </w:rPr>
        <w:t xml:space="preserve"> directive Angular</w:t>
      </w:r>
      <w:r w:rsidR="004014C4" w:rsidRPr="005E3ED5">
        <w:rPr>
          <w:rFonts w:ascii="Calibri" w:hAnsi="Calibri"/>
          <w:color w:val="404040"/>
          <w:szCs w:val="18"/>
        </w:rPr>
        <w:t xml:space="preserve"> </w:t>
      </w:r>
      <w:r w:rsidRPr="005E3ED5">
        <w:rPr>
          <w:rFonts w:ascii="Calibri" w:hAnsi="Calibri"/>
          <w:color w:val="404040"/>
          <w:szCs w:val="18"/>
        </w:rPr>
        <w:t>pour attacher un comportement personnalisé aux éléments du DOM</w:t>
      </w:r>
      <w:r w:rsidR="004014C4" w:rsidRPr="005E3ED5">
        <w:rPr>
          <w:rFonts w:ascii="Calibri" w:hAnsi="Calibri"/>
          <w:color w:val="404040"/>
          <w:szCs w:val="18"/>
        </w:rPr>
        <w:t xml:space="preserve"> concernant l’affichage des numéros de téléphone.</w:t>
      </w:r>
    </w:p>
    <w:p w14:paraId="7F73F346" w14:textId="77777777" w:rsidR="004226E4" w:rsidRPr="005E3ED5" w:rsidRDefault="004226E4" w:rsidP="0084683E">
      <w:pPr>
        <w:pStyle w:val="Default"/>
        <w:rPr>
          <w:rFonts w:ascii="Calibri" w:hAnsi="Calibri" w:cs="Calibri"/>
          <w:b/>
          <w:bCs/>
          <w:color w:val="404040"/>
          <w:sz w:val="18"/>
          <w:szCs w:val="18"/>
        </w:rPr>
      </w:pPr>
    </w:p>
    <w:p w14:paraId="06A4F157" w14:textId="586DFF8A" w:rsidR="004226E4" w:rsidRPr="00086E9A" w:rsidRDefault="004226E4" w:rsidP="004014C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014C4" w:rsidRPr="005E3ED5">
        <w:rPr>
          <w:rFonts w:ascii="Calibri" w:hAnsi="Calibri"/>
          <w:b/>
          <w:bCs/>
          <w:color w:val="404040"/>
          <w:szCs w:val="18"/>
        </w:rPr>
        <w:t>guards</w:t>
      </w:r>
      <w:r w:rsidR="00086E9A">
        <w:rPr>
          <w:rFonts w:ascii="Calibri" w:hAnsi="Calibri"/>
          <w:b/>
          <w:bCs/>
          <w:color w:val="404040"/>
          <w:szCs w:val="18"/>
        </w:rPr>
        <w:t xml:space="preserve"> : </w:t>
      </w:r>
      <w:r w:rsidR="004014C4" w:rsidRPr="005E3ED5">
        <w:rPr>
          <w:rFonts w:ascii="Calibri" w:hAnsi="Calibri"/>
          <w:color w:val="000000"/>
          <w:szCs w:val="18"/>
        </w:rPr>
        <w:t xml:space="preserve">Les </w:t>
      </w:r>
      <w:r w:rsidR="000D4184" w:rsidRPr="005E3ED5">
        <w:rPr>
          <w:rFonts w:ascii="Calibri" w:hAnsi="Calibri"/>
          <w:color w:val="000000"/>
          <w:szCs w:val="18"/>
        </w:rPr>
        <w:t>g</w:t>
      </w:r>
      <w:r w:rsidR="004014C4" w:rsidRPr="005E3ED5">
        <w:rPr>
          <w:rFonts w:ascii="Calibri" w:hAnsi="Calibri"/>
          <w:color w:val="000000"/>
          <w:szCs w:val="18"/>
        </w:rPr>
        <w:t>uard</w:t>
      </w:r>
      <w:r w:rsidR="000D4184" w:rsidRPr="005E3ED5">
        <w:rPr>
          <w:rFonts w:ascii="Calibri" w:hAnsi="Calibri"/>
          <w:color w:val="000000"/>
          <w:szCs w:val="18"/>
        </w:rPr>
        <w:t>s</w:t>
      </w:r>
      <w:r w:rsidR="004014C4" w:rsidRPr="005E3ED5">
        <w:rPr>
          <w:rFonts w:ascii="Calibri" w:hAnsi="Calibri"/>
          <w:color w:val="000000"/>
          <w:szCs w:val="18"/>
        </w:rPr>
        <w:t xml:space="preserve"> </w:t>
      </w:r>
      <w:r w:rsidR="000D4184" w:rsidRPr="005E3ED5">
        <w:rPr>
          <w:rFonts w:ascii="Calibri" w:hAnsi="Calibri"/>
          <w:color w:val="000000"/>
          <w:szCs w:val="18"/>
        </w:rPr>
        <w:t xml:space="preserve">dans Angular </w:t>
      </w:r>
      <w:r w:rsidR="004014C4" w:rsidRPr="005E3ED5">
        <w:rPr>
          <w:rFonts w:ascii="Calibri" w:hAnsi="Calibri"/>
          <w:color w:val="000000"/>
          <w:szCs w:val="18"/>
        </w:rPr>
        <w:t>permettent de contrôler l'accès à une route ou le départ depuis une route mais n’est pas un mécanisme de sécurité. Ils servent à améliorer la "User eXperience" en évitant par exemple l'accès à des routes qui ne fonctionneraient pas car l'accès aux données serait rejeté par l'API.</w:t>
      </w:r>
      <w:r w:rsidR="00BD2D61" w:rsidRPr="005E3ED5">
        <w:rPr>
          <w:rFonts w:ascii="Calibri" w:hAnsi="Calibri"/>
          <w:color w:val="000000"/>
          <w:szCs w:val="18"/>
        </w:rPr>
        <w:br/>
      </w:r>
    </w:p>
    <w:p w14:paraId="55180E6B" w14:textId="064BA19B" w:rsidR="00F974BD"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BD2D61" w:rsidRPr="005E3ED5">
        <w:rPr>
          <w:rFonts w:ascii="Calibri" w:hAnsi="Calibri"/>
          <w:b/>
          <w:bCs/>
          <w:color w:val="404040"/>
          <w:szCs w:val="18"/>
        </w:rPr>
        <w:t>interceptors</w:t>
      </w:r>
      <w:r w:rsidR="00086E9A">
        <w:rPr>
          <w:rFonts w:ascii="Calibri" w:hAnsi="Calibri"/>
          <w:b/>
          <w:bCs/>
          <w:color w:val="404040"/>
          <w:szCs w:val="18"/>
        </w:rPr>
        <w:t xml:space="preserve"> : </w:t>
      </w:r>
      <w:r w:rsidR="00560B82" w:rsidRPr="005E3ED5">
        <w:rPr>
          <w:rFonts w:ascii="Calibri" w:hAnsi="Calibri"/>
          <w:szCs w:val="18"/>
        </w:rPr>
        <w:t>Classe</w:t>
      </w:r>
      <w:r w:rsidR="00BD2D61" w:rsidRPr="005E3ED5">
        <w:rPr>
          <w:rFonts w:ascii="Calibri" w:hAnsi="Calibri"/>
          <w:szCs w:val="18"/>
        </w:rPr>
        <w:t xml:space="preserve"> qui intercepte et traite une </w:t>
      </w:r>
      <w:r w:rsidR="00F974BD" w:rsidRPr="005E3ED5">
        <w:rPr>
          <w:rFonts w:ascii="Calibri" w:hAnsi="Calibri"/>
          <w:szCs w:val="18"/>
        </w:rPr>
        <w:t>requête</w:t>
      </w:r>
      <w:r w:rsidR="00BD2D61" w:rsidRPr="005E3ED5">
        <w:rPr>
          <w:rFonts w:ascii="Calibri" w:hAnsi="Calibri"/>
          <w:szCs w:val="18"/>
        </w:rPr>
        <w:t xml:space="preserve"> HTTP </w:t>
      </w:r>
      <w:r w:rsidR="00F974BD" w:rsidRPr="005E3ED5">
        <w:rPr>
          <w:rFonts w:ascii="Calibri" w:hAnsi="Calibri"/>
          <w:szCs w:val="18"/>
        </w:rPr>
        <w:t>et transforme la requête sortante avant de la passer à l'intercepteur suivant dans la chaîne</w:t>
      </w:r>
      <w:r w:rsidR="00560B82" w:rsidRPr="005E3ED5">
        <w:rPr>
          <w:rFonts w:ascii="Calibri" w:hAnsi="Calibri"/>
          <w:szCs w:val="18"/>
        </w:rPr>
        <w:t xml:space="preserve"> en y incorporant le token de Keycloack.</w:t>
      </w:r>
    </w:p>
    <w:p w14:paraId="110E4301" w14:textId="77777777" w:rsidR="004226E4" w:rsidRPr="005E3ED5" w:rsidRDefault="004226E4" w:rsidP="0084683E">
      <w:pPr>
        <w:pStyle w:val="Default"/>
        <w:rPr>
          <w:rFonts w:ascii="Calibri" w:hAnsi="Calibri" w:cs="Calibri"/>
          <w:b/>
          <w:bCs/>
          <w:color w:val="404040"/>
          <w:sz w:val="18"/>
          <w:szCs w:val="18"/>
        </w:rPr>
      </w:pPr>
    </w:p>
    <w:p w14:paraId="7C842A7B" w14:textId="73050711"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907E85" w:rsidRPr="005E3ED5">
        <w:rPr>
          <w:rFonts w:ascii="Calibri" w:hAnsi="Calibri"/>
          <w:b/>
          <w:bCs/>
          <w:color w:val="404040"/>
          <w:szCs w:val="18"/>
        </w:rPr>
        <w:t>models</w:t>
      </w:r>
      <w:r w:rsidR="00086E9A">
        <w:rPr>
          <w:rFonts w:ascii="Calibri" w:hAnsi="Calibri"/>
          <w:b/>
          <w:bCs/>
          <w:color w:val="404040"/>
          <w:szCs w:val="18"/>
        </w:rPr>
        <w:t xml:space="preserve"> : </w:t>
      </w:r>
      <w:r w:rsidR="00907E85" w:rsidRPr="005E3ED5">
        <w:rPr>
          <w:rFonts w:ascii="Calibri" w:hAnsi="Calibri"/>
          <w:szCs w:val="18"/>
        </w:rPr>
        <w:t>Ce dossier rassemble les modèles pour gérer les actualités du Hub et les emails</w:t>
      </w:r>
      <w:r w:rsidR="00C956A1" w:rsidRPr="005E3ED5">
        <w:rPr>
          <w:rFonts w:ascii="Calibri" w:hAnsi="Calibri"/>
          <w:szCs w:val="18"/>
        </w:rPr>
        <w:t>.</w:t>
      </w:r>
    </w:p>
    <w:p w14:paraId="4EC5AE6A" w14:textId="77777777" w:rsidR="004226E4" w:rsidRPr="005E3ED5" w:rsidRDefault="004226E4" w:rsidP="0084683E">
      <w:pPr>
        <w:pStyle w:val="Default"/>
        <w:rPr>
          <w:rFonts w:ascii="Calibri" w:hAnsi="Calibri" w:cs="Calibri"/>
          <w:b/>
          <w:bCs/>
          <w:color w:val="404040"/>
          <w:sz w:val="18"/>
          <w:szCs w:val="18"/>
        </w:rPr>
      </w:pPr>
    </w:p>
    <w:p w14:paraId="402D561F" w14:textId="367D5DFF" w:rsidR="00DF200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C956A1" w:rsidRPr="005E3ED5">
        <w:rPr>
          <w:rFonts w:ascii="Calibri" w:hAnsi="Calibri"/>
          <w:b/>
          <w:bCs/>
          <w:color w:val="404040"/>
          <w:szCs w:val="18"/>
        </w:rPr>
        <w:t>pages</w:t>
      </w:r>
      <w:r w:rsidR="00086E9A">
        <w:rPr>
          <w:rFonts w:ascii="Calibri" w:hAnsi="Calibri"/>
          <w:b/>
          <w:bCs/>
          <w:color w:val="404040"/>
          <w:szCs w:val="18"/>
        </w:rPr>
        <w:t xml:space="preserve"> : </w:t>
      </w:r>
      <w:r w:rsidR="00C956A1" w:rsidRPr="005E3ED5">
        <w:rPr>
          <w:rFonts w:ascii="Calibri" w:hAnsi="Calibri"/>
          <w:szCs w:val="18"/>
        </w:rPr>
        <w:t>Rassemble tous les composants correspondant aux pages du portail Back</w:t>
      </w:r>
      <w:r w:rsidR="00413AD0" w:rsidRPr="005E3ED5">
        <w:rPr>
          <w:rFonts w:ascii="Calibri" w:hAnsi="Calibri"/>
          <w:szCs w:val="18"/>
        </w:rPr>
        <w:t>-Office</w:t>
      </w:r>
      <w:r w:rsidR="00413AD0" w:rsidRPr="005E3ED5">
        <w:rPr>
          <w:rFonts w:ascii="Calibri" w:hAnsi="Calibri"/>
        </w:rPr>
        <w:t xml:space="preserve"> </w:t>
      </w:r>
      <w:r w:rsidR="00413AD0" w:rsidRPr="005E3ED5">
        <w:rPr>
          <w:rFonts w:ascii="Calibri" w:hAnsi="Calibri"/>
          <w:szCs w:val="18"/>
        </w:rPr>
        <w:t xml:space="preserve">organisés de manière </w:t>
      </w:r>
      <w:r w:rsidR="00DA0BE4" w:rsidRPr="005E3ED5">
        <w:rPr>
          <w:rFonts w:ascii="Calibri" w:hAnsi="Calibri"/>
          <w:szCs w:val="18"/>
        </w:rPr>
        <w:t>hiérarchique.</w:t>
      </w:r>
    </w:p>
    <w:p w14:paraId="5F8DE29E" w14:textId="77777777" w:rsidR="00C956A1" w:rsidRPr="005E3ED5" w:rsidRDefault="00C956A1" w:rsidP="0084683E">
      <w:pPr>
        <w:pStyle w:val="Default"/>
        <w:rPr>
          <w:rFonts w:ascii="Calibri" w:hAnsi="Calibri" w:cs="Calibri"/>
          <w:sz w:val="18"/>
          <w:szCs w:val="18"/>
        </w:rPr>
      </w:pPr>
    </w:p>
    <w:p w14:paraId="00A3A985" w14:textId="58CBDC91"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13AD0" w:rsidRPr="005E3ED5">
        <w:rPr>
          <w:rFonts w:ascii="Calibri" w:hAnsi="Calibri"/>
          <w:b/>
          <w:bCs/>
          <w:color w:val="404040"/>
          <w:szCs w:val="18"/>
        </w:rPr>
        <w:t>pipes</w:t>
      </w:r>
      <w:r w:rsidR="00086E9A">
        <w:rPr>
          <w:rFonts w:ascii="Calibri" w:hAnsi="Calibri"/>
          <w:b/>
          <w:bCs/>
          <w:color w:val="404040"/>
          <w:szCs w:val="18"/>
        </w:rPr>
        <w:t xml:space="preserve"> : </w:t>
      </w:r>
      <w:r w:rsidR="00DA0BE4" w:rsidRPr="005E3ED5">
        <w:rPr>
          <w:rFonts w:ascii="Calibri" w:hAnsi="Calibri"/>
          <w:szCs w:val="18"/>
        </w:rPr>
        <w:t xml:space="preserve">On y trouve tous les Pipes qui sont des filtres utilisables directement depuis la vue afin de transformer les valeurs lors du </w:t>
      </w:r>
      <w:r w:rsidR="00CA2615" w:rsidRPr="005E3ED5">
        <w:rPr>
          <w:rFonts w:ascii="Calibri" w:hAnsi="Calibri"/>
          <w:szCs w:val="18"/>
        </w:rPr>
        <w:t>« </w:t>
      </w:r>
      <w:r w:rsidR="00DA0BE4" w:rsidRPr="005E3ED5">
        <w:rPr>
          <w:rFonts w:ascii="Calibri" w:hAnsi="Calibri"/>
          <w:szCs w:val="18"/>
        </w:rPr>
        <w:t>binding</w:t>
      </w:r>
      <w:r w:rsidR="00CA2615" w:rsidRPr="005E3ED5">
        <w:rPr>
          <w:rFonts w:ascii="Calibri" w:hAnsi="Calibri"/>
          <w:szCs w:val="18"/>
        </w:rPr>
        <w:t> » (</w:t>
      </w:r>
      <w:r w:rsidR="00DA0BE4" w:rsidRPr="005E3ED5">
        <w:rPr>
          <w:rFonts w:ascii="Calibri" w:hAnsi="Calibri"/>
          <w:szCs w:val="18"/>
        </w:rPr>
        <w:t xml:space="preserve">date, heure, les noms, </w:t>
      </w:r>
      <w:r w:rsidR="00CA2615" w:rsidRPr="005E3ED5">
        <w:rPr>
          <w:rFonts w:ascii="Calibri" w:hAnsi="Calibri"/>
          <w:szCs w:val="18"/>
        </w:rPr>
        <w:t>etc.</w:t>
      </w:r>
      <w:r w:rsidR="00DA0BE4" w:rsidRPr="005E3ED5">
        <w:rPr>
          <w:rFonts w:ascii="Calibri" w:hAnsi="Calibri"/>
          <w:szCs w:val="18"/>
        </w:rPr>
        <w:t>)</w:t>
      </w:r>
    </w:p>
    <w:p w14:paraId="0750F7BB" w14:textId="77777777" w:rsidR="00DA0BE4" w:rsidRPr="005E3ED5" w:rsidRDefault="00DA0BE4" w:rsidP="0084683E">
      <w:pPr>
        <w:pStyle w:val="Default"/>
        <w:rPr>
          <w:rFonts w:ascii="Calibri" w:hAnsi="Calibri" w:cs="Calibri"/>
          <w:sz w:val="18"/>
          <w:szCs w:val="18"/>
        </w:rPr>
      </w:pPr>
    </w:p>
    <w:p w14:paraId="308341E6" w14:textId="50C28875"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DA0BE4" w:rsidRPr="005E3ED5">
        <w:rPr>
          <w:rFonts w:ascii="Calibri" w:hAnsi="Calibri"/>
          <w:b/>
          <w:bCs/>
          <w:color w:val="404040"/>
          <w:szCs w:val="18"/>
        </w:rPr>
        <w:t>service</w:t>
      </w:r>
      <w:r w:rsidR="00086E9A">
        <w:rPr>
          <w:rFonts w:ascii="Calibri" w:hAnsi="Calibri"/>
          <w:b/>
          <w:bCs/>
          <w:color w:val="404040"/>
          <w:szCs w:val="18"/>
        </w:rPr>
        <w:t xml:space="preserve"> : </w:t>
      </w:r>
      <w:r w:rsidR="007B15B4" w:rsidRPr="005E3ED5">
        <w:rPr>
          <w:rFonts w:ascii="Calibri" w:hAnsi="Calibri"/>
          <w:szCs w:val="18"/>
        </w:rPr>
        <w:t>Y sont décrit tous les services définis pas des classes TS composée d'attributs et de méthodes, dont l'instanciation est gérée par Angular. Une fois instancié, il est injectable dans n'importe lequel de vos composants ou dans un autre service.</w:t>
      </w:r>
      <w:r w:rsidR="00414D44" w:rsidRPr="005E3ED5">
        <w:rPr>
          <w:rFonts w:ascii="Calibri" w:hAnsi="Calibri"/>
          <w:szCs w:val="18"/>
        </w:rPr>
        <w:t xml:space="preserve"> Ces services sont utilisés par exemple pour la c</w:t>
      </w:r>
      <w:r w:rsidR="007B15B4" w:rsidRPr="005E3ED5">
        <w:rPr>
          <w:rFonts w:ascii="Calibri" w:hAnsi="Calibri"/>
          <w:szCs w:val="18"/>
        </w:rPr>
        <w:t>ommunication avec une API</w:t>
      </w:r>
      <w:r w:rsidR="00414D44" w:rsidRPr="005E3ED5">
        <w:rPr>
          <w:rFonts w:ascii="Calibri" w:hAnsi="Calibri"/>
          <w:szCs w:val="18"/>
        </w:rPr>
        <w:t xml:space="preserve"> ou une base de données, l’i</w:t>
      </w:r>
      <w:r w:rsidR="007B15B4" w:rsidRPr="005E3ED5">
        <w:rPr>
          <w:rFonts w:ascii="Calibri" w:hAnsi="Calibri"/>
          <w:szCs w:val="18"/>
        </w:rPr>
        <w:t>mplémentation d’un cache d’objets</w:t>
      </w:r>
      <w:r w:rsidR="00414D44" w:rsidRPr="005E3ED5">
        <w:rPr>
          <w:rFonts w:ascii="Calibri" w:hAnsi="Calibri"/>
          <w:szCs w:val="18"/>
        </w:rPr>
        <w:t xml:space="preserve"> ou la g</w:t>
      </w:r>
      <w:r w:rsidR="007B15B4" w:rsidRPr="005E3ED5">
        <w:rPr>
          <w:rFonts w:ascii="Calibri" w:hAnsi="Calibri"/>
          <w:szCs w:val="18"/>
        </w:rPr>
        <w:t>estion de la session utilisateur</w:t>
      </w:r>
      <w:r w:rsidR="00414D44" w:rsidRPr="005E3ED5">
        <w:rPr>
          <w:rFonts w:ascii="Calibri" w:hAnsi="Calibri"/>
          <w:szCs w:val="18"/>
        </w:rPr>
        <w:t>.</w:t>
      </w:r>
      <w:r w:rsidR="00414D44" w:rsidRPr="005E3ED5">
        <w:rPr>
          <w:rFonts w:ascii="Calibri" w:hAnsi="Calibri"/>
          <w:szCs w:val="18"/>
        </w:rPr>
        <w:br/>
      </w:r>
    </w:p>
    <w:p w14:paraId="47C7BC6F" w14:textId="04071E8C" w:rsidR="00284BC0" w:rsidRPr="00F5040E" w:rsidRDefault="004226E4" w:rsidP="00F5040E">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0D4184" w:rsidRPr="005E3ED5">
        <w:rPr>
          <w:rFonts w:ascii="Calibri" w:hAnsi="Calibri"/>
          <w:b/>
          <w:bCs/>
          <w:color w:val="404040"/>
          <w:szCs w:val="18"/>
        </w:rPr>
        <w:t>utils</w:t>
      </w:r>
      <w:r w:rsidR="00086E9A">
        <w:rPr>
          <w:rFonts w:ascii="Calibri" w:hAnsi="Calibri"/>
          <w:b/>
          <w:bCs/>
          <w:color w:val="404040"/>
          <w:szCs w:val="18"/>
        </w:rPr>
        <w:t xml:space="preserve"> : </w:t>
      </w:r>
      <w:r w:rsidR="00A161FE" w:rsidRPr="005E3ED5">
        <w:rPr>
          <w:rFonts w:ascii="Calibri" w:hAnsi="Calibri"/>
          <w:szCs w:val="18"/>
        </w:rPr>
        <w:t>Une classe utils.ts contenant des méthodes utiles à travers l’application comme la manipulation de chaine de caractères.</w:t>
      </w:r>
      <w:r w:rsidR="00A161FE" w:rsidRPr="005E3ED5">
        <w:rPr>
          <w:rFonts w:ascii="Calibri" w:hAnsi="Calibri"/>
          <w:szCs w:val="18"/>
        </w:rPr>
        <w:br/>
      </w:r>
      <w:r w:rsidR="00A161FE" w:rsidRPr="005E3ED5">
        <w:rPr>
          <w:rFonts w:ascii="Calibri" w:hAnsi="Calibri"/>
          <w:szCs w:val="18"/>
        </w:rPr>
        <w:br/>
      </w:r>
      <w:r w:rsidR="00A161FE" w:rsidRPr="005E3ED5">
        <w:rPr>
          <w:rFonts w:ascii="Calibri" w:hAnsi="Calibri"/>
          <w:b/>
          <w:bCs/>
          <w:szCs w:val="18"/>
        </w:rPr>
        <w:t>Dossier validators</w:t>
      </w:r>
      <w:r w:rsidR="00F5040E">
        <w:rPr>
          <w:rFonts w:ascii="Calibri" w:hAnsi="Calibri"/>
          <w:szCs w:val="18"/>
        </w:rPr>
        <w:t xml:space="preserve"> : </w:t>
      </w:r>
      <w:r w:rsidR="00284BC0" w:rsidRPr="005E3ED5">
        <w:rPr>
          <w:rFonts w:ascii="Calibri" w:hAnsi="Calibri"/>
          <w:szCs w:val="18"/>
        </w:rPr>
        <w:t>Les vali</w:t>
      </w:r>
      <w:r w:rsidR="00F22ED5" w:rsidRPr="005E3ED5">
        <w:rPr>
          <w:rFonts w:ascii="Calibri" w:hAnsi="Calibri"/>
          <w:szCs w:val="18"/>
        </w:rPr>
        <w:t>d</w:t>
      </w:r>
      <w:r w:rsidR="00284BC0" w:rsidRPr="005E3ED5">
        <w:rPr>
          <w:rFonts w:ascii="Calibri" w:hAnsi="Calibri"/>
          <w:szCs w:val="18"/>
        </w:rPr>
        <w:t xml:space="preserve">ators sont des fonctions de validation que l’on passe en paramètre dans les constructeurs des </w:t>
      </w:r>
      <w:proofErr w:type="spellStart"/>
      <w:r w:rsidR="00284BC0" w:rsidRPr="005E3ED5">
        <w:rPr>
          <w:rFonts w:ascii="Calibri" w:hAnsi="Calibri"/>
          <w:szCs w:val="18"/>
        </w:rPr>
        <w:t>controls</w:t>
      </w:r>
      <w:proofErr w:type="spellEnd"/>
      <w:r w:rsidR="00284BC0" w:rsidRPr="005E3ED5">
        <w:rPr>
          <w:rFonts w:ascii="Calibri" w:hAnsi="Calibri"/>
          <w:szCs w:val="18"/>
        </w:rPr>
        <w:t xml:space="preserve"> (</w:t>
      </w:r>
      <w:proofErr w:type="spellStart"/>
      <w:r w:rsidR="00284BC0" w:rsidRPr="005E3ED5">
        <w:rPr>
          <w:rFonts w:ascii="Calibri" w:hAnsi="Calibri"/>
          <w:szCs w:val="18"/>
        </w:rPr>
        <w:t>FormControl</w:t>
      </w:r>
      <w:proofErr w:type="spellEnd"/>
      <w:r w:rsidR="00284BC0" w:rsidRPr="005E3ED5">
        <w:rPr>
          <w:rFonts w:ascii="Calibri" w:hAnsi="Calibri"/>
          <w:szCs w:val="18"/>
        </w:rPr>
        <w:t xml:space="preserve">, </w:t>
      </w:r>
      <w:proofErr w:type="spellStart"/>
      <w:r w:rsidR="00284BC0" w:rsidRPr="005E3ED5">
        <w:rPr>
          <w:rFonts w:ascii="Calibri" w:hAnsi="Calibri"/>
          <w:szCs w:val="18"/>
        </w:rPr>
        <w:t>FormGroup</w:t>
      </w:r>
      <w:proofErr w:type="spellEnd"/>
      <w:r w:rsidR="00284BC0" w:rsidRPr="005E3ED5">
        <w:rPr>
          <w:rFonts w:ascii="Calibri" w:hAnsi="Calibri"/>
          <w:szCs w:val="18"/>
        </w:rPr>
        <w:t xml:space="preserve"> et </w:t>
      </w:r>
      <w:proofErr w:type="spellStart"/>
      <w:r w:rsidR="00284BC0" w:rsidRPr="005E3ED5">
        <w:rPr>
          <w:rFonts w:ascii="Calibri" w:hAnsi="Calibri"/>
          <w:szCs w:val="18"/>
        </w:rPr>
        <w:t>FormArray</w:t>
      </w:r>
      <w:proofErr w:type="spellEnd"/>
      <w:r w:rsidR="00284BC0" w:rsidRPr="005E3ED5">
        <w:rPr>
          <w:rFonts w:ascii="Calibri" w:hAnsi="Calibri"/>
          <w:szCs w:val="18"/>
        </w:rPr>
        <w:t xml:space="preserve">). C’est pour </w:t>
      </w:r>
      <w:r w:rsidR="00F22ED5" w:rsidRPr="005E3ED5">
        <w:rPr>
          <w:rFonts w:ascii="Calibri" w:hAnsi="Calibri"/>
          <w:szCs w:val="18"/>
        </w:rPr>
        <w:t xml:space="preserve">par exemple la </w:t>
      </w:r>
      <w:r w:rsidR="00284BC0" w:rsidRPr="005E3ED5">
        <w:rPr>
          <w:rFonts w:ascii="Calibri" w:hAnsi="Calibri"/>
          <w:szCs w:val="18"/>
        </w:rPr>
        <w:t>configuration de la validation de formulaire</w:t>
      </w:r>
      <w:r w:rsidR="000B1EBD" w:rsidRPr="005E3ED5">
        <w:rPr>
          <w:rFonts w:ascii="Calibri" w:hAnsi="Calibri"/>
          <w:szCs w:val="18"/>
        </w:rPr>
        <w:t xml:space="preserve"> (</w:t>
      </w:r>
      <w:proofErr w:type="spellStart"/>
      <w:r w:rsidR="000B1EBD" w:rsidRPr="005E3ED5">
        <w:rPr>
          <w:rFonts w:ascii="Calibri" w:hAnsi="Calibri"/>
          <w:szCs w:val="18"/>
        </w:rPr>
        <w:t>FormControl</w:t>
      </w:r>
      <w:proofErr w:type="spellEnd"/>
      <w:r w:rsidR="000B1EBD" w:rsidRPr="005E3ED5">
        <w:rPr>
          <w:rFonts w:ascii="Calibri" w:hAnsi="Calibri"/>
          <w:szCs w:val="18"/>
        </w:rPr>
        <w:t>)</w:t>
      </w:r>
      <w:r w:rsidR="00F22ED5" w:rsidRPr="005E3ED5">
        <w:rPr>
          <w:rFonts w:ascii="Calibri" w:hAnsi="Calibri"/>
          <w:szCs w:val="18"/>
        </w:rPr>
        <w:t>.</w:t>
      </w:r>
    </w:p>
    <w:p w14:paraId="25726C6E" w14:textId="51CBCCA9" w:rsidR="00617B7E" w:rsidRPr="005E3ED5" w:rsidRDefault="00617B7E" w:rsidP="00CA13E2">
      <w:pPr>
        <w:pStyle w:val="Default"/>
        <w:rPr>
          <w:rFonts w:ascii="Calibri" w:hAnsi="Calibri" w:cs="Calibri"/>
          <w:color w:val="FF0000"/>
          <w:sz w:val="18"/>
          <w:szCs w:val="18"/>
        </w:rPr>
      </w:pPr>
    </w:p>
    <w:p w14:paraId="733BB4E5" w14:textId="306883F9" w:rsidR="00CA13E2" w:rsidRPr="00DA040D" w:rsidRDefault="00CA13E2" w:rsidP="00DA040D">
      <w:pPr>
        <w:pStyle w:val="Listlevel1"/>
        <w:rPr>
          <w:rFonts w:ascii="Calibri" w:hAnsi="Calibri"/>
        </w:rPr>
      </w:pPr>
      <w:r w:rsidRPr="005E3ED5">
        <w:rPr>
          <w:rFonts w:ascii="Calibri" w:hAnsi="Calibri"/>
        </w:rPr>
        <w:t xml:space="preserve">Front Office </w:t>
      </w:r>
      <w:r w:rsidR="00DA040D">
        <w:rPr>
          <w:rFonts w:ascii="Calibri" w:hAnsi="Calibri"/>
        </w:rPr>
        <w:t xml:space="preserve">et </w:t>
      </w:r>
      <w:r w:rsidR="00DA040D" w:rsidRPr="005E3ED5">
        <w:rPr>
          <w:rFonts w:ascii="Calibri" w:hAnsi="Calibri"/>
        </w:rPr>
        <w:t xml:space="preserve">Front Agent </w:t>
      </w:r>
    </w:p>
    <w:p w14:paraId="4DC1CD58" w14:textId="740C7D4F" w:rsidR="00DA040D" w:rsidRDefault="00CA13E2" w:rsidP="00DA040D">
      <w:pPr>
        <w:spacing w:after="0"/>
        <w:rPr>
          <w:rFonts w:ascii="Calibri" w:hAnsi="Calibri"/>
          <w:szCs w:val="18"/>
        </w:rPr>
      </w:pPr>
      <w:r w:rsidRPr="005E3ED5">
        <w:rPr>
          <w:rFonts w:ascii="Calibri" w:hAnsi="Calibri"/>
          <w:szCs w:val="18"/>
        </w:rPr>
        <w:t>L</w:t>
      </w:r>
      <w:r w:rsidR="00DA040D">
        <w:rPr>
          <w:rFonts w:ascii="Calibri" w:hAnsi="Calibri"/>
          <w:szCs w:val="18"/>
        </w:rPr>
        <w:t xml:space="preserve">es </w:t>
      </w:r>
      <w:r w:rsidRPr="005E3ED5">
        <w:rPr>
          <w:rFonts w:ascii="Calibri" w:hAnsi="Calibri"/>
          <w:szCs w:val="18"/>
        </w:rPr>
        <w:t>application</w:t>
      </w:r>
      <w:r w:rsidR="00DA040D">
        <w:rPr>
          <w:rFonts w:ascii="Calibri" w:hAnsi="Calibri"/>
          <w:szCs w:val="18"/>
        </w:rPr>
        <w:t>s</w:t>
      </w:r>
      <w:r w:rsidRPr="005E3ED5">
        <w:rPr>
          <w:rFonts w:ascii="Calibri" w:hAnsi="Calibri"/>
          <w:szCs w:val="18"/>
        </w:rPr>
        <w:t xml:space="preserve"> web Front Office</w:t>
      </w:r>
      <w:r w:rsidR="00DA040D">
        <w:rPr>
          <w:rFonts w:ascii="Calibri" w:hAnsi="Calibri"/>
          <w:szCs w:val="18"/>
        </w:rPr>
        <w:t xml:space="preserve"> et Front Agent sont aussi des </w:t>
      </w:r>
      <w:r w:rsidRPr="005E3ED5">
        <w:rPr>
          <w:rFonts w:ascii="Calibri" w:hAnsi="Calibri"/>
          <w:szCs w:val="18"/>
        </w:rPr>
        <w:t>application</w:t>
      </w:r>
      <w:r w:rsidR="00DA040D">
        <w:rPr>
          <w:rFonts w:ascii="Calibri" w:hAnsi="Calibri"/>
          <w:szCs w:val="18"/>
        </w:rPr>
        <w:t>s</w:t>
      </w:r>
      <w:r w:rsidRPr="005E3ED5">
        <w:rPr>
          <w:rFonts w:ascii="Calibri" w:hAnsi="Calibri"/>
          <w:szCs w:val="18"/>
        </w:rPr>
        <w:t xml:space="preserve"> </w:t>
      </w:r>
      <w:r w:rsidR="00081A55" w:rsidRPr="005E3ED5">
        <w:rPr>
          <w:rFonts w:ascii="Calibri" w:hAnsi="Calibri"/>
          <w:szCs w:val="18"/>
        </w:rPr>
        <w:t xml:space="preserve">SPA </w:t>
      </w:r>
      <w:r w:rsidR="00DA040D">
        <w:rPr>
          <w:rFonts w:ascii="Calibri" w:hAnsi="Calibri"/>
          <w:szCs w:val="18"/>
        </w:rPr>
        <w:t>développer avec Angular.</w:t>
      </w:r>
    </w:p>
    <w:p w14:paraId="6D950D12" w14:textId="463B3B7A" w:rsidR="00CA13E2" w:rsidRDefault="00DA040D" w:rsidP="00DA040D">
      <w:pPr>
        <w:spacing w:after="0"/>
        <w:rPr>
          <w:rFonts w:ascii="Calibri" w:hAnsi="Calibri"/>
          <w:szCs w:val="18"/>
        </w:rPr>
      </w:pPr>
      <w:r>
        <w:rPr>
          <w:rFonts w:ascii="Calibri" w:hAnsi="Calibri"/>
          <w:szCs w:val="18"/>
        </w:rPr>
        <w:t>Front Office permet</w:t>
      </w:r>
      <w:r w:rsidR="00081A55" w:rsidRPr="005E3ED5">
        <w:rPr>
          <w:rFonts w:ascii="Calibri" w:hAnsi="Calibri"/>
          <w:szCs w:val="18"/>
        </w:rPr>
        <w:t xml:space="preserve"> </w:t>
      </w:r>
      <w:r w:rsidR="00CA13E2" w:rsidRPr="005E3ED5">
        <w:rPr>
          <w:rFonts w:ascii="Calibri" w:hAnsi="Calibri"/>
          <w:szCs w:val="18"/>
        </w:rPr>
        <w:t>aux entreprises de se renseigner, de soumettre et de suivre les dossiers d'aide aux entreprises de la région Occitanie.</w:t>
      </w:r>
      <w:r w:rsidR="00AB6AB2">
        <w:rPr>
          <w:rFonts w:ascii="Calibri" w:hAnsi="Calibri"/>
          <w:szCs w:val="18"/>
        </w:rPr>
        <w:t xml:space="preserve"> </w:t>
      </w:r>
      <w:r>
        <w:rPr>
          <w:rFonts w:ascii="Calibri" w:hAnsi="Calibri"/>
          <w:szCs w:val="18"/>
        </w:rPr>
        <w:t xml:space="preserve">Front Agent </w:t>
      </w:r>
      <w:r w:rsidRPr="005E3ED5">
        <w:rPr>
          <w:rFonts w:ascii="Calibri" w:hAnsi="Calibri"/>
          <w:szCs w:val="18"/>
        </w:rPr>
        <w:t>est le portail des Agents et Partenaires de la région permettant le suivi et l'accompagnement des entreprises et des projets.</w:t>
      </w:r>
      <w:r>
        <w:rPr>
          <w:rFonts w:ascii="Calibri" w:hAnsi="Calibri"/>
          <w:szCs w:val="18"/>
        </w:rPr>
        <w:br/>
        <w:t xml:space="preserve">Je ne </w:t>
      </w:r>
      <w:proofErr w:type="spellStart"/>
      <w:r>
        <w:rPr>
          <w:rFonts w:ascii="Calibri" w:hAnsi="Calibri"/>
          <w:szCs w:val="18"/>
        </w:rPr>
        <w:t>décrit</w:t>
      </w:r>
      <w:proofErr w:type="spellEnd"/>
      <w:r>
        <w:rPr>
          <w:rFonts w:ascii="Calibri" w:hAnsi="Calibri"/>
          <w:szCs w:val="18"/>
        </w:rPr>
        <w:t xml:space="preserve"> pas en détail leurs architectures car c’est hors champs des améliorations que j’avais ç faire.</w:t>
      </w:r>
    </w:p>
    <w:p w14:paraId="629201DB" w14:textId="77777777" w:rsidR="00DA040D" w:rsidRPr="00DA040D" w:rsidRDefault="00DA040D" w:rsidP="00DA040D">
      <w:pPr>
        <w:spacing w:after="0"/>
        <w:rPr>
          <w:rFonts w:ascii="Calibri" w:hAnsi="Calibri"/>
          <w:szCs w:val="18"/>
        </w:rPr>
      </w:pPr>
    </w:p>
    <w:p w14:paraId="509230B4" w14:textId="77777777" w:rsidR="00CA13E2" w:rsidRPr="005E3ED5" w:rsidRDefault="00CA13E2" w:rsidP="00884D3C">
      <w:pPr>
        <w:pStyle w:val="Listlevel1"/>
        <w:rPr>
          <w:rFonts w:ascii="Calibri" w:hAnsi="Calibri"/>
        </w:rPr>
      </w:pPr>
      <w:r w:rsidRPr="005E3ED5">
        <w:rPr>
          <w:rFonts w:ascii="Calibri" w:hAnsi="Calibri"/>
        </w:rPr>
        <w:t xml:space="preserve">Bases de données </w:t>
      </w:r>
    </w:p>
    <w:p w14:paraId="25F48550" w14:textId="3BF235B3" w:rsidR="00CA13E2" w:rsidRPr="005E3ED5" w:rsidRDefault="00CA13E2" w:rsidP="00655997">
      <w:pPr>
        <w:pStyle w:val="Default"/>
        <w:rPr>
          <w:rFonts w:ascii="Calibri" w:hAnsi="Calibri" w:cs="Calibri"/>
          <w:sz w:val="18"/>
          <w:szCs w:val="18"/>
        </w:rPr>
      </w:pPr>
      <w:r w:rsidRPr="005E3ED5">
        <w:rPr>
          <w:rFonts w:ascii="Calibri" w:hAnsi="Calibri" w:cs="Calibri"/>
          <w:sz w:val="18"/>
          <w:szCs w:val="18"/>
        </w:rPr>
        <w:t xml:space="preserve">Les bases de données de l’application Hub sont une </w:t>
      </w:r>
      <w:r w:rsidRPr="005E3ED5">
        <w:rPr>
          <w:rFonts w:ascii="Calibri" w:hAnsi="Calibri" w:cs="Calibri"/>
          <w:b/>
          <w:bCs/>
          <w:sz w:val="18"/>
          <w:szCs w:val="18"/>
        </w:rPr>
        <w:t>BDD relationnelle « PostgreSQL</w:t>
      </w:r>
      <w:r w:rsidRPr="005E3ED5">
        <w:rPr>
          <w:rFonts w:ascii="Calibri" w:hAnsi="Calibri" w:cs="Calibri"/>
          <w:sz w:val="18"/>
          <w:szCs w:val="18"/>
        </w:rPr>
        <w:t xml:space="preserve"> » et une </w:t>
      </w:r>
      <w:r w:rsidRPr="005E3ED5">
        <w:rPr>
          <w:rFonts w:ascii="Calibri" w:hAnsi="Calibri" w:cs="Calibri"/>
          <w:b/>
          <w:bCs/>
          <w:sz w:val="18"/>
          <w:szCs w:val="18"/>
        </w:rPr>
        <w:t>BDD NoSQL « </w:t>
      </w:r>
      <w:proofErr w:type="spellStart"/>
      <w:r w:rsidRPr="005E3ED5">
        <w:rPr>
          <w:rFonts w:ascii="Calibri" w:hAnsi="Calibri" w:cs="Calibri"/>
          <w:b/>
          <w:bCs/>
          <w:sz w:val="18"/>
          <w:szCs w:val="18"/>
        </w:rPr>
        <w:t>ElasticSearch</w:t>
      </w:r>
      <w:proofErr w:type="spellEnd"/>
      <w:r w:rsidRPr="005E3ED5">
        <w:rPr>
          <w:rFonts w:ascii="Calibri" w:hAnsi="Calibri" w:cs="Calibri"/>
          <w:b/>
          <w:bCs/>
          <w:sz w:val="18"/>
          <w:szCs w:val="18"/>
        </w:rPr>
        <w:t> »</w:t>
      </w:r>
      <w:r w:rsidRPr="005E3ED5">
        <w:rPr>
          <w:rFonts w:ascii="Calibri" w:hAnsi="Calibri" w:cs="Calibri"/>
          <w:sz w:val="18"/>
          <w:szCs w:val="18"/>
        </w:rPr>
        <w:t xml:space="preserve"> liée au Backend du Hub.</w:t>
      </w:r>
    </w:p>
    <w:p w14:paraId="5602DCC8" w14:textId="4A3FCA0C" w:rsidR="00655997" w:rsidRPr="005E3ED5" w:rsidRDefault="00655997" w:rsidP="00655997">
      <w:pPr>
        <w:pStyle w:val="Default"/>
        <w:rPr>
          <w:rFonts w:ascii="Calibri" w:hAnsi="Calibri" w:cs="Calibri"/>
          <w:sz w:val="18"/>
          <w:szCs w:val="18"/>
        </w:rPr>
      </w:pPr>
    </w:p>
    <w:p w14:paraId="7E194A49" w14:textId="7FC317B4" w:rsidR="00655997" w:rsidRPr="00BF3D80" w:rsidRDefault="00E652B6" w:rsidP="00547318">
      <w:pPr>
        <w:pStyle w:val="Titre3"/>
      </w:pPr>
      <w:bookmarkStart w:id="45" w:name="_Toc111668523"/>
      <w:r w:rsidRPr="00BF3D80">
        <w:rPr>
          <w:noProof/>
        </w:rPr>
        <w:lastRenderedPageBreak/>
        <w:drawing>
          <wp:anchor distT="0" distB="0" distL="114300" distR="114300" simplePos="0" relativeHeight="251937792" behindDoc="1" locked="0" layoutInCell="1" allowOverlap="1" wp14:anchorId="7861C532" wp14:editId="4C81880C">
            <wp:simplePos x="0" y="0"/>
            <wp:positionH relativeFrom="column">
              <wp:posOffset>1501490</wp:posOffset>
            </wp:positionH>
            <wp:positionV relativeFrom="paragraph">
              <wp:posOffset>381967</wp:posOffset>
            </wp:positionV>
            <wp:extent cx="2756535" cy="2501265"/>
            <wp:effectExtent l="0" t="0" r="5715" b="0"/>
            <wp:wrapTight wrapText="bothSides">
              <wp:wrapPolygon edited="0">
                <wp:start x="0" y="0"/>
                <wp:lineTo x="0" y="21386"/>
                <wp:lineTo x="21496" y="21386"/>
                <wp:lineTo x="21496" y="0"/>
                <wp:lineTo x="0" y="0"/>
              </wp:wrapPolygon>
            </wp:wrapTight>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6535"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55997" w:rsidRPr="00BF3D80">
        <w:t>Fonctio</w:t>
      </w:r>
      <w:r w:rsidR="003560C2" w:rsidRPr="00BF3D80">
        <w:t>n</w:t>
      </w:r>
      <w:r w:rsidR="00655997" w:rsidRPr="00BF3D80">
        <w:t>ement</w:t>
      </w:r>
      <w:proofErr w:type="spellEnd"/>
      <w:r w:rsidR="00655997" w:rsidRPr="00BF3D80">
        <w:t xml:space="preserve"> </w:t>
      </w:r>
      <w:r w:rsidR="00BF3D80" w:rsidRPr="00BF3D80">
        <w:t xml:space="preserve">general de Hub </w:t>
      </w:r>
      <w:proofErr w:type="spellStart"/>
      <w:r w:rsidR="00BF3D80" w:rsidRPr="00BF3D80">
        <w:t>Entreprendre</w:t>
      </w:r>
      <w:bookmarkEnd w:id="45"/>
      <w:proofErr w:type="spellEnd"/>
    </w:p>
    <w:p w14:paraId="23411405" w14:textId="28A88D60" w:rsidR="00AB6AB2" w:rsidRDefault="00AB6AB2" w:rsidP="00AB6AB2">
      <w:pPr>
        <w:jc w:val="center"/>
        <w:rPr>
          <w:rFonts w:ascii="Calibri" w:hAnsi="Calibri"/>
        </w:rPr>
      </w:pPr>
    </w:p>
    <w:p w14:paraId="05AA87E4" w14:textId="4183347C" w:rsidR="00AB6AB2" w:rsidRDefault="00AB6AB2" w:rsidP="00AB6AB2">
      <w:pPr>
        <w:jc w:val="center"/>
        <w:rPr>
          <w:rFonts w:ascii="Calibri" w:hAnsi="Calibri"/>
        </w:rPr>
      </w:pPr>
    </w:p>
    <w:p w14:paraId="618156C8" w14:textId="77777777" w:rsidR="00BF3D80" w:rsidRDefault="00BF3D80" w:rsidP="00AB6AB2">
      <w:pPr>
        <w:jc w:val="center"/>
        <w:rPr>
          <w:rFonts w:ascii="Calibri" w:hAnsi="Calibri"/>
        </w:rPr>
      </w:pPr>
    </w:p>
    <w:p w14:paraId="02E41887" w14:textId="5BC7E09E" w:rsidR="00AB6AB2" w:rsidRDefault="00AB6AB2" w:rsidP="00AB6AB2">
      <w:pPr>
        <w:jc w:val="center"/>
        <w:rPr>
          <w:rFonts w:ascii="Calibri" w:hAnsi="Calibri"/>
        </w:rPr>
      </w:pPr>
    </w:p>
    <w:p w14:paraId="1E00F866" w14:textId="77777777" w:rsidR="00BF3D80" w:rsidRDefault="00BF3D80" w:rsidP="00AB6AB2">
      <w:pPr>
        <w:jc w:val="center"/>
        <w:rPr>
          <w:rFonts w:ascii="Calibri" w:hAnsi="Calibri"/>
        </w:rPr>
      </w:pPr>
    </w:p>
    <w:p w14:paraId="3C34CBF6" w14:textId="5081802C" w:rsidR="00AB6AB2" w:rsidRDefault="00AB6AB2" w:rsidP="00AB6AB2">
      <w:pPr>
        <w:jc w:val="center"/>
        <w:rPr>
          <w:rFonts w:ascii="Calibri" w:hAnsi="Calibri"/>
        </w:rPr>
      </w:pPr>
    </w:p>
    <w:p w14:paraId="131EEFBA" w14:textId="24DF80F3" w:rsidR="00AB6AB2" w:rsidRDefault="00AB6AB2" w:rsidP="00AB6AB2">
      <w:pPr>
        <w:jc w:val="center"/>
        <w:rPr>
          <w:rFonts w:ascii="Calibri" w:hAnsi="Calibri"/>
        </w:rPr>
      </w:pPr>
    </w:p>
    <w:p w14:paraId="622C12A0" w14:textId="5DA74B6D" w:rsidR="00AB6AB2" w:rsidRDefault="00AB6AB2" w:rsidP="00AB6AB2">
      <w:pPr>
        <w:jc w:val="center"/>
        <w:rPr>
          <w:rFonts w:ascii="Calibri" w:hAnsi="Calibri"/>
        </w:rPr>
      </w:pPr>
    </w:p>
    <w:p w14:paraId="732A212A" w14:textId="7D415772" w:rsidR="00AB6AB2" w:rsidRPr="005E3ED5" w:rsidRDefault="00AB6AB2" w:rsidP="00AB6AB2">
      <w:pPr>
        <w:pStyle w:val="Titre3"/>
      </w:pPr>
      <w:bookmarkStart w:id="46" w:name="_Toc111668524"/>
      <w:proofErr w:type="spellStart"/>
      <w:r w:rsidRPr="005E3ED5">
        <w:t>Plateforme</w:t>
      </w:r>
      <w:proofErr w:type="spellEnd"/>
      <w:r w:rsidRPr="005E3ED5">
        <w:t xml:space="preserve"> technique</w:t>
      </w:r>
      <w:bookmarkEnd w:id="46"/>
    </w:p>
    <w:p w14:paraId="7EAE1186" w14:textId="5450FD96" w:rsidR="00AB6AB2" w:rsidRDefault="00E652B6" w:rsidP="00AB6AB2">
      <w:pPr>
        <w:pStyle w:val="Default"/>
        <w:rPr>
          <w:rFonts w:ascii="Calibri" w:hAnsi="Calibri" w:cs="Calibri"/>
          <w:sz w:val="18"/>
          <w:szCs w:val="18"/>
        </w:rPr>
      </w:pPr>
      <w:r w:rsidRPr="005E3ED5">
        <w:rPr>
          <w:rFonts w:ascii="Calibri" w:hAnsi="Calibri"/>
          <w:noProof/>
        </w:rPr>
        <w:drawing>
          <wp:anchor distT="0" distB="0" distL="114300" distR="114300" simplePos="0" relativeHeight="251938816" behindDoc="1" locked="0" layoutInCell="1" allowOverlap="1" wp14:anchorId="66E321A7" wp14:editId="01EB5FCC">
            <wp:simplePos x="0" y="0"/>
            <wp:positionH relativeFrom="column">
              <wp:posOffset>-81280</wp:posOffset>
            </wp:positionH>
            <wp:positionV relativeFrom="paragraph">
              <wp:posOffset>58420</wp:posOffset>
            </wp:positionV>
            <wp:extent cx="4387850" cy="2640330"/>
            <wp:effectExtent l="0" t="0" r="0" b="7620"/>
            <wp:wrapTight wrapText="bothSides">
              <wp:wrapPolygon edited="0">
                <wp:start x="0" y="0"/>
                <wp:lineTo x="0" y="21506"/>
                <wp:lineTo x="21475" y="21506"/>
                <wp:lineTo x="21475"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81" cstate="print">
                      <a:extLst>
                        <a:ext uri="{28A0092B-C50C-407E-A947-70E740481C1C}">
                          <a14:useLocalDpi xmlns:a14="http://schemas.microsoft.com/office/drawing/2010/main" val="0"/>
                        </a:ext>
                      </a:extLst>
                    </a:blip>
                    <a:srcRect/>
                    <a:stretch/>
                  </pic:blipFill>
                  <pic:spPr>
                    <a:xfrm>
                      <a:off x="0" y="0"/>
                      <a:ext cx="4387850" cy="2640330"/>
                    </a:xfrm>
                    <a:prstGeom prst="rect">
                      <a:avLst/>
                    </a:prstGeom>
                  </pic:spPr>
                </pic:pic>
              </a:graphicData>
            </a:graphic>
            <wp14:sizeRelH relativeFrom="margin">
              <wp14:pctWidth>0</wp14:pctWidth>
            </wp14:sizeRelH>
            <wp14:sizeRelV relativeFrom="margin">
              <wp14:pctHeight>0</wp14:pctHeight>
            </wp14:sizeRelV>
          </wp:anchor>
        </w:drawing>
      </w:r>
      <w:r w:rsidR="00AB6AB2" w:rsidRPr="00AB6AB2">
        <w:rPr>
          <w:rFonts w:ascii="Calibri" w:hAnsi="Calibri" w:cs="Calibri"/>
          <w:sz w:val="18"/>
          <w:szCs w:val="18"/>
        </w:rPr>
        <w:t xml:space="preserve"> </w:t>
      </w:r>
    </w:p>
    <w:p w14:paraId="46674D97" w14:textId="606285B4" w:rsidR="00AB6AB2" w:rsidRDefault="00AB6AB2" w:rsidP="00AB6AB2">
      <w:pPr>
        <w:pStyle w:val="Default"/>
        <w:rPr>
          <w:rFonts w:ascii="Calibri" w:hAnsi="Calibri" w:cs="Calibri"/>
          <w:sz w:val="18"/>
          <w:szCs w:val="18"/>
        </w:rPr>
      </w:pPr>
    </w:p>
    <w:p w14:paraId="374F5A07" w14:textId="2C8DBB23" w:rsidR="00AB6AB2" w:rsidRDefault="00AB6AB2" w:rsidP="00AB6AB2">
      <w:pPr>
        <w:pStyle w:val="Default"/>
        <w:rPr>
          <w:rFonts w:ascii="Calibri" w:hAnsi="Calibri" w:cs="Calibri"/>
          <w:sz w:val="18"/>
          <w:szCs w:val="18"/>
        </w:rPr>
      </w:pPr>
    </w:p>
    <w:p w14:paraId="290E6DA3" w14:textId="59B41634" w:rsidR="00AB6AB2" w:rsidRDefault="00AB6AB2" w:rsidP="00AB6AB2">
      <w:pPr>
        <w:pStyle w:val="Default"/>
        <w:rPr>
          <w:rFonts w:ascii="Calibri" w:hAnsi="Calibri" w:cs="Calibri"/>
          <w:sz w:val="18"/>
          <w:szCs w:val="18"/>
        </w:rPr>
      </w:pPr>
    </w:p>
    <w:p w14:paraId="3207F7C4" w14:textId="77777777" w:rsidR="00AB6AB2" w:rsidRDefault="00AB6AB2" w:rsidP="00AB6AB2">
      <w:pPr>
        <w:pStyle w:val="Default"/>
        <w:rPr>
          <w:rFonts w:ascii="Calibri" w:hAnsi="Calibri" w:cs="Calibri"/>
          <w:sz w:val="18"/>
          <w:szCs w:val="18"/>
        </w:rPr>
      </w:pPr>
    </w:p>
    <w:p w14:paraId="2CD98550" w14:textId="77777777" w:rsidR="00AB6AB2" w:rsidRDefault="00AB6AB2" w:rsidP="00AB6AB2">
      <w:pPr>
        <w:pStyle w:val="Default"/>
        <w:rPr>
          <w:rFonts w:ascii="Calibri" w:hAnsi="Calibri" w:cs="Calibri"/>
          <w:sz w:val="18"/>
          <w:szCs w:val="18"/>
        </w:rPr>
      </w:pPr>
    </w:p>
    <w:p w14:paraId="2986B687" w14:textId="77777777" w:rsidR="00AB6AB2" w:rsidRDefault="00AB6AB2" w:rsidP="00AB6AB2">
      <w:pPr>
        <w:pStyle w:val="Default"/>
        <w:rPr>
          <w:rFonts w:ascii="Calibri" w:hAnsi="Calibri" w:cs="Calibri"/>
          <w:sz w:val="18"/>
          <w:szCs w:val="18"/>
        </w:rPr>
      </w:pPr>
    </w:p>
    <w:p w14:paraId="33A7CF51" w14:textId="77777777" w:rsidR="00AB6AB2" w:rsidRDefault="00AB6AB2" w:rsidP="00AB6AB2">
      <w:pPr>
        <w:pStyle w:val="Default"/>
        <w:rPr>
          <w:rFonts w:ascii="Calibri" w:hAnsi="Calibri" w:cs="Calibri"/>
          <w:sz w:val="18"/>
          <w:szCs w:val="18"/>
        </w:rPr>
      </w:pPr>
    </w:p>
    <w:p w14:paraId="09341613" w14:textId="77777777" w:rsidR="00AB6AB2" w:rsidRDefault="00AB6AB2" w:rsidP="00AB6AB2">
      <w:pPr>
        <w:pStyle w:val="Default"/>
        <w:rPr>
          <w:rFonts w:ascii="Calibri" w:hAnsi="Calibri" w:cs="Calibri"/>
          <w:sz w:val="18"/>
          <w:szCs w:val="18"/>
        </w:rPr>
      </w:pPr>
    </w:p>
    <w:p w14:paraId="5495D4F7" w14:textId="77777777" w:rsidR="00AB6AB2" w:rsidRDefault="00AB6AB2" w:rsidP="00AB6AB2">
      <w:pPr>
        <w:pStyle w:val="Default"/>
        <w:rPr>
          <w:rFonts w:ascii="Calibri" w:hAnsi="Calibri" w:cs="Calibri"/>
          <w:sz w:val="18"/>
          <w:szCs w:val="18"/>
        </w:rPr>
      </w:pPr>
    </w:p>
    <w:p w14:paraId="160771C8" w14:textId="77777777" w:rsidR="00AB6AB2" w:rsidRDefault="00AB6AB2" w:rsidP="00AB6AB2">
      <w:pPr>
        <w:pStyle w:val="Default"/>
        <w:rPr>
          <w:rFonts w:ascii="Calibri" w:hAnsi="Calibri" w:cs="Calibri"/>
          <w:sz w:val="18"/>
          <w:szCs w:val="18"/>
        </w:rPr>
      </w:pPr>
    </w:p>
    <w:p w14:paraId="6C6FB034" w14:textId="77777777" w:rsidR="00AB6AB2" w:rsidRDefault="00AB6AB2" w:rsidP="00AB6AB2">
      <w:pPr>
        <w:pStyle w:val="Default"/>
        <w:rPr>
          <w:rFonts w:ascii="Calibri" w:hAnsi="Calibri" w:cs="Calibri"/>
          <w:sz w:val="18"/>
          <w:szCs w:val="18"/>
        </w:rPr>
      </w:pPr>
    </w:p>
    <w:p w14:paraId="70F6D2BD" w14:textId="77777777" w:rsidR="00AB6AB2" w:rsidRDefault="00AB6AB2" w:rsidP="00AB6AB2">
      <w:pPr>
        <w:pStyle w:val="Default"/>
        <w:rPr>
          <w:rFonts w:ascii="Calibri" w:hAnsi="Calibri" w:cs="Calibri"/>
          <w:sz w:val="18"/>
          <w:szCs w:val="18"/>
        </w:rPr>
      </w:pPr>
    </w:p>
    <w:p w14:paraId="0DCAB704" w14:textId="77777777" w:rsidR="00BF3D80" w:rsidRDefault="00BF3D80" w:rsidP="00AB6AB2">
      <w:pPr>
        <w:pStyle w:val="Default"/>
        <w:rPr>
          <w:rFonts w:ascii="Calibri" w:hAnsi="Calibri" w:cs="Calibri"/>
          <w:sz w:val="18"/>
          <w:szCs w:val="18"/>
        </w:rPr>
      </w:pPr>
    </w:p>
    <w:p w14:paraId="6E49EA5D" w14:textId="77777777" w:rsidR="00BF3D80" w:rsidRDefault="00BF3D80" w:rsidP="00AB6AB2">
      <w:pPr>
        <w:pStyle w:val="Default"/>
        <w:rPr>
          <w:rFonts w:ascii="Calibri" w:hAnsi="Calibri" w:cs="Calibri"/>
          <w:sz w:val="18"/>
          <w:szCs w:val="18"/>
        </w:rPr>
      </w:pPr>
    </w:p>
    <w:p w14:paraId="31603E2E" w14:textId="77777777" w:rsidR="00BF3D80" w:rsidRDefault="00BF3D80" w:rsidP="00AB6AB2">
      <w:pPr>
        <w:pStyle w:val="Default"/>
        <w:rPr>
          <w:rFonts w:ascii="Calibri" w:hAnsi="Calibri" w:cs="Calibri"/>
          <w:sz w:val="18"/>
          <w:szCs w:val="18"/>
        </w:rPr>
      </w:pPr>
    </w:p>
    <w:p w14:paraId="1966437E" w14:textId="24B0E57A" w:rsidR="00AB6AB2" w:rsidRDefault="00AB6AB2" w:rsidP="00AB6AB2">
      <w:pPr>
        <w:pStyle w:val="Default"/>
        <w:rPr>
          <w:rFonts w:ascii="Calibri" w:hAnsi="Calibri" w:cs="Calibri"/>
          <w:sz w:val="18"/>
          <w:szCs w:val="18"/>
        </w:rPr>
      </w:pPr>
      <w:r w:rsidRPr="005E3ED5">
        <w:rPr>
          <w:rFonts w:ascii="Calibri" w:hAnsi="Calibri" w:cs="Calibri"/>
          <w:sz w:val="18"/>
          <w:szCs w:val="18"/>
        </w:rPr>
        <w:t>Un schéma d’architecture détaillé est disponible en index avec tous les flux implémentés en HTTPS</w:t>
      </w:r>
    </w:p>
    <w:p w14:paraId="194A6BF9" w14:textId="0337F372" w:rsidR="00AB6AB2" w:rsidRDefault="00AB6AB2" w:rsidP="00AB6AB2">
      <w:pPr>
        <w:jc w:val="center"/>
        <w:rPr>
          <w:rFonts w:ascii="Calibri" w:hAnsi="Calibri"/>
        </w:rPr>
      </w:pPr>
    </w:p>
    <w:p w14:paraId="61D07E84" w14:textId="77777777" w:rsidR="00D532A5" w:rsidRDefault="00D532A5" w:rsidP="00D532A5">
      <w:pPr>
        <w:pStyle w:val="Default"/>
        <w:rPr>
          <w:rFonts w:ascii="Calibri" w:hAnsi="Calibri" w:cs="Calibri"/>
          <w:sz w:val="18"/>
          <w:szCs w:val="18"/>
        </w:rPr>
      </w:pPr>
    </w:p>
    <w:p w14:paraId="76C45D17" w14:textId="604C807B" w:rsidR="00D532A5" w:rsidRPr="00377814" w:rsidRDefault="00D532A5" w:rsidP="00547318">
      <w:pPr>
        <w:pStyle w:val="Titre2"/>
        <w:rPr>
          <w:szCs w:val="24"/>
        </w:rPr>
      </w:pPr>
      <w:bookmarkStart w:id="47" w:name="_Toc111668525"/>
      <w:r>
        <w:t xml:space="preserve">Les </w:t>
      </w:r>
      <w:proofErr w:type="spellStart"/>
      <w:r>
        <w:t>évolutions</w:t>
      </w:r>
      <w:bookmarkEnd w:id="47"/>
      <w:proofErr w:type="spellEnd"/>
    </w:p>
    <w:p w14:paraId="7BE03B46" w14:textId="77777777" w:rsidR="00547318" w:rsidRDefault="00547318" w:rsidP="00547318">
      <w:pPr>
        <w:pStyle w:val="Titre3"/>
      </w:pPr>
      <w:bookmarkStart w:id="48" w:name="_Toc111668526"/>
      <w:proofErr w:type="spellStart"/>
      <w:r>
        <w:t>Diagramme</w:t>
      </w:r>
      <w:proofErr w:type="spellEnd"/>
      <w:r>
        <w:t xml:space="preserve"> de </w:t>
      </w:r>
      <w:proofErr w:type="spellStart"/>
      <w:r>
        <w:t>classe</w:t>
      </w:r>
      <w:bookmarkEnd w:id="48"/>
      <w:proofErr w:type="spellEnd"/>
    </w:p>
    <w:p w14:paraId="5F81617A" w14:textId="644ED9AC" w:rsidR="002D1C02" w:rsidRPr="00FA2314" w:rsidRDefault="002D1C02" w:rsidP="00547318">
      <w:pPr>
        <w:rPr>
          <w:rFonts w:ascii="Calibri" w:hAnsi="Calibri"/>
          <w:szCs w:val="18"/>
        </w:rPr>
      </w:pPr>
      <w:r w:rsidRPr="00FA2314">
        <w:rPr>
          <w:rFonts w:ascii="Calibri" w:hAnsi="Calibri"/>
          <w:szCs w:val="18"/>
        </w:rPr>
        <w:t>Pour valider l</w:t>
      </w:r>
      <w:r w:rsidR="009C2BAC" w:rsidRPr="00FA2314">
        <w:rPr>
          <w:rFonts w:ascii="Calibri" w:hAnsi="Calibri"/>
          <w:szCs w:val="18"/>
        </w:rPr>
        <w:t>es cas d'utilisation,</w:t>
      </w:r>
      <w:r w:rsidRPr="00FA2314">
        <w:rPr>
          <w:rFonts w:ascii="Calibri" w:hAnsi="Calibri"/>
          <w:szCs w:val="18"/>
        </w:rPr>
        <w:t xml:space="preserve"> et </w:t>
      </w:r>
      <w:r w:rsidR="009C2BAC" w:rsidRPr="00FA2314">
        <w:rPr>
          <w:rFonts w:ascii="Calibri" w:hAnsi="Calibri"/>
          <w:szCs w:val="18"/>
        </w:rPr>
        <w:t>pour comprendre la logique de</w:t>
      </w:r>
      <w:r w:rsidRPr="00FA2314">
        <w:rPr>
          <w:rFonts w:ascii="Calibri" w:hAnsi="Calibri"/>
          <w:szCs w:val="18"/>
        </w:rPr>
        <w:t xml:space="preserve"> </w:t>
      </w:r>
      <w:r w:rsidR="009C2BAC" w:rsidRPr="00FA2314">
        <w:rPr>
          <w:rFonts w:ascii="Calibri" w:hAnsi="Calibri"/>
          <w:szCs w:val="18"/>
        </w:rPr>
        <w:t>l'application</w:t>
      </w:r>
      <w:r w:rsidRPr="00FA2314">
        <w:rPr>
          <w:rFonts w:ascii="Calibri" w:hAnsi="Calibri"/>
          <w:szCs w:val="18"/>
        </w:rPr>
        <w:t xml:space="preserve"> j’ai continué avec les diagrammes de classes.</w:t>
      </w:r>
    </w:p>
    <w:p w14:paraId="58117CD5" w14:textId="7A1C56BC" w:rsidR="00701BAB" w:rsidRPr="00AB6AB2" w:rsidRDefault="002D1C02" w:rsidP="00AB6AB2">
      <w:pPr>
        <w:rPr>
          <w:rFonts w:ascii="Calibri" w:hAnsi="Calibri"/>
          <w:szCs w:val="18"/>
        </w:rPr>
      </w:pPr>
      <w:r w:rsidRPr="002D1C02">
        <w:rPr>
          <w:rFonts w:ascii="Calibri" w:hAnsi="Calibri"/>
          <w:szCs w:val="18"/>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w:t>
      </w:r>
      <w:r w:rsidR="00AB6AB2">
        <w:rPr>
          <w:rFonts w:ascii="Calibri" w:hAnsi="Calibri"/>
          <w:szCs w:val="18"/>
        </w:rPr>
        <w:t xml:space="preserve"> </w:t>
      </w:r>
      <w:r>
        <w:rPr>
          <w:rFonts w:ascii="Calibri" w:hAnsi="Calibri"/>
          <w:szCs w:val="18"/>
        </w:rPr>
        <w:t>I</w:t>
      </w:r>
      <w:r w:rsidRPr="002D1C02">
        <w:rPr>
          <w:rFonts w:ascii="Calibri" w:hAnsi="Calibri"/>
          <w:szCs w:val="18"/>
        </w:rPr>
        <w:t xml:space="preserve">l s'agit d'une vue statique, car on ne tient pas compte du facteur temporel dans le comportement du système. </w:t>
      </w:r>
      <w:r>
        <w:rPr>
          <w:rFonts w:ascii="Calibri" w:hAnsi="Calibri"/>
          <w:szCs w:val="18"/>
        </w:rPr>
        <w:t>Il modélise</w:t>
      </w:r>
      <w:r w:rsidRPr="002D1C02">
        <w:rPr>
          <w:rFonts w:ascii="Calibri" w:hAnsi="Calibri"/>
          <w:szCs w:val="18"/>
        </w:rPr>
        <w:t xml:space="preserve"> les concepts du domaine d'application ainsi que les concepts internes créés de toutes pièces dans le cadre de l'implémentation d'une application.</w:t>
      </w:r>
    </w:p>
    <w:p w14:paraId="325E7D32" w14:textId="3922A647" w:rsidR="00701BAB" w:rsidRPr="00FA2314" w:rsidRDefault="00701BAB" w:rsidP="00190F30">
      <w:pPr>
        <w:rPr>
          <w:rFonts w:ascii="Calibri" w:hAnsi="Calibri"/>
          <w:szCs w:val="18"/>
        </w:rPr>
      </w:pPr>
      <w:r w:rsidRPr="00FA2314">
        <w:rPr>
          <w:rFonts w:ascii="Calibri" w:hAnsi="Calibri"/>
          <w:szCs w:val="18"/>
        </w:rPr>
        <w:lastRenderedPageBreak/>
        <w:t>Un diagramme de classe est un type de diagramme UML qui décrit un système en visualisant les différents types d’objets au sein d’un système et les types de relations statiques qui existent entre eux. Il illustre également les opérations et les attributs des classes.</w:t>
      </w:r>
      <w:r w:rsidR="00AB6AB2" w:rsidRPr="00FA2314">
        <w:rPr>
          <w:rFonts w:ascii="Calibri" w:hAnsi="Calibri"/>
          <w:szCs w:val="18"/>
        </w:rPr>
        <w:t xml:space="preserve"> </w:t>
      </w:r>
      <w:r w:rsidR="00D532A5" w:rsidRPr="00FA2314">
        <w:rPr>
          <w:rFonts w:ascii="Calibri" w:hAnsi="Calibri"/>
          <w:szCs w:val="18"/>
        </w:rPr>
        <w:t xml:space="preserve">Les principaux éléments de cette vue statique sont les classes et leurs relations : </w:t>
      </w:r>
    </w:p>
    <w:p w14:paraId="2CEA95BE" w14:textId="40019565" w:rsidR="00BF3D80" w:rsidRPr="00FA2314" w:rsidRDefault="00BF3D80" w:rsidP="00190F30">
      <w:pPr>
        <w:rPr>
          <w:rFonts w:ascii="Calibri" w:hAnsi="Calibri"/>
          <w:szCs w:val="18"/>
          <w:u w:val="single"/>
        </w:rPr>
      </w:pPr>
      <w:r w:rsidRPr="00FA2314">
        <w:rPr>
          <w:rFonts w:ascii="Calibri" w:hAnsi="Calibri"/>
          <w:szCs w:val="18"/>
          <w:u w:val="single"/>
        </w:rPr>
        <w:t>Ci-dessous l’exemple du diagramme de classe de l’extraction des dispositifs :</w:t>
      </w:r>
    </w:p>
    <w:p w14:paraId="2C261203" w14:textId="366DD4CC" w:rsidR="00B26C6C" w:rsidRPr="005E3ED5" w:rsidRDefault="00BF3D80" w:rsidP="00B26C6C">
      <w:pPr>
        <w:autoSpaceDE w:val="0"/>
        <w:autoSpaceDN w:val="0"/>
        <w:adjustRightInd w:val="0"/>
        <w:spacing w:after="0"/>
        <w:rPr>
          <w:rFonts w:ascii="Calibri" w:hAnsi="Calibri"/>
          <w:b/>
          <w:bCs/>
        </w:rPr>
      </w:pPr>
      <w:r w:rsidRPr="005E3ED5">
        <w:rPr>
          <w:rFonts w:ascii="Calibri" w:hAnsi="Calibri"/>
          <w:noProof/>
        </w:rPr>
        <w:drawing>
          <wp:inline distT="0" distB="0" distL="0" distR="0" wp14:anchorId="2E895A98" wp14:editId="623E9E57">
            <wp:extent cx="6312437" cy="54932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550763" cy="5700621"/>
                    </a:xfrm>
                    <a:prstGeom prst="rect">
                      <a:avLst/>
                    </a:prstGeom>
                    <a:noFill/>
                    <a:ln>
                      <a:noFill/>
                    </a:ln>
                  </pic:spPr>
                </pic:pic>
              </a:graphicData>
            </a:graphic>
          </wp:inline>
        </w:drawing>
      </w:r>
    </w:p>
    <w:p w14:paraId="6970B70C" w14:textId="77777777" w:rsidR="00B26C6C" w:rsidRPr="005E3ED5" w:rsidRDefault="00B26C6C" w:rsidP="00B26C6C">
      <w:pPr>
        <w:autoSpaceDE w:val="0"/>
        <w:autoSpaceDN w:val="0"/>
        <w:adjustRightInd w:val="0"/>
        <w:spacing w:after="0"/>
        <w:rPr>
          <w:rFonts w:ascii="Calibri" w:hAnsi="Calibri"/>
          <w:color w:val="auto"/>
          <w:szCs w:val="18"/>
        </w:rPr>
      </w:pPr>
    </w:p>
    <w:p w14:paraId="0F5CAC0B" w14:textId="2B7B2867" w:rsidR="001B5618" w:rsidRDefault="00547318" w:rsidP="00547318">
      <w:pPr>
        <w:pStyle w:val="Titre3"/>
      </w:pPr>
      <w:bookmarkStart w:id="49" w:name="_Toc111668527"/>
      <w:proofErr w:type="spellStart"/>
      <w:r>
        <w:t>Diagramme</w:t>
      </w:r>
      <w:proofErr w:type="spellEnd"/>
      <w:r>
        <w:t xml:space="preserve"> de </w:t>
      </w:r>
      <w:r w:rsidR="00C626AA">
        <w:t>sequence</w:t>
      </w:r>
      <w:bookmarkEnd w:id="49"/>
    </w:p>
    <w:p w14:paraId="1CE500CC" w14:textId="3EEA3515" w:rsidR="00C626AA" w:rsidRDefault="00C626AA" w:rsidP="00C626AA">
      <w:pPr>
        <w:rPr>
          <w:rFonts w:ascii="Calibri" w:hAnsi="Calibri"/>
        </w:rPr>
      </w:pPr>
      <w:r w:rsidRPr="00C626AA">
        <w:rPr>
          <w:rFonts w:ascii="Calibri" w:hAnsi="Calibri"/>
        </w:rPr>
        <w:t>Le diagramme de séquence modélise les interactions entre les objets dans un cas d’utilisation unique</w:t>
      </w:r>
      <w:r w:rsidR="00BA54AB">
        <w:rPr>
          <w:rFonts w:ascii="Calibri" w:hAnsi="Calibri"/>
        </w:rPr>
        <w:t xml:space="preserve"> de façon chronologique</w:t>
      </w:r>
      <w:r w:rsidRPr="00C626AA">
        <w:rPr>
          <w:rFonts w:ascii="Calibri" w:hAnsi="Calibri"/>
        </w:rPr>
        <w:t>. Ils illustrent la manière dont les différentes parties d’un système interagissent entre elles pour exécuter une fonction, et l’ordre dans lequel les interactions se produisent lorsqu’un cas d’utilisation particulier est exécuté.</w:t>
      </w:r>
    </w:p>
    <w:p w14:paraId="18C5B270" w14:textId="1F2BC490" w:rsidR="00C626AA" w:rsidRPr="00C626AA" w:rsidRDefault="00C626AA" w:rsidP="00C626AA">
      <w:pPr>
        <w:rPr>
          <w:rFonts w:ascii="Calibri" w:hAnsi="Calibri"/>
        </w:rPr>
      </w:pPr>
      <w:r w:rsidRPr="00FA2314">
        <w:rPr>
          <w:rFonts w:ascii="Calibri" w:hAnsi="Calibri"/>
          <w:szCs w:val="18"/>
          <w:u w:val="single"/>
        </w:rPr>
        <w:t xml:space="preserve">Ci-dessous l’exemple du diagramme de </w:t>
      </w:r>
      <w:r>
        <w:rPr>
          <w:rFonts w:ascii="Calibri" w:hAnsi="Calibri"/>
          <w:szCs w:val="18"/>
          <w:u w:val="single"/>
        </w:rPr>
        <w:t>séquence</w:t>
      </w:r>
      <w:r w:rsidRPr="00FA2314">
        <w:rPr>
          <w:rFonts w:ascii="Calibri" w:hAnsi="Calibri"/>
          <w:szCs w:val="18"/>
          <w:u w:val="single"/>
        </w:rPr>
        <w:t xml:space="preserve"> de l’extraction des dispositifs</w:t>
      </w:r>
      <w:r>
        <w:rPr>
          <w:rFonts w:ascii="Calibri" w:hAnsi="Calibri"/>
          <w:szCs w:val="18"/>
          <w:u w:val="single"/>
        </w:rPr>
        <w:t> :</w:t>
      </w:r>
    </w:p>
    <w:p w14:paraId="1B5E1E6F" w14:textId="04C2531B" w:rsidR="0048620C" w:rsidRPr="005E3ED5" w:rsidRDefault="0048620C" w:rsidP="00B26C6C">
      <w:pPr>
        <w:autoSpaceDE w:val="0"/>
        <w:autoSpaceDN w:val="0"/>
        <w:adjustRightInd w:val="0"/>
        <w:spacing w:after="0"/>
        <w:rPr>
          <w:rFonts w:ascii="Calibri" w:hAnsi="Calibri"/>
          <w:color w:val="auto"/>
          <w:szCs w:val="18"/>
        </w:rPr>
      </w:pPr>
    </w:p>
    <w:p w14:paraId="64207E20" w14:textId="62860291" w:rsidR="00153523" w:rsidRPr="005E3ED5" w:rsidRDefault="0048620C" w:rsidP="00B26C6C">
      <w:pPr>
        <w:autoSpaceDE w:val="0"/>
        <w:autoSpaceDN w:val="0"/>
        <w:adjustRightInd w:val="0"/>
        <w:spacing w:after="0"/>
        <w:rPr>
          <w:rFonts w:ascii="Calibri" w:hAnsi="Calibri"/>
          <w:color w:val="auto"/>
          <w:szCs w:val="18"/>
        </w:rPr>
      </w:pPr>
      <w:r w:rsidRPr="005E3ED5">
        <w:rPr>
          <w:rFonts w:ascii="Calibri" w:hAnsi="Calibri"/>
          <w:noProof/>
        </w:rPr>
        <w:lastRenderedPageBreak/>
        <w:drawing>
          <wp:inline distT="0" distB="0" distL="0" distR="0" wp14:anchorId="6717DF4D" wp14:editId="4B073BFE">
            <wp:extent cx="5793655" cy="3995456"/>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0564" cy="4034702"/>
                    </a:xfrm>
                    <a:prstGeom prst="rect">
                      <a:avLst/>
                    </a:prstGeom>
                    <a:noFill/>
                    <a:ln>
                      <a:noFill/>
                    </a:ln>
                  </pic:spPr>
                </pic:pic>
              </a:graphicData>
            </a:graphic>
          </wp:inline>
        </w:drawing>
      </w:r>
    </w:p>
    <w:p w14:paraId="145CFDAB" w14:textId="77777777" w:rsidR="0048620C" w:rsidRPr="005E3ED5" w:rsidRDefault="0048620C" w:rsidP="00B26C6C">
      <w:pPr>
        <w:autoSpaceDE w:val="0"/>
        <w:autoSpaceDN w:val="0"/>
        <w:adjustRightInd w:val="0"/>
        <w:spacing w:after="0"/>
        <w:rPr>
          <w:rFonts w:ascii="Calibri" w:hAnsi="Calibri"/>
          <w:color w:val="auto"/>
          <w:szCs w:val="18"/>
        </w:rPr>
      </w:pPr>
    </w:p>
    <w:p w14:paraId="2C030544" w14:textId="24BE768E" w:rsidR="005249ED" w:rsidRPr="005E3ED5" w:rsidRDefault="005249ED" w:rsidP="002D194D">
      <w:pPr>
        <w:spacing w:after="0"/>
        <w:rPr>
          <w:rFonts w:ascii="Calibri" w:hAnsi="Calibri"/>
        </w:rPr>
      </w:pPr>
    </w:p>
    <w:p w14:paraId="167F9A06" w14:textId="6A7227CD" w:rsidR="004259E4" w:rsidRPr="005E3ED5" w:rsidRDefault="0002490E" w:rsidP="0002490E">
      <w:pPr>
        <w:pStyle w:val="Titre1"/>
        <w:rPr>
          <w:rFonts w:ascii="Calibri" w:hAnsi="Calibri" w:cs="Calibri"/>
        </w:rPr>
      </w:pPr>
      <w:bookmarkStart w:id="50" w:name="_Toc111668528"/>
      <w:proofErr w:type="spellStart"/>
      <w:r w:rsidRPr="005E3ED5">
        <w:rPr>
          <w:rFonts w:ascii="Calibri" w:hAnsi="Calibri" w:cs="Calibri"/>
        </w:rPr>
        <w:t>Implémentation</w:t>
      </w:r>
      <w:bookmarkEnd w:id="50"/>
      <w:proofErr w:type="spellEnd"/>
      <w:r w:rsidRPr="005E3ED5">
        <w:rPr>
          <w:rFonts w:ascii="Calibri" w:hAnsi="Calibri" w:cs="Calibri"/>
        </w:rPr>
        <w:t xml:space="preserve"> </w:t>
      </w:r>
    </w:p>
    <w:p w14:paraId="4AF5330B" w14:textId="77777777" w:rsidR="002C54E4" w:rsidRDefault="002C54E4" w:rsidP="00D90B08">
      <w:pPr>
        <w:rPr>
          <w:rFonts w:ascii="Calibri" w:hAnsi="Calibri"/>
        </w:rPr>
      </w:pPr>
    </w:p>
    <w:p w14:paraId="7CAB8241" w14:textId="3963F686" w:rsidR="00CC5EC6" w:rsidRPr="005E3ED5" w:rsidRDefault="007E700D" w:rsidP="00D90B08">
      <w:pPr>
        <w:rPr>
          <w:rFonts w:ascii="Calibri" w:hAnsi="Calibri"/>
        </w:rPr>
      </w:pPr>
      <w:r w:rsidRPr="005E3ED5">
        <w:rPr>
          <w:rFonts w:ascii="Calibri" w:hAnsi="Calibri"/>
        </w:rPr>
        <w:t>Après l’analyse des besoins et la conception</w:t>
      </w:r>
      <w:r w:rsidR="008051F3" w:rsidRPr="005E3ED5">
        <w:rPr>
          <w:rFonts w:ascii="Calibri" w:hAnsi="Calibri"/>
        </w:rPr>
        <w:t xml:space="preserve"> j’ai entamé la réalisation </w:t>
      </w:r>
      <w:r w:rsidR="00FC0B0C" w:rsidRPr="005E3ED5">
        <w:rPr>
          <w:rFonts w:ascii="Calibri" w:hAnsi="Calibri"/>
        </w:rPr>
        <w:t>des évolutions</w:t>
      </w:r>
      <w:r w:rsidR="002B6587" w:rsidRPr="005E3ED5">
        <w:rPr>
          <w:rFonts w:ascii="Calibri" w:hAnsi="Calibri"/>
        </w:rPr>
        <w:t>. Cette partie présentera les travaux réalisés.</w:t>
      </w:r>
    </w:p>
    <w:p w14:paraId="52D91D9D" w14:textId="05257DAC" w:rsidR="001D5A88" w:rsidRPr="002F1C84" w:rsidRDefault="001D5A88" w:rsidP="002C54E4">
      <w:pPr>
        <w:pStyle w:val="Titre2"/>
        <w:rPr>
          <w:lang w:val="fr-FR"/>
        </w:rPr>
      </w:pPr>
      <w:bookmarkStart w:id="51" w:name="_Demande_de_Modification"/>
      <w:bookmarkStart w:id="52" w:name="_Toc111668529"/>
      <w:bookmarkEnd w:id="51"/>
      <w:r w:rsidRPr="002F1C84">
        <w:rPr>
          <w:lang w:val="fr-FR"/>
        </w:rPr>
        <w:t>PR</w:t>
      </w:r>
      <w:r w:rsidR="00645906" w:rsidRPr="002F1C84">
        <w:rPr>
          <w:lang w:val="fr-FR"/>
        </w:rPr>
        <w:t>1 :</w:t>
      </w:r>
      <w:r w:rsidRPr="002F1C84">
        <w:rPr>
          <w:lang w:val="fr-FR"/>
        </w:rPr>
        <w:t xml:space="preserve"> Modification url associée au clic-bouton "contacter un expert de proximité"</w:t>
      </w:r>
      <w:bookmarkEnd w:id="52"/>
    </w:p>
    <w:p w14:paraId="1BAEC935" w14:textId="26580996" w:rsidR="00FC0B0C" w:rsidRPr="005E3ED5" w:rsidRDefault="00FC0B0C" w:rsidP="00FC0B0C">
      <w:pPr>
        <w:rPr>
          <w:rFonts w:ascii="Calibri" w:hAnsi="Calibri"/>
        </w:rPr>
      </w:pPr>
      <w:r w:rsidRPr="005E3ED5">
        <w:rPr>
          <w:rFonts w:ascii="Calibri" w:hAnsi="Calibri"/>
        </w:rPr>
        <w:t xml:space="preserve">Cette demande concerne </w:t>
      </w:r>
      <w:r w:rsidR="001D5A88" w:rsidRPr="005E3ED5">
        <w:rPr>
          <w:rFonts w:ascii="Calibri" w:hAnsi="Calibri"/>
        </w:rPr>
        <w:t>le changement d’une URL se trouvant dans le back-end.</w:t>
      </w:r>
      <w:r w:rsidR="00EC7B49" w:rsidRPr="005E3ED5">
        <w:rPr>
          <w:rFonts w:ascii="Calibri" w:hAnsi="Calibri"/>
        </w:rPr>
        <w:br/>
      </w:r>
      <w:r w:rsidR="00EC7B49" w:rsidRPr="005E3ED5">
        <w:rPr>
          <w:rFonts w:ascii="Calibri" w:hAnsi="Calibri"/>
        </w:rPr>
        <w:br/>
        <w:t xml:space="preserve">J’ai simplement modifié dans le fichier </w:t>
      </w:r>
      <w:proofErr w:type="spellStart"/>
      <w:proofErr w:type="gramStart"/>
      <w:r w:rsidR="00EC7B49" w:rsidRPr="005E3ED5">
        <w:rPr>
          <w:rFonts w:ascii="Calibri" w:hAnsi="Calibri"/>
        </w:rPr>
        <w:t>fr.json</w:t>
      </w:r>
      <w:proofErr w:type="spellEnd"/>
      <w:proofErr w:type="gramEnd"/>
      <w:r w:rsidR="005E3ED5" w:rsidRPr="005E3ED5">
        <w:rPr>
          <w:rFonts w:ascii="Calibri" w:hAnsi="Calibri"/>
        </w:rPr>
        <w:t xml:space="preserve"> </w:t>
      </w:r>
      <w:r w:rsidR="005E3ED5" w:rsidRPr="005E3ED5">
        <w:rPr>
          <w:rFonts w:ascii="Calibri" w:hAnsi="Calibri"/>
          <w:b/>
          <w:bCs/>
        </w:rPr>
        <w:t>(annexe X)</w:t>
      </w:r>
      <w:r w:rsidR="00EC7B49" w:rsidRPr="005E3ED5">
        <w:rPr>
          <w:rFonts w:ascii="Calibri" w:hAnsi="Calibri"/>
        </w:rPr>
        <w:t xml:space="preserve">, l’url se rapportant à la quatrième carte du composant </w:t>
      </w:r>
      <w:r w:rsidR="005E3ED5" w:rsidRPr="005E3ED5">
        <w:rPr>
          <w:rFonts w:ascii="Calibri" w:hAnsi="Calibri"/>
        </w:rPr>
        <w:t xml:space="preserve">Angular </w:t>
      </w:r>
      <w:r w:rsidR="00EC7B49" w:rsidRPr="005E3ED5">
        <w:rPr>
          <w:rFonts w:ascii="Calibri" w:hAnsi="Calibri"/>
          <w:color w:val="596FB3" w:themeColor="text2" w:themeTint="99"/>
        </w:rPr>
        <w:t>contact</w:t>
      </w:r>
      <w:r w:rsidR="005E3ED5" w:rsidRPr="005E3ED5">
        <w:rPr>
          <w:rFonts w:ascii="Calibri" w:hAnsi="Calibri"/>
          <w:color w:val="596FB3" w:themeColor="text2" w:themeTint="99"/>
        </w:rPr>
        <w:t>-cards.component.html</w:t>
      </w:r>
      <w:r w:rsidR="005E3ED5">
        <w:rPr>
          <w:rFonts w:ascii="Calibri" w:hAnsi="Calibri"/>
          <w:color w:val="596FB3" w:themeColor="text2" w:themeTint="99"/>
        </w:rPr>
        <w:t xml:space="preserve"> </w:t>
      </w:r>
      <w:r w:rsidR="005E3ED5" w:rsidRPr="005E3ED5">
        <w:rPr>
          <w:rFonts w:ascii="Calibri" w:hAnsi="Calibri"/>
          <w:color w:val="auto"/>
        </w:rPr>
        <w:t>du Front-Entreprise</w:t>
      </w:r>
      <w:r w:rsidR="005E3ED5">
        <w:rPr>
          <w:rFonts w:ascii="Calibri" w:hAnsi="Calibri"/>
          <w:color w:val="auto"/>
        </w:rPr>
        <w:t>.</w:t>
      </w:r>
      <w:r w:rsidR="001D5A88" w:rsidRPr="005E3ED5">
        <w:rPr>
          <w:rFonts w:ascii="Calibri" w:hAnsi="Calibri"/>
        </w:rPr>
        <w:br/>
      </w:r>
      <w:r w:rsidR="001D5A88" w:rsidRPr="005E3ED5">
        <w:rPr>
          <w:rFonts w:ascii="Calibri" w:hAnsi="Calibri"/>
        </w:rPr>
        <w:br/>
      </w:r>
      <w:r w:rsidR="00EC7B49" w:rsidRPr="005E3ED5">
        <w:rPr>
          <w:rFonts w:ascii="Calibri" w:hAnsi="Calibri"/>
          <w:noProof/>
        </w:rPr>
        <w:drawing>
          <wp:inline distT="0" distB="0" distL="0" distR="0" wp14:anchorId="6CCB6451" wp14:editId="4FAEEDFC">
            <wp:extent cx="2738175" cy="597143"/>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4598" cy="602905"/>
                    </a:xfrm>
                    <a:prstGeom prst="rect">
                      <a:avLst/>
                    </a:prstGeom>
                  </pic:spPr>
                </pic:pic>
              </a:graphicData>
            </a:graphic>
          </wp:inline>
        </w:drawing>
      </w:r>
    </w:p>
    <w:p w14:paraId="3ACF73BB" w14:textId="63254C83" w:rsidR="007626B4" w:rsidRPr="002F1C84" w:rsidRDefault="001E581E" w:rsidP="002C54E4">
      <w:pPr>
        <w:pStyle w:val="Titre2"/>
        <w:rPr>
          <w:lang w:val="fr-FR"/>
        </w:rPr>
      </w:pPr>
      <w:bookmarkStart w:id="53" w:name="_Toc111668530"/>
      <w:r w:rsidRPr="002F1C84">
        <w:rPr>
          <w:lang w:val="fr-FR"/>
        </w:rPr>
        <w:t>PR</w:t>
      </w:r>
      <w:r w:rsidR="00645906" w:rsidRPr="002F1C84">
        <w:rPr>
          <w:lang w:val="fr-FR"/>
        </w:rPr>
        <w:t>8 :</w:t>
      </w:r>
      <w:r w:rsidRPr="002F1C84">
        <w:rPr>
          <w:lang w:val="fr-FR"/>
        </w:rPr>
        <w:t xml:space="preserve"> Modification url du flux BPI</w:t>
      </w:r>
      <w:bookmarkEnd w:id="53"/>
    </w:p>
    <w:p w14:paraId="10B3CF43" w14:textId="708A4996" w:rsidR="00601859" w:rsidRDefault="00883012" w:rsidP="00883012">
      <w:pPr>
        <w:rPr>
          <w:rFonts w:ascii="Calibri" w:hAnsi="Calibri"/>
        </w:rPr>
      </w:pPr>
      <w:r>
        <w:rPr>
          <w:rFonts w:ascii="Calibri" w:hAnsi="Calibri"/>
        </w:rPr>
        <w:t xml:space="preserve">Comme </w:t>
      </w:r>
      <w:r w:rsidR="00601859">
        <w:rPr>
          <w:rFonts w:ascii="Calibri" w:hAnsi="Calibri"/>
        </w:rPr>
        <w:t>au-dessus</w:t>
      </w:r>
      <w:r>
        <w:rPr>
          <w:rFonts w:ascii="Calibri" w:hAnsi="Calibri"/>
        </w:rPr>
        <w:t xml:space="preserve">, cette </w:t>
      </w:r>
      <w:r w:rsidR="00601859">
        <w:rPr>
          <w:rFonts w:ascii="Calibri" w:hAnsi="Calibri"/>
        </w:rPr>
        <w:t>évolution</w:t>
      </w:r>
      <w:r>
        <w:rPr>
          <w:rFonts w:ascii="Calibri" w:hAnsi="Calibri"/>
        </w:rPr>
        <w:t xml:space="preserve"> est très simple</w:t>
      </w:r>
      <w:r w:rsidR="00601859">
        <w:rPr>
          <w:rFonts w:ascii="Calibri" w:hAnsi="Calibri"/>
        </w:rPr>
        <w:t>.</w:t>
      </w:r>
      <w:r>
        <w:rPr>
          <w:rFonts w:ascii="Calibri" w:hAnsi="Calibri"/>
        </w:rPr>
        <w:t xml:space="preserve"> </w:t>
      </w:r>
      <w:r w:rsidR="00601859">
        <w:rPr>
          <w:rFonts w:ascii="Calibri" w:hAnsi="Calibri"/>
        </w:rPr>
        <w:t>J</w:t>
      </w:r>
      <w:r>
        <w:rPr>
          <w:rFonts w:ascii="Calibri" w:hAnsi="Calibri"/>
        </w:rPr>
        <w:t xml:space="preserve">’ai </w:t>
      </w:r>
      <w:r w:rsidRPr="00883012">
        <w:rPr>
          <w:rFonts w:ascii="Calibri" w:hAnsi="Calibri"/>
        </w:rPr>
        <w:t xml:space="preserve">dans </w:t>
      </w:r>
      <w:r w:rsidR="00601859">
        <w:rPr>
          <w:rFonts w:ascii="Calibri" w:hAnsi="Calibri"/>
        </w:rPr>
        <w:t xml:space="preserve">le fichier </w:t>
      </w:r>
      <w:proofErr w:type="spellStart"/>
      <w:r w:rsidR="00601859" w:rsidRPr="00601859">
        <w:rPr>
          <w:rFonts w:ascii="Calibri" w:hAnsi="Calibri"/>
          <w:b/>
          <w:bCs/>
          <w:color w:val="000000" w:themeColor="text1"/>
        </w:rPr>
        <w:t>application.yml</w:t>
      </w:r>
      <w:proofErr w:type="spellEnd"/>
      <w:r w:rsidR="00601859" w:rsidRPr="00601859">
        <w:rPr>
          <w:rFonts w:ascii="Calibri" w:hAnsi="Calibri"/>
          <w:color w:val="000000" w:themeColor="text1"/>
        </w:rPr>
        <w:t xml:space="preserve"> </w:t>
      </w:r>
      <w:r w:rsidR="00601859">
        <w:rPr>
          <w:rFonts w:ascii="Calibri" w:hAnsi="Calibri"/>
        </w:rPr>
        <w:t xml:space="preserve">de configuration </w:t>
      </w:r>
      <w:r w:rsidR="00601859" w:rsidRPr="00883012">
        <w:rPr>
          <w:rFonts w:ascii="Calibri" w:hAnsi="Calibri"/>
        </w:rPr>
        <w:t>du</w:t>
      </w:r>
      <w:r w:rsidRPr="00883012">
        <w:rPr>
          <w:rFonts w:ascii="Calibri" w:hAnsi="Calibri"/>
        </w:rPr>
        <w:t xml:space="preserve"> back-end </w:t>
      </w:r>
      <w:proofErr w:type="spellStart"/>
      <w:r w:rsidRPr="00883012">
        <w:rPr>
          <w:rFonts w:ascii="Calibri" w:hAnsi="Calibri"/>
        </w:rPr>
        <w:t>HubEntreprendre</w:t>
      </w:r>
      <w:proofErr w:type="spellEnd"/>
      <w:r w:rsidRPr="00883012">
        <w:rPr>
          <w:rFonts w:ascii="Calibri" w:hAnsi="Calibri"/>
        </w:rPr>
        <w:t xml:space="preserve"> </w:t>
      </w:r>
      <w:r w:rsidR="00601859">
        <w:rPr>
          <w:rFonts w:ascii="Calibri" w:hAnsi="Calibri"/>
        </w:rPr>
        <w:t>modifié valeur de la clé</w:t>
      </w:r>
      <w:r w:rsidRPr="00883012">
        <w:rPr>
          <w:rFonts w:ascii="Calibri" w:hAnsi="Calibri"/>
        </w:rPr>
        <w:t xml:space="preserve"> </w:t>
      </w:r>
      <w:r w:rsidR="00601859">
        <w:rPr>
          <w:rFonts w:ascii="Calibri" w:hAnsi="Calibri"/>
        </w:rPr>
        <w:t>« </w:t>
      </w:r>
      <w:r w:rsidRPr="00883012">
        <w:rPr>
          <w:rFonts w:ascii="Calibri" w:hAnsi="Calibri"/>
        </w:rPr>
        <w:t>url</w:t>
      </w:r>
      <w:r w:rsidR="00601859">
        <w:rPr>
          <w:rFonts w:ascii="Calibri" w:hAnsi="Calibri"/>
        </w:rPr>
        <w:t> </w:t>
      </w:r>
      <w:r w:rsidR="00153523">
        <w:rPr>
          <w:rFonts w:ascii="Calibri" w:hAnsi="Calibri"/>
        </w:rPr>
        <w:t>»</w:t>
      </w:r>
      <w:r w:rsidR="00153523" w:rsidRPr="00883012">
        <w:rPr>
          <w:rFonts w:ascii="Calibri" w:hAnsi="Calibri"/>
        </w:rPr>
        <w:t>.</w:t>
      </w:r>
    </w:p>
    <w:p w14:paraId="49C37C40" w14:textId="170EA9A9" w:rsidR="00883012" w:rsidRPr="00B21DCA" w:rsidRDefault="00601859" w:rsidP="00883012">
      <w:pPr>
        <w:rPr>
          <w:noProof/>
        </w:rPr>
      </w:pPr>
      <w:r w:rsidRPr="00601859">
        <w:rPr>
          <w:noProof/>
        </w:rPr>
        <w:lastRenderedPageBreak/>
        <w:t xml:space="preserve"> </w:t>
      </w:r>
      <w:r w:rsidRPr="00601859">
        <w:rPr>
          <w:rFonts w:ascii="Calibri" w:hAnsi="Calibri"/>
          <w:noProof/>
        </w:rPr>
        <w:drawing>
          <wp:inline distT="0" distB="0" distL="0" distR="0" wp14:anchorId="6F8C4728" wp14:editId="184DAD8E">
            <wp:extent cx="3004457" cy="627138"/>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8747" cy="634295"/>
                    </a:xfrm>
                    <a:prstGeom prst="rect">
                      <a:avLst/>
                    </a:prstGeom>
                  </pic:spPr>
                </pic:pic>
              </a:graphicData>
            </a:graphic>
          </wp:inline>
        </w:drawing>
      </w:r>
    </w:p>
    <w:p w14:paraId="73D1A80D" w14:textId="5580C206" w:rsidR="00D835D5" w:rsidRPr="007C3224" w:rsidRDefault="00601859" w:rsidP="002C54E4">
      <w:pPr>
        <w:pStyle w:val="Titre2"/>
      </w:pPr>
      <w:bookmarkStart w:id="54" w:name="_Toc111668531"/>
      <w:r w:rsidRPr="005E3ED5">
        <w:t>PR</w:t>
      </w:r>
      <w:r w:rsidR="002F0BCA" w:rsidRPr="005E3ED5">
        <w:t>7:</w:t>
      </w:r>
      <w:r w:rsidRPr="005E3ED5">
        <w:t xml:space="preserve"> Extraction des </w:t>
      </w:r>
      <w:proofErr w:type="spellStart"/>
      <w:r w:rsidRPr="005E3ED5">
        <w:t>dispositifs</w:t>
      </w:r>
      <w:bookmarkEnd w:id="54"/>
      <w:proofErr w:type="spellEnd"/>
    </w:p>
    <w:p w14:paraId="476A5FA4" w14:textId="12CE7DB4" w:rsidR="00645906" w:rsidRDefault="00645906" w:rsidP="00F7745D">
      <w:pPr>
        <w:rPr>
          <w:rFonts w:ascii="Calibri" w:hAnsi="Calibri"/>
        </w:rPr>
      </w:pPr>
      <w:r>
        <w:rPr>
          <w:rFonts w:ascii="Calibri" w:hAnsi="Calibri"/>
        </w:rPr>
        <w:t>Cette évolution a nécessité mon intervention sur le backend et sur le front BackOffice.</w:t>
      </w:r>
    </w:p>
    <w:p w14:paraId="6ECEB780" w14:textId="3C37E574" w:rsidR="007C3224" w:rsidRDefault="00645906" w:rsidP="00645906">
      <w:pPr>
        <w:pStyle w:val="Titre3"/>
      </w:pPr>
      <w:bookmarkStart w:id="55" w:name="_Toc111668532"/>
      <w:r>
        <w:t>Le front Back-Office</w:t>
      </w:r>
      <w:bookmarkEnd w:id="55"/>
    </w:p>
    <w:p w14:paraId="278D4AB8" w14:textId="653517AA" w:rsidR="002D194D" w:rsidRPr="00276A39" w:rsidRDefault="002D194D" w:rsidP="002D194D">
      <w:r w:rsidRPr="00276A39">
        <w:rPr>
          <w:noProof/>
        </w:rPr>
        <mc:AlternateContent>
          <mc:Choice Requires="wps">
            <w:drawing>
              <wp:anchor distT="0" distB="0" distL="114300" distR="114300" simplePos="0" relativeHeight="251950080" behindDoc="0" locked="0" layoutInCell="1" allowOverlap="1" wp14:anchorId="288EB4AE" wp14:editId="0D747C26">
                <wp:simplePos x="0" y="0"/>
                <wp:positionH relativeFrom="column">
                  <wp:posOffset>393700</wp:posOffset>
                </wp:positionH>
                <wp:positionV relativeFrom="paragraph">
                  <wp:posOffset>211455</wp:posOffset>
                </wp:positionV>
                <wp:extent cx="2655570" cy="488950"/>
                <wp:effectExtent l="57150" t="38100" r="49530" b="82550"/>
                <wp:wrapSquare wrapText="bothSides"/>
                <wp:docPr id="230" name="Flèche : droite 230"/>
                <wp:cNvGraphicFramePr/>
                <a:graphic xmlns:a="http://schemas.openxmlformats.org/drawingml/2006/main">
                  <a:graphicData uri="http://schemas.microsoft.com/office/word/2010/wordprocessingShape">
                    <wps:wsp>
                      <wps:cNvSpPr/>
                      <wps:spPr>
                        <a:xfrm>
                          <a:off x="0" y="0"/>
                          <a:ext cx="2655570"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730EE366" w14:textId="77777777" w:rsidR="002D194D" w:rsidRPr="001B373F" w:rsidRDefault="002D194D" w:rsidP="002D194D">
                            <w:r>
                              <w:t>Front Back-Office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8EB4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0" o:spid="_x0000_s1026" type="#_x0000_t13" style="position:absolute;margin-left:31pt;margin-top:16.65pt;width:209.1pt;height:38.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" adj="19611" fillcolor="#d8d8d8 [2732]" stroked="f">
                <v:shadow on="t" color="black" opacity="41287f" offset="0,1.5pt"/>
                <v:textbox>
                  <w:txbxContent>
                    <w:p w14:paraId="730EE366" w14:textId="77777777" w:rsidR="002D194D" w:rsidRPr="001B373F" w:rsidRDefault="002D194D" w:rsidP="002D194D">
                      <w:r>
                        <w:t>Front Back-Office</w:t>
                      </w:r>
                    </w:p>
                  </w:txbxContent>
                </v:textbox>
                <w10:wrap type="square"/>
              </v:shape>
            </w:pict>
          </mc:Fallback>
        </mc:AlternateContent>
      </w:r>
      <w:r w:rsidRPr="00276A39">
        <w:t>On peut voir en dessous un résumé des étapes des interventions sur le front Back-office :</w:t>
      </w:r>
    </w:p>
    <w:p w14:paraId="727834AE" w14:textId="005C04E9" w:rsidR="002D194D" w:rsidRPr="00276A39" w:rsidRDefault="002D194D" w:rsidP="002D194D"/>
    <w:p w14:paraId="0889EE20" w14:textId="1F2AF3F0" w:rsidR="002D194D" w:rsidRPr="00276A39" w:rsidRDefault="002D194D" w:rsidP="002D194D">
      <w:pPr>
        <w:rPr>
          <w:lang w:val="en-US"/>
        </w:rPr>
      </w:pPr>
      <w:r w:rsidRPr="0079237D">
        <w:rPr>
          <w:noProof/>
        </w:rPr>
        <w:drawing>
          <wp:anchor distT="0" distB="0" distL="114300" distR="114300" simplePos="0" relativeHeight="251955200" behindDoc="1" locked="0" layoutInCell="1" allowOverlap="1" wp14:anchorId="3B4DD40E" wp14:editId="33CCEE62">
            <wp:simplePos x="0" y="0"/>
            <wp:positionH relativeFrom="column">
              <wp:posOffset>4455066</wp:posOffset>
            </wp:positionH>
            <wp:positionV relativeFrom="paragraph">
              <wp:posOffset>2080151</wp:posOffset>
            </wp:positionV>
            <wp:extent cx="655955" cy="237490"/>
            <wp:effectExtent l="0" t="0" r="0" b="0"/>
            <wp:wrapTight wrapText="bothSides">
              <wp:wrapPolygon edited="0">
                <wp:start x="0" y="0"/>
                <wp:lineTo x="0" y="19059"/>
                <wp:lineTo x="20701" y="19059"/>
                <wp:lineTo x="20701" y="0"/>
                <wp:lineTo x="0" y="0"/>
              </wp:wrapPolygon>
            </wp:wrapTight>
            <wp:docPr id="797036804" name="Image 7970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55955" cy="237490"/>
                    </a:xfrm>
                    <a:prstGeom prst="rect">
                      <a:avLst/>
                    </a:prstGeom>
                  </pic:spPr>
                </pic:pic>
              </a:graphicData>
            </a:graphic>
            <wp14:sizeRelH relativeFrom="margin">
              <wp14:pctWidth>0</wp14:pctWidth>
            </wp14:sizeRelH>
            <wp14:sizeRelV relativeFrom="margin">
              <wp14:pctHeight>0</wp14:pctHeight>
            </wp14:sizeRelV>
          </wp:anchor>
        </w:drawing>
      </w:r>
      <w:r w:rsidRPr="0079237D">
        <w:rPr>
          <w:noProof/>
          <w:lang w:val="en-US"/>
        </w:rPr>
        <w:drawing>
          <wp:anchor distT="0" distB="0" distL="114300" distR="114300" simplePos="0" relativeHeight="251954176" behindDoc="1" locked="0" layoutInCell="1" allowOverlap="1" wp14:anchorId="57E20283" wp14:editId="14873E6C">
            <wp:simplePos x="0" y="0"/>
            <wp:positionH relativeFrom="column">
              <wp:posOffset>4425834</wp:posOffset>
            </wp:positionH>
            <wp:positionV relativeFrom="paragraph">
              <wp:posOffset>1740535</wp:posOffset>
            </wp:positionV>
            <wp:extent cx="717550" cy="160655"/>
            <wp:effectExtent l="0" t="0" r="6350" b="0"/>
            <wp:wrapTight wrapText="bothSides">
              <wp:wrapPolygon edited="0">
                <wp:start x="0" y="0"/>
                <wp:lineTo x="0" y="17929"/>
                <wp:lineTo x="21218" y="17929"/>
                <wp:lineTo x="21218" y="0"/>
                <wp:lineTo x="0" y="0"/>
              </wp:wrapPolygon>
            </wp:wrapTight>
            <wp:docPr id="797036803" name="Image 7970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17550" cy="160655"/>
                    </a:xfrm>
                    <a:prstGeom prst="rect">
                      <a:avLst/>
                    </a:prstGeom>
                  </pic:spPr>
                </pic:pic>
              </a:graphicData>
            </a:graphic>
            <wp14:sizeRelH relativeFrom="margin">
              <wp14:pctWidth>0</wp14:pctWidth>
            </wp14:sizeRelH>
            <wp14:sizeRelV relativeFrom="margin">
              <wp14:pctHeight>0</wp14:pctHeight>
            </wp14:sizeRelV>
          </wp:anchor>
        </w:drawing>
      </w:r>
      <w:r w:rsidRPr="0079237D">
        <w:rPr>
          <w:noProof/>
          <w:lang w:val="en-US"/>
        </w:rPr>
        <w:drawing>
          <wp:anchor distT="0" distB="0" distL="114300" distR="114300" simplePos="0" relativeHeight="251953152" behindDoc="1" locked="0" layoutInCell="1" allowOverlap="1" wp14:anchorId="23727F1E" wp14:editId="7A83591E">
            <wp:simplePos x="0" y="0"/>
            <wp:positionH relativeFrom="column">
              <wp:posOffset>4347210</wp:posOffset>
            </wp:positionH>
            <wp:positionV relativeFrom="paragraph">
              <wp:posOffset>612744</wp:posOffset>
            </wp:positionV>
            <wp:extent cx="1057910" cy="998220"/>
            <wp:effectExtent l="0" t="0" r="8890" b="0"/>
            <wp:wrapTight wrapText="bothSides">
              <wp:wrapPolygon edited="0">
                <wp:start x="0" y="0"/>
                <wp:lineTo x="0" y="21023"/>
                <wp:lineTo x="21393" y="21023"/>
                <wp:lineTo x="21393" y="0"/>
                <wp:lineTo x="0" y="0"/>
              </wp:wrapPolygon>
            </wp:wrapTight>
            <wp:docPr id="797036802" name="Image 7970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57910" cy="998220"/>
                    </a:xfrm>
                    <a:prstGeom prst="rect">
                      <a:avLst/>
                    </a:prstGeom>
                  </pic:spPr>
                </pic:pic>
              </a:graphicData>
            </a:graphic>
          </wp:anchor>
        </w:drawing>
      </w:r>
      <w:r w:rsidRPr="00276A39">
        <w:rPr>
          <w:noProof/>
        </w:rPr>
        <w:drawing>
          <wp:inline distT="0" distB="0" distL="0" distR="0" wp14:anchorId="1BFECF15" wp14:editId="40D9B75D">
            <wp:extent cx="3466465" cy="2493645"/>
            <wp:effectExtent l="0" t="38100" r="0" b="40005"/>
            <wp:docPr id="231" name="Diagramme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2E80FF4B" w14:textId="77777777" w:rsidR="002D194D" w:rsidRPr="00276A39" w:rsidRDefault="002D194D" w:rsidP="002D194D">
      <w:pPr>
        <w:pStyle w:val="Listlevel1"/>
      </w:pPr>
      <w:r w:rsidRPr="00276A39">
        <w:t>PlanService</w:t>
      </w:r>
    </w:p>
    <w:p w14:paraId="25CEA688" w14:textId="77777777" w:rsidR="002D194D" w:rsidRPr="00276A39" w:rsidRDefault="002D194D" w:rsidP="002D194D">
      <w:r w:rsidRPr="00276A39">
        <w:t xml:space="preserve">J’ai d’abord commencé par la modification du </w:t>
      </w:r>
      <w:proofErr w:type="spellStart"/>
      <w:r w:rsidRPr="00276A39">
        <w:rPr>
          <w:color w:val="984806" w:themeColor="accent6" w:themeShade="80"/>
        </w:rPr>
        <w:t>PlanServices.ts</w:t>
      </w:r>
      <w:proofErr w:type="spellEnd"/>
      <w:r w:rsidRPr="00276A39">
        <w:rPr>
          <w:color w:val="984806" w:themeColor="accent6" w:themeShade="80"/>
        </w:rPr>
        <w:t xml:space="preserve"> </w:t>
      </w:r>
      <w:r w:rsidRPr="00276A39">
        <w:t>se trouvant dans le dossier Service et j’y ai ajouter la méthode </w:t>
      </w:r>
      <w:proofErr w:type="spellStart"/>
      <w:proofErr w:type="gramStart"/>
      <w:r w:rsidRPr="00276A39">
        <w:rPr>
          <w:color w:val="984806" w:themeColor="accent6" w:themeShade="80"/>
        </w:rPr>
        <w:t>getExport</w:t>
      </w:r>
      <w:proofErr w:type="spellEnd"/>
      <w:r w:rsidRPr="00276A39">
        <w:rPr>
          <w:color w:val="984806" w:themeColor="accent6" w:themeShade="80"/>
        </w:rPr>
        <w:t>(</w:t>
      </w:r>
      <w:proofErr w:type="gramEnd"/>
      <w:r w:rsidRPr="00276A39">
        <w:rPr>
          <w:color w:val="984806" w:themeColor="accent6" w:themeShade="80"/>
        </w:rPr>
        <w:t xml:space="preserve">) </w:t>
      </w:r>
      <w:r w:rsidRPr="00276A39">
        <w:t>:</w:t>
      </w:r>
    </w:p>
    <w:p w14:paraId="03D7716C" w14:textId="77777777" w:rsidR="002D194D" w:rsidRPr="00276A39" w:rsidRDefault="002D194D" w:rsidP="002D194D">
      <w:r w:rsidRPr="00276A39">
        <w:br/>
      </w:r>
      <w:r w:rsidRPr="00276A39">
        <w:rPr>
          <w:noProof/>
        </w:rPr>
        <w:drawing>
          <wp:inline distT="0" distB="0" distL="0" distR="0" wp14:anchorId="5878909D" wp14:editId="2450B286">
            <wp:extent cx="2918407" cy="818940"/>
            <wp:effectExtent l="0" t="0" r="0" b="63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77469" cy="835514"/>
                    </a:xfrm>
                    <a:prstGeom prst="rect">
                      <a:avLst/>
                    </a:prstGeom>
                  </pic:spPr>
                </pic:pic>
              </a:graphicData>
            </a:graphic>
          </wp:inline>
        </w:drawing>
      </w:r>
      <w:r w:rsidRPr="00276A39">
        <w:br/>
      </w:r>
      <w:r w:rsidRPr="00276A39">
        <w:br/>
      </w:r>
      <w:proofErr w:type="spellStart"/>
      <w:r w:rsidRPr="00276A39">
        <w:rPr>
          <w:b/>
          <w:bCs/>
        </w:rPr>
        <w:t>ArrayBuffer</w:t>
      </w:r>
      <w:proofErr w:type="spellEnd"/>
      <w:r w:rsidRPr="00276A39">
        <w:t xml:space="preserve"> : Représente un tampon de données binaires, qui est utilisé pour stocker des données pour les différents tableaux typés. Les </w:t>
      </w:r>
      <w:proofErr w:type="spellStart"/>
      <w:r w:rsidRPr="00276A39">
        <w:t>ArrayBuffers</w:t>
      </w:r>
      <w:proofErr w:type="spellEnd"/>
      <w:r w:rsidRPr="00276A39">
        <w:t xml:space="preserve"> ne peuvent pas être lus ou écrits directement, mais peuvent être passés à un tableau typé pour interpréter le tampon brut selon les besoins, ce qui sera fait plus tard.</w:t>
      </w:r>
    </w:p>
    <w:p w14:paraId="7B26F0AE" w14:textId="77777777" w:rsidR="002D194D" w:rsidRPr="00276A39" w:rsidRDefault="002D194D" w:rsidP="002D194D">
      <w:r w:rsidRPr="00276A39">
        <w:t xml:space="preserve">L'interface </w:t>
      </w:r>
      <w:r w:rsidRPr="00276A39">
        <w:rPr>
          <w:b/>
          <w:bCs/>
        </w:rPr>
        <w:t>Promise</w:t>
      </w:r>
      <w:r w:rsidRPr="00276A39">
        <w:t xml:space="preserve"> représente un intermédiaire vers une valeur qui n'est pas nécessairement connue au moment de sa création. Cela permet d'associer des gestionnaires au succès éventuel d'une action asynchrone et à la raison d'une erreur. Ainsi, des méthodes asynchrones renvoient des valeurs comme les méthodes synchrones, la seule différence est que la valeur retournée par la méthode asynchrone est une promesse (d'avoir une valeur plus tard).</w:t>
      </w:r>
    </w:p>
    <w:p w14:paraId="1FEC491C" w14:textId="77777777" w:rsidR="002D194D" w:rsidRPr="00276A39" w:rsidRDefault="002D194D" w:rsidP="002D194D">
      <w:r w:rsidRPr="00276A39">
        <w:lastRenderedPageBreak/>
        <w:t xml:space="preserve">La propriété </w:t>
      </w:r>
      <w:r w:rsidRPr="00276A39">
        <w:rPr>
          <w:color w:val="984806" w:themeColor="accent6" w:themeShade="80"/>
        </w:rPr>
        <w:t xml:space="preserve">api </w:t>
      </w:r>
      <w:r w:rsidRPr="00276A39">
        <w:t xml:space="preserve">est de type </w:t>
      </w:r>
      <w:proofErr w:type="spellStart"/>
      <w:r w:rsidRPr="00276A39">
        <w:rPr>
          <w:color w:val="984806" w:themeColor="accent6" w:themeShade="80"/>
        </w:rPr>
        <w:t>ApiService</w:t>
      </w:r>
      <w:proofErr w:type="spellEnd"/>
      <w:r w:rsidRPr="00276A39">
        <w:rPr>
          <w:color w:val="984806" w:themeColor="accent6" w:themeShade="80"/>
        </w:rPr>
        <w:t xml:space="preserve"> </w:t>
      </w:r>
      <w:r w:rsidRPr="00276A39">
        <w:t xml:space="preserve">qui est un service qui a pour propriété </w:t>
      </w:r>
      <w:proofErr w:type="spellStart"/>
      <w:r w:rsidRPr="00276A39">
        <w:rPr>
          <w:color w:val="984806" w:themeColor="accent6" w:themeShade="80"/>
        </w:rPr>
        <w:t>hubApiHost</w:t>
      </w:r>
      <w:proofErr w:type="spellEnd"/>
      <w:r w:rsidRPr="00276A39">
        <w:rPr>
          <w:color w:val="984806" w:themeColor="accent6" w:themeShade="80"/>
        </w:rPr>
        <w:t xml:space="preserve"> </w:t>
      </w:r>
      <w:r w:rsidRPr="00276A39">
        <w:t>qui renseigne l’URL du backend.</w:t>
      </w:r>
    </w:p>
    <w:p w14:paraId="46BD816D" w14:textId="77777777" w:rsidR="002D194D" w:rsidRPr="00276A39" w:rsidRDefault="002D194D" w:rsidP="002D194D">
      <w:r w:rsidRPr="00276A39">
        <w:t xml:space="preserve">La propriété </w:t>
      </w:r>
      <w:r w:rsidRPr="00276A39">
        <w:rPr>
          <w:color w:val="984806" w:themeColor="accent6" w:themeShade="80"/>
        </w:rPr>
        <w:t xml:space="preserve">http </w:t>
      </w:r>
      <w:r w:rsidRPr="00276A39">
        <w:t xml:space="preserve">est de type </w:t>
      </w:r>
      <w:proofErr w:type="spellStart"/>
      <w:r w:rsidRPr="00276A39">
        <w:rPr>
          <w:color w:val="984806" w:themeColor="accent6" w:themeShade="80"/>
        </w:rPr>
        <w:t>HttpClient</w:t>
      </w:r>
      <w:proofErr w:type="spellEnd"/>
      <w:r w:rsidRPr="00276A39">
        <w:t xml:space="preserve"> fournit par Angular. Ce service est disponible sous la forme d'une classe injectable avec des méthodes pour effectuer des requêtes http. </w:t>
      </w:r>
    </w:p>
    <w:p w14:paraId="6F1B0CA9" w14:textId="77777777" w:rsidR="002D194D" w:rsidRPr="00276A39" w:rsidRDefault="002D194D" w:rsidP="002D194D">
      <w:r w:rsidRPr="00276A39">
        <w:t xml:space="preserve">J’ai utilisé la méthode </w:t>
      </w:r>
      <w:proofErr w:type="spellStart"/>
      <w:proofErr w:type="gramStart"/>
      <w:r w:rsidRPr="00276A39">
        <w:rPr>
          <w:color w:val="984806" w:themeColor="accent6" w:themeShade="80"/>
        </w:rPr>
        <w:t>HttpClient.get</w:t>
      </w:r>
      <w:proofErr w:type="spellEnd"/>
      <w:r w:rsidRPr="00276A39">
        <w:rPr>
          <w:color w:val="984806" w:themeColor="accent6" w:themeShade="80"/>
        </w:rPr>
        <w:t>(</w:t>
      </w:r>
      <w:proofErr w:type="gramEnd"/>
      <w:r w:rsidRPr="00276A39">
        <w:rPr>
          <w:color w:val="984806" w:themeColor="accent6" w:themeShade="80"/>
        </w:rPr>
        <w:t xml:space="preserve">) </w:t>
      </w:r>
      <w:r w:rsidRPr="00276A39">
        <w:t>pour effectuer une requête GET sur le backend. La méthode asynchrone envoie une requête HTTP, et renvoie un Observable qui émet les données demandées lorsque la réponse est reçue. La méthode prend deux arguments : l'URL du Endpoint, et un objet qui est utilisé pour configurer la requête.</w:t>
      </w:r>
      <w:r w:rsidRPr="00276A39">
        <w:br/>
      </w:r>
      <w:r w:rsidRPr="00276A39">
        <w:br/>
        <w:t xml:space="preserve">Au final, la méthode permet de recevoir une promesse de </w:t>
      </w:r>
      <w:proofErr w:type="spellStart"/>
      <w:r w:rsidRPr="00276A39">
        <w:t>ArrayBuffer</w:t>
      </w:r>
      <w:proofErr w:type="spellEnd"/>
      <w:r w:rsidRPr="00276A39">
        <w:t xml:space="preserve"> suite à une requête GET sur le </w:t>
      </w:r>
      <w:proofErr w:type="spellStart"/>
      <w:proofErr w:type="gramStart"/>
      <w:r w:rsidRPr="00276A39">
        <w:t>endpoint</w:t>
      </w:r>
      <w:proofErr w:type="spellEnd"/>
      <w:r w:rsidRPr="00276A39">
        <w:t xml:space="preserve">  /</w:t>
      </w:r>
      <w:proofErr w:type="gramEnd"/>
      <w:r w:rsidRPr="00276A39">
        <w:t>dispositif/export du backend.</w:t>
      </w:r>
      <w:r w:rsidRPr="00276A39">
        <w:br/>
      </w:r>
    </w:p>
    <w:p w14:paraId="7BC195F8" w14:textId="77777777" w:rsidR="002D194D" w:rsidRPr="00276A39" w:rsidRDefault="002D194D" w:rsidP="002D194D">
      <w:pPr>
        <w:pStyle w:val="Listlevel1"/>
      </w:pPr>
      <w:r w:rsidRPr="00276A39">
        <w:t>Plan-</w:t>
      </w:r>
      <w:proofErr w:type="spellStart"/>
      <w:r w:rsidRPr="00276A39">
        <w:t>list</w:t>
      </w:r>
      <w:proofErr w:type="spellEnd"/>
      <w:r w:rsidRPr="00276A39">
        <w:t>-component</w:t>
      </w:r>
    </w:p>
    <w:p w14:paraId="4CA33E8F" w14:textId="77777777" w:rsidR="002D194D" w:rsidRPr="00276A39" w:rsidRDefault="002D194D" w:rsidP="002D194D">
      <w:proofErr w:type="gramStart"/>
      <w:r w:rsidRPr="00276A39">
        <w:t>fichier</w:t>
      </w:r>
      <w:proofErr w:type="gramEnd"/>
      <w:r w:rsidRPr="00276A39">
        <w:t xml:space="preserve"> TS :</w:t>
      </w:r>
    </w:p>
    <w:p w14:paraId="2DA3CA58" w14:textId="77777777" w:rsidR="002D194D" w:rsidRPr="00276A39" w:rsidRDefault="002D194D" w:rsidP="002D194D">
      <w:r w:rsidRPr="00276A39">
        <w:t xml:space="preserve">J’ai ensuite modifier le fichier TS du composant </w:t>
      </w:r>
      <w:r w:rsidRPr="00276A39">
        <w:rPr>
          <w:color w:val="984806" w:themeColor="accent6" w:themeShade="80"/>
        </w:rPr>
        <w:t>Plan-</w:t>
      </w:r>
      <w:proofErr w:type="spellStart"/>
      <w:r w:rsidRPr="00276A39">
        <w:rPr>
          <w:color w:val="984806" w:themeColor="accent6" w:themeShade="80"/>
        </w:rPr>
        <w:t>list</w:t>
      </w:r>
      <w:proofErr w:type="spellEnd"/>
      <w:r w:rsidRPr="00276A39">
        <w:rPr>
          <w:color w:val="984806" w:themeColor="accent6" w:themeShade="80"/>
        </w:rPr>
        <w:t xml:space="preserve"> </w:t>
      </w:r>
      <w:r w:rsidRPr="00276A39">
        <w:t xml:space="preserve">et j’y ai ajouter la méthode </w:t>
      </w:r>
      <w:proofErr w:type="spellStart"/>
      <w:proofErr w:type="gramStart"/>
      <w:r w:rsidRPr="00276A39">
        <w:rPr>
          <w:color w:val="984806" w:themeColor="accent6" w:themeShade="80"/>
        </w:rPr>
        <w:t>exportPlans</w:t>
      </w:r>
      <w:proofErr w:type="spellEnd"/>
      <w:r w:rsidRPr="00276A39">
        <w:rPr>
          <w:color w:val="984806" w:themeColor="accent6" w:themeShade="80"/>
        </w:rPr>
        <w:t>(</w:t>
      </w:r>
      <w:proofErr w:type="gramEnd"/>
      <w:r w:rsidRPr="00276A39">
        <w:rPr>
          <w:color w:val="984806" w:themeColor="accent6" w:themeShade="80"/>
        </w:rPr>
        <w:t>) </w:t>
      </w:r>
      <w:r w:rsidRPr="00276A39">
        <w:t>:</w:t>
      </w:r>
    </w:p>
    <w:p w14:paraId="7F965600" w14:textId="77777777" w:rsidR="002D194D" w:rsidRPr="00276A39" w:rsidRDefault="002D194D" w:rsidP="002D194D">
      <w:r w:rsidRPr="00276A39">
        <w:rPr>
          <w:noProof/>
        </w:rPr>
        <w:drawing>
          <wp:inline distT="0" distB="0" distL="0" distR="0" wp14:anchorId="46DD9034" wp14:editId="3CF1E658">
            <wp:extent cx="3500525" cy="3235156"/>
            <wp:effectExtent l="0" t="0" r="5080" b="381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7701" cy="3260272"/>
                    </a:xfrm>
                    <a:prstGeom prst="rect">
                      <a:avLst/>
                    </a:prstGeom>
                  </pic:spPr>
                </pic:pic>
              </a:graphicData>
            </a:graphic>
          </wp:inline>
        </w:drawing>
      </w:r>
    </w:p>
    <w:p w14:paraId="456E3B81" w14:textId="77777777" w:rsidR="002D194D" w:rsidRPr="00276A39" w:rsidRDefault="002D194D" w:rsidP="002D194D">
      <w:pPr>
        <w:rPr>
          <w:color w:val="auto"/>
        </w:rPr>
      </w:pPr>
      <w:r w:rsidRPr="00276A39">
        <w:t xml:space="preserve">La méthode va tester si y’a pas un téléchargement déjà en cours suivant la valeur du </w:t>
      </w:r>
      <w:proofErr w:type="spellStart"/>
      <w:r w:rsidRPr="00276A39">
        <w:t>boolean</w:t>
      </w:r>
      <w:proofErr w:type="spellEnd"/>
      <w:r w:rsidRPr="00276A39">
        <w:t xml:space="preserve"> </w:t>
      </w:r>
      <w:proofErr w:type="spellStart"/>
      <w:r w:rsidRPr="00276A39">
        <w:rPr>
          <w:color w:val="984806" w:themeColor="accent6" w:themeShade="80"/>
        </w:rPr>
        <w:t>isExportDownloding</w:t>
      </w:r>
      <w:proofErr w:type="spellEnd"/>
      <w:r w:rsidRPr="00276A39">
        <w:rPr>
          <w:color w:val="984806" w:themeColor="accent6" w:themeShade="80"/>
        </w:rPr>
        <w:t xml:space="preserve">. </w:t>
      </w:r>
    </w:p>
    <w:p w14:paraId="30EDA74B" w14:textId="77777777" w:rsidR="002D194D" w:rsidRPr="00276A39" w:rsidRDefault="002D194D" w:rsidP="002D194D">
      <w:r w:rsidRPr="00276A39">
        <w:rPr>
          <w:color w:val="auto"/>
        </w:rPr>
        <w:t xml:space="preserve">Elle va ensuite afficher avec </w:t>
      </w:r>
      <w:proofErr w:type="spellStart"/>
      <w:r w:rsidRPr="00276A39">
        <w:rPr>
          <w:color w:val="984806" w:themeColor="accent6" w:themeShade="80"/>
        </w:rPr>
        <w:t>Toastr</w:t>
      </w:r>
      <w:proofErr w:type="spellEnd"/>
      <w:r w:rsidRPr="00276A39">
        <w:rPr>
          <w:color w:val="984806" w:themeColor="accent6" w:themeShade="80"/>
        </w:rPr>
        <w:t xml:space="preserve"> </w:t>
      </w:r>
      <w:r w:rsidRPr="00276A39">
        <w:rPr>
          <w:color w:val="auto"/>
        </w:rPr>
        <w:t xml:space="preserve">une notification en haut de la page signalant que le téléchargement est en cours. </w:t>
      </w:r>
      <w:proofErr w:type="spellStart"/>
      <w:r w:rsidRPr="00276A39">
        <w:rPr>
          <w:color w:val="984806" w:themeColor="accent6" w:themeShade="80"/>
        </w:rPr>
        <w:t>Toastr</w:t>
      </w:r>
      <w:proofErr w:type="spellEnd"/>
      <w:r w:rsidRPr="00276A39">
        <w:rPr>
          <w:color w:val="984806" w:themeColor="accent6" w:themeShade="80"/>
        </w:rPr>
        <w:t xml:space="preserve"> </w:t>
      </w:r>
      <w:r w:rsidRPr="00276A39">
        <w:t>est une bibliothèque JavaScript utilisant jQuery et permettant l’affichage de notifications en tout genre : succès, information, mise en garde, erreur. Chaque notification entièrement personnalisable.</w:t>
      </w:r>
    </w:p>
    <w:p w14:paraId="2837C383" w14:textId="77777777" w:rsidR="002D194D" w:rsidRPr="00276A39" w:rsidRDefault="002D194D" w:rsidP="002D194D">
      <w:r w:rsidRPr="00276A39">
        <w:rPr>
          <w:noProof/>
        </w:rPr>
        <w:drawing>
          <wp:inline distT="0" distB="0" distL="0" distR="0" wp14:anchorId="271E9470" wp14:editId="5B3157B0">
            <wp:extent cx="2619784" cy="544367"/>
            <wp:effectExtent l="0" t="0" r="0" b="8255"/>
            <wp:docPr id="797036800" name="Image 7970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5026" cy="553768"/>
                    </a:xfrm>
                    <a:prstGeom prst="rect">
                      <a:avLst/>
                    </a:prstGeom>
                  </pic:spPr>
                </pic:pic>
              </a:graphicData>
            </a:graphic>
          </wp:inline>
        </w:drawing>
      </w:r>
    </w:p>
    <w:p w14:paraId="7E543534" w14:textId="77777777" w:rsidR="002D194D" w:rsidRPr="00276A39" w:rsidRDefault="002D194D" w:rsidP="002D194D">
      <w:r w:rsidRPr="00276A39">
        <w:t xml:space="preserve">Alors elle va faire appel à la méthode </w:t>
      </w:r>
      <w:proofErr w:type="spellStart"/>
      <w:proofErr w:type="gramStart"/>
      <w:r w:rsidRPr="00276A39">
        <w:rPr>
          <w:color w:val="984806" w:themeColor="accent6" w:themeShade="80"/>
        </w:rPr>
        <w:t>getExport</w:t>
      </w:r>
      <w:proofErr w:type="spellEnd"/>
      <w:r w:rsidRPr="00276A39">
        <w:rPr>
          <w:color w:val="984806" w:themeColor="accent6" w:themeShade="80"/>
        </w:rPr>
        <w:t>(</w:t>
      </w:r>
      <w:proofErr w:type="gramEnd"/>
      <w:r w:rsidRPr="00276A39">
        <w:rPr>
          <w:color w:val="984806" w:themeColor="accent6" w:themeShade="80"/>
        </w:rPr>
        <w:t>)</w:t>
      </w:r>
      <w:r w:rsidRPr="00276A39">
        <w:t xml:space="preserve"> du </w:t>
      </w:r>
      <w:proofErr w:type="spellStart"/>
      <w:r w:rsidRPr="00276A39">
        <w:rPr>
          <w:color w:val="984806" w:themeColor="accent6" w:themeShade="80"/>
        </w:rPr>
        <w:t>planService</w:t>
      </w:r>
      <w:proofErr w:type="spellEnd"/>
      <w:r w:rsidRPr="00276A39">
        <w:rPr>
          <w:color w:val="984806" w:themeColor="accent6" w:themeShade="80"/>
        </w:rPr>
        <w:t xml:space="preserve"> </w:t>
      </w:r>
      <w:r w:rsidRPr="00276A39">
        <w:t xml:space="preserve"> vu précédemment qui récupère une </w:t>
      </w:r>
      <w:r w:rsidRPr="00276A39">
        <w:rPr>
          <w:color w:val="984806" w:themeColor="accent6" w:themeShade="80"/>
        </w:rPr>
        <w:t>Promise&lt;</w:t>
      </w:r>
      <w:proofErr w:type="spellStart"/>
      <w:r w:rsidRPr="00276A39">
        <w:rPr>
          <w:color w:val="984806" w:themeColor="accent6" w:themeShade="80"/>
        </w:rPr>
        <w:t>ArrayBuffer</w:t>
      </w:r>
      <w:proofErr w:type="spellEnd"/>
      <w:r w:rsidRPr="00276A39">
        <w:rPr>
          <w:color w:val="984806" w:themeColor="accent6" w:themeShade="80"/>
        </w:rPr>
        <w:t>&gt;</w:t>
      </w:r>
      <w:r w:rsidRPr="00276A39">
        <w:t xml:space="preserve">. Les données vont être passés à un tableau typé </w:t>
      </w:r>
      <w:r w:rsidRPr="00276A39">
        <w:rPr>
          <w:color w:val="984806" w:themeColor="accent6" w:themeShade="80"/>
        </w:rPr>
        <w:t xml:space="preserve">Blob </w:t>
      </w:r>
      <w:r w:rsidRPr="00276A39">
        <w:t xml:space="preserve">(objet, semblable à un fichier, qui est immuable et qui contient des données brutes. On peut le lire grâce à l’objet </w:t>
      </w:r>
      <w:proofErr w:type="spellStart"/>
      <w:r w:rsidRPr="00276A39">
        <w:rPr>
          <w:color w:val="984806" w:themeColor="accent6" w:themeShade="80"/>
        </w:rPr>
        <w:t>FileReader</w:t>
      </w:r>
      <w:proofErr w:type="spellEnd"/>
      <w:r w:rsidRPr="00276A39">
        <w:t xml:space="preserve">) </w:t>
      </w:r>
      <w:r w:rsidRPr="00276A39">
        <w:lastRenderedPageBreak/>
        <w:t xml:space="preserve">et stockées dans la variable </w:t>
      </w:r>
      <w:r w:rsidRPr="00276A39">
        <w:rPr>
          <w:color w:val="984806" w:themeColor="accent6" w:themeShade="80"/>
        </w:rPr>
        <w:t>file</w:t>
      </w:r>
      <w:r w:rsidRPr="00276A39">
        <w:t>.</w:t>
      </w:r>
      <w:r w:rsidRPr="00276A39">
        <w:br/>
      </w:r>
      <w:r w:rsidRPr="00276A39">
        <w:br/>
        <w:t xml:space="preserve">Enfin, elle va sauvegarder grâce à </w:t>
      </w:r>
      <w:proofErr w:type="spellStart"/>
      <w:r w:rsidRPr="00276A39">
        <w:rPr>
          <w:color w:val="984806" w:themeColor="accent6" w:themeShade="80"/>
        </w:rPr>
        <w:t>FileSaver</w:t>
      </w:r>
      <w:proofErr w:type="spellEnd"/>
      <w:r w:rsidRPr="00276A39">
        <w:rPr>
          <w:color w:val="984806" w:themeColor="accent6" w:themeShade="80"/>
        </w:rPr>
        <w:t xml:space="preserve"> </w:t>
      </w:r>
      <w:r w:rsidRPr="00276A39">
        <w:t xml:space="preserve">un fichier contenant les données de </w:t>
      </w:r>
      <w:r w:rsidRPr="00276A39">
        <w:rPr>
          <w:color w:val="984806" w:themeColor="accent6" w:themeShade="80"/>
        </w:rPr>
        <w:t xml:space="preserve">file </w:t>
      </w:r>
      <w:r w:rsidRPr="00276A39">
        <w:t xml:space="preserve">et portant le nom de la date d’aujourd’hui concaténé avec « Export dispositifs Hub.csv ». </w:t>
      </w:r>
      <w:r w:rsidRPr="00276A39">
        <w:rPr>
          <w:color w:val="984806" w:themeColor="accent6" w:themeShade="80"/>
        </w:rPr>
        <w:t xml:space="preserve">FileSaver.js </w:t>
      </w:r>
      <w:r w:rsidRPr="00276A39">
        <w:t>est une bibliothèque JS pour enregistrer des fichiers côté client.</w:t>
      </w:r>
    </w:p>
    <w:p w14:paraId="7F8A0A11" w14:textId="77777777" w:rsidR="002D194D" w:rsidRPr="00276A39" w:rsidRDefault="002D194D" w:rsidP="002D194D">
      <w:r w:rsidRPr="00276A39">
        <w:t xml:space="preserve">S’il y a une erreur, </w:t>
      </w:r>
      <w:proofErr w:type="spellStart"/>
      <w:r w:rsidRPr="00276A39">
        <w:rPr>
          <w:color w:val="984806" w:themeColor="accent6" w:themeShade="80"/>
        </w:rPr>
        <w:t>Toastr</w:t>
      </w:r>
      <w:proofErr w:type="spellEnd"/>
      <w:r w:rsidRPr="00276A39">
        <w:rPr>
          <w:color w:val="984806" w:themeColor="accent6" w:themeShade="80"/>
        </w:rPr>
        <w:t xml:space="preserve"> </w:t>
      </w:r>
      <w:r w:rsidRPr="00276A39">
        <w:t>va afficher un message que ça a échoué.</w:t>
      </w:r>
    </w:p>
    <w:p w14:paraId="6DB129E1" w14:textId="77777777" w:rsidR="002D194D" w:rsidRPr="00276A39" w:rsidRDefault="002D194D" w:rsidP="002D194D"/>
    <w:p w14:paraId="40A098BF" w14:textId="77777777" w:rsidR="002D194D" w:rsidRPr="00276A39" w:rsidRDefault="002D194D" w:rsidP="002D194D">
      <w:r w:rsidRPr="00276A39">
        <w:t>Fichier HTML :</w:t>
      </w:r>
    </w:p>
    <w:p w14:paraId="6C10A28A" w14:textId="77777777" w:rsidR="002D194D" w:rsidRPr="00276A39" w:rsidRDefault="002D194D" w:rsidP="002D194D">
      <w:r w:rsidRPr="00276A39">
        <w:t xml:space="preserve">Pour finir, j’ai ajouté un bouton cliquable qui fait appel à la méthode </w:t>
      </w:r>
      <w:proofErr w:type="spellStart"/>
      <w:proofErr w:type="gramStart"/>
      <w:r w:rsidRPr="00276A39">
        <w:rPr>
          <w:color w:val="984806" w:themeColor="accent6" w:themeShade="80"/>
        </w:rPr>
        <w:t>exportPlans</w:t>
      </w:r>
      <w:proofErr w:type="spellEnd"/>
      <w:r w:rsidRPr="00276A39">
        <w:rPr>
          <w:color w:val="984806" w:themeColor="accent6" w:themeShade="80"/>
        </w:rPr>
        <w:t>(</w:t>
      </w:r>
      <w:proofErr w:type="gramEnd"/>
      <w:r w:rsidRPr="00276A39">
        <w:rPr>
          <w:color w:val="984806" w:themeColor="accent6" w:themeShade="80"/>
        </w:rPr>
        <w:t>)</w:t>
      </w:r>
      <w:r w:rsidRPr="00276A39">
        <w:t xml:space="preserve"> mais qui est désactivé si le téléchargement est en cours :</w:t>
      </w:r>
      <w:r w:rsidRPr="00276A39">
        <w:br/>
      </w:r>
      <w:r w:rsidRPr="00276A39">
        <w:br/>
      </w:r>
      <w:r w:rsidRPr="00276A39">
        <w:rPr>
          <w:noProof/>
        </w:rPr>
        <w:drawing>
          <wp:inline distT="0" distB="0" distL="0" distR="0" wp14:anchorId="0EFDF453" wp14:editId="3F92D185">
            <wp:extent cx="6042025" cy="1290320"/>
            <wp:effectExtent l="0" t="0" r="0" b="508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42025" cy="1290320"/>
                    </a:xfrm>
                    <a:prstGeom prst="rect">
                      <a:avLst/>
                    </a:prstGeom>
                    <a:noFill/>
                    <a:ln>
                      <a:noFill/>
                    </a:ln>
                  </pic:spPr>
                </pic:pic>
              </a:graphicData>
            </a:graphic>
          </wp:inline>
        </w:drawing>
      </w:r>
    </w:p>
    <w:p w14:paraId="55386917" w14:textId="77777777" w:rsidR="002D194D" w:rsidRPr="00276A39" w:rsidRDefault="002D194D" w:rsidP="002D194D">
      <w:r w:rsidRPr="00276A39">
        <w:t>Fichier CSS :</w:t>
      </w:r>
    </w:p>
    <w:p w14:paraId="702472FD" w14:textId="77777777" w:rsidR="002D194D" w:rsidRPr="00276A39" w:rsidRDefault="002D194D" w:rsidP="002D194D">
      <w:r w:rsidRPr="00276A39">
        <w:t>Ajout de la classe export-</w:t>
      </w:r>
      <w:proofErr w:type="spellStart"/>
      <w:r w:rsidRPr="00276A39">
        <w:t>button</w:t>
      </w:r>
      <w:proofErr w:type="spellEnd"/>
      <w:r w:rsidRPr="00276A39">
        <w:t> :</w:t>
      </w:r>
    </w:p>
    <w:p w14:paraId="0EEB44A9" w14:textId="65B325D0" w:rsidR="002D194D" w:rsidRPr="00276A39" w:rsidRDefault="002D194D" w:rsidP="002D194D">
      <w:r w:rsidRPr="00276A39">
        <w:rPr>
          <w:noProof/>
        </w:rPr>
        <w:drawing>
          <wp:inline distT="0" distB="0" distL="0" distR="0" wp14:anchorId="7E7CAC16" wp14:editId="0FE2C0DB">
            <wp:extent cx="1281107" cy="645129"/>
            <wp:effectExtent l="0" t="0" r="0" b="317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623" cy="657475"/>
                    </a:xfrm>
                    <a:prstGeom prst="rect">
                      <a:avLst/>
                    </a:prstGeom>
                  </pic:spPr>
                </pic:pic>
              </a:graphicData>
            </a:graphic>
          </wp:inline>
        </w:drawing>
      </w:r>
    </w:p>
    <w:p w14:paraId="72B5C62F" w14:textId="77777777" w:rsidR="002D194D" w:rsidRPr="00276A39" w:rsidRDefault="002D194D" w:rsidP="002D194D">
      <w:pPr>
        <w:pStyle w:val="Listlevel1"/>
      </w:pPr>
      <w:proofErr w:type="spellStart"/>
      <w:proofErr w:type="gramStart"/>
      <w:r w:rsidRPr="00276A39">
        <w:t>fr.json</w:t>
      </w:r>
      <w:proofErr w:type="spellEnd"/>
      <w:proofErr w:type="gramEnd"/>
    </w:p>
    <w:p w14:paraId="4280DB28" w14:textId="77777777" w:rsidR="002D194D" w:rsidRPr="00276A39" w:rsidRDefault="002D194D" w:rsidP="002D194D">
      <w:r w:rsidRPr="00276A39">
        <w:rPr>
          <w:noProof/>
        </w:rPr>
        <w:drawing>
          <wp:anchor distT="0" distB="0" distL="114300" distR="114300" simplePos="0" relativeHeight="251951104" behindDoc="0" locked="0" layoutInCell="1" allowOverlap="1" wp14:anchorId="090D4497" wp14:editId="5D0CFCB7">
            <wp:simplePos x="0" y="0"/>
            <wp:positionH relativeFrom="column">
              <wp:posOffset>1851430</wp:posOffset>
            </wp:positionH>
            <wp:positionV relativeFrom="paragraph">
              <wp:posOffset>327037</wp:posOffset>
            </wp:positionV>
            <wp:extent cx="777240" cy="521335"/>
            <wp:effectExtent l="0" t="0" r="3810" b="0"/>
            <wp:wrapSquare wrapText="bothSides"/>
            <wp:docPr id="797036801" name="Image 7970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77240" cy="521335"/>
                    </a:xfrm>
                    <a:prstGeom prst="rect">
                      <a:avLst/>
                    </a:prstGeom>
                  </pic:spPr>
                </pic:pic>
              </a:graphicData>
            </a:graphic>
          </wp:anchor>
        </w:drawing>
      </w:r>
      <w:r w:rsidRPr="00276A39">
        <w:t xml:space="preserve">C’est le fichier </w:t>
      </w:r>
      <w:proofErr w:type="spellStart"/>
      <w:r w:rsidRPr="00276A39">
        <w:t>json</w:t>
      </w:r>
      <w:proofErr w:type="spellEnd"/>
      <w:r w:rsidRPr="00276A39">
        <w:t xml:space="preserve"> dans le dossier </w:t>
      </w:r>
      <w:r w:rsidRPr="00276A39">
        <w:rPr>
          <w:b/>
          <w:bCs/>
        </w:rPr>
        <w:t>i18n</w:t>
      </w:r>
      <w:r w:rsidRPr="00276A39">
        <w:t xml:space="preserve"> qu’on se sert pour </w:t>
      </w:r>
      <w:r w:rsidRPr="00CC5F13">
        <w:t>prendre en compte l’internationalisation de l’application</w:t>
      </w:r>
      <w:r w:rsidRPr="00276A39">
        <w:t>. J’ai rajouté la correspondance de la valeur pour « export » correspondant au texte qui s’affiche quand on met la souris dessus.</w:t>
      </w:r>
    </w:p>
    <w:p w14:paraId="64645E87" w14:textId="77777777" w:rsidR="002D194D" w:rsidRPr="00276A39" w:rsidRDefault="002D194D" w:rsidP="002D194D">
      <w:r w:rsidRPr="00276A39">
        <w:rPr>
          <w:noProof/>
        </w:rPr>
        <w:drawing>
          <wp:inline distT="0" distB="0" distL="0" distR="0" wp14:anchorId="5647EA98" wp14:editId="1FFFBB90">
            <wp:extent cx="1393580" cy="108873"/>
            <wp:effectExtent l="0" t="0" r="0" b="571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02502" cy="117383"/>
                    </a:xfrm>
                    <a:prstGeom prst="rect">
                      <a:avLst/>
                    </a:prstGeom>
                  </pic:spPr>
                </pic:pic>
              </a:graphicData>
            </a:graphic>
          </wp:inline>
        </w:drawing>
      </w:r>
    </w:p>
    <w:p w14:paraId="798B4871" w14:textId="77777777" w:rsidR="002D194D" w:rsidRPr="00276A39" w:rsidRDefault="002D194D" w:rsidP="002D194D">
      <w:pPr>
        <w:pStyle w:val="Titre3"/>
      </w:pPr>
      <w:bookmarkStart w:id="56" w:name="_Toc111632677"/>
      <w:r w:rsidRPr="00276A39">
        <w:t>Le Backend</w:t>
      </w:r>
      <w:bookmarkEnd w:id="56"/>
    </w:p>
    <w:p w14:paraId="6F670A5D" w14:textId="77777777" w:rsidR="002D194D" w:rsidRPr="00276A39" w:rsidRDefault="002D194D" w:rsidP="002D194D">
      <w:r w:rsidRPr="000B47C9">
        <w:t xml:space="preserve">On peut voir en dessous un résumé des étapes des interventions sur le </w:t>
      </w:r>
      <w:r>
        <w:t>Backend</w:t>
      </w:r>
      <w:r w:rsidRPr="000B47C9">
        <w:t xml:space="preserve"> :</w:t>
      </w:r>
    </w:p>
    <w:p w14:paraId="5F05809A" w14:textId="77777777" w:rsidR="002D194D" w:rsidRPr="00276A39" w:rsidRDefault="002D194D" w:rsidP="002D194D">
      <w:r w:rsidRPr="00276A39">
        <w:rPr>
          <w:noProof/>
        </w:rPr>
        <mc:AlternateContent>
          <mc:Choice Requires="wps">
            <w:drawing>
              <wp:anchor distT="0" distB="0" distL="114300" distR="114300" simplePos="0" relativeHeight="251952128" behindDoc="1" locked="0" layoutInCell="1" allowOverlap="1" wp14:anchorId="30CB3DD5" wp14:editId="000FE8E7">
                <wp:simplePos x="0" y="0"/>
                <wp:positionH relativeFrom="column">
                  <wp:posOffset>843179</wp:posOffset>
                </wp:positionH>
                <wp:positionV relativeFrom="paragraph">
                  <wp:posOffset>167125</wp:posOffset>
                </wp:positionV>
                <wp:extent cx="4338955" cy="488950"/>
                <wp:effectExtent l="57150" t="38100" r="61595" b="82550"/>
                <wp:wrapTight wrapText="bothSides">
                  <wp:wrapPolygon edited="0">
                    <wp:start x="20200" y="-1683"/>
                    <wp:lineTo x="-285" y="-842"/>
                    <wp:lineTo x="-285" y="17673"/>
                    <wp:lineTo x="20200" y="24405"/>
                    <wp:lineTo x="20674" y="24405"/>
                    <wp:lineTo x="21812" y="13465"/>
                    <wp:lineTo x="21812" y="11782"/>
                    <wp:lineTo x="21243" y="5891"/>
                    <wp:lineTo x="20579" y="-1683"/>
                    <wp:lineTo x="20200" y="-1683"/>
                  </wp:wrapPolygon>
                </wp:wrapTight>
                <wp:docPr id="250" name="Flèche : droite 250"/>
                <wp:cNvGraphicFramePr/>
                <a:graphic xmlns:a="http://schemas.openxmlformats.org/drawingml/2006/main">
                  <a:graphicData uri="http://schemas.microsoft.com/office/word/2010/wordprocessingShape">
                    <wps:wsp>
                      <wps:cNvSpPr/>
                      <wps:spPr>
                        <a:xfrm>
                          <a:off x="0" y="0"/>
                          <a:ext cx="4338955"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1D36A669" w14:textId="77777777" w:rsidR="002D194D" w:rsidRPr="001B373F" w:rsidRDefault="002D194D" w:rsidP="002D194D">
                            <w: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CB3DD5" id="Flèche : droite 250" o:spid="_x0000_s1027" type="#_x0000_t13" style="position:absolute;margin-left:66.4pt;margin-top:13.15pt;width:341.65pt;height:38.5pt;z-index:-25136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" adj="20383" fillcolor="#d8d8d8 [2732]" stroked="f">
                <v:shadow on="t" color="black" opacity="41287f" offset="0,1.5pt"/>
                <v:textbox>
                  <w:txbxContent>
                    <w:p w14:paraId="1D36A669" w14:textId="77777777" w:rsidR="002D194D" w:rsidRPr="001B373F" w:rsidRDefault="002D194D" w:rsidP="002D194D">
                      <w:r>
                        <w:t>Backend</w:t>
                      </w:r>
                    </w:p>
                  </w:txbxContent>
                </v:textbox>
                <w10:wrap type="tight"/>
              </v:shape>
            </w:pict>
          </mc:Fallback>
        </mc:AlternateContent>
      </w:r>
    </w:p>
    <w:p w14:paraId="2A33D0F5" w14:textId="48CB74CD" w:rsidR="002D194D" w:rsidRDefault="002D194D" w:rsidP="00F22A37">
      <w:r w:rsidRPr="00276A39">
        <w:rPr>
          <w:noProof/>
        </w:rPr>
        <w:lastRenderedPageBreak/>
        <w:drawing>
          <wp:anchor distT="0" distB="0" distL="114300" distR="114300" simplePos="0" relativeHeight="251949056" behindDoc="0" locked="0" layoutInCell="1" allowOverlap="1" wp14:anchorId="7D669532" wp14:editId="6376909B">
            <wp:simplePos x="0" y="0"/>
            <wp:positionH relativeFrom="margin">
              <wp:posOffset>-510540</wp:posOffset>
            </wp:positionH>
            <wp:positionV relativeFrom="paragraph">
              <wp:posOffset>328930</wp:posOffset>
            </wp:positionV>
            <wp:extent cx="6949440" cy="3395980"/>
            <wp:effectExtent l="0" t="38100" r="0" b="52070"/>
            <wp:wrapSquare wrapText="bothSides"/>
            <wp:docPr id="236" name="Diagramme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14:sizeRelH relativeFrom="margin">
              <wp14:pctWidth>0</wp14:pctWidth>
            </wp14:sizeRelH>
            <wp14:sizeRelV relativeFrom="margin">
              <wp14:pctHeight>0</wp14:pctHeight>
            </wp14:sizeRelV>
          </wp:anchor>
        </w:drawing>
      </w:r>
    </w:p>
    <w:p w14:paraId="20E40353" w14:textId="12416693" w:rsidR="002D194D" w:rsidRDefault="002D194D" w:rsidP="002D194D">
      <w:pPr>
        <w:pStyle w:val="Listlevel1"/>
        <w:numPr>
          <w:ilvl w:val="0"/>
          <w:numId w:val="0"/>
        </w:numPr>
        <w:ind w:left="227"/>
      </w:pPr>
    </w:p>
    <w:p w14:paraId="7208D085" w14:textId="57346438" w:rsidR="00273FB4" w:rsidRDefault="00273FB4" w:rsidP="002D194D">
      <w:pPr>
        <w:pStyle w:val="Listlevel1"/>
        <w:numPr>
          <w:ilvl w:val="0"/>
          <w:numId w:val="0"/>
        </w:numPr>
        <w:ind w:left="227"/>
      </w:pPr>
    </w:p>
    <w:p w14:paraId="0FF59363" w14:textId="5B23E4AD" w:rsidR="00273FB4" w:rsidRDefault="00273FB4" w:rsidP="002D194D">
      <w:pPr>
        <w:pStyle w:val="Listlevel1"/>
        <w:numPr>
          <w:ilvl w:val="0"/>
          <w:numId w:val="0"/>
        </w:numPr>
        <w:ind w:left="227"/>
      </w:pPr>
    </w:p>
    <w:p w14:paraId="0B08A508" w14:textId="77777777" w:rsidR="00273FB4" w:rsidRDefault="00273FB4" w:rsidP="002D194D">
      <w:pPr>
        <w:pStyle w:val="Listlevel1"/>
        <w:numPr>
          <w:ilvl w:val="0"/>
          <w:numId w:val="0"/>
        </w:numPr>
        <w:ind w:left="227"/>
      </w:pPr>
    </w:p>
    <w:p w14:paraId="66604318" w14:textId="77777777" w:rsidR="002D194D" w:rsidRDefault="002D194D" w:rsidP="002D194D">
      <w:pPr>
        <w:pStyle w:val="Listlevel1"/>
      </w:pPr>
      <w:proofErr w:type="spellStart"/>
      <w:r w:rsidRPr="00276A39">
        <w:t>PlanController</w:t>
      </w:r>
      <w:proofErr w:type="spellEnd"/>
    </w:p>
    <w:p w14:paraId="15FAD58D" w14:textId="77777777" w:rsidR="002D194D" w:rsidRPr="00AF5CB2" w:rsidRDefault="002D194D" w:rsidP="002D194D">
      <w:r>
        <w:t xml:space="preserve">J’ai </w:t>
      </w:r>
      <w:r w:rsidRPr="00F32A50">
        <w:t>commencé par ajouter la méthode</w:t>
      </w:r>
      <w:r>
        <w:t xml:space="preserve"> </w:t>
      </w:r>
      <w:r w:rsidRPr="00AF5CB2">
        <w:rPr>
          <w:color w:val="984806" w:themeColor="accent6" w:themeShade="80"/>
        </w:rPr>
        <w:t xml:space="preserve">exportPlan () </w:t>
      </w:r>
      <w:r>
        <w:t xml:space="preserve">dans le </w:t>
      </w:r>
      <w:r w:rsidRPr="00AF5CB2">
        <w:rPr>
          <w:b/>
          <w:bCs/>
        </w:rPr>
        <w:t>Controller</w:t>
      </w:r>
      <w:r>
        <w:t xml:space="preserve"> qui sera appelé suite à une requête GET à l’Endpoint </w:t>
      </w:r>
      <w:r w:rsidRPr="00FC202C">
        <w:rPr>
          <w:color w:val="0070C0"/>
        </w:rPr>
        <w:t>dispositifs/export</w:t>
      </w:r>
    </w:p>
    <w:p w14:paraId="52DF2FEE" w14:textId="77777777" w:rsidR="002D194D" w:rsidRPr="00AF5CB2" w:rsidRDefault="002D194D" w:rsidP="002D194D">
      <w:pPr>
        <w:pStyle w:val="Listlevel1"/>
        <w:numPr>
          <w:ilvl w:val="0"/>
          <w:numId w:val="0"/>
        </w:numPr>
        <w:ind w:left="227"/>
      </w:pPr>
      <w:r w:rsidRPr="00AF5CB2">
        <w:rPr>
          <w:noProof/>
        </w:rPr>
        <w:drawing>
          <wp:inline distT="0" distB="0" distL="0" distR="0" wp14:anchorId="56967215" wp14:editId="64A37F6C">
            <wp:extent cx="2771775" cy="40681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7817" cy="422380"/>
                    </a:xfrm>
                    <a:prstGeom prst="rect">
                      <a:avLst/>
                    </a:prstGeom>
                  </pic:spPr>
                </pic:pic>
              </a:graphicData>
            </a:graphic>
          </wp:inline>
        </w:drawing>
      </w:r>
    </w:p>
    <w:p w14:paraId="573E8FA8" w14:textId="77777777" w:rsidR="002D194D" w:rsidRDefault="002D194D" w:rsidP="002D194D">
      <w:r w:rsidRPr="00276A39">
        <w:rPr>
          <w:noProof/>
        </w:rPr>
        <w:drawing>
          <wp:inline distT="0" distB="0" distL="0" distR="0" wp14:anchorId="6F5C2C5F" wp14:editId="3E1F260F">
            <wp:extent cx="5834062" cy="97949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4612" cy="982940"/>
                    </a:xfrm>
                    <a:prstGeom prst="rect">
                      <a:avLst/>
                    </a:prstGeom>
                  </pic:spPr>
                </pic:pic>
              </a:graphicData>
            </a:graphic>
          </wp:inline>
        </w:drawing>
      </w:r>
    </w:p>
    <w:p w14:paraId="161A03D7" w14:textId="77777777" w:rsidR="002D194D" w:rsidRPr="00A30A85" w:rsidRDefault="002D194D" w:rsidP="002D194D">
      <w:pPr>
        <w:pStyle w:val="Listlevel1"/>
      </w:pPr>
      <w:proofErr w:type="spellStart"/>
      <w:r>
        <w:t>AppAccessControl</w:t>
      </w:r>
      <w:proofErr w:type="spellEnd"/>
    </w:p>
    <w:p w14:paraId="7F12007B" w14:textId="77777777" w:rsidR="002D194D" w:rsidRPr="00276A39" w:rsidRDefault="002D194D" w:rsidP="002D194D">
      <w:r>
        <w:t>Puis j’ai donné accès à ce Endpoint aux utilisateurs ayant le rôle Admin et faisant une requête GET.</w:t>
      </w:r>
    </w:p>
    <w:p w14:paraId="70A9636B" w14:textId="77777777" w:rsidR="002D194D" w:rsidRDefault="002D194D" w:rsidP="002D194D">
      <w:r w:rsidRPr="00276A39">
        <w:rPr>
          <w:noProof/>
        </w:rPr>
        <w:drawing>
          <wp:inline distT="0" distB="0" distL="0" distR="0" wp14:anchorId="4C03D681" wp14:editId="4A48F086">
            <wp:extent cx="3671600" cy="617973"/>
            <wp:effectExtent l="0" t="0" r="508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8195" cy="634231"/>
                    </a:xfrm>
                    <a:prstGeom prst="rect">
                      <a:avLst/>
                    </a:prstGeom>
                  </pic:spPr>
                </pic:pic>
              </a:graphicData>
            </a:graphic>
          </wp:inline>
        </w:drawing>
      </w:r>
    </w:p>
    <w:p w14:paraId="2D580013" w14:textId="77777777" w:rsidR="002D194D" w:rsidRPr="008F4100" w:rsidRDefault="002D194D" w:rsidP="002D194D">
      <w:pPr>
        <w:pStyle w:val="Listlevel1"/>
      </w:pPr>
      <w:r>
        <w:t xml:space="preserve">PlanService </w:t>
      </w:r>
    </w:p>
    <w:p w14:paraId="2407AAA7" w14:textId="77777777" w:rsidR="002D194D" w:rsidRPr="008F4100" w:rsidRDefault="002D194D" w:rsidP="002D194D">
      <w:r w:rsidRPr="00F32A50">
        <w:t>Ajout de la méthode</w:t>
      </w:r>
      <w:r w:rsidRPr="008F4100">
        <w:t xml:space="preserve"> </w:t>
      </w:r>
      <w:r w:rsidRPr="008F4100">
        <w:rPr>
          <w:color w:val="984806" w:themeColor="accent6" w:themeShade="80"/>
        </w:rPr>
        <w:t xml:space="preserve">findAllPlanForExport () </w:t>
      </w:r>
      <w:r>
        <w:t>dans l’interface</w:t>
      </w:r>
    </w:p>
    <w:p w14:paraId="552A82A9" w14:textId="77777777" w:rsidR="002D194D" w:rsidRDefault="002D194D" w:rsidP="002D194D">
      <w:r w:rsidRPr="008F4100">
        <w:rPr>
          <w:noProof/>
        </w:rPr>
        <w:lastRenderedPageBreak/>
        <w:drawing>
          <wp:inline distT="0" distB="0" distL="0" distR="0" wp14:anchorId="6B402077" wp14:editId="162A62A1">
            <wp:extent cx="2654935" cy="567561"/>
            <wp:effectExtent l="0" t="0" r="0"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77437" cy="572371"/>
                    </a:xfrm>
                    <a:prstGeom prst="rect">
                      <a:avLst/>
                    </a:prstGeom>
                  </pic:spPr>
                </pic:pic>
              </a:graphicData>
            </a:graphic>
          </wp:inline>
        </w:drawing>
      </w:r>
    </w:p>
    <w:p w14:paraId="5AE37DDC" w14:textId="77777777" w:rsidR="002D194D" w:rsidRDefault="002D194D" w:rsidP="002D194D">
      <w:pPr>
        <w:pStyle w:val="Listlevel1"/>
      </w:pPr>
      <w:r w:rsidRPr="00276A39">
        <w:t>PlanServiceImpl</w:t>
      </w:r>
    </w:p>
    <w:p w14:paraId="64605369" w14:textId="77777777" w:rsidR="002D194D" w:rsidRPr="002E7BC3" w:rsidRDefault="002D194D" w:rsidP="002D194D">
      <w:pPr>
        <w:pStyle w:val="Listlevel1"/>
        <w:numPr>
          <w:ilvl w:val="0"/>
          <w:numId w:val="0"/>
        </w:numPr>
        <w:ind w:left="227"/>
        <w:rPr>
          <w:b w:val="0"/>
          <w:bCs w:val="0"/>
          <w:sz w:val="18"/>
          <w:szCs w:val="18"/>
        </w:rPr>
      </w:pPr>
      <w:r w:rsidRPr="00F32A50">
        <w:rPr>
          <w:b w:val="0"/>
          <w:bCs w:val="0"/>
          <w:sz w:val="18"/>
          <w:szCs w:val="18"/>
        </w:rPr>
        <w:t xml:space="preserve">J’implémente la méthode </w:t>
      </w:r>
      <w:r w:rsidRPr="00F32A50">
        <w:rPr>
          <w:b w:val="0"/>
          <w:bCs w:val="0"/>
          <w:color w:val="984806" w:themeColor="accent6" w:themeShade="80"/>
          <w:sz w:val="18"/>
          <w:szCs w:val="18"/>
        </w:rPr>
        <w:t xml:space="preserve">findAllPlanExport () </w:t>
      </w:r>
      <w:r w:rsidRPr="00F32A50">
        <w:rPr>
          <w:b w:val="0"/>
          <w:bCs w:val="0"/>
          <w:sz w:val="18"/>
          <w:szCs w:val="18"/>
        </w:rPr>
        <w:t xml:space="preserve">pour appeler la méthode </w:t>
      </w:r>
      <w:r w:rsidRPr="00F32A50">
        <w:rPr>
          <w:b w:val="0"/>
          <w:bCs w:val="0"/>
          <w:color w:val="984806" w:themeColor="accent6" w:themeShade="80"/>
          <w:sz w:val="18"/>
          <w:szCs w:val="18"/>
        </w:rPr>
        <w:t xml:space="preserve">getAllPlanExport () </w:t>
      </w:r>
      <w:r w:rsidRPr="00F32A50">
        <w:rPr>
          <w:b w:val="0"/>
          <w:bCs w:val="0"/>
          <w:sz w:val="18"/>
          <w:szCs w:val="18"/>
        </w:rPr>
        <w:t>dans la couche repository</w:t>
      </w:r>
      <w:r w:rsidRPr="00276A39">
        <w:br/>
      </w:r>
      <w:r w:rsidRPr="00276A39">
        <w:rPr>
          <w:noProof/>
        </w:rPr>
        <w:drawing>
          <wp:inline distT="0" distB="0" distL="0" distR="0" wp14:anchorId="73167574" wp14:editId="3FA4E178">
            <wp:extent cx="2512087" cy="922542"/>
            <wp:effectExtent l="0" t="0" r="254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1481" cy="925992"/>
                    </a:xfrm>
                    <a:prstGeom prst="rect">
                      <a:avLst/>
                    </a:prstGeom>
                  </pic:spPr>
                </pic:pic>
              </a:graphicData>
            </a:graphic>
          </wp:inline>
        </w:drawing>
      </w:r>
    </w:p>
    <w:p w14:paraId="5E6CD1F6" w14:textId="77777777" w:rsidR="002D194D" w:rsidRDefault="002D194D" w:rsidP="002D194D">
      <w:pPr>
        <w:pStyle w:val="Listlevel1"/>
      </w:pPr>
      <w:r w:rsidRPr="00276A39">
        <w:t>PlanExportInformation</w:t>
      </w:r>
    </w:p>
    <w:p w14:paraId="0FBFBD03" w14:textId="77777777" w:rsidR="002D194D" w:rsidRPr="00EA1F4C" w:rsidRDefault="002D194D" w:rsidP="002D194D">
      <w:pPr>
        <w:pStyle w:val="NormalTextjustify"/>
      </w:pPr>
      <w:r w:rsidRPr="00EA1F4C">
        <w:t xml:space="preserve">C’est une interface que je vais utiliser avec la fonctionnalité de projection de Spring Data : l’interface contenant que des getters </w:t>
      </w:r>
      <w:r>
        <w:t xml:space="preserve">va </w:t>
      </w:r>
      <w:r w:rsidRPr="00EA1F4C">
        <w:t>rec</w:t>
      </w:r>
      <w:r>
        <w:t>evoir</w:t>
      </w:r>
      <w:r w:rsidRPr="00EA1F4C">
        <w:t xml:space="preserve"> le résultat d’une requête </w:t>
      </w:r>
      <w:r>
        <w:t xml:space="preserve">SQL </w:t>
      </w:r>
      <w:r w:rsidRPr="00EA1F4C">
        <w:t>personnalisé</w:t>
      </w:r>
      <w:r>
        <w:t>e</w:t>
      </w:r>
    </w:p>
    <w:p w14:paraId="49C2CC1E" w14:textId="77777777" w:rsidR="002D194D" w:rsidRDefault="002D194D" w:rsidP="002D194D">
      <w:r w:rsidRPr="00276A39">
        <w:rPr>
          <w:noProof/>
        </w:rPr>
        <w:drawing>
          <wp:inline distT="0" distB="0" distL="0" distR="0" wp14:anchorId="336A9C06" wp14:editId="1BF06D72">
            <wp:extent cx="1401745" cy="1053312"/>
            <wp:effectExtent l="0" t="0" r="825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33508" cy="1077180"/>
                    </a:xfrm>
                    <a:prstGeom prst="rect">
                      <a:avLst/>
                    </a:prstGeom>
                  </pic:spPr>
                </pic:pic>
              </a:graphicData>
            </a:graphic>
          </wp:inline>
        </w:drawing>
      </w:r>
    </w:p>
    <w:p w14:paraId="511D854C" w14:textId="77777777" w:rsidR="002D194D" w:rsidRDefault="002D194D" w:rsidP="002D194D"/>
    <w:p w14:paraId="748F8BC0" w14:textId="77777777" w:rsidR="002D194D" w:rsidRDefault="002D194D" w:rsidP="002D194D">
      <w:pPr>
        <w:pStyle w:val="Listlevel1"/>
      </w:pPr>
      <w:r w:rsidRPr="00276A39">
        <w:t>PlanRepository</w:t>
      </w:r>
      <w:r>
        <w:t xml:space="preserve"> </w:t>
      </w:r>
    </w:p>
    <w:p w14:paraId="41F1281B" w14:textId="77777777" w:rsidR="002D194D" w:rsidRDefault="002D194D" w:rsidP="002D194D">
      <w:pPr>
        <w:pStyle w:val="NormalTextjustify"/>
      </w:pPr>
      <w:r>
        <w:t>La méthode récupère le résultat de la vue créé en BDD</w:t>
      </w:r>
      <w:r w:rsidRPr="00276A39">
        <w:br/>
      </w:r>
      <w:r w:rsidRPr="00276A39">
        <w:rPr>
          <w:noProof/>
        </w:rPr>
        <w:drawing>
          <wp:inline distT="0" distB="0" distL="0" distR="0" wp14:anchorId="71A36B07" wp14:editId="254DE9B9">
            <wp:extent cx="1904480" cy="346668"/>
            <wp:effectExtent l="0" t="0" r="635"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15142" cy="366811"/>
                    </a:xfrm>
                    <a:prstGeom prst="rect">
                      <a:avLst/>
                    </a:prstGeom>
                  </pic:spPr>
                </pic:pic>
              </a:graphicData>
            </a:graphic>
          </wp:inline>
        </w:drawing>
      </w:r>
    </w:p>
    <w:p w14:paraId="5B9C6840" w14:textId="77777777" w:rsidR="002D194D" w:rsidRDefault="002D194D" w:rsidP="002D194D">
      <w:pPr>
        <w:pStyle w:val="Listlevel1"/>
      </w:pPr>
      <w:proofErr w:type="spellStart"/>
      <w:proofErr w:type="gramStart"/>
      <w:r>
        <w:t>planExtractView</w:t>
      </w:r>
      <w:proofErr w:type="spellEnd"/>
      <w:proofErr w:type="gramEnd"/>
    </w:p>
    <w:p w14:paraId="1A58544A" w14:textId="77777777" w:rsidR="002D194D" w:rsidRDefault="002D194D" w:rsidP="002D194D">
      <w:r w:rsidRPr="00276A39">
        <w:t xml:space="preserve">Requête de la création de la vue </w:t>
      </w:r>
      <w:proofErr w:type="spellStart"/>
      <w:r w:rsidRPr="005F59DE">
        <w:rPr>
          <w:color w:val="984806" w:themeColor="accent6" w:themeShade="80"/>
        </w:rPr>
        <w:t>planExtractView</w:t>
      </w:r>
      <w:proofErr w:type="spellEnd"/>
      <w:r w:rsidRPr="005F59DE">
        <w:rPr>
          <w:color w:val="984806" w:themeColor="accent6" w:themeShade="80"/>
        </w:rPr>
        <w:t xml:space="preserve"> </w:t>
      </w:r>
      <w:r w:rsidRPr="00276A39">
        <w:t>en Annexe.</w:t>
      </w:r>
    </w:p>
    <w:p w14:paraId="49A66A15" w14:textId="77777777" w:rsidR="002D194D" w:rsidRDefault="002D194D" w:rsidP="002D194D">
      <w:r w:rsidRPr="00017668">
        <w:rPr>
          <w:noProof/>
        </w:rPr>
        <mc:AlternateContent>
          <mc:Choice Requires="wps">
            <w:drawing>
              <wp:anchor distT="45720" distB="45720" distL="114300" distR="114300" simplePos="0" relativeHeight="251956224" behindDoc="0" locked="0" layoutInCell="1" allowOverlap="1" wp14:anchorId="390C338D" wp14:editId="24227DCB">
                <wp:simplePos x="0" y="0"/>
                <wp:positionH relativeFrom="column">
                  <wp:posOffset>-109220</wp:posOffset>
                </wp:positionH>
                <wp:positionV relativeFrom="paragraph">
                  <wp:posOffset>227965</wp:posOffset>
                </wp:positionV>
                <wp:extent cx="5619750" cy="518795"/>
                <wp:effectExtent l="0" t="0" r="1905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518795"/>
                        </a:xfrm>
                        <a:prstGeom prst="rect">
                          <a:avLst/>
                        </a:prstGeom>
                        <a:solidFill>
                          <a:srgbClr val="FFFFFF"/>
                        </a:solidFill>
                        <a:ln w="9525">
                          <a:solidFill>
                            <a:srgbClr val="000000"/>
                          </a:solidFill>
                          <a:miter lim="800000"/>
                          <a:headEnd/>
                          <a:tailEnd/>
                        </a:ln>
                      </wps:spPr>
                      <wps:txbx>
                        <w:txbxContent>
                          <w:p w14:paraId="549AC26A" w14:textId="77777777" w:rsidR="002D194D" w:rsidRDefault="002D194D" w:rsidP="002D194D">
                            <w:r>
                              <w:t xml:space="preserve">Pour l’export de données en CSV, j’ai utilisé </w:t>
                            </w:r>
                            <w:proofErr w:type="spellStart"/>
                            <w:r w:rsidRPr="00C64C9E">
                              <w:rPr>
                                <w:b/>
                                <w:bCs/>
                                <w:color w:val="auto"/>
                              </w:rPr>
                              <w:t>OpenCSV</w:t>
                            </w:r>
                            <w:proofErr w:type="spellEnd"/>
                            <w:r w:rsidRPr="00C64C9E">
                              <w:rPr>
                                <w:color w:val="auto"/>
                              </w:rPr>
                              <w:t xml:space="preserve"> </w:t>
                            </w:r>
                            <w:r>
                              <w:rPr>
                                <w:color w:val="auto"/>
                              </w:rPr>
                              <w:t xml:space="preserve">qui </w:t>
                            </w:r>
                            <w:r w:rsidRPr="00C64C9E">
                              <w:t>est une bibliothèque d’analyse CSV pour Java</w:t>
                            </w:r>
                            <w:r>
                              <w:t xml:space="preserve">. Pour se faire j’ai créé les classes </w:t>
                            </w:r>
                            <w:proofErr w:type="spellStart"/>
                            <w:r w:rsidRPr="00E54C81">
                              <w:rPr>
                                <w:color w:val="984806" w:themeColor="accent6" w:themeShade="80"/>
                              </w:rPr>
                              <w:t>PlanExportDTO</w:t>
                            </w:r>
                            <w:proofErr w:type="spellEnd"/>
                            <w:r w:rsidRPr="00E54C81">
                              <w:rPr>
                                <w:color w:val="984806" w:themeColor="accent6" w:themeShade="80"/>
                              </w:rPr>
                              <w:t xml:space="preserve">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C338D" id="_x0000_t202" coordsize="21600,21600" o:spt="202" path="m,l,21600r21600,l21600,xe">
                <v:stroke joinstyle="miter"/>
                <v:path gradientshapeok="t" o:connecttype="rect"/>
              </v:shapetype>
              <v:shape id="Zone de texte 2" o:spid="_x0000_s1028" type="#_x0000_t202" style="position:absolute;margin-left:-8.6pt;margin-top:17.95pt;width:442.5pt;height:40.8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">
                <v:textbox>
                  <w:txbxContent>
                    <w:p w14:paraId="549AC26A" w14:textId="77777777" w:rsidR="002D194D" w:rsidRDefault="002D194D" w:rsidP="002D194D">
                      <w:r>
                        <w:t xml:space="preserve">Pour l’export de données en CSV, j’ai utilisé </w:t>
                      </w:r>
                      <w:proofErr w:type="spellStart"/>
                      <w:r w:rsidRPr="00C64C9E">
                        <w:rPr>
                          <w:b/>
                          <w:bCs/>
                          <w:color w:val="auto"/>
                        </w:rPr>
                        <w:t>OpenCSV</w:t>
                      </w:r>
                      <w:proofErr w:type="spellEnd"/>
                      <w:r w:rsidRPr="00C64C9E">
                        <w:rPr>
                          <w:color w:val="auto"/>
                        </w:rPr>
                        <w:t xml:space="preserve"> </w:t>
                      </w:r>
                      <w:r>
                        <w:rPr>
                          <w:color w:val="auto"/>
                        </w:rPr>
                        <w:t xml:space="preserve">qui </w:t>
                      </w:r>
                      <w:r w:rsidRPr="00C64C9E">
                        <w:t>est une bibliothèque d’analyse CSV pour Java</w:t>
                      </w:r>
                      <w:r>
                        <w:t xml:space="preserve">. Pour se faire j’ai créé les classes </w:t>
                      </w:r>
                      <w:proofErr w:type="spellStart"/>
                      <w:r w:rsidRPr="00E54C81">
                        <w:rPr>
                          <w:color w:val="984806" w:themeColor="accent6" w:themeShade="80"/>
                        </w:rPr>
                        <w:t>PlanExportDTO</w:t>
                      </w:r>
                      <w:proofErr w:type="spellEnd"/>
                      <w:r w:rsidRPr="00E54C81">
                        <w:rPr>
                          <w:color w:val="984806" w:themeColor="accent6" w:themeShade="80"/>
                        </w:rPr>
                        <w:t xml:space="preserve">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v:textbox>
                <w10:wrap type="square"/>
              </v:shape>
            </w:pict>
          </mc:Fallback>
        </mc:AlternateContent>
      </w:r>
    </w:p>
    <w:p w14:paraId="1040813F" w14:textId="77777777" w:rsidR="002D194D" w:rsidRDefault="002D194D" w:rsidP="002D194D"/>
    <w:p w14:paraId="15AB0AA8" w14:textId="77777777" w:rsidR="002D194D" w:rsidRDefault="002D194D" w:rsidP="002D194D"/>
    <w:p w14:paraId="5DC48E6B" w14:textId="77777777" w:rsidR="002D194D" w:rsidRDefault="002D194D" w:rsidP="002D194D">
      <w:pPr>
        <w:pStyle w:val="Listlevel1"/>
      </w:pPr>
      <w:proofErr w:type="spellStart"/>
      <w:r w:rsidRPr="00276A39">
        <w:t>PlanExportDTO</w:t>
      </w:r>
      <w:proofErr w:type="spellEnd"/>
    </w:p>
    <w:p w14:paraId="58989256" w14:textId="77777777" w:rsidR="002D194D" w:rsidRDefault="002D194D" w:rsidP="002D194D">
      <w:r>
        <w:t>DTO où l’on s</w:t>
      </w:r>
      <w:r w:rsidRPr="00BF31F9">
        <w:t xml:space="preserve">pécifie une liaison entre un numéro de colonne de l'entrée CSV et un </w:t>
      </w:r>
      <w:r>
        <w:t>attribut.</w:t>
      </w:r>
      <w:r w:rsidRPr="00276A39">
        <w:br/>
      </w:r>
      <w:r w:rsidRPr="00276A39">
        <w:rPr>
          <w:noProof/>
        </w:rPr>
        <w:drawing>
          <wp:inline distT="0" distB="0" distL="0" distR="0" wp14:anchorId="5A4098DB" wp14:editId="7B34E7AA">
            <wp:extent cx="2073495" cy="1341455"/>
            <wp:effectExtent l="0" t="0" r="317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00547" cy="1358956"/>
                    </a:xfrm>
                    <a:prstGeom prst="rect">
                      <a:avLst/>
                    </a:prstGeom>
                  </pic:spPr>
                </pic:pic>
              </a:graphicData>
            </a:graphic>
          </wp:inline>
        </w:drawing>
      </w:r>
    </w:p>
    <w:p w14:paraId="7032C38F" w14:textId="77777777" w:rsidR="002D194D" w:rsidRDefault="002D194D" w:rsidP="002D194D">
      <w:pPr>
        <w:pStyle w:val="Listlevel1"/>
      </w:pPr>
      <w:r w:rsidRPr="00276A39">
        <w:lastRenderedPageBreak/>
        <w:t>ExportPlan</w:t>
      </w:r>
    </w:p>
    <w:p w14:paraId="66852861" w14:textId="77777777" w:rsidR="002D194D" w:rsidRDefault="002D194D" w:rsidP="002D194D">
      <w:proofErr w:type="spellStart"/>
      <w:r w:rsidRPr="00897AA8">
        <w:t>MappingStrategy</w:t>
      </w:r>
      <w:proofErr w:type="spellEnd"/>
      <w:r w:rsidRPr="00897AA8">
        <w:t xml:space="preserve"> </w:t>
      </w:r>
      <w:r>
        <w:t xml:space="preserve">pour </w:t>
      </w:r>
      <w:r w:rsidRPr="00897AA8">
        <w:t>mapper les colonnes d</w:t>
      </w:r>
      <w:r>
        <w:t>u</w:t>
      </w:r>
      <w:r w:rsidRPr="00897AA8">
        <w:t xml:space="preserve"> fichier CVS </w:t>
      </w:r>
      <w:r>
        <w:t>avec des</w:t>
      </w:r>
      <w:r w:rsidRPr="00897AA8">
        <w:t xml:space="preserve"> nom</w:t>
      </w:r>
      <w:r>
        <w:t>s</w:t>
      </w:r>
      <w:r w:rsidRPr="00897AA8">
        <w:t xml:space="preserve"> </w:t>
      </w:r>
      <w:r>
        <w:t xml:space="preserve">personnalisés </w:t>
      </w:r>
      <w:r w:rsidRPr="00897AA8">
        <w:t xml:space="preserve">à des </w:t>
      </w:r>
      <w:r>
        <w:t>attributs</w:t>
      </w:r>
      <w:r w:rsidRPr="00897AA8">
        <w:t xml:space="preserve"> d</w:t>
      </w:r>
      <w:r>
        <w:t>u</w:t>
      </w:r>
      <w:r w:rsidRPr="00897AA8">
        <w:t xml:space="preserve"> </w:t>
      </w:r>
      <w:r>
        <w:t>DTO.</w:t>
      </w:r>
      <w:r w:rsidRPr="00276A39">
        <w:br/>
      </w:r>
      <w:r w:rsidRPr="00276A39">
        <w:rPr>
          <w:noProof/>
        </w:rPr>
        <w:drawing>
          <wp:inline distT="0" distB="0" distL="0" distR="0" wp14:anchorId="37A86A5B" wp14:editId="5304F9CD">
            <wp:extent cx="3015669" cy="1853921"/>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30883" cy="1863274"/>
                    </a:xfrm>
                    <a:prstGeom prst="rect">
                      <a:avLst/>
                    </a:prstGeom>
                  </pic:spPr>
                </pic:pic>
              </a:graphicData>
            </a:graphic>
          </wp:inline>
        </w:drawing>
      </w:r>
    </w:p>
    <w:p w14:paraId="1D6AEC94" w14:textId="77777777" w:rsidR="002D194D" w:rsidRDefault="002D194D" w:rsidP="002D194D">
      <w:pPr>
        <w:pStyle w:val="Listlevel1"/>
      </w:pPr>
      <w:proofErr w:type="spellStart"/>
      <w:r>
        <w:t>ExportService</w:t>
      </w:r>
      <w:proofErr w:type="spellEnd"/>
    </w:p>
    <w:p w14:paraId="2A02AD5A" w14:textId="77777777" w:rsidR="002D194D" w:rsidRDefault="002D194D" w:rsidP="002D194D">
      <w:r w:rsidRPr="00276A39">
        <w:rPr>
          <w:noProof/>
        </w:rPr>
        <w:drawing>
          <wp:inline distT="0" distB="0" distL="0" distR="0" wp14:anchorId="00F01806" wp14:editId="15D65CE6">
            <wp:extent cx="6047740" cy="150876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7740" cy="1508760"/>
                    </a:xfrm>
                    <a:prstGeom prst="rect">
                      <a:avLst/>
                    </a:prstGeom>
                  </pic:spPr>
                </pic:pic>
              </a:graphicData>
            </a:graphic>
          </wp:inline>
        </w:drawing>
      </w:r>
    </w:p>
    <w:p w14:paraId="43C12964" w14:textId="77777777" w:rsidR="002D194D" w:rsidRDefault="002D194D" w:rsidP="002D194D">
      <w:pPr>
        <w:pStyle w:val="Listlevel1"/>
      </w:pPr>
      <w:proofErr w:type="spellStart"/>
      <w:r w:rsidRPr="00276A39">
        <w:t>ExportServiceImpl</w:t>
      </w:r>
      <w:proofErr w:type="spellEnd"/>
    </w:p>
    <w:p w14:paraId="645DB70B" w14:textId="77777777" w:rsidR="002D194D" w:rsidRDefault="002D194D" w:rsidP="002D194D">
      <w:r w:rsidRPr="00FD795B">
        <w:rPr>
          <w:noProof/>
        </w:rPr>
        <w:drawing>
          <wp:inline distT="0" distB="0" distL="0" distR="0" wp14:anchorId="5BB6984E" wp14:editId="06FDC8E3">
            <wp:extent cx="2724150" cy="235202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0852" cy="2366445"/>
                    </a:xfrm>
                    <a:prstGeom prst="rect">
                      <a:avLst/>
                    </a:prstGeom>
                  </pic:spPr>
                </pic:pic>
              </a:graphicData>
            </a:graphic>
          </wp:inline>
        </w:drawing>
      </w:r>
    </w:p>
    <w:p w14:paraId="7A441967" w14:textId="77777777" w:rsidR="002D194D" w:rsidRDefault="002D194D" w:rsidP="002D194D">
      <w:r>
        <w:t xml:space="preserve">J’utilise la classe </w:t>
      </w:r>
      <w:proofErr w:type="spellStart"/>
      <w:r w:rsidRPr="00F23357">
        <w:rPr>
          <w:color w:val="984806" w:themeColor="accent6" w:themeShade="80"/>
        </w:rPr>
        <w:t>ModelMapper</w:t>
      </w:r>
      <w:proofErr w:type="spellEnd"/>
      <w:r w:rsidRPr="00F23357">
        <w:rPr>
          <w:color w:val="984806" w:themeColor="accent6" w:themeShade="80"/>
        </w:rPr>
        <w:t xml:space="preserve"> </w:t>
      </w:r>
      <w:r>
        <w:t>pour effectuer</w:t>
      </w:r>
      <w:r w:rsidRPr="00FF7AF8">
        <w:t xml:space="preserve"> le mappage d'objets, charger les définitions de mappage et enregistrer les mappeurs.</w:t>
      </w:r>
    </w:p>
    <w:p w14:paraId="218F80A7" w14:textId="77777777" w:rsidR="002D194D" w:rsidRDefault="002D194D" w:rsidP="002D194D">
      <w:r>
        <w:lastRenderedPageBreak/>
        <w:t xml:space="preserve">Premièrement, j’implémente </w:t>
      </w:r>
      <w:proofErr w:type="spellStart"/>
      <w:r w:rsidRPr="00F23357">
        <w:rPr>
          <w:color w:val="984806" w:themeColor="accent6" w:themeShade="80"/>
        </w:rPr>
        <w:t>convertDate</w:t>
      </w:r>
      <w:proofErr w:type="spellEnd"/>
      <w:r w:rsidRPr="00F23357">
        <w:rPr>
          <w:color w:val="984806" w:themeColor="accent6" w:themeShade="80"/>
        </w:rPr>
        <w:t xml:space="preserve"> </w:t>
      </w:r>
      <w:r>
        <w:t xml:space="preserve">de Type </w:t>
      </w:r>
      <w:r w:rsidRPr="00F23357">
        <w:rPr>
          <w:color w:val="984806" w:themeColor="accent6" w:themeShade="80"/>
        </w:rPr>
        <w:t xml:space="preserve">Converter&lt;&gt; </w:t>
      </w:r>
      <w:r>
        <w:t>qui c</w:t>
      </w:r>
      <w:r w:rsidRPr="00FF7AF8">
        <w:t xml:space="preserve">onvertit les instances du type source </w:t>
      </w:r>
      <w:r w:rsidRPr="00F23357">
        <w:rPr>
          <w:color w:val="984806" w:themeColor="accent6" w:themeShade="80"/>
        </w:rPr>
        <w:t xml:space="preserve">Date </w:t>
      </w:r>
      <w:r w:rsidRPr="00FF7AF8">
        <w:t xml:space="preserve">en instances du type destination </w:t>
      </w:r>
      <w:r w:rsidRPr="00F23357">
        <w:rPr>
          <w:color w:val="984806" w:themeColor="accent6" w:themeShade="80"/>
        </w:rPr>
        <w:t>String</w:t>
      </w:r>
      <w:r>
        <w:t xml:space="preserve"> (vide si pas de </w:t>
      </w:r>
      <w:r w:rsidRPr="00F23357">
        <w:rPr>
          <w:color w:val="984806" w:themeColor="accent6" w:themeShade="80"/>
        </w:rPr>
        <w:t>Date</w:t>
      </w:r>
      <w:r>
        <w:rPr>
          <w:color w:val="984806" w:themeColor="accent6" w:themeShade="80"/>
        </w:rPr>
        <w:t>)</w:t>
      </w:r>
      <w:r w:rsidRPr="00276A39">
        <w:br/>
      </w:r>
      <w:r w:rsidRPr="00826279">
        <w:rPr>
          <w:noProof/>
        </w:rPr>
        <w:drawing>
          <wp:inline distT="0" distB="0" distL="0" distR="0" wp14:anchorId="51104E7B" wp14:editId="799FB05A">
            <wp:extent cx="5333461" cy="1614487"/>
            <wp:effectExtent l="0" t="0" r="635"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7424" cy="1630822"/>
                    </a:xfrm>
                    <a:prstGeom prst="rect">
                      <a:avLst/>
                    </a:prstGeom>
                  </pic:spPr>
                </pic:pic>
              </a:graphicData>
            </a:graphic>
          </wp:inline>
        </w:drawing>
      </w:r>
    </w:p>
    <w:p w14:paraId="19474071" w14:textId="77777777" w:rsidR="002D194D" w:rsidRPr="00276A39" w:rsidRDefault="002D194D" w:rsidP="002D194D">
      <w:r>
        <w:t xml:space="preserve">Puis je configure le </w:t>
      </w:r>
      <w:proofErr w:type="spellStart"/>
      <w:r w:rsidRPr="00125455">
        <w:rPr>
          <w:color w:val="984806" w:themeColor="accent6" w:themeShade="80"/>
        </w:rPr>
        <w:t>modelMapper</w:t>
      </w:r>
      <w:proofErr w:type="spellEnd"/>
      <w:r w:rsidRPr="00125455">
        <w:rPr>
          <w:color w:val="984806" w:themeColor="accent6" w:themeShade="80"/>
        </w:rPr>
        <w:t xml:space="preserve"> </w:t>
      </w:r>
      <w:r>
        <w:t xml:space="preserve">à l’aide de </w:t>
      </w:r>
      <w:proofErr w:type="spellStart"/>
      <w:r w:rsidRPr="00125455">
        <w:rPr>
          <w:color w:val="984806" w:themeColor="accent6" w:themeShade="80"/>
        </w:rPr>
        <w:t>convertDate</w:t>
      </w:r>
      <w:proofErr w:type="spellEnd"/>
      <w:r>
        <w:t xml:space="preserve"> pour qu’il mappe les attributs Date que je souhaite.</w:t>
      </w:r>
    </w:p>
    <w:p w14:paraId="5D7FE440" w14:textId="77777777" w:rsidR="002D194D" w:rsidRDefault="002D194D" w:rsidP="002D194D">
      <w:r w:rsidRPr="00276A39">
        <w:rPr>
          <w:noProof/>
        </w:rPr>
        <w:drawing>
          <wp:inline distT="0" distB="0" distL="0" distR="0" wp14:anchorId="7E3D6D92" wp14:editId="15A16411">
            <wp:extent cx="4090987" cy="3017124"/>
            <wp:effectExtent l="0" t="0" r="508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26204" cy="3043097"/>
                    </a:xfrm>
                    <a:prstGeom prst="rect">
                      <a:avLst/>
                    </a:prstGeom>
                  </pic:spPr>
                </pic:pic>
              </a:graphicData>
            </a:graphic>
          </wp:inline>
        </w:drawing>
      </w:r>
    </w:p>
    <w:p w14:paraId="0E6443BE" w14:textId="77777777" w:rsidR="002D194D" w:rsidRDefault="002D194D" w:rsidP="002D194D">
      <w:r>
        <w:t xml:space="preserve">Et enfin je récupère la liste des dispositifs que je mappe en DTO. Je créé un CSV correspondant grâce </w:t>
      </w:r>
      <w:proofErr w:type="spellStart"/>
      <w:r w:rsidRPr="00C64C9E">
        <w:rPr>
          <w:b/>
          <w:bCs/>
          <w:color w:val="auto"/>
        </w:rPr>
        <w:t>OpenCSV</w:t>
      </w:r>
      <w:proofErr w:type="spellEnd"/>
      <w:r>
        <w:t xml:space="preserve"> en lui donnant un nom et un type et un encodage que j’intègre dans la réponse http. </w:t>
      </w:r>
    </w:p>
    <w:p w14:paraId="3787975B" w14:textId="77777777" w:rsidR="002D194D" w:rsidRDefault="002D194D" w:rsidP="002D194D">
      <w:pPr>
        <w:pStyle w:val="Titre2"/>
      </w:pPr>
      <w:r w:rsidRPr="00276A39">
        <w:t>PR</w:t>
      </w:r>
      <w:r>
        <w:t>5</w:t>
      </w:r>
      <w:r w:rsidRPr="00276A39">
        <w:t xml:space="preserve">: Extraction des </w:t>
      </w:r>
      <w:proofErr w:type="spellStart"/>
      <w:r>
        <w:t>Utilisateurs</w:t>
      </w:r>
      <w:proofErr w:type="spellEnd"/>
    </w:p>
    <w:p w14:paraId="67C654E6" w14:textId="77777777" w:rsidR="002D194D" w:rsidRDefault="002D194D" w:rsidP="002D194D">
      <w:pPr>
        <w:pStyle w:val="Listlevel1"/>
        <w:rPr>
          <w:lang w:val="en-US"/>
        </w:rPr>
      </w:pPr>
      <w:r w:rsidRPr="00824A66">
        <w:rPr>
          <w:noProof/>
        </w:rPr>
        <w:drawing>
          <wp:anchor distT="0" distB="0" distL="114300" distR="114300" simplePos="0" relativeHeight="251957248" behindDoc="1" locked="0" layoutInCell="1" allowOverlap="1" wp14:anchorId="6B88948C" wp14:editId="71B7BDC9">
            <wp:simplePos x="0" y="0"/>
            <wp:positionH relativeFrom="column">
              <wp:posOffset>76200</wp:posOffset>
            </wp:positionH>
            <wp:positionV relativeFrom="paragraph">
              <wp:posOffset>247015</wp:posOffset>
            </wp:positionV>
            <wp:extent cx="1220470" cy="114300"/>
            <wp:effectExtent l="0" t="0" r="0" b="0"/>
            <wp:wrapTight wrapText="bothSides">
              <wp:wrapPolygon edited="0">
                <wp:start x="0" y="0"/>
                <wp:lineTo x="0" y="18000"/>
                <wp:lineTo x="21240" y="18000"/>
                <wp:lineTo x="21240"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20470" cy="114300"/>
                    </a:xfrm>
                    <a:prstGeom prst="rect">
                      <a:avLst/>
                    </a:prstGeom>
                  </pic:spPr>
                </pic:pic>
              </a:graphicData>
            </a:graphic>
          </wp:anchor>
        </w:drawing>
      </w:r>
      <w:r>
        <w:rPr>
          <w:lang w:val="en-US"/>
        </w:rPr>
        <w:t>Index.ts</w:t>
      </w:r>
    </w:p>
    <w:p w14:paraId="3EB3E966" w14:textId="77777777" w:rsidR="002D194D" w:rsidRDefault="002D194D" w:rsidP="002D194D">
      <w:pPr>
        <w:rPr>
          <w:lang w:val="en-US"/>
        </w:rPr>
      </w:pPr>
      <w:r w:rsidRPr="00824A66">
        <w:rPr>
          <w:noProof/>
          <w:lang w:val="en-US"/>
        </w:rPr>
        <w:drawing>
          <wp:anchor distT="0" distB="0" distL="114300" distR="114300" simplePos="0" relativeHeight="251958272" behindDoc="1" locked="0" layoutInCell="1" allowOverlap="1" wp14:anchorId="30F8BCD6" wp14:editId="5171181C">
            <wp:simplePos x="0" y="0"/>
            <wp:positionH relativeFrom="column">
              <wp:posOffset>1270</wp:posOffset>
            </wp:positionH>
            <wp:positionV relativeFrom="paragraph">
              <wp:posOffset>180975</wp:posOffset>
            </wp:positionV>
            <wp:extent cx="1543050" cy="586105"/>
            <wp:effectExtent l="0" t="0" r="0" b="4445"/>
            <wp:wrapTight wrapText="bothSides">
              <wp:wrapPolygon edited="0">
                <wp:start x="0" y="0"/>
                <wp:lineTo x="0" y="21062"/>
                <wp:lineTo x="21333" y="21062"/>
                <wp:lineTo x="21333"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543050" cy="586105"/>
                    </a:xfrm>
                    <a:prstGeom prst="rect">
                      <a:avLst/>
                    </a:prstGeom>
                  </pic:spPr>
                </pic:pic>
              </a:graphicData>
            </a:graphic>
          </wp:anchor>
        </w:drawing>
      </w:r>
    </w:p>
    <w:p w14:paraId="170DD2D6" w14:textId="77777777" w:rsidR="002D194D" w:rsidRDefault="002D194D" w:rsidP="002D194D">
      <w:r>
        <w:t xml:space="preserve">Modification du fichier </w:t>
      </w:r>
      <w:r w:rsidRPr="001469E3">
        <w:rPr>
          <w:bCs/>
          <w:color w:val="984806" w:themeColor="accent6" w:themeShade="80"/>
        </w:rPr>
        <w:t>index.ts</w:t>
      </w:r>
      <w:r w:rsidRPr="001469E3">
        <w:rPr>
          <w:color w:val="984806" w:themeColor="accent6" w:themeShade="80"/>
        </w:rPr>
        <w:t xml:space="preserve"> </w:t>
      </w:r>
      <w:r>
        <w:t xml:space="preserve">pour mettre les informations de la nouvelle carte (label, icone, etc…). C’est le 12em objet </w:t>
      </w:r>
      <w:proofErr w:type="spellStart"/>
      <w:r>
        <w:t>card</w:t>
      </w:r>
      <w:proofErr w:type="spellEnd"/>
      <w:r>
        <w:t xml:space="preserve"> qui se trouve dans le tableau </w:t>
      </w:r>
      <w:proofErr w:type="spellStart"/>
      <w:r w:rsidRPr="001469E3">
        <w:rPr>
          <w:color w:val="984806" w:themeColor="accent6" w:themeShade="80"/>
        </w:rPr>
        <w:t>homePageCards</w:t>
      </w:r>
      <w:proofErr w:type="spellEnd"/>
      <w:r>
        <w:t xml:space="preserve"> </w:t>
      </w:r>
    </w:p>
    <w:p w14:paraId="085E1AFC" w14:textId="77777777" w:rsidR="002D194D" w:rsidRPr="00412C9E" w:rsidRDefault="002D194D" w:rsidP="002D194D"/>
    <w:p w14:paraId="1D3DF4B7" w14:textId="77777777" w:rsidR="002D194D" w:rsidRDefault="002D194D" w:rsidP="002D194D">
      <w:pPr>
        <w:pStyle w:val="Listlevel1"/>
      </w:pPr>
      <w:proofErr w:type="spellStart"/>
      <w:proofErr w:type="gramStart"/>
      <w:r w:rsidRPr="005D39A4">
        <w:t>home.connected</w:t>
      </w:r>
      <w:proofErr w:type="gramEnd"/>
      <w:r w:rsidRPr="005D39A4">
        <w:t>.component</w:t>
      </w:r>
      <w:proofErr w:type="spellEnd"/>
    </w:p>
    <w:p w14:paraId="6CE1C8AD" w14:textId="77777777" w:rsidR="002D194D" w:rsidRDefault="002D194D" w:rsidP="002D194D">
      <w:pPr>
        <w:pStyle w:val="NormalTextjustify"/>
      </w:pPr>
      <w:r>
        <w:rPr>
          <w:noProof/>
        </w:rPr>
        <w:lastRenderedPageBreak/>
        <w:drawing>
          <wp:anchor distT="0" distB="0" distL="114300" distR="114300" simplePos="0" relativeHeight="251959296" behindDoc="1" locked="0" layoutInCell="1" allowOverlap="1" wp14:anchorId="7AB6D71D" wp14:editId="536777C8">
            <wp:simplePos x="0" y="0"/>
            <wp:positionH relativeFrom="column">
              <wp:posOffset>-53975</wp:posOffset>
            </wp:positionH>
            <wp:positionV relativeFrom="paragraph">
              <wp:posOffset>102037</wp:posOffset>
            </wp:positionV>
            <wp:extent cx="2453489" cy="1416872"/>
            <wp:effectExtent l="0" t="0" r="4445" b="0"/>
            <wp:wrapTight wrapText="bothSides">
              <wp:wrapPolygon edited="0">
                <wp:start x="0" y="0"/>
                <wp:lineTo x="0" y="21203"/>
                <wp:lineTo x="21471" y="21203"/>
                <wp:lineTo x="21471"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53489" cy="1416872"/>
                    </a:xfrm>
                    <a:prstGeom prst="rect">
                      <a:avLst/>
                    </a:prstGeom>
                    <a:noFill/>
                    <a:ln>
                      <a:noFill/>
                    </a:ln>
                  </pic:spPr>
                </pic:pic>
              </a:graphicData>
            </a:graphic>
          </wp:anchor>
        </w:drawing>
      </w:r>
      <w:r>
        <w:t xml:space="preserve">Modification de </w:t>
      </w:r>
      <w:proofErr w:type="spellStart"/>
      <w:proofErr w:type="gramStart"/>
      <w:r w:rsidRPr="005D0199">
        <w:rPr>
          <w:bCs/>
          <w:color w:val="984806" w:themeColor="accent6" w:themeShade="80"/>
        </w:rPr>
        <w:t>home.connected</w:t>
      </w:r>
      <w:proofErr w:type="gramEnd"/>
      <w:r w:rsidRPr="005D0199">
        <w:rPr>
          <w:bCs/>
          <w:color w:val="984806" w:themeColor="accent6" w:themeShade="80"/>
        </w:rPr>
        <w:t>.component</w:t>
      </w:r>
      <w:proofErr w:type="spellEnd"/>
      <w:r w:rsidRPr="005D0199">
        <w:rPr>
          <w:color w:val="984806" w:themeColor="accent6" w:themeShade="80"/>
        </w:rPr>
        <w:t xml:space="preserve"> </w:t>
      </w:r>
      <w:r>
        <w:t xml:space="preserve">qui est le composant affiché juste après la connexion de l’utilisateur. Il est composé de plusieurs composant fils </w:t>
      </w:r>
      <w:r w:rsidRPr="005D0199">
        <w:rPr>
          <w:color w:val="984806" w:themeColor="accent6" w:themeShade="80"/>
        </w:rPr>
        <w:t>back-office-</w:t>
      </w:r>
      <w:proofErr w:type="spellStart"/>
      <w:r w:rsidRPr="005D0199">
        <w:rPr>
          <w:color w:val="984806" w:themeColor="accent6" w:themeShade="80"/>
        </w:rPr>
        <w:t>card_menu</w:t>
      </w:r>
      <w:proofErr w:type="spellEnd"/>
    </w:p>
    <w:p w14:paraId="2CDC7788" w14:textId="77777777" w:rsidR="002D194D" w:rsidRDefault="002D194D" w:rsidP="002D194D">
      <w:pPr>
        <w:pStyle w:val="NormalTextjustify"/>
        <w:rPr>
          <w:color w:val="auto"/>
        </w:rPr>
      </w:pPr>
      <w:r>
        <w:rPr>
          <w:noProof/>
        </w:rPr>
        <w:drawing>
          <wp:anchor distT="0" distB="0" distL="114300" distR="114300" simplePos="0" relativeHeight="251960320" behindDoc="1" locked="0" layoutInCell="1" allowOverlap="1" wp14:anchorId="436B246C" wp14:editId="00612B3D">
            <wp:simplePos x="0" y="0"/>
            <wp:positionH relativeFrom="column">
              <wp:posOffset>2981333</wp:posOffset>
            </wp:positionH>
            <wp:positionV relativeFrom="paragraph">
              <wp:posOffset>378460</wp:posOffset>
            </wp:positionV>
            <wp:extent cx="2955957" cy="795954"/>
            <wp:effectExtent l="0" t="0" r="0" b="4445"/>
            <wp:wrapTight wrapText="bothSides">
              <wp:wrapPolygon edited="0">
                <wp:start x="0" y="0"/>
                <wp:lineTo x="0" y="21204"/>
                <wp:lineTo x="21438" y="21204"/>
                <wp:lineTo x="21438"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55957" cy="795954"/>
                    </a:xfrm>
                    <a:prstGeom prst="rect">
                      <a:avLst/>
                    </a:prstGeom>
                    <a:noFill/>
                    <a:ln>
                      <a:noFill/>
                    </a:ln>
                  </pic:spPr>
                </pic:pic>
              </a:graphicData>
            </a:graphic>
          </wp:anchor>
        </w:drawing>
      </w:r>
      <w:r>
        <w:t>On utilise le « </w:t>
      </w:r>
      <w:proofErr w:type="spellStart"/>
      <w:r>
        <w:t>property</w:t>
      </w:r>
      <w:proofErr w:type="spellEnd"/>
      <w:r>
        <w:t xml:space="preserve"> binding » d’Angular pour récupérer le 12em objet de </w:t>
      </w:r>
      <w:proofErr w:type="spellStart"/>
      <w:r w:rsidRPr="0092103F">
        <w:rPr>
          <w:color w:val="984806" w:themeColor="accent6" w:themeShade="80"/>
        </w:rPr>
        <w:t>homePageCards</w:t>
      </w:r>
      <w:proofErr w:type="spellEnd"/>
      <w:r w:rsidRPr="00082712">
        <w:rPr>
          <w:color w:val="auto"/>
        </w:rPr>
        <w:t xml:space="preserve"> et le transmettre au composant fils</w:t>
      </w:r>
    </w:p>
    <w:p w14:paraId="20E2586D" w14:textId="77777777" w:rsidR="002D194D" w:rsidRDefault="002D194D" w:rsidP="002D194D">
      <w:pPr>
        <w:pStyle w:val="NormalTextjustify"/>
        <w:rPr>
          <w:color w:val="auto"/>
        </w:rPr>
      </w:pPr>
    </w:p>
    <w:p w14:paraId="26671408" w14:textId="77777777" w:rsidR="002D194D" w:rsidRDefault="002D194D" w:rsidP="002D194D">
      <w:pPr>
        <w:pStyle w:val="NormalTextjustify"/>
      </w:pPr>
    </w:p>
    <w:p w14:paraId="5B7846DA" w14:textId="77777777" w:rsidR="002D194D" w:rsidRDefault="002D194D" w:rsidP="002D194D">
      <w:pPr>
        <w:pStyle w:val="NormalTextjustify"/>
      </w:pPr>
    </w:p>
    <w:p w14:paraId="30431221" w14:textId="77777777" w:rsidR="002D194D" w:rsidRDefault="002D194D" w:rsidP="002D194D">
      <w:pPr>
        <w:pStyle w:val="Listlevel1"/>
      </w:pPr>
      <w:proofErr w:type="spellStart"/>
      <w:proofErr w:type="gramStart"/>
      <w:r>
        <w:t>card</w:t>
      </w:r>
      <w:proofErr w:type="gramEnd"/>
      <w:r>
        <w:t>-menu_component</w:t>
      </w:r>
      <w:proofErr w:type="spellEnd"/>
    </w:p>
    <w:p w14:paraId="181B5C46" w14:textId="77777777" w:rsidR="002D194D" w:rsidRDefault="002D194D" w:rsidP="002D194D">
      <w:r>
        <w:rPr>
          <w:noProof/>
        </w:rPr>
        <w:drawing>
          <wp:anchor distT="0" distB="0" distL="114300" distR="114300" simplePos="0" relativeHeight="251962368" behindDoc="1" locked="0" layoutInCell="1" allowOverlap="1" wp14:anchorId="2AC47B22" wp14:editId="4EB49521">
            <wp:simplePos x="0" y="0"/>
            <wp:positionH relativeFrom="column">
              <wp:posOffset>2855595</wp:posOffset>
            </wp:positionH>
            <wp:positionV relativeFrom="paragraph">
              <wp:posOffset>844780</wp:posOffset>
            </wp:positionV>
            <wp:extent cx="3652520" cy="1800225"/>
            <wp:effectExtent l="0" t="0" r="5080" b="9525"/>
            <wp:wrapTight wrapText="bothSides">
              <wp:wrapPolygon edited="0">
                <wp:start x="0" y="0"/>
                <wp:lineTo x="0" y="21486"/>
                <wp:lineTo x="21517" y="21486"/>
                <wp:lineTo x="21517" y="0"/>
                <wp:lineTo x="0" y="0"/>
              </wp:wrapPolygon>
            </wp:wrapTight>
            <wp:docPr id="797036832" name="Image 7970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5252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00C9E9AF" wp14:editId="5D16981E">
            <wp:simplePos x="0" y="0"/>
            <wp:positionH relativeFrom="column">
              <wp:posOffset>-55463</wp:posOffset>
            </wp:positionH>
            <wp:positionV relativeFrom="paragraph">
              <wp:posOffset>14090</wp:posOffset>
            </wp:positionV>
            <wp:extent cx="2877933" cy="864606"/>
            <wp:effectExtent l="0" t="0" r="0" b="0"/>
            <wp:wrapTight wrapText="bothSides">
              <wp:wrapPolygon edited="0">
                <wp:start x="0" y="0"/>
                <wp:lineTo x="0" y="20949"/>
                <wp:lineTo x="21447" y="20949"/>
                <wp:lineTo x="21447"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7933" cy="864606"/>
                    </a:xfrm>
                    <a:prstGeom prst="rect">
                      <a:avLst/>
                    </a:prstGeom>
                    <a:noFill/>
                    <a:ln>
                      <a:noFill/>
                    </a:ln>
                  </pic:spPr>
                </pic:pic>
              </a:graphicData>
            </a:graphic>
          </wp:anchor>
        </w:drawing>
      </w:r>
      <w:r>
        <w:t xml:space="preserve">Pour transmettre des données d’un composant père à un fils, </w:t>
      </w:r>
      <w:r w:rsidRPr="00082712">
        <w:t xml:space="preserve">Angular fournit le décorateur </w:t>
      </w:r>
      <w:r w:rsidRPr="00F531E8">
        <w:rPr>
          <w:color w:val="984806" w:themeColor="accent6" w:themeShade="80"/>
        </w:rPr>
        <w:t>@Input</w:t>
      </w:r>
      <w:r w:rsidRPr="00082712">
        <w:t xml:space="preserve">, celui-ci va permettre d’identifier une propriété du composant </w:t>
      </w:r>
      <w:r>
        <w:t>pouvant recevoir la donnée.</w:t>
      </w:r>
    </w:p>
    <w:p w14:paraId="6CAFAC90" w14:textId="77777777" w:rsidR="002D194D" w:rsidRDefault="002D194D" w:rsidP="002D194D">
      <w:pPr>
        <w:pStyle w:val="NormalTextjustify"/>
      </w:pPr>
    </w:p>
    <w:p w14:paraId="2A7C06ED" w14:textId="77777777" w:rsidR="002D194D" w:rsidRPr="00662AA2" w:rsidRDefault="002D194D" w:rsidP="002D194D">
      <w:pPr>
        <w:pStyle w:val="NormalTextjustify"/>
      </w:pPr>
      <w:r>
        <w:t xml:space="preserve">J’ai ajouté un nouveau type de bouton qui s’affiche en testant la variable </w:t>
      </w:r>
      <w:r w:rsidRPr="00662AA2">
        <w:rPr>
          <w:color w:val="984806" w:themeColor="accent6" w:themeShade="80"/>
        </w:rPr>
        <w:t xml:space="preserve">data </w:t>
      </w:r>
      <w:r>
        <w:t xml:space="preserve">avec une directive structure </w:t>
      </w:r>
      <w:r w:rsidRPr="00412C9E">
        <w:rPr>
          <w:color w:val="984806" w:themeColor="accent6" w:themeShade="80"/>
        </w:rPr>
        <w:t>*</w:t>
      </w:r>
      <w:proofErr w:type="spellStart"/>
      <w:r w:rsidRPr="00412C9E">
        <w:rPr>
          <w:color w:val="984806" w:themeColor="accent6" w:themeShade="80"/>
        </w:rPr>
        <w:t>ngif</w:t>
      </w:r>
      <w:proofErr w:type="spellEnd"/>
      <w:r>
        <w:rPr>
          <w:color w:val="984806" w:themeColor="accent6" w:themeShade="80"/>
        </w:rPr>
        <w:t xml:space="preserve"> </w:t>
      </w:r>
      <w:r>
        <w:rPr>
          <w:color w:val="000000" w:themeColor="text1"/>
        </w:rPr>
        <w:t xml:space="preserve">pour afficher le bon type de </w:t>
      </w:r>
      <w:proofErr w:type="spellStart"/>
      <w:r>
        <w:rPr>
          <w:color w:val="000000" w:themeColor="text1"/>
        </w:rPr>
        <w:t>card</w:t>
      </w:r>
      <w:proofErr w:type="spellEnd"/>
      <w:r>
        <w:rPr>
          <w:color w:val="000000" w:themeColor="text1"/>
        </w:rPr>
        <w:t>.</w:t>
      </w:r>
    </w:p>
    <w:p w14:paraId="73227A40" w14:textId="77777777" w:rsidR="002D194D" w:rsidRDefault="002D194D" w:rsidP="002D194D">
      <w:pPr>
        <w:pStyle w:val="NormalTextjustify"/>
      </w:pPr>
    </w:p>
    <w:p w14:paraId="0CB8E662" w14:textId="77777777" w:rsidR="002D194D" w:rsidRDefault="002D194D" w:rsidP="002D194D">
      <w:pPr>
        <w:pStyle w:val="NormalTextjustify"/>
      </w:pPr>
    </w:p>
    <w:p w14:paraId="2C6AFE44" w14:textId="77777777" w:rsidR="002D194D" w:rsidRDefault="002D194D" w:rsidP="002D194D">
      <w:pPr>
        <w:rPr>
          <w:color w:val="000000" w:themeColor="text1"/>
        </w:rPr>
      </w:pPr>
      <w:r>
        <w:t xml:space="preserve">Puis j’ai créé dans le fichier </w:t>
      </w:r>
      <w:proofErr w:type="spellStart"/>
      <w:r>
        <w:t>Typescript</w:t>
      </w:r>
      <w:proofErr w:type="spellEnd"/>
      <w:r>
        <w:t xml:space="preserve"> la méthode </w:t>
      </w:r>
      <w:proofErr w:type="spellStart"/>
      <w:proofErr w:type="gramStart"/>
      <w:r w:rsidRPr="00662AA2">
        <w:rPr>
          <w:color w:val="984806" w:themeColor="accent6" w:themeShade="80"/>
        </w:rPr>
        <w:t>exportUsers</w:t>
      </w:r>
      <w:proofErr w:type="spellEnd"/>
      <w:r w:rsidRPr="00662AA2">
        <w:rPr>
          <w:color w:val="984806" w:themeColor="accent6" w:themeShade="80"/>
        </w:rPr>
        <w:t>(</w:t>
      </w:r>
      <w:proofErr w:type="gramEnd"/>
      <w:r w:rsidRPr="00662AA2">
        <w:rPr>
          <w:color w:val="984806" w:themeColor="accent6" w:themeShade="80"/>
        </w:rPr>
        <w:t>)</w:t>
      </w:r>
      <w:r>
        <w:rPr>
          <w:color w:val="984806" w:themeColor="accent6" w:themeShade="80"/>
        </w:rPr>
        <w:t xml:space="preserve"> </w:t>
      </w:r>
      <w:r w:rsidRPr="00662AA2">
        <w:rPr>
          <w:color w:val="000000" w:themeColor="text1"/>
        </w:rPr>
        <w:t xml:space="preserve">déclenché quand on </w:t>
      </w:r>
      <w:r>
        <w:rPr>
          <w:color w:val="000000" w:themeColor="text1"/>
        </w:rPr>
        <w:t>clique</w:t>
      </w:r>
      <w:r w:rsidRPr="00662AA2">
        <w:rPr>
          <w:color w:val="000000" w:themeColor="text1"/>
        </w:rPr>
        <w:t xml:space="preserve"> sur</w:t>
      </w:r>
      <w:r>
        <w:rPr>
          <w:color w:val="000000" w:themeColor="text1"/>
        </w:rPr>
        <w:t xml:space="preserve"> le bouton. </w:t>
      </w:r>
    </w:p>
    <w:p w14:paraId="1FA9472E" w14:textId="77777777" w:rsidR="002D194D" w:rsidRPr="00662AA2" w:rsidRDefault="002D194D" w:rsidP="002D194D">
      <w:pPr>
        <w:rPr>
          <w:color w:val="000000" w:themeColor="text1"/>
        </w:rPr>
      </w:pPr>
      <w:r>
        <w:rPr>
          <w:color w:val="000000" w:themeColor="text1"/>
        </w:rPr>
        <w:br/>
        <w:t>Je ne vais pas détailler plus car c’est exactement la même chose que pour l’évolution précédente</w:t>
      </w:r>
    </w:p>
    <w:p w14:paraId="1CC02ACE" w14:textId="3C1C6656" w:rsidR="00645906" w:rsidRDefault="00645906" w:rsidP="002D194D">
      <w:pPr>
        <w:rPr>
          <w:rFonts w:ascii="Calibri" w:hAnsi="Calibri"/>
        </w:rPr>
      </w:pPr>
    </w:p>
    <w:p w14:paraId="4F90B004" w14:textId="77777777" w:rsidR="00D469E3" w:rsidRPr="005E3ED5" w:rsidRDefault="00D469E3" w:rsidP="00D90B08">
      <w:pPr>
        <w:spacing w:after="0"/>
        <w:rPr>
          <w:rFonts w:ascii="Calibri" w:hAnsi="Calibri"/>
        </w:rPr>
      </w:pPr>
    </w:p>
    <w:p w14:paraId="1D501BCE" w14:textId="59161B9E" w:rsidR="009E566B" w:rsidRPr="005E3ED5" w:rsidRDefault="009E566B" w:rsidP="00D90B08">
      <w:pPr>
        <w:pStyle w:val="Titre1"/>
        <w:rPr>
          <w:rFonts w:ascii="Calibri" w:hAnsi="Calibri" w:cs="Calibri"/>
          <w:lang w:val="fr-FR"/>
        </w:rPr>
      </w:pPr>
      <w:bookmarkStart w:id="57" w:name="_Toc111668533"/>
      <w:r w:rsidRPr="005E3ED5">
        <w:rPr>
          <w:rFonts w:ascii="Calibri" w:hAnsi="Calibri" w:cs="Calibri"/>
          <w:lang w:val="fr-FR"/>
        </w:rPr>
        <w:t>Tests et validation</w:t>
      </w:r>
      <w:bookmarkEnd w:id="57"/>
    </w:p>
    <w:p w14:paraId="402E7076" w14:textId="6517BE0A" w:rsidR="004259E4" w:rsidRPr="005E3ED5" w:rsidRDefault="004259E4" w:rsidP="00D90B08">
      <w:pPr>
        <w:rPr>
          <w:rFonts w:ascii="Calibri" w:hAnsi="Calibri"/>
        </w:rPr>
      </w:pPr>
    </w:p>
    <w:p w14:paraId="5AE281DD" w14:textId="398FC090" w:rsidR="00F33D97" w:rsidRPr="005E3ED5" w:rsidRDefault="00F33D97" w:rsidP="00D90B08">
      <w:pPr>
        <w:rPr>
          <w:rFonts w:ascii="Calibri" w:hAnsi="Calibri"/>
        </w:rPr>
      </w:pPr>
      <w:r w:rsidRPr="005E3ED5">
        <w:rPr>
          <w:rFonts w:ascii="Calibri" w:hAnsi="Calibri"/>
        </w:rPr>
        <w:t xml:space="preserve">Une fois le développement fini, je vous parlerai dans cette partie </w:t>
      </w:r>
      <w:r w:rsidR="00BB2C50" w:rsidRPr="005E3ED5">
        <w:rPr>
          <w:rFonts w:ascii="Calibri" w:hAnsi="Calibri"/>
        </w:rPr>
        <w:t xml:space="preserve">de </w:t>
      </w:r>
      <w:r w:rsidRPr="005E3ED5">
        <w:rPr>
          <w:rFonts w:ascii="Calibri" w:hAnsi="Calibri"/>
        </w:rPr>
        <w:t xml:space="preserve">la dernière </w:t>
      </w:r>
      <w:r w:rsidR="00CD73F7" w:rsidRPr="005E3ED5">
        <w:rPr>
          <w:rFonts w:ascii="Calibri" w:hAnsi="Calibri"/>
        </w:rPr>
        <w:t>phase</w:t>
      </w:r>
      <w:r w:rsidRPr="005E3ED5">
        <w:rPr>
          <w:rFonts w:ascii="Calibri" w:hAnsi="Calibri"/>
        </w:rPr>
        <w:t xml:space="preserve"> </w:t>
      </w:r>
      <w:r w:rsidR="00CD73F7" w:rsidRPr="005E3ED5">
        <w:rPr>
          <w:rFonts w:ascii="Calibri" w:hAnsi="Calibri"/>
        </w:rPr>
        <w:t>de réalisation des maintenances, les tests et la vérification de la vérification de la qualité</w:t>
      </w:r>
      <w:r w:rsidRPr="005E3ED5">
        <w:rPr>
          <w:rFonts w:ascii="Calibri" w:hAnsi="Calibri"/>
        </w:rPr>
        <w:t>.</w:t>
      </w:r>
    </w:p>
    <w:p w14:paraId="3CA91180" w14:textId="4B1E3E6F" w:rsidR="004259E4" w:rsidRPr="005E3ED5" w:rsidRDefault="004259E4" w:rsidP="00D90B08">
      <w:pPr>
        <w:pStyle w:val="Titre3"/>
        <w:rPr>
          <w:rFonts w:ascii="Calibri" w:hAnsi="Calibri" w:cs="Calibri"/>
        </w:rPr>
      </w:pPr>
      <w:bookmarkStart w:id="58" w:name="_Toc111668534"/>
      <w:r w:rsidRPr="005E3ED5">
        <w:rPr>
          <w:rFonts w:ascii="Calibri" w:hAnsi="Calibri" w:cs="Calibri"/>
        </w:rPr>
        <w:lastRenderedPageBreak/>
        <w:t xml:space="preserve">Cahier de </w:t>
      </w:r>
      <w:r w:rsidRPr="005E3ED5">
        <w:rPr>
          <w:rFonts w:ascii="Calibri" w:hAnsi="Calibri" w:cs="Calibri"/>
          <w:lang w:val="fr-FR"/>
        </w:rPr>
        <w:t>recettes</w:t>
      </w:r>
      <w:bookmarkEnd w:id="58"/>
    </w:p>
    <w:p w14:paraId="624DFE0A" w14:textId="1379E8F1" w:rsidR="00F33D97" w:rsidRPr="005E3ED5" w:rsidRDefault="0038243E" w:rsidP="00D90B08">
      <w:pPr>
        <w:rPr>
          <w:rFonts w:ascii="Calibri" w:hAnsi="Calibri"/>
        </w:rPr>
      </w:pPr>
      <w:bookmarkStart w:id="59" w:name="_Hlk90041663"/>
      <w:r w:rsidRPr="005E3ED5">
        <w:rPr>
          <w:rFonts w:ascii="Calibri" w:hAnsi="Calibri"/>
        </w:rPr>
        <w:t xml:space="preserve">Pour s’assurer que </w:t>
      </w:r>
      <w:r w:rsidR="007E051E" w:rsidRPr="005E3ED5">
        <w:rPr>
          <w:rFonts w:ascii="Calibri" w:hAnsi="Calibri"/>
        </w:rPr>
        <w:t>les modifications effectué</w:t>
      </w:r>
      <w:r w:rsidR="00AC2199" w:rsidRPr="005E3ED5">
        <w:rPr>
          <w:rFonts w:ascii="Calibri" w:hAnsi="Calibri"/>
        </w:rPr>
        <w:t>e</w:t>
      </w:r>
      <w:r w:rsidR="007E051E" w:rsidRPr="005E3ED5">
        <w:rPr>
          <w:rFonts w:ascii="Calibri" w:hAnsi="Calibri"/>
        </w:rPr>
        <w:t>s soi</w:t>
      </w:r>
      <w:r w:rsidR="00AC2199" w:rsidRPr="005E3ED5">
        <w:rPr>
          <w:rFonts w:ascii="Calibri" w:hAnsi="Calibri"/>
        </w:rPr>
        <w:t>en</w:t>
      </w:r>
      <w:r w:rsidR="007E051E" w:rsidRPr="005E3ED5">
        <w:rPr>
          <w:rFonts w:ascii="Calibri" w:hAnsi="Calibri"/>
        </w:rPr>
        <w:t xml:space="preserve">t </w:t>
      </w:r>
      <w:r w:rsidR="002C712C" w:rsidRPr="005E3ED5">
        <w:rPr>
          <w:rFonts w:ascii="Calibri" w:hAnsi="Calibri"/>
        </w:rPr>
        <w:t>maintenables</w:t>
      </w:r>
      <w:r w:rsidRPr="005E3ED5">
        <w:rPr>
          <w:rFonts w:ascii="Calibri" w:hAnsi="Calibri"/>
        </w:rPr>
        <w:t>, fiable</w:t>
      </w:r>
      <w:r w:rsidR="00AC2199" w:rsidRPr="005E3ED5">
        <w:rPr>
          <w:rFonts w:ascii="Calibri" w:hAnsi="Calibri"/>
        </w:rPr>
        <w:t>s</w:t>
      </w:r>
      <w:r w:rsidRPr="005E3ED5">
        <w:rPr>
          <w:rFonts w:ascii="Calibri" w:hAnsi="Calibri"/>
        </w:rPr>
        <w:t xml:space="preserve"> et surtout </w:t>
      </w:r>
      <w:r w:rsidR="00AC2199" w:rsidRPr="005E3ED5">
        <w:rPr>
          <w:rFonts w:ascii="Calibri" w:hAnsi="Calibri"/>
        </w:rPr>
        <w:t>qu’</w:t>
      </w:r>
      <w:r w:rsidRPr="005E3ED5">
        <w:rPr>
          <w:rFonts w:ascii="Calibri" w:hAnsi="Calibri"/>
        </w:rPr>
        <w:t>il</w:t>
      </w:r>
      <w:r w:rsidR="002C712C" w:rsidRPr="005E3ED5">
        <w:rPr>
          <w:rFonts w:ascii="Calibri" w:hAnsi="Calibri"/>
        </w:rPr>
        <w:t>s</w:t>
      </w:r>
      <w:r w:rsidRPr="005E3ED5">
        <w:rPr>
          <w:rFonts w:ascii="Calibri" w:hAnsi="Calibri"/>
        </w:rPr>
        <w:t xml:space="preserve"> correspond</w:t>
      </w:r>
      <w:r w:rsidR="00AC2199" w:rsidRPr="005E3ED5">
        <w:rPr>
          <w:rFonts w:ascii="Calibri" w:hAnsi="Calibri"/>
        </w:rPr>
        <w:t>ent</w:t>
      </w:r>
      <w:r w:rsidRPr="005E3ED5">
        <w:rPr>
          <w:rFonts w:ascii="Calibri" w:hAnsi="Calibri"/>
        </w:rPr>
        <w:t xml:space="preserve"> aux souhaits du client</w:t>
      </w:r>
      <w:bookmarkEnd w:id="59"/>
      <w:r w:rsidRPr="005E3ED5">
        <w:rPr>
          <w:rFonts w:ascii="Calibri" w:hAnsi="Calibri"/>
        </w:rPr>
        <w:t xml:space="preserve">.  </w:t>
      </w:r>
      <w:proofErr w:type="gramStart"/>
      <w:r w:rsidR="00CD73F7" w:rsidRPr="005E3ED5">
        <w:rPr>
          <w:rFonts w:ascii="Calibri" w:hAnsi="Calibri"/>
        </w:rPr>
        <w:t>Dans</w:t>
      </w:r>
      <w:r w:rsidRPr="005E3ED5">
        <w:rPr>
          <w:rFonts w:ascii="Calibri" w:hAnsi="Calibri"/>
        </w:rPr>
        <w:t xml:space="preserve">, </w:t>
      </w:r>
      <w:r w:rsidR="00CD73F7" w:rsidRPr="005E3ED5">
        <w:rPr>
          <w:rFonts w:ascii="Calibri" w:hAnsi="Calibri"/>
        </w:rPr>
        <w:t xml:space="preserve"> j’ai</w:t>
      </w:r>
      <w:proofErr w:type="gramEnd"/>
      <w:r w:rsidR="00CD73F7" w:rsidRPr="005E3ED5">
        <w:rPr>
          <w:rFonts w:ascii="Calibri" w:hAnsi="Calibri"/>
        </w:rPr>
        <w:t xml:space="preserve"> apporté des modifications </w:t>
      </w:r>
      <w:r w:rsidRPr="005E3ED5">
        <w:rPr>
          <w:rFonts w:ascii="Calibri" w:hAnsi="Calibri"/>
        </w:rPr>
        <w:t xml:space="preserve">au cahier de recette </w:t>
      </w:r>
      <w:r w:rsidR="00CD73F7" w:rsidRPr="005E3ED5">
        <w:rPr>
          <w:rFonts w:ascii="Calibri" w:hAnsi="Calibri"/>
        </w:rPr>
        <w:t xml:space="preserve">déjà 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5E3ED5">
          <w:rPr>
            <w:rStyle w:val="Lienhypertexte"/>
            <w:b/>
            <w:bCs/>
            <w:i/>
            <w:iCs/>
            <w:sz w:val="16"/>
            <w:szCs w:val="20"/>
          </w:rPr>
          <w:t>Figure-01_Test </w:t>
        </w:r>
      </w:hyperlink>
      <w:r w:rsidR="003E0628" w:rsidRPr="005E3ED5">
        <w:rPr>
          <w:rFonts w:ascii="Calibri" w:hAnsi="Calibri"/>
          <w:b/>
          <w:bCs/>
          <w:i/>
          <w:iCs/>
          <w:sz w:val="16"/>
          <w:szCs w:val="20"/>
          <w:u w:val="single"/>
        </w:rPr>
        <w:t xml:space="preserve"> </w:t>
      </w:r>
      <w:r w:rsidR="003E0628" w:rsidRPr="005E3ED5">
        <w:rPr>
          <w:rFonts w:ascii="Calibri" w:hAnsi="Calibri"/>
          <w:sz w:val="16"/>
          <w:szCs w:val="20"/>
        </w:rPr>
        <w:t xml:space="preserve">de la page </w:t>
      </w:r>
      <w:r w:rsidR="00310FD9" w:rsidRPr="005E3ED5">
        <w:rPr>
          <w:rFonts w:ascii="Calibri" w:hAnsi="Calibri"/>
          <w:sz w:val="16"/>
          <w:szCs w:val="20"/>
        </w:rPr>
        <w:t>46.</w:t>
      </w:r>
    </w:p>
    <w:p w14:paraId="2C91D2FE" w14:textId="17EE02C7" w:rsidR="004259E4" w:rsidRPr="005E3ED5" w:rsidRDefault="004259E4" w:rsidP="00D90B08">
      <w:pPr>
        <w:pStyle w:val="Titre3"/>
        <w:rPr>
          <w:rFonts w:ascii="Calibri" w:hAnsi="Calibri" w:cs="Calibri"/>
          <w:lang w:val="fr-FR"/>
        </w:rPr>
      </w:pPr>
      <w:bookmarkStart w:id="60" w:name="_Toc111668535"/>
      <w:r w:rsidRPr="005E3ED5">
        <w:rPr>
          <w:rFonts w:ascii="Calibri" w:hAnsi="Calibri" w:cs="Calibri"/>
          <w:lang w:val="fr-FR"/>
        </w:rPr>
        <w:t xml:space="preserve">Vérification de la qualité avec </w:t>
      </w:r>
      <w:proofErr w:type="spellStart"/>
      <w:r w:rsidRPr="005E3ED5">
        <w:rPr>
          <w:rFonts w:ascii="Calibri" w:hAnsi="Calibri" w:cs="Calibri"/>
          <w:lang w:val="fr-FR"/>
        </w:rPr>
        <w:t>SonarQube</w:t>
      </w:r>
      <w:bookmarkEnd w:id="60"/>
      <w:proofErr w:type="spellEnd"/>
    </w:p>
    <w:p w14:paraId="0181031B" w14:textId="3B38D1EE" w:rsidR="00803BB9" w:rsidRPr="005E3ED5" w:rsidRDefault="002C712C" w:rsidP="00D90B08">
      <w:pPr>
        <w:rPr>
          <w:rFonts w:ascii="Calibri" w:hAnsi="Calibri"/>
        </w:rPr>
      </w:pPr>
      <w:r w:rsidRPr="005E3ED5">
        <w:rPr>
          <w:rFonts w:ascii="Calibri" w:hAnsi="Calibri"/>
        </w:rPr>
        <w:t xml:space="preserve">Enfin pour faciliter la maintenance et avoir un code de qualité, le respect des règles et normes du code, la documentation du code, la vérification de la duplication du code et la vérification de la vulnérabilités potentielles, </w:t>
      </w:r>
      <w:r w:rsidR="002C54E4" w:rsidRPr="005E3ED5">
        <w:rPr>
          <w:rFonts w:ascii="Calibri" w:hAnsi="Calibri"/>
        </w:rPr>
        <w:t>etc…</w:t>
      </w:r>
      <w:r w:rsidRPr="005E3ED5">
        <w:rPr>
          <w:rFonts w:ascii="Calibri" w:hAnsi="Calibri"/>
        </w:rPr>
        <w:t xml:space="preserve"> j’ai utilisé un serveur </w:t>
      </w:r>
      <w:proofErr w:type="spellStart"/>
      <w:r w:rsidRPr="005E3ED5">
        <w:rPr>
          <w:rFonts w:ascii="Calibri" w:hAnsi="Calibri"/>
        </w:rPr>
        <w:t>SonarQube</w:t>
      </w:r>
      <w:proofErr w:type="spellEnd"/>
      <w:r w:rsidRPr="005E3ED5">
        <w:rPr>
          <w:rFonts w:ascii="Calibri" w:hAnsi="Calibri"/>
        </w:rPr>
        <w:t xml:space="preserve"> pour scanner le code avant et après la maintenance pour vérifier </w:t>
      </w:r>
      <w:proofErr w:type="gramStart"/>
      <w:r w:rsidRPr="005E3ED5">
        <w:rPr>
          <w:rFonts w:ascii="Calibri" w:hAnsi="Calibri"/>
        </w:rPr>
        <w:t>si il</w:t>
      </w:r>
      <w:proofErr w:type="gramEnd"/>
      <w:r w:rsidRPr="005E3ED5">
        <w:rPr>
          <w:rFonts w:ascii="Calibri" w:hAnsi="Calibri"/>
        </w:rPr>
        <w:t xml:space="preserve"> y a eu des régressions. Le résultat était à la hauteur de mes attentes. </w:t>
      </w:r>
    </w:p>
    <w:p w14:paraId="05B7ECB8" w14:textId="02E045CB" w:rsidR="000947E0" w:rsidRPr="005E3ED5" w:rsidRDefault="000947E0" w:rsidP="00D90B08">
      <w:pPr>
        <w:pStyle w:val="Titre1"/>
        <w:rPr>
          <w:rFonts w:ascii="Calibri" w:hAnsi="Calibri" w:cs="Calibri"/>
          <w:lang w:val="fr-FR"/>
        </w:rPr>
      </w:pPr>
      <w:bookmarkStart w:id="61" w:name="_Toc111668536"/>
      <w:r w:rsidRPr="005E3ED5">
        <w:rPr>
          <w:rFonts w:ascii="Calibri" w:hAnsi="Calibri" w:cs="Calibri"/>
          <w:lang w:val="fr-FR"/>
        </w:rPr>
        <w:t>Bilan du projet</w:t>
      </w:r>
      <w:bookmarkEnd w:id="61"/>
    </w:p>
    <w:p w14:paraId="70E22E1F" w14:textId="77777777" w:rsidR="00650CC3" w:rsidRPr="005E3ED5" w:rsidRDefault="00650CC3" w:rsidP="00D90B08">
      <w:pPr>
        <w:rPr>
          <w:rFonts w:ascii="Calibri" w:hAnsi="Calibri"/>
        </w:rPr>
      </w:pPr>
    </w:p>
    <w:p w14:paraId="5D9E4CC1" w14:textId="049789D9" w:rsidR="008A315B" w:rsidRPr="005E3ED5" w:rsidRDefault="00650CC3" w:rsidP="00D90B08">
      <w:pPr>
        <w:rPr>
          <w:rFonts w:ascii="Calibri" w:hAnsi="Calibri"/>
        </w:rPr>
      </w:pPr>
      <w:bookmarkStart w:id="62" w:name="_Hlk90043293"/>
      <w:r w:rsidRPr="005E3ED5">
        <w:rPr>
          <w:rFonts w:ascii="Calibri" w:hAnsi="Calibri"/>
        </w:rPr>
        <w:t xml:space="preserve">Globalement les objectifs fixés </w:t>
      </w:r>
      <w:r w:rsidR="00423FD5" w:rsidRPr="005E3ED5">
        <w:rPr>
          <w:rFonts w:ascii="Calibri" w:hAnsi="Calibri"/>
        </w:rPr>
        <w:t xml:space="preserve">dans leur ensemble </w:t>
      </w:r>
      <w:r w:rsidRPr="005E3ED5">
        <w:rPr>
          <w:rFonts w:ascii="Calibri" w:hAnsi="Calibri"/>
        </w:rPr>
        <w:t xml:space="preserve">ont été </w:t>
      </w:r>
      <w:r w:rsidR="003C4EDD" w:rsidRPr="005E3ED5">
        <w:rPr>
          <w:rFonts w:ascii="Calibri" w:hAnsi="Calibri"/>
        </w:rPr>
        <w:t>atteints, même</w:t>
      </w:r>
      <w:r w:rsidR="00423FD5" w:rsidRPr="005E3ED5">
        <w:rPr>
          <w:rFonts w:ascii="Calibri" w:hAnsi="Calibri"/>
        </w:rPr>
        <w:t xml:space="preserve"> </w:t>
      </w:r>
      <w:r w:rsidR="0040009B" w:rsidRPr="005E3ED5">
        <w:rPr>
          <w:rFonts w:ascii="Calibri" w:hAnsi="Calibri"/>
        </w:rPr>
        <w:t>s’il</w:t>
      </w:r>
      <w:r w:rsidR="00423FD5" w:rsidRPr="005E3ED5">
        <w:rPr>
          <w:rFonts w:ascii="Calibri" w:hAnsi="Calibri"/>
        </w:rPr>
        <w:t xml:space="preserve"> reste encore une partie des maintenances évolutives qui ne sont pas développées</w:t>
      </w:r>
      <w:r w:rsidR="00533739" w:rsidRPr="005E3ED5">
        <w:rPr>
          <w:rFonts w:ascii="Calibri" w:hAnsi="Calibri"/>
        </w:rPr>
        <w:t xml:space="preserve"> ou développées partiellement</w:t>
      </w:r>
      <w:r w:rsidR="00423FD5" w:rsidRPr="005E3ED5">
        <w:rPr>
          <w:rFonts w:ascii="Calibri" w:hAnsi="Calibri"/>
        </w:rPr>
        <w:t xml:space="preserve"> faute de clarifications des </w:t>
      </w:r>
      <w:r w:rsidR="00533739" w:rsidRPr="005E3ED5">
        <w:rPr>
          <w:rFonts w:ascii="Calibri" w:hAnsi="Calibri"/>
        </w:rPr>
        <w:t>besoins de la part du client. Les responsables attendent à ce jour un retour de la part de ce dernier.</w:t>
      </w:r>
    </w:p>
    <w:p w14:paraId="7D97EFF5" w14:textId="1586B027" w:rsidR="00650CC3" w:rsidRPr="005E3ED5" w:rsidRDefault="00841F9A" w:rsidP="00D90B08">
      <w:pPr>
        <w:rPr>
          <w:rFonts w:ascii="Calibri" w:hAnsi="Calibri"/>
        </w:rPr>
      </w:pPr>
      <w:r w:rsidRPr="005E3ED5">
        <w:rPr>
          <w:rFonts w:ascii="Calibri" w:hAnsi="Calibri"/>
        </w:rPr>
        <w:t xml:space="preserve">Après la fin du développement, j’ai envoyé la version 2.0.0 de BDCFOU pour qu’elle soit testée. </w:t>
      </w:r>
      <w:r w:rsidR="00650CC3" w:rsidRPr="005E3ED5">
        <w:rPr>
          <w:rFonts w:ascii="Calibri" w:hAnsi="Calibri"/>
        </w:rPr>
        <w:t xml:space="preserve">Les tâches demandées ont été faite et l’application </w:t>
      </w:r>
      <w:r w:rsidR="00533739" w:rsidRPr="005E3ED5">
        <w:rPr>
          <w:rFonts w:ascii="Calibri" w:hAnsi="Calibri"/>
        </w:rPr>
        <w:t>est livrée et tourne</w:t>
      </w:r>
      <w:r w:rsidR="00650CC3" w:rsidRPr="005E3ED5">
        <w:rPr>
          <w:rFonts w:ascii="Calibri" w:hAnsi="Calibri"/>
        </w:rPr>
        <w:t xml:space="preserve"> en préproduction.</w:t>
      </w:r>
    </w:p>
    <w:p w14:paraId="01F69400" w14:textId="42227767" w:rsidR="00841F9A" w:rsidRPr="005E3ED5" w:rsidRDefault="00533739" w:rsidP="00D90B08">
      <w:pPr>
        <w:rPr>
          <w:rFonts w:ascii="Calibri" w:hAnsi="Calibri"/>
        </w:rPr>
      </w:pPr>
      <w:r w:rsidRPr="005E3ED5">
        <w:rPr>
          <w:rFonts w:ascii="Calibri" w:hAnsi="Calibri"/>
        </w:rPr>
        <w:t>Au terme de ce stage, j’ai réussi à prendre en main les différentes technologies du périmètre pour la réalisation du projet, même si au départ ça m’avait demandé plus d’investissement.</w:t>
      </w:r>
    </w:p>
    <w:p w14:paraId="562064D8" w14:textId="30949422" w:rsidR="009E566B" w:rsidRPr="005E3ED5" w:rsidRDefault="009E566B" w:rsidP="00D90B08">
      <w:pPr>
        <w:pStyle w:val="Titre1"/>
        <w:rPr>
          <w:rFonts w:ascii="Calibri" w:hAnsi="Calibri" w:cs="Calibri"/>
          <w:lang w:val="fr-FR"/>
        </w:rPr>
      </w:pPr>
      <w:bookmarkStart w:id="63" w:name="_Toc111668537"/>
      <w:bookmarkEnd w:id="62"/>
      <w:r w:rsidRPr="005E3ED5">
        <w:rPr>
          <w:rFonts w:ascii="Calibri" w:hAnsi="Calibri" w:cs="Calibri"/>
          <w:lang w:val="fr-FR"/>
        </w:rPr>
        <w:t>Bilan</w:t>
      </w:r>
      <w:r w:rsidR="00650CC3" w:rsidRPr="005E3ED5">
        <w:rPr>
          <w:rFonts w:ascii="Calibri" w:hAnsi="Calibri" w:cs="Calibri"/>
          <w:lang w:val="fr-FR"/>
        </w:rPr>
        <w:t xml:space="preserve"> personnel</w:t>
      </w:r>
      <w:r w:rsidRPr="005E3ED5">
        <w:rPr>
          <w:rFonts w:ascii="Calibri" w:hAnsi="Calibri" w:cs="Calibri"/>
          <w:lang w:val="fr-FR"/>
        </w:rPr>
        <w:t xml:space="preserve"> et perspectives</w:t>
      </w:r>
      <w:bookmarkEnd w:id="63"/>
      <w:r w:rsidRPr="005E3ED5">
        <w:rPr>
          <w:rFonts w:ascii="Calibri" w:hAnsi="Calibri" w:cs="Calibri"/>
          <w:lang w:val="fr-FR"/>
        </w:rPr>
        <w:t xml:space="preserve"> </w:t>
      </w:r>
    </w:p>
    <w:p w14:paraId="1420359C" w14:textId="77777777" w:rsidR="00803BB9" w:rsidRPr="005E3ED5" w:rsidRDefault="00803BB9" w:rsidP="00D90B08">
      <w:pPr>
        <w:rPr>
          <w:rFonts w:ascii="Calibri" w:hAnsi="Calibri"/>
        </w:rPr>
      </w:pPr>
    </w:p>
    <w:p w14:paraId="37506D09" w14:textId="6720CA20" w:rsidR="004F76A3" w:rsidRPr="005E3ED5" w:rsidRDefault="004F76A3" w:rsidP="00D90B08">
      <w:pPr>
        <w:rPr>
          <w:rFonts w:ascii="Calibri" w:hAnsi="Calibri"/>
        </w:rPr>
      </w:pPr>
      <w:r w:rsidRPr="005E3ED5">
        <w:rPr>
          <w:rFonts w:ascii="Calibri" w:hAnsi="Calibri"/>
        </w:rPr>
        <w:t>Les 3 mois que j’ai passé en stage au sein d’</w:t>
      </w:r>
      <w:proofErr w:type="spellStart"/>
      <w:r w:rsidRPr="005E3ED5">
        <w:rPr>
          <w:rFonts w:ascii="Calibri" w:hAnsi="Calibri"/>
        </w:rPr>
        <w:t>Inetum</w:t>
      </w:r>
      <w:proofErr w:type="spellEnd"/>
      <w:r w:rsidRPr="005E3ED5">
        <w:rPr>
          <w:rFonts w:ascii="Calibri" w:hAnsi="Calibri"/>
        </w:rPr>
        <w:t xml:space="preserve"> se sont écoulés rapidement de mon point de vue. </w:t>
      </w:r>
      <w:r w:rsidR="000C5515" w:rsidRPr="005E3ED5">
        <w:rPr>
          <w:rFonts w:ascii="Calibri" w:hAnsi="Calibri"/>
        </w:rPr>
        <w:t xml:space="preserve">J’ai particulièrement apprécié la collaboration et l’esprit de groupe qui y régnait dans ce service. Je suis satisfait d’avoir </w:t>
      </w:r>
      <w:r w:rsidR="00601B24" w:rsidRPr="005E3ED5">
        <w:rPr>
          <w:rFonts w:ascii="Calibri" w:hAnsi="Calibri"/>
        </w:rPr>
        <w:t>mené</w:t>
      </w:r>
      <w:r w:rsidR="000C5515" w:rsidRPr="005E3ED5">
        <w:rPr>
          <w:rFonts w:ascii="Calibri" w:hAnsi="Calibri"/>
        </w:rPr>
        <w:t xml:space="preserve"> à bien les tâches qui m’ont été confiées.</w:t>
      </w:r>
    </w:p>
    <w:p w14:paraId="7A803E1D" w14:textId="524E35FE" w:rsidR="00D97FF2" w:rsidRPr="005E3ED5" w:rsidRDefault="000C5515" w:rsidP="00D90B08">
      <w:pPr>
        <w:rPr>
          <w:rFonts w:ascii="Calibri" w:hAnsi="Calibri"/>
        </w:rPr>
      </w:pPr>
      <w:r w:rsidRPr="005E3ED5">
        <w:rPr>
          <w:rFonts w:ascii="Calibri" w:hAnsi="Calibri"/>
        </w:rPr>
        <w:t>Cette première expérience m’a permis de mobiliser l’ensemble des compétence acquises durant ma formation,</w:t>
      </w:r>
      <w:r w:rsidR="00D97FF2" w:rsidRPr="005E3ED5">
        <w:rPr>
          <w:rFonts w:ascii="Calibri" w:hAnsi="Calibri"/>
        </w:rPr>
        <w:t xml:space="preserve"> de les approfondir,</w:t>
      </w:r>
      <w:r w:rsidRPr="005E3ED5">
        <w:rPr>
          <w:rFonts w:ascii="Calibri" w:hAnsi="Calibri"/>
        </w:rPr>
        <w:t xml:space="preserve"> de gagner en autonomie, d’élargir mes compétences en abordant </w:t>
      </w:r>
      <w:r w:rsidR="00D97FF2" w:rsidRPr="005E3ED5">
        <w:rPr>
          <w:rFonts w:ascii="Calibri" w:hAnsi="Calibri"/>
        </w:rPr>
        <w:t>des technologies</w:t>
      </w:r>
      <w:r w:rsidRPr="005E3ED5">
        <w:rPr>
          <w:rFonts w:ascii="Calibri" w:hAnsi="Calibri"/>
        </w:rPr>
        <w:t xml:space="preserve"> telles que GWT ou langage Unix. </w:t>
      </w:r>
    </w:p>
    <w:p w14:paraId="2005C0F7" w14:textId="757E3406" w:rsidR="00D97FF2" w:rsidRPr="005E3ED5" w:rsidRDefault="00D97FF2" w:rsidP="00D90B08">
      <w:pPr>
        <w:rPr>
          <w:rFonts w:ascii="Calibri" w:hAnsi="Calibri"/>
        </w:rPr>
      </w:pPr>
      <w:r w:rsidRPr="005E3ED5">
        <w:rPr>
          <w:rFonts w:ascii="Calibri" w:hAnsi="Calibri"/>
        </w:rPr>
        <w:t>Cette expérience m’</w:t>
      </w:r>
      <w:r w:rsidR="00533739" w:rsidRPr="005E3ED5">
        <w:rPr>
          <w:rFonts w:ascii="Calibri" w:hAnsi="Calibri"/>
        </w:rPr>
        <w:t xml:space="preserve">a </w:t>
      </w:r>
      <w:r w:rsidRPr="005E3ED5">
        <w:rPr>
          <w:rFonts w:ascii="Calibri" w:hAnsi="Calibri"/>
        </w:rPr>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5E3ED5">
        <w:rPr>
          <w:rFonts w:ascii="Calibri" w:hAnsi="Calibri"/>
        </w:rPr>
        <w:t xml:space="preserve">qui ont enrichi ma vision de ce milieu et ma posture. </w:t>
      </w:r>
    </w:p>
    <w:p w14:paraId="773BADB6" w14:textId="4CC7799B" w:rsidR="00803BB9" w:rsidRPr="005E3ED5" w:rsidRDefault="00E619D8" w:rsidP="00D90B08">
      <w:pPr>
        <w:rPr>
          <w:rFonts w:ascii="Calibri" w:hAnsi="Calibri"/>
        </w:rPr>
      </w:pPr>
      <w:r w:rsidRPr="005E3ED5">
        <w:rPr>
          <w:rFonts w:ascii="Calibri" w:hAnsi="Calibri"/>
        </w:rPr>
        <w:t xml:space="preserve">Enfin, elle s’est soldée par un retour positif de mon stage et </w:t>
      </w:r>
      <w:r w:rsidR="00A35CDA" w:rsidRPr="005E3ED5">
        <w:rPr>
          <w:rFonts w:ascii="Calibri" w:hAnsi="Calibri"/>
        </w:rPr>
        <w:t xml:space="preserve">une </w:t>
      </w:r>
      <w:r w:rsidRPr="005E3ED5">
        <w:rPr>
          <w:rFonts w:ascii="Calibri" w:hAnsi="Calibri"/>
        </w:rPr>
        <w:t xml:space="preserve">proposition de CDI que j’ai accepté. </w:t>
      </w:r>
      <w:r w:rsidR="00D97FF2" w:rsidRPr="005E3ED5">
        <w:rPr>
          <w:rFonts w:ascii="Calibri" w:hAnsi="Calibri"/>
        </w:rPr>
        <w:t xml:space="preserve">C’est donc confiant que j’aborde </w:t>
      </w:r>
      <w:r w:rsidRPr="005E3ED5">
        <w:rPr>
          <w:rFonts w:ascii="Calibri" w:hAnsi="Calibri"/>
        </w:rPr>
        <w:t xml:space="preserve">la suite </w:t>
      </w:r>
      <w:r w:rsidR="00533739" w:rsidRPr="005E3ED5">
        <w:rPr>
          <w:rFonts w:ascii="Calibri" w:hAnsi="Calibri"/>
        </w:rPr>
        <w:t>pour</w:t>
      </w:r>
      <w:r w:rsidRPr="005E3ED5">
        <w:rPr>
          <w:rFonts w:ascii="Calibri" w:hAnsi="Calibri"/>
        </w:rPr>
        <w:t xml:space="preserve"> progress</w:t>
      </w:r>
      <w:r w:rsidR="00533739" w:rsidRPr="005E3ED5">
        <w:rPr>
          <w:rFonts w:ascii="Calibri" w:hAnsi="Calibri"/>
        </w:rPr>
        <w:t>er</w:t>
      </w:r>
      <w:r w:rsidRPr="005E3ED5">
        <w:rPr>
          <w:rFonts w:ascii="Calibri" w:hAnsi="Calibri"/>
        </w:rPr>
        <w:t xml:space="preserve"> jusqu’à l’autonomie complète.</w:t>
      </w:r>
    </w:p>
    <w:p w14:paraId="0F8A3976" w14:textId="1ABE61BF" w:rsidR="003F3118" w:rsidRPr="005E3ED5" w:rsidRDefault="003F3118" w:rsidP="00D90B08">
      <w:pPr>
        <w:pStyle w:val="Titre1"/>
        <w:rPr>
          <w:rFonts w:ascii="Calibri" w:hAnsi="Calibri" w:cs="Calibri"/>
          <w:lang w:val="fr-FR"/>
        </w:rPr>
      </w:pPr>
      <w:bookmarkStart w:id="64" w:name="_Toc111668538"/>
      <w:r w:rsidRPr="005E3ED5">
        <w:rPr>
          <w:rFonts w:ascii="Calibri" w:hAnsi="Calibri" w:cs="Calibri"/>
          <w:lang w:val="fr-FR"/>
        </w:rPr>
        <w:lastRenderedPageBreak/>
        <w:t>Annexes</w:t>
      </w:r>
      <w:bookmarkEnd w:id="64"/>
    </w:p>
    <w:p w14:paraId="3F221047" w14:textId="77777777" w:rsidR="0029397A" w:rsidRPr="0029397A" w:rsidRDefault="0029397A" w:rsidP="0029397A">
      <w:pPr>
        <w:pStyle w:val="Titre2"/>
        <w:rPr>
          <w:rFonts w:ascii="Calibri" w:hAnsi="Calibri" w:cs="Calibri"/>
          <w:lang w:val="fr-FR"/>
        </w:rPr>
      </w:pPr>
      <w:bookmarkStart w:id="65" w:name="_Qualité_avec_SonarQube"/>
      <w:bookmarkStart w:id="66" w:name="_Toc111632684"/>
      <w:bookmarkStart w:id="67" w:name="_Toc111668539"/>
      <w:bookmarkEnd w:id="65"/>
      <w:r w:rsidRPr="0029397A">
        <w:rPr>
          <w:rFonts w:ascii="Calibri" w:hAnsi="Calibri" w:cs="Calibri"/>
          <w:lang w:val="fr-FR"/>
        </w:rPr>
        <w:t>Résolution des tickets incidents pour CARL</w:t>
      </w:r>
      <w:bookmarkEnd w:id="66"/>
      <w:bookmarkEnd w:id="67"/>
    </w:p>
    <w:p w14:paraId="18D74073" w14:textId="77777777" w:rsidR="0029397A" w:rsidRPr="0029397A" w:rsidRDefault="0029397A" w:rsidP="0029397A">
      <w:pPr>
        <w:pStyle w:val="Titre3"/>
        <w:rPr>
          <w:rFonts w:ascii="Calibri" w:hAnsi="Calibri" w:cs="Calibri"/>
        </w:rPr>
      </w:pPr>
      <w:bookmarkStart w:id="68" w:name="_Cahier_de_recette"/>
      <w:bookmarkStart w:id="69" w:name="_Toc111632685"/>
      <w:bookmarkStart w:id="70" w:name="_Toc111668540"/>
      <w:bookmarkEnd w:id="68"/>
      <w:proofErr w:type="spellStart"/>
      <w:r w:rsidRPr="0029397A">
        <w:rPr>
          <w:rFonts w:ascii="Calibri" w:hAnsi="Calibri" w:cs="Calibri"/>
        </w:rPr>
        <w:t>Requetes</w:t>
      </w:r>
      <w:proofErr w:type="spellEnd"/>
      <w:r w:rsidRPr="0029397A">
        <w:rPr>
          <w:rFonts w:ascii="Calibri" w:hAnsi="Calibri" w:cs="Calibri"/>
        </w:rPr>
        <w:t xml:space="preserve"> SQL</w:t>
      </w:r>
      <w:bookmarkEnd w:id="69"/>
      <w:bookmarkEnd w:id="70"/>
    </w:p>
    <w:p w14:paraId="7F5D427C" w14:textId="1D7ACA2B" w:rsidR="002B0006" w:rsidRPr="0040009B" w:rsidRDefault="0029397A" w:rsidP="00D90B08">
      <w:pPr>
        <w:rPr>
          <w:rFonts w:ascii="Calibri" w:hAnsi="Calibri"/>
          <w:lang w:val="en-US"/>
        </w:rPr>
      </w:pPr>
      <w:r w:rsidRPr="00165FCD">
        <w:rPr>
          <w:noProof/>
        </w:rPr>
        <w:drawing>
          <wp:inline distT="0" distB="0" distL="0" distR="0" wp14:anchorId="0AAA829B" wp14:editId="2AC2A73E">
            <wp:extent cx="6047740" cy="4538423"/>
            <wp:effectExtent l="0" t="0" r="0" b="0"/>
            <wp:docPr id="797036830" name="Image 79703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47740" cy="4538423"/>
                    </a:xfrm>
                    <a:prstGeom prst="rect">
                      <a:avLst/>
                    </a:prstGeom>
                  </pic:spPr>
                </pic:pic>
              </a:graphicData>
            </a:graphic>
          </wp:inline>
        </w:drawing>
      </w:r>
    </w:p>
    <w:p w14:paraId="36496D98" w14:textId="6BAE0050" w:rsidR="00B10F95" w:rsidRPr="005E3ED5" w:rsidRDefault="00814856" w:rsidP="00D90B08">
      <w:pPr>
        <w:pStyle w:val="Titre2"/>
        <w:rPr>
          <w:rFonts w:ascii="Calibri" w:hAnsi="Calibri" w:cs="Calibri"/>
          <w:lang w:val="fr-FR"/>
        </w:rPr>
      </w:pPr>
      <w:bookmarkStart w:id="71" w:name="_Images_Base_de"/>
      <w:bookmarkStart w:id="72" w:name="_Toc89947923"/>
      <w:bookmarkStart w:id="73" w:name="_Toc90050163"/>
      <w:bookmarkStart w:id="74" w:name="_Toc111668541"/>
      <w:bookmarkEnd w:id="71"/>
      <w:r w:rsidRPr="005E3ED5">
        <w:rPr>
          <w:rFonts w:ascii="Calibri" w:hAnsi="Calibri" w:cs="Calibri"/>
          <w:lang w:val="fr-FR"/>
        </w:rPr>
        <w:lastRenderedPageBreak/>
        <w:t>Images Base de données</w:t>
      </w:r>
      <w:bookmarkEnd w:id="72"/>
      <w:bookmarkEnd w:id="73"/>
      <w:bookmarkEnd w:id="74"/>
    </w:p>
    <w:p w14:paraId="0CACC96A" w14:textId="1319121F" w:rsidR="00262DD0" w:rsidRPr="005E3ED5" w:rsidRDefault="00397EC3" w:rsidP="00D90B08">
      <w:pPr>
        <w:pStyle w:val="Titre3"/>
        <w:rPr>
          <w:rFonts w:ascii="Calibri" w:hAnsi="Calibri" w:cs="Calibri"/>
          <w:lang w:val="fr-FR"/>
        </w:rPr>
      </w:pPr>
      <w:bookmarkStart w:id="75" w:name="_Toc89947924"/>
      <w:bookmarkStart w:id="76" w:name="_Toc90050164"/>
      <w:bookmarkStart w:id="77" w:name="_Toc111668542"/>
      <w:r w:rsidRPr="005E3ED5">
        <w:rPr>
          <w:rFonts w:ascii="Calibri" w:hAnsi="Calibri" w:cs="Calibri"/>
          <w:lang w:val="fr-FR"/>
        </w:rPr>
        <w:t>Dictionnaire des données</w:t>
      </w:r>
      <w:bookmarkEnd w:id="75"/>
      <w:bookmarkEnd w:id="76"/>
      <w:bookmarkEnd w:id="77"/>
    </w:p>
    <w:p w14:paraId="30C3F7C9" w14:textId="62178448" w:rsidR="00663E83" w:rsidRPr="005E3ED5" w:rsidRDefault="004C117B" w:rsidP="00D90B08">
      <w:pPr>
        <w:rPr>
          <w:rFonts w:ascii="Calibri" w:hAnsi="Calibri"/>
        </w:rPr>
      </w:pPr>
      <w:r w:rsidRPr="005E3ED5">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5E3ED5" w:rsidRDefault="00663E83" w:rsidP="00D90B08">
      <w:pPr>
        <w:rPr>
          <w:rFonts w:ascii="Calibri" w:hAnsi="Calibri"/>
        </w:rPr>
      </w:pPr>
    </w:p>
    <w:p w14:paraId="7EC3D231" w14:textId="77777777" w:rsidR="00397EC3" w:rsidRDefault="00397EC3" w:rsidP="000E3B8B">
      <w:pPr>
        <w:pStyle w:val="Listlevel4"/>
        <w:numPr>
          <w:ilvl w:val="0"/>
          <w:numId w:val="0"/>
        </w:numPr>
        <w:ind w:left="907" w:hanging="227"/>
        <w:rPr>
          <w:rFonts w:ascii="Calibri" w:hAnsi="Calibri"/>
        </w:rPr>
      </w:pPr>
    </w:p>
    <w:p w14:paraId="4091F1FA" w14:textId="77777777" w:rsidR="000E3B8B" w:rsidRDefault="000E3B8B" w:rsidP="000E3B8B">
      <w:pPr>
        <w:pStyle w:val="Listlevel4"/>
        <w:numPr>
          <w:ilvl w:val="0"/>
          <w:numId w:val="0"/>
        </w:numPr>
        <w:ind w:left="907" w:hanging="227"/>
        <w:rPr>
          <w:rFonts w:ascii="Calibri" w:hAnsi="Calibri"/>
        </w:rPr>
      </w:pPr>
    </w:p>
    <w:p w14:paraId="35CD62B0" w14:textId="77777777" w:rsidR="000E3B8B" w:rsidRDefault="000E3B8B" w:rsidP="000E3B8B">
      <w:pPr>
        <w:pStyle w:val="Listlevel4"/>
        <w:numPr>
          <w:ilvl w:val="0"/>
          <w:numId w:val="0"/>
        </w:numPr>
        <w:ind w:left="907" w:hanging="227"/>
        <w:rPr>
          <w:rFonts w:ascii="Calibri" w:hAnsi="Calibri"/>
        </w:rPr>
      </w:pPr>
    </w:p>
    <w:p w14:paraId="45D029BF" w14:textId="77777777" w:rsidR="000E3B8B" w:rsidRDefault="000E3B8B" w:rsidP="000E3B8B">
      <w:pPr>
        <w:pStyle w:val="Listlevel4"/>
        <w:numPr>
          <w:ilvl w:val="0"/>
          <w:numId w:val="0"/>
        </w:numPr>
        <w:ind w:left="907" w:hanging="227"/>
        <w:rPr>
          <w:rFonts w:ascii="Calibri" w:hAnsi="Calibri"/>
        </w:rPr>
      </w:pPr>
    </w:p>
    <w:p w14:paraId="3442463B" w14:textId="77777777" w:rsidR="000E3B8B" w:rsidRDefault="000E3B8B" w:rsidP="000E3B8B">
      <w:pPr>
        <w:pStyle w:val="Listlevel4"/>
        <w:numPr>
          <w:ilvl w:val="0"/>
          <w:numId w:val="0"/>
        </w:numPr>
        <w:ind w:left="907" w:hanging="227"/>
        <w:rPr>
          <w:rFonts w:ascii="Calibri" w:hAnsi="Calibri"/>
        </w:rPr>
      </w:pPr>
    </w:p>
    <w:p w14:paraId="56F8F480" w14:textId="77777777" w:rsidR="000E3B8B" w:rsidRDefault="000E3B8B" w:rsidP="000E3B8B">
      <w:pPr>
        <w:pStyle w:val="Listlevel4"/>
        <w:numPr>
          <w:ilvl w:val="0"/>
          <w:numId w:val="0"/>
        </w:numPr>
        <w:ind w:left="907" w:hanging="227"/>
        <w:rPr>
          <w:rFonts w:ascii="Calibri" w:hAnsi="Calibri"/>
        </w:rPr>
      </w:pPr>
    </w:p>
    <w:p w14:paraId="5BC43208" w14:textId="77777777" w:rsidR="000E3B8B" w:rsidRDefault="000E3B8B" w:rsidP="000E3B8B">
      <w:pPr>
        <w:pStyle w:val="Listlevel4"/>
        <w:numPr>
          <w:ilvl w:val="0"/>
          <w:numId w:val="0"/>
        </w:numPr>
        <w:ind w:left="907" w:hanging="227"/>
        <w:rPr>
          <w:rFonts w:ascii="Calibri" w:hAnsi="Calibri"/>
        </w:rPr>
      </w:pPr>
    </w:p>
    <w:p w14:paraId="394BCBB2" w14:textId="77777777" w:rsidR="000E3B8B" w:rsidRDefault="000E3B8B" w:rsidP="000E3B8B">
      <w:pPr>
        <w:pStyle w:val="Listlevel4"/>
        <w:numPr>
          <w:ilvl w:val="0"/>
          <w:numId w:val="0"/>
        </w:numPr>
        <w:ind w:left="907" w:hanging="227"/>
        <w:rPr>
          <w:rFonts w:ascii="Calibri" w:hAnsi="Calibri"/>
        </w:rPr>
      </w:pPr>
    </w:p>
    <w:p w14:paraId="3DE0AA9A" w14:textId="77777777" w:rsidR="000E3B8B" w:rsidRDefault="000E3B8B" w:rsidP="000E3B8B">
      <w:pPr>
        <w:pStyle w:val="Listlevel4"/>
        <w:numPr>
          <w:ilvl w:val="0"/>
          <w:numId w:val="0"/>
        </w:numPr>
        <w:ind w:left="907" w:hanging="227"/>
        <w:rPr>
          <w:rFonts w:ascii="Calibri" w:hAnsi="Calibri"/>
        </w:rPr>
      </w:pPr>
    </w:p>
    <w:p w14:paraId="16B7B366" w14:textId="77777777" w:rsidR="000E3B8B" w:rsidRDefault="000E3B8B" w:rsidP="000E3B8B">
      <w:pPr>
        <w:pStyle w:val="Listlevel4"/>
        <w:numPr>
          <w:ilvl w:val="0"/>
          <w:numId w:val="0"/>
        </w:numPr>
        <w:ind w:left="907" w:hanging="227"/>
        <w:rPr>
          <w:rFonts w:ascii="Calibri" w:hAnsi="Calibri"/>
        </w:rPr>
      </w:pPr>
    </w:p>
    <w:p w14:paraId="20B12C14" w14:textId="77777777" w:rsidR="000E3B8B" w:rsidRDefault="000E3B8B" w:rsidP="000E3B8B">
      <w:pPr>
        <w:pStyle w:val="Listlevel4"/>
        <w:numPr>
          <w:ilvl w:val="0"/>
          <w:numId w:val="0"/>
        </w:numPr>
        <w:ind w:left="907" w:hanging="227"/>
        <w:rPr>
          <w:rFonts w:ascii="Calibri" w:hAnsi="Calibri"/>
        </w:rPr>
      </w:pPr>
    </w:p>
    <w:p w14:paraId="11423C4D" w14:textId="77777777" w:rsidR="000E3B8B" w:rsidRDefault="000E3B8B" w:rsidP="000E3B8B">
      <w:pPr>
        <w:pStyle w:val="Listlevel4"/>
        <w:numPr>
          <w:ilvl w:val="0"/>
          <w:numId w:val="0"/>
        </w:numPr>
        <w:ind w:left="907" w:hanging="227"/>
        <w:rPr>
          <w:rFonts w:ascii="Calibri" w:hAnsi="Calibri"/>
        </w:rPr>
      </w:pPr>
    </w:p>
    <w:p w14:paraId="4535BC35" w14:textId="12885AA3" w:rsidR="000E3B8B" w:rsidRDefault="000E3B8B" w:rsidP="000E3B8B">
      <w:pPr>
        <w:pStyle w:val="Listlevel4"/>
        <w:numPr>
          <w:ilvl w:val="0"/>
          <w:numId w:val="0"/>
        </w:numPr>
        <w:ind w:left="907" w:hanging="227"/>
        <w:rPr>
          <w:rFonts w:ascii="Calibri" w:hAnsi="Calibri"/>
        </w:rPr>
      </w:pPr>
      <w:r w:rsidRPr="005E3ED5">
        <w:rPr>
          <w:rFonts w:ascii="Calibri" w:hAnsi="Calibri"/>
          <w:noProof/>
        </w:rPr>
        <w:lastRenderedPageBreak/>
        <mc:AlternateContent>
          <mc:Choice Requires="wps">
            <w:drawing>
              <wp:anchor distT="0" distB="0" distL="114300" distR="114300" simplePos="0" relativeHeight="251943936" behindDoc="0" locked="0" layoutInCell="1" allowOverlap="1" wp14:anchorId="1409EA4C" wp14:editId="0F10E8A9">
                <wp:simplePos x="0" y="0"/>
                <wp:positionH relativeFrom="column">
                  <wp:posOffset>1325601</wp:posOffset>
                </wp:positionH>
                <wp:positionV relativeFrom="paragraph">
                  <wp:posOffset>-64062</wp:posOffset>
                </wp:positionV>
                <wp:extent cx="3694599" cy="317132"/>
                <wp:effectExtent l="0" t="0" r="0" b="6985"/>
                <wp:wrapNone/>
                <wp:docPr id="19" name="Rectangle 19"/>
                <wp:cNvGraphicFramePr/>
                <a:graphic xmlns:a="http://schemas.openxmlformats.org/drawingml/2006/main">
                  <a:graphicData uri="http://schemas.microsoft.com/office/word/2010/wordprocessingShape">
                    <wps:wsp>
                      <wps:cNvSpPr/>
                      <wps:spPr>
                        <a:xfrm>
                          <a:off x="0" y="0"/>
                          <a:ext cx="3694599" cy="3171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9EA4C" id="Rectangle 19" o:spid="_x0000_s1029" style="position:absolute;left:0;text-align:left;margin-left:104.4pt;margin-top:-5.05pt;width:290.9pt;height:2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" filled="f" stroked="f">
                <v:textbo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v:textbox>
              </v:rect>
            </w:pict>
          </mc:Fallback>
        </mc:AlternateContent>
      </w:r>
    </w:p>
    <w:p w14:paraId="4BEE25B9" w14:textId="77777777" w:rsidR="000E3B8B" w:rsidRDefault="000E3B8B" w:rsidP="000E3B8B">
      <w:pPr>
        <w:pStyle w:val="Listlevel4"/>
        <w:numPr>
          <w:ilvl w:val="0"/>
          <w:numId w:val="0"/>
        </w:numPr>
        <w:ind w:left="907" w:hanging="227"/>
        <w:rPr>
          <w:rFonts w:ascii="Calibri" w:hAnsi="Calibri"/>
        </w:rPr>
      </w:pPr>
    </w:p>
    <w:p w14:paraId="2B133F8E" w14:textId="00F72111" w:rsidR="000E3B8B" w:rsidRPr="005E3ED5" w:rsidRDefault="000E3B8B" w:rsidP="000E3B8B">
      <w:pPr>
        <w:pStyle w:val="Listlevel4"/>
        <w:numPr>
          <w:ilvl w:val="0"/>
          <w:numId w:val="0"/>
        </w:numPr>
        <w:ind w:left="907" w:hanging="227"/>
        <w:rPr>
          <w:rFonts w:ascii="Calibri" w:hAnsi="Calibri"/>
        </w:rPr>
        <w:sectPr w:rsidR="000E3B8B" w:rsidRPr="005E3ED5" w:rsidSect="00EC1683">
          <w:headerReference w:type="default" r:id="rId127"/>
          <w:footerReference w:type="default" r:id="rId128"/>
          <w:headerReference w:type="first" r:id="rId129"/>
          <w:footerReference w:type="first" r:id="rId130"/>
          <w:pgSz w:w="11906" w:h="16838" w:code="9"/>
          <w:pgMar w:top="1191" w:right="1191" w:bottom="1191" w:left="1191" w:header="720" w:footer="680" w:gutter="0"/>
          <w:pgNumType w:start="0"/>
          <w:cols w:space="720"/>
          <w:docGrid w:linePitch="360"/>
        </w:sectPr>
      </w:pPr>
      <w:r w:rsidRPr="000E3B8B">
        <w:rPr>
          <w:rFonts w:ascii="Calibri" w:hAnsi="Calibri"/>
          <w:noProof/>
        </w:rPr>
        <w:drawing>
          <wp:inline distT="0" distB="0" distL="0" distR="0" wp14:anchorId="23BC2C8B" wp14:editId="02E5B45B">
            <wp:extent cx="8319558" cy="5378000"/>
            <wp:effectExtent l="381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rot="5400000">
                      <a:off x="0" y="0"/>
                      <a:ext cx="8348751" cy="5396872"/>
                    </a:xfrm>
                    <a:prstGeom prst="rect">
                      <a:avLst/>
                    </a:prstGeom>
                  </pic:spPr>
                </pic:pic>
              </a:graphicData>
            </a:graphic>
          </wp:inline>
        </w:drawing>
      </w:r>
    </w:p>
    <w:p w14:paraId="08BCCE57" w14:textId="05671604" w:rsidR="006C4588" w:rsidRPr="005E3ED5" w:rsidRDefault="006D5B9B" w:rsidP="007626B4">
      <w:pPr>
        <w:pStyle w:val="Listlevel2"/>
        <w:rPr>
          <w:rFonts w:ascii="Calibri" w:hAnsi="Calibri"/>
        </w:rPr>
      </w:pPr>
      <w:r w:rsidRPr="005E3ED5">
        <w:rPr>
          <w:rFonts w:ascii="Calibri" w:hAnsi="Calibri"/>
          <w:noProof/>
        </w:rPr>
        <w:lastRenderedPageBreak/>
        <w:drawing>
          <wp:anchor distT="0" distB="0" distL="114300" distR="114300" simplePos="0" relativeHeight="251918336" behindDoc="1" locked="0" layoutInCell="1" allowOverlap="1" wp14:anchorId="312E5FCD" wp14:editId="5439C5AD">
            <wp:simplePos x="0" y="0"/>
            <wp:positionH relativeFrom="column">
              <wp:posOffset>2124710</wp:posOffset>
            </wp:positionH>
            <wp:positionV relativeFrom="paragraph">
              <wp:posOffset>857250</wp:posOffset>
            </wp:positionV>
            <wp:extent cx="6093460" cy="4378960"/>
            <wp:effectExtent l="0" t="0" r="2540" b="2540"/>
            <wp:wrapTight wrapText="bothSides">
              <wp:wrapPolygon edited="0">
                <wp:start x="0" y="21600"/>
                <wp:lineTo x="21541" y="21600"/>
                <wp:lineTo x="21541" y="81"/>
                <wp:lineTo x="0" y="81"/>
                <wp:lineTo x="0" y="2160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rot="5400000">
                      <a:off x="0" y="0"/>
                      <a:ext cx="6093460" cy="4378960"/>
                    </a:xfrm>
                    <a:prstGeom prst="rect">
                      <a:avLst/>
                    </a:prstGeom>
                  </pic:spPr>
                </pic:pic>
              </a:graphicData>
            </a:graphic>
            <wp14:sizeRelH relativeFrom="margin">
              <wp14:pctWidth>0</wp14:pctWidth>
            </wp14:sizeRelH>
            <wp14:sizeRelV relativeFrom="margin">
              <wp14:pctHeight>0</wp14:pctHeight>
            </wp14:sizeRelV>
          </wp:anchor>
        </w:drawing>
      </w:r>
      <w:r w:rsidR="00397EC3" w:rsidRPr="005E3ED5">
        <w:rPr>
          <w:rFonts w:ascii="Calibri" w:hAnsi="Calibri"/>
        </w:rPr>
        <w:t>Modèle logique des données</w:t>
      </w:r>
    </w:p>
    <w:p w14:paraId="2C4F9CAE" w14:textId="081AA109" w:rsidR="005233EA" w:rsidRPr="005E3ED5" w:rsidRDefault="00AD479E" w:rsidP="004C117B">
      <w:pPr>
        <w:pStyle w:val="Listlevel2"/>
        <w:numPr>
          <w:ilvl w:val="0"/>
          <w:numId w:val="0"/>
        </w:numPr>
        <w:ind w:left="454"/>
        <w:rPr>
          <w:rFonts w:ascii="Calibri" w:hAnsi="Calibri"/>
          <w:noProof/>
          <w:szCs w:val="18"/>
        </w:rPr>
      </w:pPr>
      <w:bookmarkStart w:id="78" w:name="_Conception_1"/>
      <w:bookmarkEnd w:id="78"/>
      <w:r w:rsidRPr="005E3ED5">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3C15E11D">
                <wp:simplePos x="0" y="0"/>
                <wp:positionH relativeFrom="column">
                  <wp:posOffset>4923652</wp:posOffset>
                </wp:positionH>
                <wp:positionV relativeFrom="paragraph">
                  <wp:posOffset>6088062</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30" style="position:absolute;left:0;text-align:left;margin-left:387.7pt;margin-top:479.3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e9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5E3ED5">
        <w:rPr>
          <w:rFonts w:ascii="Calibri" w:hAnsi="Calibri"/>
          <w:noProof/>
          <w:szCs w:val="18"/>
        </w:rPr>
        <w:t xml:space="preserve"> </w:t>
      </w:r>
      <w:r w:rsidRPr="005E3ED5">
        <w:rPr>
          <w:rFonts w:ascii="Calibri" w:hAnsi="Calibri"/>
          <w:noProof/>
          <w:szCs w:val="18"/>
        </w:rPr>
        <w:drawing>
          <wp:inline distT="0" distB="0" distL="0" distR="0" wp14:anchorId="3902851D" wp14:editId="41E221FD">
            <wp:extent cx="6030000" cy="8632800"/>
            <wp:effectExtent l="0" t="5715" r="3175" b="3175"/>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6030000" cy="8632800"/>
                    </a:xfrm>
                    <a:prstGeom prst="rect">
                      <a:avLst/>
                    </a:prstGeom>
                    <a:noFill/>
                    <a:ln>
                      <a:noFill/>
                    </a:ln>
                  </pic:spPr>
                </pic:pic>
              </a:graphicData>
            </a:graphic>
          </wp:inline>
        </w:drawing>
      </w:r>
    </w:p>
    <w:p w14:paraId="295CE2F6" w14:textId="77777777" w:rsidR="007626B4" w:rsidRPr="005E3ED5" w:rsidRDefault="007626B4" w:rsidP="004C117B">
      <w:pPr>
        <w:pStyle w:val="Listlevel2"/>
        <w:numPr>
          <w:ilvl w:val="0"/>
          <w:numId w:val="0"/>
        </w:numPr>
        <w:ind w:left="454"/>
        <w:rPr>
          <w:rFonts w:ascii="Calibri" w:hAnsi="Calibri"/>
          <w:noProof/>
          <w:szCs w:val="18"/>
        </w:rPr>
      </w:pPr>
    </w:p>
    <w:p w14:paraId="04C2D636" w14:textId="77777777" w:rsidR="007626B4" w:rsidRPr="005E3ED5" w:rsidRDefault="007626B4" w:rsidP="004C117B">
      <w:pPr>
        <w:pStyle w:val="Listlevel2"/>
        <w:numPr>
          <w:ilvl w:val="0"/>
          <w:numId w:val="0"/>
        </w:numPr>
        <w:ind w:left="454"/>
        <w:rPr>
          <w:rFonts w:ascii="Calibri" w:hAnsi="Calibri"/>
          <w:noProof/>
          <w:szCs w:val="18"/>
        </w:rPr>
      </w:pPr>
    </w:p>
    <w:p w14:paraId="4581BD5C" w14:textId="2D47F582" w:rsidR="007626B4" w:rsidRPr="005E3ED5" w:rsidRDefault="00EC7B49" w:rsidP="004C117B">
      <w:pPr>
        <w:pStyle w:val="Listlevel2"/>
        <w:numPr>
          <w:ilvl w:val="0"/>
          <w:numId w:val="0"/>
        </w:numPr>
        <w:ind w:left="454"/>
        <w:rPr>
          <w:rFonts w:ascii="Calibri" w:hAnsi="Calibri"/>
          <w:noProof/>
          <w:szCs w:val="18"/>
        </w:rPr>
      </w:pPr>
      <w:r w:rsidRPr="005E3ED5">
        <w:rPr>
          <w:rFonts w:ascii="Calibri" w:hAnsi="Calibri"/>
          <w:noProof/>
        </w:rPr>
        <mc:AlternateContent>
          <mc:Choice Requires="wps">
            <w:drawing>
              <wp:anchor distT="0" distB="0" distL="114300" distR="114300" simplePos="0" relativeHeight="251927552" behindDoc="0" locked="0" layoutInCell="1" allowOverlap="1" wp14:anchorId="1A862F85" wp14:editId="21934AC1">
                <wp:simplePos x="0" y="0"/>
                <wp:positionH relativeFrom="column">
                  <wp:posOffset>422031</wp:posOffset>
                </wp:positionH>
                <wp:positionV relativeFrom="paragraph">
                  <wp:posOffset>115752</wp:posOffset>
                </wp:positionV>
                <wp:extent cx="3271755" cy="242569"/>
                <wp:effectExtent l="0" t="0" r="0" b="0"/>
                <wp:wrapNone/>
                <wp:docPr id="28" name="Rectangle 28"/>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fichier </w:t>
                            </w:r>
                            <w:proofErr w:type="spellStart"/>
                            <w:proofErr w:type="gramStart"/>
                            <w:r>
                              <w:rPr>
                                <w:i/>
                                <w:iCs/>
                                <w:sz w:val="16"/>
                                <w:szCs w:val="20"/>
                              </w:rPr>
                              <w:t>fr.json</w:t>
                            </w:r>
                            <w:proofErr w:type="spellEnd"/>
                            <w:proofErr w:type="gramEnd"/>
                            <w:r>
                              <w:rPr>
                                <w:i/>
                                <w:iCs/>
                                <w:sz w:val="16"/>
                                <w:szCs w:val="20"/>
                              </w:rPr>
                              <w:t xml:space="preserve"> du Front-Entreprise</w:t>
                            </w:r>
                          </w:p>
                          <w:p w14:paraId="32447C37" w14:textId="77777777" w:rsidR="00EC7B49" w:rsidRDefault="00EC7B49" w:rsidP="00EC7B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62F85" id="Rectangle 28" o:spid="_x0000_s1031" style="position:absolute;left:0;text-align:left;margin-left:33.25pt;margin-top:9.1pt;width:257.6pt;height:19.1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8w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" filled="f" stroked="f">
                <v:textbo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fichier </w:t>
                      </w:r>
                      <w:proofErr w:type="spellStart"/>
                      <w:proofErr w:type="gramStart"/>
                      <w:r>
                        <w:rPr>
                          <w:i/>
                          <w:iCs/>
                          <w:sz w:val="16"/>
                          <w:szCs w:val="20"/>
                        </w:rPr>
                        <w:t>fr.json</w:t>
                      </w:r>
                      <w:proofErr w:type="spellEnd"/>
                      <w:proofErr w:type="gramEnd"/>
                      <w:r>
                        <w:rPr>
                          <w:i/>
                          <w:iCs/>
                          <w:sz w:val="16"/>
                          <w:szCs w:val="20"/>
                        </w:rPr>
                        <w:t xml:space="preserve"> du Front-Entreprise</w:t>
                      </w:r>
                    </w:p>
                    <w:p w14:paraId="32447C37" w14:textId="77777777" w:rsidR="00EC7B49" w:rsidRDefault="00EC7B49" w:rsidP="00EC7B49">
                      <w:pPr>
                        <w:jc w:val="center"/>
                      </w:pPr>
                    </w:p>
                  </w:txbxContent>
                </v:textbox>
              </v:rect>
            </w:pict>
          </mc:Fallback>
        </mc:AlternateContent>
      </w:r>
    </w:p>
    <w:p w14:paraId="3DC4F699" w14:textId="0AA9C06E" w:rsidR="00EC7B49" w:rsidRPr="005E3ED5" w:rsidRDefault="00EC7B49" w:rsidP="004C117B">
      <w:pPr>
        <w:pStyle w:val="Listlevel2"/>
        <w:numPr>
          <w:ilvl w:val="0"/>
          <w:numId w:val="0"/>
        </w:numPr>
        <w:ind w:left="454"/>
        <w:rPr>
          <w:rFonts w:ascii="Calibri" w:hAnsi="Calibri"/>
          <w:noProof/>
          <w:szCs w:val="18"/>
        </w:rPr>
      </w:pPr>
    </w:p>
    <w:p w14:paraId="00A07EA9" w14:textId="673F803E" w:rsidR="007626B4" w:rsidRDefault="007626B4" w:rsidP="004C117B">
      <w:pPr>
        <w:pStyle w:val="Listlevel2"/>
        <w:numPr>
          <w:ilvl w:val="0"/>
          <w:numId w:val="0"/>
        </w:numPr>
        <w:ind w:left="454"/>
        <w:rPr>
          <w:rFonts w:ascii="Calibri" w:hAnsi="Calibri"/>
          <w:noProof/>
          <w:szCs w:val="18"/>
        </w:rPr>
      </w:pPr>
      <w:r w:rsidRPr="005E3ED5">
        <w:rPr>
          <w:rFonts w:ascii="Calibri" w:hAnsi="Calibri"/>
          <w:noProof/>
          <w:szCs w:val="18"/>
        </w:rPr>
        <w:drawing>
          <wp:inline distT="0" distB="0" distL="0" distR="0" wp14:anchorId="13806BB8" wp14:editId="19B15189">
            <wp:extent cx="8429625" cy="154527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494560" cy="1557179"/>
                    </a:xfrm>
                    <a:prstGeom prst="rect">
                      <a:avLst/>
                    </a:prstGeom>
                  </pic:spPr>
                </pic:pic>
              </a:graphicData>
            </a:graphic>
          </wp:inline>
        </w:drawing>
      </w:r>
    </w:p>
    <w:p w14:paraId="0A27BDB1" w14:textId="31A4E9BF" w:rsidR="002A31E2" w:rsidRDefault="002A31E2" w:rsidP="004C117B">
      <w:pPr>
        <w:pStyle w:val="Listlevel2"/>
        <w:numPr>
          <w:ilvl w:val="0"/>
          <w:numId w:val="0"/>
        </w:numPr>
        <w:ind w:left="454"/>
        <w:rPr>
          <w:rFonts w:ascii="Calibri" w:hAnsi="Calibri"/>
          <w:noProof/>
          <w:szCs w:val="18"/>
        </w:rPr>
      </w:pPr>
    </w:p>
    <w:p w14:paraId="19DB5F75" w14:textId="0FE9BD8F" w:rsidR="002A31E2" w:rsidRDefault="002A31E2" w:rsidP="004C117B">
      <w:pPr>
        <w:pStyle w:val="Listlevel2"/>
        <w:numPr>
          <w:ilvl w:val="0"/>
          <w:numId w:val="0"/>
        </w:numPr>
        <w:ind w:left="454"/>
        <w:rPr>
          <w:rFonts w:ascii="Calibri" w:hAnsi="Calibri"/>
          <w:noProof/>
          <w:szCs w:val="18"/>
        </w:rPr>
      </w:pPr>
    </w:p>
    <w:p w14:paraId="1519D751" w14:textId="1B65F307" w:rsidR="002A31E2" w:rsidRDefault="002A31E2" w:rsidP="004C117B">
      <w:pPr>
        <w:pStyle w:val="Listlevel2"/>
        <w:numPr>
          <w:ilvl w:val="0"/>
          <w:numId w:val="0"/>
        </w:numPr>
        <w:ind w:left="454"/>
        <w:rPr>
          <w:rFonts w:ascii="Calibri" w:hAnsi="Calibri"/>
          <w:noProof/>
          <w:szCs w:val="18"/>
        </w:rPr>
      </w:pPr>
    </w:p>
    <w:p w14:paraId="31291AA7" w14:textId="10F03A9C" w:rsidR="002A31E2" w:rsidRDefault="002A31E2" w:rsidP="004C117B">
      <w:pPr>
        <w:pStyle w:val="Listlevel2"/>
        <w:numPr>
          <w:ilvl w:val="0"/>
          <w:numId w:val="0"/>
        </w:numPr>
        <w:ind w:left="454"/>
        <w:rPr>
          <w:rFonts w:ascii="Calibri" w:hAnsi="Calibri"/>
          <w:noProof/>
          <w:szCs w:val="18"/>
        </w:rPr>
      </w:pPr>
    </w:p>
    <w:p w14:paraId="6B052027" w14:textId="3EAF5BD3" w:rsidR="002A31E2" w:rsidRDefault="002A31E2" w:rsidP="004C117B">
      <w:pPr>
        <w:pStyle w:val="Listlevel2"/>
        <w:numPr>
          <w:ilvl w:val="0"/>
          <w:numId w:val="0"/>
        </w:numPr>
        <w:ind w:left="454"/>
        <w:rPr>
          <w:rFonts w:ascii="Calibri" w:hAnsi="Calibri"/>
          <w:noProof/>
          <w:szCs w:val="18"/>
        </w:rPr>
      </w:pPr>
    </w:p>
    <w:p w14:paraId="6862779B" w14:textId="249359DD" w:rsidR="002A31E2" w:rsidRDefault="002A31E2" w:rsidP="004C117B">
      <w:pPr>
        <w:pStyle w:val="Listlevel2"/>
        <w:numPr>
          <w:ilvl w:val="0"/>
          <w:numId w:val="0"/>
        </w:numPr>
        <w:ind w:left="454"/>
        <w:rPr>
          <w:rFonts w:ascii="Calibri" w:hAnsi="Calibri"/>
          <w:noProof/>
          <w:szCs w:val="18"/>
        </w:rPr>
      </w:pPr>
    </w:p>
    <w:p w14:paraId="43EB43FC" w14:textId="339BE613" w:rsidR="002A31E2" w:rsidRDefault="002A31E2" w:rsidP="004C117B">
      <w:pPr>
        <w:pStyle w:val="Listlevel2"/>
        <w:numPr>
          <w:ilvl w:val="0"/>
          <w:numId w:val="0"/>
        </w:numPr>
        <w:ind w:left="454"/>
        <w:rPr>
          <w:rFonts w:ascii="Calibri" w:hAnsi="Calibri"/>
          <w:noProof/>
          <w:szCs w:val="18"/>
        </w:rPr>
      </w:pPr>
    </w:p>
    <w:p w14:paraId="7ED64456" w14:textId="7D08847C" w:rsidR="002A31E2" w:rsidRDefault="002A31E2" w:rsidP="004C117B">
      <w:pPr>
        <w:pStyle w:val="Listlevel2"/>
        <w:numPr>
          <w:ilvl w:val="0"/>
          <w:numId w:val="0"/>
        </w:numPr>
        <w:ind w:left="454"/>
        <w:rPr>
          <w:rFonts w:ascii="Calibri" w:hAnsi="Calibri"/>
          <w:noProof/>
          <w:szCs w:val="18"/>
        </w:rPr>
      </w:pPr>
    </w:p>
    <w:p w14:paraId="4ACF82F4" w14:textId="15DFB8DD" w:rsidR="002A31E2" w:rsidRDefault="002A31E2" w:rsidP="004C117B">
      <w:pPr>
        <w:pStyle w:val="Listlevel2"/>
        <w:numPr>
          <w:ilvl w:val="0"/>
          <w:numId w:val="0"/>
        </w:numPr>
        <w:ind w:left="454"/>
        <w:rPr>
          <w:rFonts w:ascii="Calibri" w:hAnsi="Calibri"/>
          <w:noProof/>
          <w:szCs w:val="18"/>
        </w:rPr>
      </w:pPr>
    </w:p>
    <w:p w14:paraId="42C3B12E" w14:textId="687102B5" w:rsidR="002A31E2" w:rsidRDefault="002A31E2" w:rsidP="004C117B">
      <w:pPr>
        <w:pStyle w:val="Listlevel2"/>
        <w:numPr>
          <w:ilvl w:val="0"/>
          <w:numId w:val="0"/>
        </w:numPr>
        <w:ind w:left="454"/>
        <w:rPr>
          <w:rFonts w:ascii="Calibri" w:hAnsi="Calibri"/>
          <w:noProof/>
          <w:szCs w:val="18"/>
        </w:rPr>
      </w:pPr>
    </w:p>
    <w:p w14:paraId="5281C127" w14:textId="56DBE87B" w:rsidR="002A31E2" w:rsidRDefault="002A31E2" w:rsidP="004C117B">
      <w:pPr>
        <w:pStyle w:val="Listlevel2"/>
        <w:numPr>
          <w:ilvl w:val="0"/>
          <w:numId w:val="0"/>
        </w:numPr>
        <w:ind w:left="454"/>
        <w:rPr>
          <w:rFonts w:ascii="Calibri" w:hAnsi="Calibri"/>
          <w:noProof/>
          <w:szCs w:val="18"/>
        </w:rPr>
      </w:pPr>
    </w:p>
    <w:p w14:paraId="4D72A56D" w14:textId="42413245" w:rsidR="002A31E2" w:rsidRDefault="002A31E2" w:rsidP="004C117B">
      <w:pPr>
        <w:pStyle w:val="Listlevel2"/>
        <w:numPr>
          <w:ilvl w:val="0"/>
          <w:numId w:val="0"/>
        </w:numPr>
        <w:ind w:left="454"/>
        <w:rPr>
          <w:rFonts w:ascii="Calibri" w:hAnsi="Calibri"/>
          <w:noProof/>
          <w:szCs w:val="18"/>
        </w:rPr>
      </w:pPr>
    </w:p>
    <w:p w14:paraId="5A325B94" w14:textId="52AB706D" w:rsidR="002A31E2" w:rsidRDefault="002A31E2" w:rsidP="004C117B">
      <w:pPr>
        <w:pStyle w:val="Listlevel2"/>
        <w:numPr>
          <w:ilvl w:val="0"/>
          <w:numId w:val="0"/>
        </w:numPr>
        <w:ind w:left="454"/>
        <w:rPr>
          <w:rFonts w:ascii="Calibri" w:hAnsi="Calibri"/>
          <w:noProof/>
          <w:szCs w:val="18"/>
        </w:rPr>
      </w:pPr>
      <w:r w:rsidRPr="005E3ED5">
        <w:rPr>
          <w:rFonts w:ascii="Calibri" w:hAnsi="Calibri"/>
          <w:noProof/>
        </w:rPr>
        <mc:AlternateContent>
          <mc:Choice Requires="wps">
            <w:drawing>
              <wp:anchor distT="0" distB="0" distL="114300" distR="114300" simplePos="0" relativeHeight="251936768" behindDoc="0" locked="0" layoutInCell="1" allowOverlap="1" wp14:anchorId="1604D7F2" wp14:editId="2AABCFF9">
                <wp:simplePos x="0" y="0"/>
                <wp:positionH relativeFrom="column">
                  <wp:posOffset>1052417</wp:posOffset>
                </wp:positionH>
                <wp:positionV relativeFrom="paragraph">
                  <wp:posOffset>-52900</wp:posOffset>
                </wp:positionV>
                <wp:extent cx="4707653" cy="271305"/>
                <wp:effectExtent l="0" t="0" r="0" b="0"/>
                <wp:wrapNone/>
                <wp:docPr id="252" name="Rectangle 252"/>
                <wp:cNvGraphicFramePr/>
                <a:graphic xmlns:a="http://schemas.openxmlformats.org/drawingml/2006/main">
                  <a:graphicData uri="http://schemas.microsoft.com/office/word/2010/wordprocessingShape">
                    <wps:wsp>
                      <wps:cNvSpPr/>
                      <wps:spPr>
                        <a:xfrm>
                          <a:off x="0" y="0"/>
                          <a:ext cx="4707653" cy="27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4D7F2" id="Rectangle 252" o:spid="_x0000_s1032" style="position:absolute;left:0;text-align:left;margin-left:82.85pt;margin-top:-4.15pt;width:370.7pt;height:21.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" filled="f" stroked="f">
                <v:textbo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v:textbox>
              </v:rect>
            </w:pict>
          </mc:Fallback>
        </mc:AlternateContent>
      </w:r>
    </w:p>
    <w:p w14:paraId="1EA811F1" w14:textId="6607570F" w:rsidR="002A31E2" w:rsidRDefault="002A31E2" w:rsidP="004C117B">
      <w:pPr>
        <w:pStyle w:val="Listlevel2"/>
        <w:numPr>
          <w:ilvl w:val="0"/>
          <w:numId w:val="0"/>
        </w:numPr>
        <w:ind w:left="454"/>
        <w:rPr>
          <w:rFonts w:ascii="Calibri" w:hAnsi="Calibri"/>
          <w:noProof/>
          <w:szCs w:val="18"/>
        </w:rPr>
      </w:pPr>
      <w:r w:rsidRPr="002A31E2">
        <w:rPr>
          <w:rFonts w:ascii="Calibri" w:hAnsi="Calibri"/>
          <w:noProof/>
          <w:szCs w:val="18"/>
        </w:rPr>
        <w:lastRenderedPageBreak/>
        <w:drawing>
          <wp:inline distT="0" distB="0" distL="0" distR="0" wp14:anchorId="61568907" wp14:editId="4868CEC2">
            <wp:extent cx="6883120" cy="4234814"/>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93361" cy="4241115"/>
                    </a:xfrm>
                    <a:prstGeom prst="rect">
                      <a:avLst/>
                    </a:prstGeom>
                  </pic:spPr>
                </pic:pic>
              </a:graphicData>
            </a:graphic>
          </wp:inline>
        </w:drawing>
      </w:r>
    </w:p>
    <w:p w14:paraId="42A3C153" w14:textId="1F3C760E" w:rsidR="007029DA" w:rsidRDefault="007029DA" w:rsidP="004C117B">
      <w:pPr>
        <w:pStyle w:val="Listlevel2"/>
        <w:numPr>
          <w:ilvl w:val="0"/>
          <w:numId w:val="0"/>
        </w:numPr>
        <w:ind w:left="454"/>
        <w:rPr>
          <w:rFonts w:ascii="Calibri" w:hAnsi="Calibri"/>
          <w:noProof/>
          <w:szCs w:val="18"/>
        </w:rPr>
      </w:pPr>
    </w:p>
    <w:p w14:paraId="6D89B5F3" w14:textId="57161453" w:rsidR="007029DA" w:rsidRDefault="007029DA" w:rsidP="004C117B">
      <w:pPr>
        <w:pStyle w:val="Listlevel2"/>
        <w:numPr>
          <w:ilvl w:val="0"/>
          <w:numId w:val="0"/>
        </w:numPr>
        <w:ind w:left="454"/>
        <w:rPr>
          <w:rFonts w:ascii="Calibri" w:hAnsi="Calibri"/>
          <w:noProof/>
          <w:szCs w:val="18"/>
        </w:rPr>
      </w:pPr>
    </w:p>
    <w:p w14:paraId="0516A779" w14:textId="51236EF9" w:rsidR="007029DA" w:rsidRDefault="007029DA" w:rsidP="004C117B">
      <w:pPr>
        <w:pStyle w:val="Listlevel2"/>
        <w:numPr>
          <w:ilvl w:val="0"/>
          <w:numId w:val="0"/>
        </w:numPr>
        <w:ind w:left="454"/>
        <w:rPr>
          <w:rFonts w:ascii="Calibri" w:hAnsi="Calibri"/>
          <w:noProof/>
          <w:szCs w:val="18"/>
        </w:rPr>
      </w:pPr>
    </w:p>
    <w:p w14:paraId="57653221" w14:textId="6040F680" w:rsidR="007029DA" w:rsidRDefault="007029DA" w:rsidP="004C117B">
      <w:pPr>
        <w:pStyle w:val="Listlevel2"/>
        <w:numPr>
          <w:ilvl w:val="0"/>
          <w:numId w:val="0"/>
        </w:numPr>
        <w:ind w:left="454"/>
        <w:rPr>
          <w:rFonts w:ascii="Calibri" w:hAnsi="Calibri"/>
          <w:noProof/>
          <w:szCs w:val="18"/>
        </w:rPr>
      </w:pPr>
    </w:p>
    <w:p w14:paraId="373D7686" w14:textId="4BF8CD58" w:rsidR="007029DA" w:rsidRDefault="007029DA" w:rsidP="004C117B">
      <w:pPr>
        <w:pStyle w:val="Listlevel2"/>
        <w:numPr>
          <w:ilvl w:val="0"/>
          <w:numId w:val="0"/>
        </w:numPr>
        <w:ind w:left="454"/>
        <w:rPr>
          <w:rFonts w:ascii="Calibri" w:hAnsi="Calibri"/>
          <w:noProof/>
          <w:szCs w:val="18"/>
        </w:rPr>
      </w:pPr>
    </w:p>
    <w:p w14:paraId="22EA7A91" w14:textId="397C53F8" w:rsidR="007029DA" w:rsidRPr="005E3ED5" w:rsidRDefault="007029DA" w:rsidP="004C117B">
      <w:pPr>
        <w:pStyle w:val="Listlevel2"/>
        <w:numPr>
          <w:ilvl w:val="0"/>
          <w:numId w:val="0"/>
        </w:numPr>
        <w:ind w:left="454"/>
        <w:rPr>
          <w:rFonts w:ascii="Calibri" w:hAnsi="Calibri"/>
          <w:noProof/>
          <w:szCs w:val="18"/>
        </w:rPr>
      </w:pPr>
      <w:r w:rsidRPr="00276A39">
        <w:rPr>
          <w:noProof/>
        </w:rPr>
        <w:lastRenderedPageBreak/>
        <mc:AlternateContent>
          <mc:Choice Requires="wps">
            <w:drawing>
              <wp:anchor distT="0" distB="0" distL="114300" distR="114300" simplePos="0" relativeHeight="251967488" behindDoc="0" locked="0" layoutInCell="1" allowOverlap="1" wp14:anchorId="71AE1833" wp14:editId="7B7EACC5">
                <wp:simplePos x="0" y="0"/>
                <wp:positionH relativeFrom="column">
                  <wp:posOffset>6791325</wp:posOffset>
                </wp:positionH>
                <wp:positionV relativeFrom="paragraph">
                  <wp:posOffset>1647825</wp:posOffset>
                </wp:positionV>
                <wp:extent cx="1862459" cy="271305"/>
                <wp:effectExtent l="0" t="0" r="0" b="0"/>
                <wp:wrapNone/>
                <wp:docPr id="797036835" name="Rectangle 797036835"/>
                <wp:cNvGraphicFramePr/>
                <a:graphic xmlns:a="http://schemas.openxmlformats.org/drawingml/2006/main">
                  <a:graphicData uri="http://schemas.microsoft.com/office/word/2010/wordprocessingShape">
                    <wps:wsp>
                      <wps:cNvSpPr/>
                      <wps:spPr>
                        <a:xfrm>
                          <a:off x="0" y="0"/>
                          <a:ext cx="1862459" cy="27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495DA" w14:textId="77777777" w:rsidR="007029DA" w:rsidRPr="00D961EF" w:rsidRDefault="007029DA" w:rsidP="007029DA">
                            <w:r>
                              <w:rPr>
                                <w:b/>
                                <w:bCs/>
                                <w:sz w:val="14"/>
                                <w:szCs w:val="18"/>
                              </w:rPr>
                              <w:t>Annexe X</w:t>
                            </w:r>
                            <w:r w:rsidRPr="0043042A">
                              <w:rPr>
                                <w:sz w:val="14"/>
                                <w:szCs w:val="18"/>
                              </w:rPr>
                              <w:t> </w:t>
                            </w:r>
                            <w:r>
                              <w:t>: IHM Extraction de usagers</w:t>
                            </w:r>
                          </w:p>
                          <w:p w14:paraId="1955BB78" w14:textId="77777777" w:rsidR="007029DA" w:rsidRDefault="007029DA" w:rsidP="007029D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E1833" id="Rectangle 797036835" o:spid="_x0000_s1033" style="position:absolute;left:0;text-align:left;margin-left:534.75pt;margin-top:129.75pt;width:146.65pt;height:21.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" filled="f" stroked="f">
                <v:textbox>
                  <w:txbxContent>
                    <w:p w14:paraId="61E495DA" w14:textId="77777777" w:rsidR="007029DA" w:rsidRPr="00D961EF" w:rsidRDefault="007029DA" w:rsidP="007029DA">
                      <w:r>
                        <w:rPr>
                          <w:b/>
                          <w:bCs/>
                          <w:sz w:val="14"/>
                          <w:szCs w:val="18"/>
                        </w:rPr>
                        <w:t>Annexe X</w:t>
                      </w:r>
                      <w:r w:rsidRPr="0043042A">
                        <w:rPr>
                          <w:sz w:val="14"/>
                          <w:szCs w:val="18"/>
                        </w:rPr>
                        <w:t> </w:t>
                      </w:r>
                      <w:r>
                        <w:t>: IHM Extraction de usagers</w:t>
                      </w:r>
                    </w:p>
                    <w:p w14:paraId="1955BB78" w14:textId="77777777" w:rsidR="007029DA" w:rsidRDefault="007029DA" w:rsidP="007029DA"/>
                  </w:txbxContent>
                </v:textbox>
              </v:rect>
            </w:pict>
          </mc:Fallback>
        </mc:AlternateContent>
      </w:r>
      <w:r>
        <w:rPr>
          <w:noProof/>
        </w:rPr>
        <w:drawing>
          <wp:inline distT="0" distB="0" distL="0" distR="0" wp14:anchorId="23B7946E" wp14:editId="54C60B56">
            <wp:extent cx="6036162" cy="4704241"/>
            <wp:effectExtent l="0" t="0" r="3175" b="1270"/>
            <wp:docPr id="797036834" name="Image 79703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45966" cy="4711882"/>
                    </a:xfrm>
                    <a:prstGeom prst="rect">
                      <a:avLst/>
                    </a:prstGeom>
                    <a:noFill/>
                    <a:ln>
                      <a:noFill/>
                    </a:ln>
                  </pic:spPr>
                </pic:pic>
              </a:graphicData>
            </a:graphic>
          </wp:inline>
        </w:drawing>
      </w:r>
    </w:p>
    <w:sectPr w:rsidR="007029DA" w:rsidRPr="005E3ED5" w:rsidSect="00DE0626">
      <w:footerReference w:type="default" r:id="rId137"/>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DE678" w14:textId="77777777" w:rsidR="00B561BF" w:rsidRDefault="00B561BF" w:rsidP="00D45B5A">
      <w:r>
        <w:separator/>
      </w:r>
    </w:p>
  </w:endnote>
  <w:endnote w:type="continuationSeparator" w:id="0">
    <w:p w14:paraId="3BA4CEC0" w14:textId="77777777" w:rsidR="00B561BF" w:rsidRDefault="00B561BF"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C1B5E8A-6921-46F7-989E-D85D03AED598}"/>
    <w:embedBold r:id="rId2" w:fontKey="{A4AB76E2-3795-461C-97EC-E36F969A11A2}"/>
    <w:embedItalic r:id="rId3" w:fontKey="{FBA7EA38-9F7C-4B5E-896F-1E982F316A1B}"/>
    <w:embedBoldItalic r:id="rId4" w:fontKey="{6154CF37-C47C-466E-930D-1F60013CC4B4}"/>
  </w:font>
  <w:font w:name="Verdana">
    <w:panose1 w:val="020B0604030504040204"/>
    <w:charset w:val="00"/>
    <w:family w:val="swiss"/>
    <w:pitch w:val="variable"/>
    <w:sig w:usb0="A00006FF" w:usb1="4000205B" w:usb2="00000010" w:usb3="00000000" w:csb0="0000019F" w:csb1="00000000"/>
    <w:embedRegular r:id="rId5" w:fontKey="{9790E54B-A839-44F4-BE15-C3E300B311F0}"/>
    <w:embedBold r:id="rId6" w:fontKey="{388C8A6E-6DF6-4BA7-84C2-E413EC3A6FCD}"/>
    <w:embedItalic r:id="rId7" w:fontKey="{08C27B79-F388-4E7B-839C-EB233568F499}"/>
    <w:embedBoldItalic r:id="rId8" w:fontKey="{0159A653-9A2B-4831-BC03-56390CD198B2}"/>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w:t>
                          </w:r>
                          <w:proofErr w:type="spellStart"/>
                          <w:r w:rsidR="00E31843" w:rsidRPr="007C7206">
                            <w:rPr>
                              <w:lang w:val="en-GB"/>
                            </w:rPr>
                            <w:t>Inetum</w:t>
                          </w:r>
                          <w:proofErr w:type="spellEnd"/>
                          <w:r w:rsidR="00E31843" w:rsidRPr="007C7206">
                            <w:rPr>
                              <w:lang w:val="en-GB"/>
                            </w:rPr>
                            <w:t xml:space="preserve">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_x0000_s1034"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w:t>
                    </w:r>
                    <w:proofErr w:type="spellStart"/>
                    <w:r w:rsidR="00E31843" w:rsidRPr="007C7206">
                      <w:rPr>
                        <w:lang w:val="en-GB"/>
                      </w:rPr>
                      <w:t>Inetum</w:t>
                    </w:r>
                    <w:proofErr w:type="spellEnd"/>
                    <w:r w:rsidR="00E31843" w:rsidRPr="007C7206">
                      <w:rPr>
                        <w:lang w:val="en-GB"/>
                      </w:rPr>
                      <w:t xml:space="preserve">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3"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6"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w:t>
                          </w:r>
                          <w:proofErr w:type="spellStart"/>
                          <w:r w:rsidRPr="007C7206">
                            <w:rPr>
                              <w:lang w:val="en-GB"/>
                            </w:rPr>
                            <w:t>Inetum</w:t>
                          </w:r>
                          <w:proofErr w:type="spellEnd"/>
                          <w:r w:rsidRPr="007C7206">
                            <w:rPr>
                              <w:lang w:val="en-GB"/>
                            </w:rPr>
                            <w:t xml:space="preserve">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35"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w:t>
                    </w:r>
                    <w:proofErr w:type="spellStart"/>
                    <w:r w:rsidRPr="007C7206">
                      <w:rPr>
                        <w:lang w:val="en-GB"/>
                      </w:rPr>
                      <w:t>Inetum</w:t>
                    </w:r>
                    <w:proofErr w:type="spellEnd"/>
                    <w:r w:rsidRPr="007C7206">
                      <w:rPr>
                        <w:lang w:val="en-GB"/>
                      </w:rPr>
                      <w:t xml:space="preserve">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w:t>
                          </w:r>
                          <w:proofErr w:type="spellStart"/>
                          <w:r w:rsidRPr="007C7206">
                            <w:rPr>
                              <w:lang w:val="en-GB"/>
                            </w:rPr>
                            <w:t>Inetum</w:t>
                          </w:r>
                          <w:proofErr w:type="spellEnd"/>
                          <w:r w:rsidRPr="007C7206">
                            <w:rPr>
                              <w:lang w:val="en-GB"/>
                            </w:rPr>
                            <w:t xml:space="preserve">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36"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w:t>
                    </w:r>
                    <w:proofErr w:type="spellStart"/>
                    <w:r w:rsidRPr="007C7206">
                      <w:rPr>
                        <w:lang w:val="en-GB"/>
                      </w:rPr>
                      <w:t>Inetum</w:t>
                    </w:r>
                    <w:proofErr w:type="spellEnd"/>
                    <w:r w:rsidRPr="007C7206">
                      <w:rPr>
                        <w:lang w:val="en-GB"/>
                      </w:rPr>
                      <w:t xml:space="preserve">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49B1A" w14:textId="77777777" w:rsidR="00B561BF" w:rsidRDefault="00B561BF" w:rsidP="00D45B5A">
      <w:r>
        <w:separator/>
      </w:r>
    </w:p>
  </w:footnote>
  <w:footnote w:type="continuationSeparator" w:id="0">
    <w:p w14:paraId="70C52E1E" w14:textId="77777777" w:rsidR="00B561BF" w:rsidRDefault="00B561BF"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B015445"/>
    <w:multiLevelType w:val="hybridMultilevel"/>
    <w:tmpl w:val="1F8C9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AE45504"/>
    <w:multiLevelType w:val="hybridMultilevel"/>
    <w:tmpl w:val="99E20C84"/>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7D855AF"/>
    <w:multiLevelType w:val="hybridMultilevel"/>
    <w:tmpl w:val="BDAC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5DD2D20"/>
    <w:multiLevelType w:val="hybridMultilevel"/>
    <w:tmpl w:val="C94AC9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22"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E4C2B15"/>
    <w:multiLevelType w:val="hybridMultilevel"/>
    <w:tmpl w:val="F970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93D6511"/>
    <w:multiLevelType w:val="hybridMultilevel"/>
    <w:tmpl w:val="F3FE1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CC3258E"/>
    <w:multiLevelType w:val="hybridMultilevel"/>
    <w:tmpl w:val="0A663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9"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5843FB2"/>
    <w:multiLevelType w:val="hybridMultilevel"/>
    <w:tmpl w:val="436632BC"/>
    <w:lvl w:ilvl="0" w:tplc="DA30F1A8">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36"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C2B0B68"/>
    <w:multiLevelType w:val="hybridMultilevel"/>
    <w:tmpl w:val="8FD097DC"/>
    <w:lvl w:ilvl="0" w:tplc="7F52F2BE">
      <w:start w:val="1"/>
      <w:numFmt w:val="bullet"/>
      <w:lvlText w:val="-"/>
      <w:lvlJc w:val="left"/>
      <w:pPr>
        <w:tabs>
          <w:tab w:val="num" w:pos="720"/>
        </w:tabs>
        <w:ind w:left="720" w:hanging="360"/>
      </w:pPr>
      <w:rPr>
        <w:rFonts w:ascii="Times New Roman" w:hAnsi="Times New Roman" w:hint="default"/>
      </w:rPr>
    </w:lvl>
    <w:lvl w:ilvl="1" w:tplc="FC804550" w:tentative="1">
      <w:start w:val="1"/>
      <w:numFmt w:val="bullet"/>
      <w:lvlText w:val="-"/>
      <w:lvlJc w:val="left"/>
      <w:pPr>
        <w:tabs>
          <w:tab w:val="num" w:pos="1440"/>
        </w:tabs>
        <w:ind w:left="1440" w:hanging="360"/>
      </w:pPr>
      <w:rPr>
        <w:rFonts w:ascii="Times New Roman" w:hAnsi="Times New Roman" w:hint="default"/>
      </w:rPr>
    </w:lvl>
    <w:lvl w:ilvl="2" w:tplc="5AF4BC7E" w:tentative="1">
      <w:start w:val="1"/>
      <w:numFmt w:val="bullet"/>
      <w:lvlText w:val="-"/>
      <w:lvlJc w:val="left"/>
      <w:pPr>
        <w:tabs>
          <w:tab w:val="num" w:pos="2160"/>
        </w:tabs>
        <w:ind w:left="2160" w:hanging="360"/>
      </w:pPr>
      <w:rPr>
        <w:rFonts w:ascii="Times New Roman" w:hAnsi="Times New Roman" w:hint="default"/>
      </w:rPr>
    </w:lvl>
    <w:lvl w:ilvl="3" w:tplc="DF6A5EEA" w:tentative="1">
      <w:start w:val="1"/>
      <w:numFmt w:val="bullet"/>
      <w:lvlText w:val="-"/>
      <w:lvlJc w:val="left"/>
      <w:pPr>
        <w:tabs>
          <w:tab w:val="num" w:pos="2880"/>
        </w:tabs>
        <w:ind w:left="2880" w:hanging="360"/>
      </w:pPr>
      <w:rPr>
        <w:rFonts w:ascii="Times New Roman" w:hAnsi="Times New Roman" w:hint="default"/>
      </w:rPr>
    </w:lvl>
    <w:lvl w:ilvl="4" w:tplc="B4D26C92" w:tentative="1">
      <w:start w:val="1"/>
      <w:numFmt w:val="bullet"/>
      <w:lvlText w:val="-"/>
      <w:lvlJc w:val="left"/>
      <w:pPr>
        <w:tabs>
          <w:tab w:val="num" w:pos="3600"/>
        </w:tabs>
        <w:ind w:left="3600" w:hanging="360"/>
      </w:pPr>
      <w:rPr>
        <w:rFonts w:ascii="Times New Roman" w:hAnsi="Times New Roman" w:hint="default"/>
      </w:rPr>
    </w:lvl>
    <w:lvl w:ilvl="5" w:tplc="AD229E50" w:tentative="1">
      <w:start w:val="1"/>
      <w:numFmt w:val="bullet"/>
      <w:lvlText w:val="-"/>
      <w:lvlJc w:val="left"/>
      <w:pPr>
        <w:tabs>
          <w:tab w:val="num" w:pos="4320"/>
        </w:tabs>
        <w:ind w:left="4320" w:hanging="360"/>
      </w:pPr>
      <w:rPr>
        <w:rFonts w:ascii="Times New Roman" w:hAnsi="Times New Roman" w:hint="default"/>
      </w:rPr>
    </w:lvl>
    <w:lvl w:ilvl="6" w:tplc="08529D2C" w:tentative="1">
      <w:start w:val="1"/>
      <w:numFmt w:val="bullet"/>
      <w:lvlText w:val="-"/>
      <w:lvlJc w:val="left"/>
      <w:pPr>
        <w:tabs>
          <w:tab w:val="num" w:pos="5040"/>
        </w:tabs>
        <w:ind w:left="5040" w:hanging="360"/>
      </w:pPr>
      <w:rPr>
        <w:rFonts w:ascii="Times New Roman" w:hAnsi="Times New Roman" w:hint="default"/>
      </w:rPr>
    </w:lvl>
    <w:lvl w:ilvl="7" w:tplc="20301EF6" w:tentative="1">
      <w:start w:val="1"/>
      <w:numFmt w:val="bullet"/>
      <w:lvlText w:val="-"/>
      <w:lvlJc w:val="left"/>
      <w:pPr>
        <w:tabs>
          <w:tab w:val="num" w:pos="5760"/>
        </w:tabs>
        <w:ind w:left="5760" w:hanging="360"/>
      </w:pPr>
      <w:rPr>
        <w:rFonts w:ascii="Times New Roman" w:hAnsi="Times New Roman" w:hint="default"/>
      </w:rPr>
    </w:lvl>
    <w:lvl w:ilvl="8" w:tplc="2F005C40"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39"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0" w15:restartNumberingAfterBreak="0">
    <w:nsid w:val="70565BA3"/>
    <w:multiLevelType w:val="hybridMultilevel"/>
    <w:tmpl w:val="8438B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CD268DE"/>
    <w:multiLevelType w:val="hybridMultilevel"/>
    <w:tmpl w:val="A1B4F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33"/>
  </w:num>
  <w:num w:numId="12" w16cid:durableId="1444568139">
    <w:abstractNumId w:val="29"/>
  </w:num>
  <w:num w:numId="13" w16cid:durableId="1969504631">
    <w:abstractNumId w:val="39"/>
  </w:num>
  <w:num w:numId="14" w16cid:durableId="1453790442">
    <w:abstractNumId w:val="19"/>
  </w:num>
  <w:num w:numId="15" w16cid:durableId="1352951881">
    <w:abstractNumId w:val="24"/>
  </w:num>
  <w:num w:numId="16" w16cid:durableId="1317420348">
    <w:abstractNumId w:val="11"/>
  </w:num>
  <w:num w:numId="17" w16cid:durableId="1013069543">
    <w:abstractNumId w:val="43"/>
  </w:num>
  <w:num w:numId="18" w16cid:durableId="2079671659">
    <w:abstractNumId w:val="12"/>
  </w:num>
  <w:num w:numId="19" w16cid:durableId="20085908">
    <w:abstractNumId w:val="45"/>
  </w:num>
  <w:num w:numId="20" w16cid:durableId="66995167">
    <w:abstractNumId w:val="25"/>
  </w:num>
  <w:num w:numId="21" w16cid:durableId="126243634">
    <w:abstractNumId w:val="31"/>
  </w:num>
  <w:num w:numId="22" w16cid:durableId="1771850401">
    <w:abstractNumId w:val="38"/>
  </w:num>
  <w:num w:numId="23" w16cid:durableId="538857727">
    <w:abstractNumId w:val="32"/>
  </w:num>
  <w:num w:numId="24" w16cid:durableId="998576580">
    <w:abstractNumId w:val="35"/>
  </w:num>
  <w:num w:numId="25" w16cid:durableId="896159515">
    <w:abstractNumId w:val="21"/>
  </w:num>
  <w:num w:numId="26" w16cid:durableId="694771793">
    <w:abstractNumId w:val="28"/>
  </w:num>
  <w:num w:numId="27" w16cid:durableId="907766501">
    <w:abstractNumId w:val="14"/>
  </w:num>
  <w:num w:numId="28" w16cid:durableId="2249568">
    <w:abstractNumId w:val="36"/>
  </w:num>
  <w:num w:numId="29" w16cid:durableId="279804079">
    <w:abstractNumId w:val="41"/>
  </w:num>
  <w:num w:numId="30" w16cid:durableId="622687387">
    <w:abstractNumId w:val="22"/>
  </w:num>
  <w:num w:numId="31" w16cid:durableId="2062243274">
    <w:abstractNumId w:val="13"/>
  </w:num>
  <w:num w:numId="32" w16cid:durableId="1403987467">
    <w:abstractNumId w:val="17"/>
  </w:num>
  <w:num w:numId="33" w16cid:durableId="51315140">
    <w:abstractNumId w:val="42"/>
  </w:num>
  <w:num w:numId="34" w16cid:durableId="555971025">
    <w:abstractNumId w:val="16"/>
  </w:num>
  <w:num w:numId="35" w16cid:durableId="385681990">
    <w:abstractNumId w:val="30"/>
  </w:num>
  <w:num w:numId="36" w16cid:durableId="1594700119">
    <w:abstractNumId w:val="15"/>
  </w:num>
  <w:num w:numId="37" w16cid:durableId="1952861670">
    <w:abstractNumId w:val="26"/>
  </w:num>
  <w:num w:numId="38" w16cid:durableId="98525593">
    <w:abstractNumId w:val="40"/>
  </w:num>
  <w:num w:numId="39" w16cid:durableId="1664309911">
    <w:abstractNumId w:val="34"/>
  </w:num>
  <w:num w:numId="40" w16cid:durableId="1973444370">
    <w:abstractNumId w:val="37"/>
  </w:num>
  <w:num w:numId="41" w16cid:durableId="92365695">
    <w:abstractNumId w:val="27"/>
  </w:num>
  <w:num w:numId="42" w16cid:durableId="639577525">
    <w:abstractNumId w:val="23"/>
  </w:num>
  <w:num w:numId="43" w16cid:durableId="1212184186">
    <w:abstractNumId w:val="10"/>
  </w:num>
  <w:num w:numId="44" w16cid:durableId="63843563">
    <w:abstractNumId w:val="18"/>
  </w:num>
  <w:num w:numId="45" w16cid:durableId="2106537245">
    <w:abstractNumId w:val="20"/>
  </w:num>
  <w:num w:numId="46" w16cid:durableId="1289507645">
    <w:abstractNumId w:val="4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490E"/>
    <w:rsid w:val="00027CC7"/>
    <w:rsid w:val="0003107E"/>
    <w:rsid w:val="00031BB9"/>
    <w:rsid w:val="00032F7C"/>
    <w:rsid w:val="00033EFD"/>
    <w:rsid w:val="00036CB4"/>
    <w:rsid w:val="000421F5"/>
    <w:rsid w:val="00051663"/>
    <w:rsid w:val="0005267E"/>
    <w:rsid w:val="00055304"/>
    <w:rsid w:val="00055772"/>
    <w:rsid w:val="00056F66"/>
    <w:rsid w:val="00061B0F"/>
    <w:rsid w:val="000661C0"/>
    <w:rsid w:val="00067D2B"/>
    <w:rsid w:val="00072BDA"/>
    <w:rsid w:val="000740C7"/>
    <w:rsid w:val="00074F64"/>
    <w:rsid w:val="00080658"/>
    <w:rsid w:val="00080B16"/>
    <w:rsid w:val="00081A55"/>
    <w:rsid w:val="00083403"/>
    <w:rsid w:val="00085DD1"/>
    <w:rsid w:val="00086E9A"/>
    <w:rsid w:val="00087342"/>
    <w:rsid w:val="00087BE4"/>
    <w:rsid w:val="00090742"/>
    <w:rsid w:val="000932A8"/>
    <w:rsid w:val="00094722"/>
    <w:rsid w:val="000947E0"/>
    <w:rsid w:val="00095231"/>
    <w:rsid w:val="000A01BE"/>
    <w:rsid w:val="000A25EA"/>
    <w:rsid w:val="000A4922"/>
    <w:rsid w:val="000A5BF3"/>
    <w:rsid w:val="000A7C7E"/>
    <w:rsid w:val="000B1EBD"/>
    <w:rsid w:val="000B5D3C"/>
    <w:rsid w:val="000C1483"/>
    <w:rsid w:val="000C29CF"/>
    <w:rsid w:val="000C4DA9"/>
    <w:rsid w:val="000C529E"/>
    <w:rsid w:val="000C5515"/>
    <w:rsid w:val="000D247D"/>
    <w:rsid w:val="000D2589"/>
    <w:rsid w:val="000D2C04"/>
    <w:rsid w:val="000D4184"/>
    <w:rsid w:val="000D62A8"/>
    <w:rsid w:val="000E0BC6"/>
    <w:rsid w:val="000E1367"/>
    <w:rsid w:val="000E3164"/>
    <w:rsid w:val="000E37CB"/>
    <w:rsid w:val="000E3B8B"/>
    <w:rsid w:val="000E4BB0"/>
    <w:rsid w:val="000F1572"/>
    <w:rsid w:val="000F2892"/>
    <w:rsid w:val="000F2C0B"/>
    <w:rsid w:val="000F3014"/>
    <w:rsid w:val="000F334D"/>
    <w:rsid w:val="000F48E3"/>
    <w:rsid w:val="000F61CE"/>
    <w:rsid w:val="000F695C"/>
    <w:rsid w:val="001025A1"/>
    <w:rsid w:val="001033C9"/>
    <w:rsid w:val="00104C55"/>
    <w:rsid w:val="0011256C"/>
    <w:rsid w:val="001153FE"/>
    <w:rsid w:val="001215F9"/>
    <w:rsid w:val="001219A2"/>
    <w:rsid w:val="00122427"/>
    <w:rsid w:val="00124C3C"/>
    <w:rsid w:val="00125B24"/>
    <w:rsid w:val="00125F4F"/>
    <w:rsid w:val="001319F6"/>
    <w:rsid w:val="00133629"/>
    <w:rsid w:val="00140595"/>
    <w:rsid w:val="001410B1"/>
    <w:rsid w:val="00142298"/>
    <w:rsid w:val="00144242"/>
    <w:rsid w:val="00145EB5"/>
    <w:rsid w:val="00151530"/>
    <w:rsid w:val="00152F3C"/>
    <w:rsid w:val="00153523"/>
    <w:rsid w:val="00153E90"/>
    <w:rsid w:val="00153FA9"/>
    <w:rsid w:val="00155ECA"/>
    <w:rsid w:val="00161B3B"/>
    <w:rsid w:val="001620AE"/>
    <w:rsid w:val="00163B45"/>
    <w:rsid w:val="00163D33"/>
    <w:rsid w:val="001650EB"/>
    <w:rsid w:val="001655A2"/>
    <w:rsid w:val="001669CF"/>
    <w:rsid w:val="00166FF1"/>
    <w:rsid w:val="00171102"/>
    <w:rsid w:val="001720E3"/>
    <w:rsid w:val="00172938"/>
    <w:rsid w:val="00181B31"/>
    <w:rsid w:val="0018300C"/>
    <w:rsid w:val="00186F65"/>
    <w:rsid w:val="00190F30"/>
    <w:rsid w:val="00191DF1"/>
    <w:rsid w:val="00194680"/>
    <w:rsid w:val="0019499D"/>
    <w:rsid w:val="00195BEA"/>
    <w:rsid w:val="001961DB"/>
    <w:rsid w:val="00196753"/>
    <w:rsid w:val="00196F73"/>
    <w:rsid w:val="001A1C7E"/>
    <w:rsid w:val="001A2933"/>
    <w:rsid w:val="001A42FD"/>
    <w:rsid w:val="001A5AC9"/>
    <w:rsid w:val="001A5C96"/>
    <w:rsid w:val="001A5E41"/>
    <w:rsid w:val="001B02B8"/>
    <w:rsid w:val="001B0C17"/>
    <w:rsid w:val="001B214E"/>
    <w:rsid w:val="001B373F"/>
    <w:rsid w:val="001B3A6A"/>
    <w:rsid w:val="001B40A5"/>
    <w:rsid w:val="001B52F6"/>
    <w:rsid w:val="001B5618"/>
    <w:rsid w:val="001B6FC4"/>
    <w:rsid w:val="001C16EA"/>
    <w:rsid w:val="001C3BEE"/>
    <w:rsid w:val="001C4264"/>
    <w:rsid w:val="001C5386"/>
    <w:rsid w:val="001C7AB9"/>
    <w:rsid w:val="001C7F24"/>
    <w:rsid w:val="001D1DFA"/>
    <w:rsid w:val="001D2919"/>
    <w:rsid w:val="001D3AED"/>
    <w:rsid w:val="001D47E8"/>
    <w:rsid w:val="001D4E6B"/>
    <w:rsid w:val="001D5935"/>
    <w:rsid w:val="001D5A88"/>
    <w:rsid w:val="001E01B6"/>
    <w:rsid w:val="001E03BF"/>
    <w:rsid w:val="001E46D0"/>
    <w:rsid w:val="001E581E"/>
    <w:rsid w:val="001E599E"/>
    <w:rsid w:val="001E79D7"/>
    <w:rsid w:val="001F0BF5"/>
    <w:rsid w:val="001F1963"/>
    <w:rsid w:val="001F3189"/>
    <w:rsid w:val="001F33E7"/>
    <w:rsid w:val="001F5923"/>
    <w:rsid w:val="001F67D7"/>
    <w:rsid w:val="002075BD"/>
    <w:rsid w:val="00211056"/>
    <w:rsid w:val="002136BF"/>
    <w:rsid w:val="00216BBF"/>
    <w:rsid w:val="002174A2"/>
    <w:rsid w:val="002177E3"/>
    <w:rsid w:val="00217950"/>
    <w:rsid w:val="00221C03"/>
    <w:rsid w:val="00223A17"/>
    <w:rsid w:val="00223CCE"/>
    <w:rsid w:val="00224675"/>
    <w:rsid w:val="00225AE5"/>
    <w:rsid w:val="00225F8B"/>
    <w:rsid w:val="00231D07"/>
    <w:rsid w:val="002321A9"/>
    <w:rsid w:val="00237DC1"/>
    <w:rsid w:val="0024236C"/>
    <w:rsid w:val="002432AD"/>
    <w:rsid w:val="002443C6"/>
    <w:rsid w:val="00244D11"/>
    <w:rsid w:val="00245933"/>
    <w:rsid w:val="002464D7"/>
    <w:rsid w:val="00246F00"/>
    <w:rsid w:val="00247542"/>
    <w:rsid w:val="002505F1"/>
    <w:rsid w:val="0025134E"/>
    <w:rsid w:val="002519B2"/>
    <w:rsid w:val="002535FA"/>
    <w:rsid w:val="00256BD3"/>
    <w:rsid w:val="00262DD0"/>
    <w:rsid w:val="00267DBE"/>
    <w:rsid w:val="00272CA4"/>
    <w:rsid w:val="00273D78"/>
    <w:rsid w:val="00273FB4"/>
    <w:rsid w:val="00277E9E"/>
    <w:rsid w:val="00280051"/>
    <w:rsid w:val="00280FE1"/>
    <w:rsid w:val="002821DC"/>
    <w:rsid w:val="00284BC0"/>
    <w:rsid w:val="002868A4"/>
    <w:rsid w:val="00290455"/>
    <w:rsid w:val="002907DD"/>
    <w:rsid w:val="00290A5A"/>
    <w:rsid w:val="00290B58"/>
    <w:rsid w:val="002917BB"/>
    <w:rsid w:val="0029397A"/>
    <w:rsid w:val="00293D76"/>
    <w:rsid w:val="0029401E"/>
    <w:rsid w:val="00294B1A"/>
    <w:rsid w:val="002A31E2"/>
    <w:rsid w:val="002A47A0"/>
    <w:rsid w:val="002A4CCB"/>
    <w:rsid w:val="002A5B9D"/>
    <w:rsid w:val="002A66ED"/>
    <w:rsid w:val="002B0006"/>
    <w:rsid w:val="002B1254"/>
    <w:rsid w:val="002B2B83"/>
    <w:rsid w:val="002B3B39"/>
    <w:rsid w:val="002B5418"/>
    <w:rsid w:val="002B5C53"/>
    <w:rsid w:val="002B5E0C"/>
    <w:rsid w:val="002B6587"/>
    <w:rsid w:val="002B6BAE"/>
    <w:rsid w:val="002C33DC"/>
    <w:rsid w:val="002C54E4"/>
    <w:rsid w:val="002C712C"/>
    <w:rsid w:val="002C7461"/>
    <w:rsid w:val="002C7BFE"/>
    <w:rsid w:val="002D0739"/>
    <w:rsid w:val="002D0C8D"/>
    <w:rsid w:val="002D194D"/>
    <w:rsid w:val="002D1C02"/>
    <w:rsid w:val="002D3561"/>
    <w:rsid w:val="002D47FB"/>
    <w:rsid w:val="002D68C4"/>
    <w:rsid w:val="002E36B2"/>
    <w:rsid w:val="002E3F4B"/>
    <w:rsid w:val="002E4AF3"/>
    <w:rsid w:val="002E77E6"/>
    <w:rsid w:val="002F0430"/>
    <w:rsid w:val="002F07B9"/>
    <w:rsid w:val="002F0BCA"/>
    <w:rsid w:val="002F1C84"/>
    <w:rsid w:val="002F304A"/>
    <w:rsid w:val="002F3469"/>
    <w:rsid w:val="002F5358"/>
    <w:rsid w:val="00302660"/>
    <w:rsid w:val="0030592D"/>
    <w:rsid w:val="00307148"/>
    <w:rsid w:val="00310FD9"/>
    <w:rsid w:val="00311F52"/>
    <w:rsid w:val="00313E9E"/>
    <w:rsid w:val="00314D1C"/>
    <w:rsid w:val="003174EF"/>
    <w:rsid w:val="00320E42"/>
    <w:rsid w:val="00332DA2"/>
    <w:rsid w:val="00334406"/>
    <w:rsid w:val="00334942"/>
    <w:rsid w:val="00336A64"/>
    <w:rsid w:val="003428CB"/>
    <w:rsid w:val="0034776E"/>
    <w:rsid w:val="003477C4"/>
    <w:rsid w:val="00347E3D"/>
    <w:rsid w:val="00353502"/>
    <w:rsid w:val="00353E3A"/>
    <w:rsid w:val="00354130"/>
    <w:rsid w:val="00354311"/>
    <w:rsid w:val="00355457"/>
    <w:rsid w:val="003559A4"/>
    <w:rsid w:val="003560C2"/>
    <w:rsid w:val="0035794B"/>
    <w:rsid w:val="003645E9"/>
    <w:rsid w:val="00370E68"/>
    <w:rsid w:val="00372E89"/>
    <w:rsid w:val="00374027"/>
    <w:rsid w:val="00375728"/>
    <w:rsid w:val="00377814"/>
    <w:rsid w:val="00380F48"/>
    <w:rsid w:val="0038243E"/>
    <w:rsid w:val="00382484"/>
    <w:rsid w:val="00384164"/>
    <w:rsid w:val="00391826"/>
    <w:rsid w:val="003925C3"/>
    <w:rsid w:val="00394004"/>
    <w:rsid w:val="00395214"/>
    <w:rsid w:val="0039647C"/>
    <w:rsid w:val="00397C65"/>
    <w:rsid w:val="00397EC3"/>
    <w:rsid w:val="003A30C9"/>
    <w:rsid w:val="003A32A9"/>
    <w:rsid w:val="003A725E"/>
    <w:rsid w:val="003B51B7"/>
    <w:rsid w:val="003C4991"/>
    <w:rsid w:val="003C4EC7"/>
    <w:rsid w:val="003C4EDD"/>
    <w:rsid w:val="003C5213"/>
    <w:rsid w:val="003C56BB"/>
    <w:rsid w:val="003C6A91"/>
    <w:rsid w:val="003D0E87"/>
    <w:rsid w:val="003D15C7"/>
    <w:rsid w:val="003D4785"/>
    <w:rsid w:val="003D6565"/>
    <w:rsid w:val="003D71CE"/>
    <w:rsid w:val="003E0628"/>
    <w:rsid w:val="003E502D"/>
    <w:rsid w:val="003E6841"/>
    <w:rsid w:val="003F0509"/>
    <w:rsid w:val="003F3118"/>
    <w:rsid w:val="003F451C"/>
    <w:rsid w:val="003F5429"/>
    <w:rsid w:val="0040009B"/>
    <w:rsid w:val="004014C4"/>
    <w:rsid w:val="004051A1"/>
    <w:rsid w:val="00406465"/>
    <w:rsid w:val="00407070"/>
    <w:rsid w:val="00407ACC"/>
    <w:rsid w:val="00407CCE"/>
    <w:rsid w:val="00412295"/>
    <w:rsid w:val="00412A75"/>
    <w:rsid w:val="00413AD0"/>
    <w:rsid w:val="00413AD9"/>
    <w:rsid w:val="0041406D"/>
    <w:rsid w:val="00414542"/>
    <w:rsid w:val="00414D44"/>
    <w:rsid w:val="00416CAB"/>
    <w:rsid w:val="0041773C"/>
    <w:rsid w:val="00421B15"/>
    <w:rsid w:val="0042247D"/>
    <w:rsid w:val="004226E4"/>
    <w:rsid w:val="00423FD5"/>
    <w:rsid w:val="004259E4"/>
    <w:rsid w:val="00425C7B"/>
    <w:rsid w:val="00425EC2"/>
    <w:rsid w:val="0043042A"/>
    <w:rsid w:val="004305B9"/>
    <w:rsid w:val="004335A6"/>
    <w:rsid w:val="0043690E"/>
    <w:rsid w:val="004372D2"/>
    <w:rsid w:val="004375E4"/>
    <w:rsid w:val="00441FB5"/>
    <w:rsid w:val="00443D10"/>
    <w:rsid w:val="00451124"/>
    <w:rsid w:val="00452A2A"/>
    <w:rsid w:val="00455539"/>
    <w:rsid w:val="00456E14"/>
    <w:rsid w:val="00460069"/>
    <w:rsid w:val="004601C0"/>
    <w:rsid w:val="00460CFD"/>
    <w:rsid w:val="00460F88"/>
    <w:rsid w:val="00461A4B"/>
    <w:rsid w:val="004641B5"/>
    <w:rsid w:val="004652A1"/>
    <w:rsid w:val="00465FFD"/>
    <w:rsid w:val="00470882"/>
    <w:rsid w:val="00473190"/>
    <w:rsid w:val="004743DF"/>
    <w:rsid w:val="004754EC"/>
    <w:rsid w:val="004757D1"/>
    <w:rsid w:val="0047631F"/>
    <w:rsid w:val="00476C57"/>
    <w:rsid w:val="00482961"/>
    <w:rsid w:val="0048620C"/>
    <w:rsid w:val="00486221"/>
    <w:rsid w:val="0049163E"/>
    <w:rsid w:val="00493B6C"/>
    <w:rsid w:val="00494113"/>
    <w:rsid w:val="00494729"/>
    <w:rsid w:val="00494889"/>
    <w:rsid w:val="00494AD5"/>
    <w:rsid w:val="004951D8"/>
    <w:rsid w:val="00495BBC"/>
    <w:rsid w:val="004977F9"/>
    <w:rsid w:val="004A11BA"/>
    <w:rsid w:val="004A30C9"/>
    <w:rsid w:val="004B0110"/>
    <w:rsid w:val="004B2D68"/>
    <w:rsid w:val="004B3741"/>
    <w:rsid w:val="004B3850"/>
    <w:rsid w:val="004B5AB9"/>
    <w:rsid w:val="004B5E0B"/>
    <w:rsid w:val="004B64BA"/>
    <w:rsid w:val="004B7151"/>
    <w:rsid w:val="004C117B"/>
    <w:rsid w:val="004C1F6A"/>
    <w:rsid w:val="004C2962"/>
    <w:rsid w:val="004C3772"/>
    <w:rsid w:val="004C6132"/>
    <w:rsid w:val="004C62CC"/>
    <w:rsid w:val="004D0A24"/>
    <w:rsid w:val="004D165C"/>
    <w:rsid w:val="004D3EC0"/>
    <w:rsid w:val="004D4E46"/>
    <w:rsid w:val="004D5A13"/>
    <w:rsid w:val="004D67C9"/>
    <w:rsid w:val="004D73B7"/>
    <w:rsid w:val="004E069A"/>
    <w:rsid w:val="004E108E"/>
    <w:rsid w:val="004E2B0A"/>
    <w:rsid w:val="004E3A41"/>
    <w:rsid w:val="004E4308"/>
    <w:rsid w:val="004E4F31"/>
    <w:rsid w:val="004F5EB1"/>
    <w:rsid w:val="004F6615"/>
    <w:rsid w:val="004F76A3"/>
    <w:rsid w:val="005011AF"/>
    <w:rsid w:val="00501FE0"/>
    <w:rsid w:val="0050414D"/>
    <w:rsid w:val="00504676"/>
    <w:rsid w:val="0050501F"/>
    <w:rsid w:val="00505F89"/>
    <w:rsid w:val="005228DB"/>
    <w:rsid w:val="0052291A"/>
    <w:rsid w:val="0052322C"/>
    <w:rsid w:val="005233EA"/>
    <w:rsid w:val="00523807"/>
    <w:rsid w:val="005249ED"/>
    <w:rsid w:val="005256FA"/>
    <w:rsid w:val="005279EE"/>
    <w:rsid w:val="00531E6B"/>
    <w:rsid w:val="00533739"/>
    <w:rsid w:val="005358BE"/>
    <w:rsid w:val="005365CE"/>
    <w:rsid w:val="00537249"/>
    <w:rsid w:val="00540B8F"/>
    <w:rsid w:val="00541007"/>
    <w:rsid w:val="005415DC"/>
    <w:rsid w:val="005417B8"/>
    <w:rsid w:val="00542652"/>
    <w:rsid w:val="00542B1E"/>
    <w:rsid w:val="00542B4C"/>
    <w:rsid w:val="00542ED9"/>
    <w:rsid w:val="0054466A"/>
    <w:rsid w:val="00544A08"/>
    <w:rsid w:val="00545859"/>
    <w:rsid w:val="00546208"/>
    <w:rsid w:val="00547318"/>
    <w:rsid w:val="00550E22"/>
    <w:rsid w:val="00551BDF"/>
    <w:rsid w:val="00555D62"/>
    <w:rsid w:val="00560B82"/>
    <w:rsid w:val="0056235E"/>
    <w:rsid w:val="00562EAF"/>
    <w:rsid w:val="0056561E"/>
    <w:rsid w:val="00567B5D"/>
    <w:rsid w:val="00570C32"/>
    <w:rsid w:val="00571C4D"/>
    <w:rsid w:val="005755ED"/>
    <w:rsid w:val="00575B7E"/>
    <w:rsid w:val="00576EF5"/>
    <w:rsid w:val="00577274"/>
    <w:rsid w:val="00580D40"/>
    <w:rsid w:val="0058453A"/>
    <w:rsid w:val="005874D0"/>
    <w:rsid w:val="005900FF"/>
    <w:rsid w:val="00591D08"/>
    <w:rsid w:val="005925FA"/>
    <w:rsid w:val="005A1C56"/>
    <w:rsid w:val="005A23A9"/>
    <w:rsid w:val="005A257C"/>
    <w:rsid w:val="005A32FC"/>
    <w:rsid w:val="005A6E61"/>
    <w:rsid w:val="005B24CA"/>
    <w:rsid w:val="005B475A"/>
    <w:rsid w:val="005C1E9E"/>
    <w:rsid w:val="005C4930"/>
    <w:rsid w:val="005C5E2B"/>
    <w:rsid w:val="005C7030"/>
    <w:rsid w:val="005D234A"/>
    <w:rsid w:val="005D43C5"/>
    <w:rsid w:val="005D4509"/>
    <w:rsid w:val="005D478D"/>
    <w:rsid w:val="005D4E6B"/>
    <w:rsid w:val="005D7729"/>
    <w:rsid w:val="005E0076"/>
    <w:rsid w:val="005E3ED5"/>
    <w:rsid w:val="005E4254"/>
    <w:rsid w:val="005E4BD0"/>
    <w:rsid w:val="005E55B5"/>
    <w:rsid w:val="005E5720"/>
    <w:rsid w:val="005F5017"/>
    <w:rsid w:val="005F5618"/>
    <w:rsid w:val="00601859"/>
    <w:rsid w:val="00601B24"/>
    <w:rsid w:val="00601CCF"/>
    <w:rsid w:val="00603300"/>
    <w:rsid w:val="006039CA"/>
    <w:rsid w:val="00604660"/>
    <w:rsid w:val="00604BE9"/>
    <w:rsid w:val="006050B3"/>
    <w:rsid w:val="00615621"/>
    <w:rsid w:val="00615E2C"/>
    <w:rsid w:val="006174E7"/>
    <w:rsid w:val="00617B7E"/>
    <w:rsid w:val="00617CDE"/>
    <w:rsid w:val="00621177"/>
    <w:rsid w:val="00621AF6"/>
    <w:rsid w:val="00623538"/>
    <w:rsid w:val="00626843"/>
    <w:rsid w:val="00627449"/>
    <w:rsid w:val="006331B7"/>
    <w:rsid w:val="0063447D"/>
    <w:rsid w:val="0063588D"/>
    <w:rsid w:val="00635C16"/>
    <w:rsid w:val="006377B5"/>
    <w:rsid w:val="00640CBA"/>
    <w:rsid w:val="00640CEE"/>
    <w:rsid w:val="006421BB"/>
    <w:rsid w:val="00643484"/>
    <w:rsid w:val="00644639"/>
    <w:rsid w:val="00644F95"/>
    <w:rsid w:val="00645252"/>
    <w:rsid w:val="00645906"/>
    <w:rsid w:val="00647C21"/>
    <w:rsid w:val="00650CC3"/>
    <w:rsid w:val="00652315"/>
    <w:rsid w:val="00655997"/>
    <w:rsid w:val="00655E42"/>
    <w:rsid w:val="0065639F"/>
    <w:rsid w:val="006610BD"/>
    <w:rsid w:val="00661726"/>
    <w:rsid w:val="00663E83"/>
    <w:rsid w:val="006642B0"/>
    <w:rsid w:val="006665B0"/>
    <w:rsid w:val="00667B24"/>
    <w:rsid w:val="00667E82"/>
    <w:rsid w:val="00670A3C"/>
    <w:rsid w:val="00670CFC"/>
    <w:rsid w:val="00674852"/>
    <w:rsid w:val="00676564"/>
    <w:rsid w:val="006808E6"/>
    <w:rsid w:val="00682A86"/>
    <w:rsid w:val="00686A4A"/>
    <w:rsid w:val="00694284"/>
    <w:rsid w:val="006956EF"/>
    <w:rsid w:val="00697594"/>
    <w:rsid w:val="006A2248"/>
    <w:rsid w:val="006A58C9"/>
    <w:rsid w:val="006A5A60"/>
    <w:rsid w:val="006A7E52"/>
    <w:rsid w:val="006B02F5"/>
    <w:rsid w:val="006B121E"/>
    <w:rsid w:val="006B4AEC"/>
    <w:rsid w:val="006B672A"/>
    <w:rsid w:val="006B6C32"/>
    <w:rsid w:val="006B6EE0"/>
    <w:rsid w:val="006C17C2"/>
    <w:rsid w:val="006C3051"/>
    <w:rsid w:val="006C3512"/>
    <w:rsid w:val="006C4588"/>
    <w:rsid w:val="006C46A1"/>
    <w:rsid w:val="006C4898"/>
    <w:rsid w:val="006D0476"/>
    <w:rsid w:val="006D366E"/>
    <w:rsid w:val="006D3D74"/>
    <w:rsid w:val="006D5B9B"/>
    <w:rsid w:val="006D61AD"/>
    <w:rsid w:val="006D7F21"/>
    <w:rsid w:val="006E0A7A"/>
    <w:rsid w:val="006E49CE"/>
    <w:rsid w:val="006E6F48"/>
    <w:rsid w:val="00700B88"/>
    <w:rsid w:val="00701BAB"/>
    <w:rsid w:val="007029DA"/>
    <w:rsid w:val="00702B5F"/>
    <w:rsid w:val="007069F6"/>
    <w:rsid w:val="00707321"/>
    <w:rsid w:val="007100A2"/>
    <w:rsid w:val="00713184"/>
    <w:rsid w:val="007132A2"/>
    <w:rsid w:val="00722AA5"/>
    <w:rsid w:val="00722BC3"/>
    <w:rsid w:val="00723FBC"/>
    <w:rsid w:val="00727056"/>
    <w:rsid w:val="00731015"/>
    <w:rsid w:val="00732AA0"/>
    <w:rsid w:val="00735B7C"/>
    <w:rsid w:val="00736ECA"/>
    <w:rsid w:val="007374FF"/>
    <w:rsid w:val="0074159E"/>
    <w:rsid w:val="00743D58"/>
    <w:rsid w:val="0074423C"/>
    <w:rsid w:val="007477F4"/>
    <w:rsid w:val="00752E2F"/>
    <w:rsid w:val="00754B47"/>
    <w:rsid w:val="00754E70"/>
    <w:rsid w:val="007616E5"/>
    <w:rsid w:val="00762509"/>
    <w:rsid w:val="007626B4"/>
    <w:rsid w:val="007632A3"/>
    <w:rsid w:val="0076663D"/>
    <w:rsid w:val="00767C1D"/>
    <w:rsid w:val="00770031"/>
    <w:rsid w:val="00772238"/>
    <w:rsid w:val="007723DA"/>
    <w:rsid w:val="00773E21"/>
    <w:rsid w:val="00774828"/>
    <w:rsid w:val="00782F7B"/>
    <w:rsid w:val="007839BE"/>
    <w:rsid w:val="00787EB6"/>
    <w:rsid w:val="00790584"/>
    <w:rsid w:val="00791F68"/>
    <w:rsid w:val="00793CC3"/>
    <w:rsid w:val="0079759F"/>
    <w:rsid w:val="007A07B7"/>
    <w:rsid w:val="007A28C4"/>
    <w:rsid w:val="007A36D7"/>
    <w:rsid w:val="007A4A33"/>
    <w:rsid w:val="007A6EF1"/>
    <w:rsid w:val="007A7BC2"/>
    <w:rsid w:val="007B099F"/>
    <w:rsid w:val="007B11B8"/>
    <w:rsid w:val="007B15B4"/>
    <w:rsid w:val="007B21CC"/>
    <w:rsid w:val="007B2657"/>
    <w:rsid w:val="007B462A"/>
    <w:rsid w:val="007B6649"/>
    <w:rsid w:val="007B7741"/>
    <w:rsid w:val="007C3224"/>
    <w:rsid w:val="007C37EC"/>
    <w:rsid w:val="007C433B"/>
    <w:rsid w:val="007C5422"/>
    <w:rsid w:val="007C6283"/>
    <w:rsid w:val="007C6548"/>
    <w:rsid w:val="007C694D"/>
    <w:rsid w:val="007C7206"/>
    <w:rsid w:val="007C76E6"/>
    <w:rsid w:val="007D127C"/>
    <w:rsid w:val="007D2681"/>
    <w:rsid w:val="007D3063"/>
    <w:rsid w:val="007D57D8"/>
    <w:rsid w:val="007D5919"/>
    <w:rsid w:val="007D788A"/>
    <w:rsid w:val="007E0464"/>
    <w:rsid w:val="007E051E"/>
    <w:rsid w:val="007E37DF"/>
    <w:rsid w:val="007E537F"/>
    <w:rsid w:val="007E700D"/>
    <w:rsid w:val="007F420B"/>
    <w:rsid w:val="007F5D4A"/>
    <w:rsid w:val="008002E9"/>
    <w:rsid w:val="00803BB9"/>
    <w:rsid w:val="008051F3"/>
    <w:rsid w:val="00807E59"/>
    <w:rsid w:val="00810295"/>
    <w:rsid w:val="00811203"/>
    <w:rsid w:val="008119DD"/>
    <w:rsid w:val="0081280D"/>
    <w:rsid w:val="00814856"/>
    <w:rsid w:val="00814CAE"/>
    <w:rsid w:val="00826A66"/>
    <w:rsid w:val="00830E82"/>
    <w:rsid w:val="00833647"/>
    <w:rsid w:val="0083569A"/>
    <w:rsid w:val="00835D82"/>
    <w:rsid w:val="008370DB"/>
    <w:rsid w:val="00841F9A"/>
    <w:rsid w:val="0084209A"/>
    <w:rsid w:val="00844436"/>
    <w:rsid w:val="0084456F"/>
    <w:rsid w:val="00846400"/>
    <w:rsid w:val="0084683E"/>
    <w:rsid w:val="008472EA"/>
    <w:rsid w:val="008601A1"/>
    <w:rsid w:val="00861A07"/>
    <w:rsid w:val="00867E3D"/>
    <w:rsid w:val="008702CB"/>
    <w:rsid w:val="00872D91"/>
    <w:rsid w:val="008820E4"/>
    <w:rsid w:val="00883012"/>
    <w:rsid w:val="0088307C"/>
    <w:rsid w:val="0088404B"/>
    <w:rsid w:val="008840B5"/>
    <w:rsid w:val="00884D3C"/>
    <w:rsid w:val="00886DC4"/>
    <w:rsid w:val="00886F91"/>
    <w:rsid w:val="00892A40"/>
    <w:rsid w:val="00893B57"/>
    <w:rsid w:val="008944B4"/>
    <w:rsid w:val="008966A1"/>
    <w:rsid w:val="008A2A7C"/>
    <w:rsid w:val="008A315B"/>
    <w:rsid w:val="008A50DE"/>
    <w:rsid w:val="008A57A0"/>
    <w:rsid w:val="008B0BBD"/>
    <w:rsid w:val="008B207B"/>
    <w:rsid w:val="008B23CB"/>
    <w:rsid w:val="008B2D34"/>
    <w:rsid w:val="008B30E0"/>
    <w:rsid w:val="008B39A5"/>
    <w:rsid w:val="008B50DD"/>
    <w:rsid w:val="008B5358"/>
    <w:rsid w:val="008B597D"/>
    <w:rsid w:val="008B60D2"/>
    <w:rsid w:val="008C0728"/>
    <w:rsid w:val="008C0EB9"/>
    <w:rsid w:val="008C2D6C"/>
    <w:rsid w:val="008C49CD"/>
    <w:rsid w:val="008D0250"/>
    <w:rsid w:val="008D376D"/>
    <w:rsid w:val="008D429E"/>
    <w:rsid w:val="008D434A"/>
    <w:rsid w:val="008D5C1E"/>
    <w:rsid w:val="008E00AE"/>
    <w:rsid w:val="008E1037"/>
    <w:rsid w:val="008E7978"/>
    <w:rsid w:val="008F1F96"/>
    <w:rsid w:val="008F4A21"/>
    <w:rsid w:val="008F4ED8"/>
    <w:rsid w:val="008F5DE8"/>
    <w:rsid w:val="008F6EA3"/>
    <w:rsid w:val="008F79CE"/>
    <w:rsid w:val="00903E67"/>
    <w:rsid w:val="00903F2B"/>
    <w:rsid w:val="00906012"/>
    <w:rsid w:val="009075D0"/>
    <w:rsid w:val="00907E85"/>
    <w:rsid w:val="0091013D"/>
    <w:rsid w:val="00910889"/>
    <w:rsid w:val="00915A08"/>
    <w:rsid w:val="00916DDC"/>
    <w:rsid w:val="009171D1"/>
    <w:rsid w:val="00917A8F"/>
    <w:rsid w:val="00920BE4"/>
    <w:rsid w:val="009213F6"/>
    <w:rsid w:val="009215AB"/>
    <w:rsid w:val="00924CA9"/>
    <w:rsid w:val="0093083A"/>
    <w:rsid w:val="009313CD"/>
    <w:rsid w:val="009325DA"/>
    <w:rsid w:val="00932DCE"/>
    <w:rsid w:val="009331D2"/>
    <w:rsid w:val="00934126"/>
    <w:rsid w:val="009341A7"/>
    <w:rsid w:val="009362A2"/>
    <w:rsid w:val="00940329"/>
    <w:rsid w:val="009404AC"/>
    <w:rsid w:val="00940609"/>
    <w:rsid w:val="00940967"/>
    <w:rsid w:val="009442C3"/>
    <w:rsid w:val="00944E0C"/>
    <w:rsid w:val="00945261"/>
    <w:rsid w:val="00957315"/>
    <w:rsid w:val="00957DB8"/>
    <w:rsid w:val="00962956"/>
    <w:rsid w:val="009644E5"/>
    <w:rsid w:val="00966B6D"/>
    <w:rsid w:val="0097136A"/>
    <w:rsid w:val="00971E56"/>
    <w:rsid w:val="00973A5C"/>
    <w:rsid w:val="00974265"/>
    <w:rsid w:val="009742E0"/>
    <w:rsid w:val="00980AEF"/>
    <w:rsid w:val="00981944"/>
    <w:rsid w:val="00985953"/>
    <w:rsid w:val="009918C4"/>
    <w:rsid w:val="009941C4"/>
    <w:rsid w:val="00994C15"/>
    <w:rsid w:val="00995773"/>
    <w:rsid w:val="009967ED"/>
    <w:rsid w:val="009A331C"/>
    <w:rsid w:val="009A5F8A"/>
    <w:rsid w:val="009A64FE"/>
    <w:rsid w:val="009B054B"/>
    <w:rsid w:val="009B0A5F"/>
    <w:rsid w:val="009B0F54"/>
    <w:rsid w:val="009B2E0B"/>
    <w:rsid w:val="009B3460"/>
    <w:rsid w:val="009B7A02"/>
    <w:rsid w:val="009C0137"/>
    <w:rsid w:val="009C0ED8"/>
    <w:rsid w:val="009C2BAC"/>
    <w:rsid w:val="009C4118"/>
    <w:rsid w:val="009C79B1"/>
    <w:rsid w:val="009D0F7F"/>
    <w:rsid w:val="009D13ED"/>
    <w:rsid w:val="009D3054"/>
    <w:rsid w:val="009D3A42"/>
    <w:rsid w:val="009D44B2"/>
    <w:rsid w:val="009D78B7"/>
    <w:rsid w:val="009D7C7E"/>
    <w:rsid w:val="009E5223"/>
    <w:rsid w:val="009E566B"/>
    <w:rsid w:val="009F1129"/>
    <w:rsid w:val="009F2D3B"/>
    <w:rsid w:val="009F5721"/>
    <w:rsid w:val="009F67EE"/>
    <w:rsid w:val="009F700A"/>
    <w:rsid w:val="009F777C"/>
    <w:rsid w:val="009F79DB"/>
    <w:rsid w:val="00A01D68"/>
    <w:rsid w:val="00A06E13"/>
    <w:rsid w:val="00A10506"/>
    <w:rsid w:val="00A11993"/>
    <w:rsid w:val="00A11A23"/>
    <w:rsid w:val="00A12F13"/>
    <w:rsid w:val="00A135B7"/>
    <w:rsid w:val="00A14778"/>
    <w:rsid w:val="00A161FE"/>
    <w:rsid w:val="00A17318"/>
    <w:rsid w:val="00A17FAD"/>
    <w:rsid w:val="00A231AF"/>
    <w:rsid w:val="00A23943"/>
    <w:rsid w:val="00A23F10"/>
    <w:rsid w:val="00A27D13"/>
    <w:rsid w:val="00A27DB4"/>
    <w:rsid w:val="00A32E84"/>
    <w:rsid w:val="00A3492A"/>
    <w:rsid w:val="00A35CDA"/>
    <w:rsid w:val="00A40FD2"/>
    <w:rsid w:val="00A41D4B"/>
    <w:rsid w:val="00A420F0"/>
    <w:rsid w:val="00A46A2D"/>
    <w:rsid w:val="00A475AB"/>
    <w:rsid w:val="00A5086B"/>
    <w:rsid w:val="00A50A3E"/>
    <w:rsid w:val="00A52277"/>
    <w:rsid w:val="00A527DA"/>
    <w:rsid w:val="00A534AA"/>
    <w:rsid w:val="00A55483"/>
    <w:rsid w:val="00A62833"/>
    <w:rsid w:val="00A62F8F"/>
    <w:rsid w:val="00A63218"/>
    <w:rsid w:val="00A648B3"/>
    <w:rsid w:val="00A6786F"/>
    <w:rsid w:val="00A71126"/>
    <w:rsid w:val="00A7391E"/>
    <w:rsid w:val="00A73BE5"/>
    <w:rsid w:val="00A80DAC"/>
    <w:rsid w:val="00A81F33"/>
    <w:rsid w:val="00A82B89"/>
    <w:rsid w:val="00A846AA"/>
    <w:rsid w:val="00A91683"/>
    <w:rsid w:val="00A9204E"/>
    <w:rsid w:val="00A937F9"/>
    <w:rsid w:val="00AA299B"/>
    <w:rsid w:val="00AA3901"/>
    <w:rsid w:val="00AA3A7B"/>
    <w:rsid w:val="00AA5AF4"/>
    <w:rsid w:val="00AA5F6F"/>
    <w:rsid w:val="00AB0598"/>
    <w:rsid w:val="00AB086C"/>
    <w:rsid w:val="00AB6111"/>
    <w:rsid w:val="00AB6AB2"/>
    <w:rsid w:val="00AB78DD"/>
    <w:rsid w:val="00AC080F"/>
    <w:rsid w:val="00AC2199"/>
    <w:rsid w:val="00AC4BB8"/>
    <w:rsid w:val="00AC5DDE"/>
    <w:rsid w:val="00AC7F11"/>
    <w:rsid w:val="00AD2688"/>
    <w:rsid w:val="00AD28D9"/>
    <w:rsid w:val="00AD3E72"/>
    <w:rsid w:val="00AD46AE"/>
    <w:rsid w:val="00AD479E"/>
    <w:rsid w:val="00AD56C6"/>
    <w:rsid w:val="00AD6751"/>
    <w:rsid w:val="00AD7566"/>
    <w:rsid w:val="00AE1DE1"/>
    <w:rsid w:val="00AE395A"/>
    <w:rsid w:val="00AE40F5"/>
    <w:rsid w:val="00AE5619"/>
    <w:rsid w:val="00AE6A6C"/>
    <w:rsid w:val="00AF0A78"/>
    <w:rsid w:val="00AF4CF4"/>
    <w:rsid w:val="00AF6869"/>
    <w:rsid w:val="00AF7A74"/>
    <w:rsid w:val="00B0039C"/>
    <w:rsid w:val="00B00590"/>
    <w:rsid w:val="00B05F72"/>
    <w:rsid w:val="00B06291"/>
    <w:rsid w:val="00B0645F"/>
    <w:rsid w:val="00B07081"/>
    <w:rsid w:val="00B10F95"/>
    <w:rsid w:val="00B11AE4"/>
    <w:rsid w:val="00B12E45"/>
    <w:rsid w:val="00B13C3D"/>
    <w:rsid w:val="00B1471B"/>
    <w:rsid w:val="00B1490C"/>
    <w:rsid w:val="00B15B75"/>
    <w:rsid w:val="00B2097C"/>
    <w:rsid w:val="00B21DCA"/>
    <w:rsid w:val="00B26C6C"/>
    <w:rsid w:val="00B2722C"/>
    <w:rsid w:val="00B278CC"/>
    <w:rsid w:val="00B27F8E"/>
    <w:rsid w:val="00B35BD1"/>
    <w:rsid w:val="00B40609"/>
    <w:rsid w:val="00B411D7"/>
    <w:rsid w:val="00B4326C"/>
    <w:rsid w:val="00B43892"/>
    <w:rsid w:val="00B43C5F"/>
    <w:rsid w:val="00B44A42"/>
    <w:rsid w:val="00B460AA"/>
    <w:rsid w:val="00B4681B"/>
    <w:rsid w:val="00B54D05"/>
    <w:rsid w:val="00B561BF"/>
    <w:rsid w:val="00B635EB"/>
    <w:rsid w:val="00B6659C"/>
    <w:rsid w:val="00B67597"/>
    <w:rsid w:val="00B71ADF"/>
    <w:rsid w:val="00B73FA9"/>
    <w:rsid w:val="00B74FCA"/>
    <w:rsid w:val="00B76334"/>
    <w:rsid w:val="00B769C5"/>
    <w:rsid w:val="00B8588C"/>
    <w:rsid w:val="00B91170"/>
    <w:rsid w:val="00B925B3"/>
    <w:rsid w:val="00B96B5E"/>
    <w:rsid w:val="00BA14F8"/>
    <w:rsid w:val="00BA54AB"/>
    <w:rsid w:val="00BA5FE8"/>
    <w:rsid w:val="00BA63D9"/>
    <w:rsid w:val="00BB1977"/>
    <w:rsid w:val="00BB20A5"/>
    <w:rsid w:val="00BB2C50"/>
    <w:rsid w:val="00BB355A"/>
    <w:rsid w:val="00BB7159"/>
    <w:rsid w:val="00BB7221"/>
    <w:rsid w:val="00BC12FB"/>
    <w:rsid w:val="00BC2449"/>
    <w:rsid w:val="00BC2797"/>
    <w:rsid w:val="00BC47AF"/>
    <w:rsid w:val="00BC66F0"/>
    <w:rsid w:val="00BD2B73"/>
    <w:rsid w:val="00BD2D61"/>
    <w:rsid w:val="00BD6ACD"/>
    <w:rsid w:val="00BE0BFF"/>
    <w:rsid w:val="00BE13BF"/>
    <w:rsid w:val="00BE1689"/>
    <w:rsid w:val="00BE248D"/>
    <w:rsid w:val="00BE315C"/>
    <w:rsid w:val="00BE44A7"/>
    <w:rsid w:val="00BE450B"/>
    <w:rsid w:val="00BE6FA9"/>
    <w:rsid w:val="00BF3D80"/>
    <w:rsid w:val="00BF3EE7"/>
    <w:rsid w:val="00BF5516"/>
    <w:rsid w:val="00BF5C84"/>
    <w:rsid w:val="00C00EE0"/>
    <w:rsid w:val="00C02BDF"/>
    <w:rsid w:val="00C030B8"/>
    <w:rsid w:val="00C05A73"/>
    <w:rsid w:val="00C05B93"/>
    <w:rsid w:val="00C05C8D"/>
    <w:rsid w:val="00C062C4"/>
    <w:rsid w:val="00C062DA"/>
    <w:rsid w:val="00C0708E"/>
    <w:rsid w:val="00C072EC"/>
    <w:rsid w:val="00C0765E"/>
    <w:rsid w:val="00C07988"/>
    <w:rsid w:val="00C11141"/>
    <w:rsid w:val="00C13256"/>
    <w:rsid w:val="00C138E3"/>
    <w:rsid w:val="00C15EE9"/>
    <w:rsid w:val="00C161F5"/>
    <w:rsid w:val="00C2176F"/>
    <w:rsid w:val="00C2669F"/>
    <w:rsid w:val="00C26C21"/>
    <w:rsid w:val="00C31BFC"/>
    <w:rsid w:val="00C332C4"/>
    <w:rsid w:val="00C344A2"/>
    <w:rsid w:val="00C366FA"/>
    <w:rsid w:val="00C375EB"/>
    <w:rsid w:val="00C41C15"/>
    <w:rsid w:val="00C41E9B"/>
    <w:rsid w:val="00C429B1"/>
    <w:rsid w:val="00C4712C"/>
    <w:rsid w:val="00C47FDB"/>
    <w:rsid w:val="00C513FC"/>
    <w:rsid w:val="00C51DDE"/>
    <w:rsid w:val="00C52B05"/>
    <w:rsid w:val="00C53830"/>
    <w:rsid w:val="00C56FBD"/>
    <w:rsid w:val="00C6128B"/>
    <w:rsid w:val="00C61494"/>
    <w:rsid w:val="00C626AA"/>
    <w:rsid w:val="00C6376B"/>
    <w:rsid w:val="00C654FB"/>
    <w:rsid w:val="00C65996"/>
    <w:rsid w:val="00C669BB"/>
    <w:rsid w:val="00C66DC8"/>
    <w:rsid w:val="00C706F2"/>
    <w:rsid w:val="00C714EA"/>
    <w:rsid w:val="00C72095"/>
    <w:rsid w:val="00C72C3E"/>
    <w:rsid w:val="00C72EE5"/>
    <w:rsid w:val="00C7542B"/>
    <w:rsid w:val="00C76139"/>
    <w:rsid w:val="00C77FA2"/>
    <w:rsid w:val="00C8129C"/>
    <w:rsid w:val="00C8380D"/>
    <w:rsid w:val="00C84EFE"/>
    <w:rsid w:val="00C86D86"/>
    <w:rsid w:val="00C907D4"/>
    <w:rsid w:val="00C9167F"/>
    <w:rsid w:val="00C93BAC"/>
    <w:rsid w:val="00C956A1"/>
    <w:rsid w:val="00C96298"/>
    <w:rsid w:val="00C9735C"/>
    <w:rsid w:val="00CA13E2"/>
    <w:rsid w:val="00CA2615"/>
    <w:rsid w:val="00CA2651"/>
    <w:rsid w:val="00CA343D"/>
    <w:rsid w:val="00CA4736"/>
    <w:rsid w:val="00CA4DB7"/>
    <w:rsid w:val="00CB1CD5"/>
    <w:rsid w:val="00CB49F5"/>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0B8A"/>
    <w:rsid w:val="00CF2B7A"/>
    <w:rsid w:val="00CF3920"/>
    <w:rsid w:val="00CF4B97"/>
    <w:rsid w:val="00CF568F"/>
    <w:rsid w:val="00CF6351"/>
    <w:rsid w:val="00CF751E"/>
    <w:rsid w:val="00D00A49"/>
    <w:rsid w:val="00D01F27"/>
    <w:rsid w:val="00D02486"/>
    <w:rsid w:val="00D0319B"/>
    <w:rsid w:val="00D047FF"/>
    <w:rsid w:val="00D04835"/>
    <w:rsid w:val="00D06537"/>
    <w:rsid w:val="00D06581"/>
    <w:rsid w:val="00D16E7E"/>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2A5"/>
    <w:rsid w:val="00D53561"/>
    <w:rsid w:val="00D535E3"/>
    <w:rsid w:val="00D5440C"/>
    <w:rsid w:val="00D55739"/>
    <w:rsid w:val="00D60490"/>
    <w:rsid w:val="00D60820"/>
    <w:rsid w:val="00D61642"/>
    <w:rsid w:val="00D64BCC"/>
    <w:rsid w:val="00D65246"/>
    <w:rsid w:val="00D71F38"/>
    <w:rsid w:val="00D739C4"/>
    <w:rsid w:val="00D7588F"/>
    <w:rsid w:val="00D75F4C"/>
    <w:rsid w:val="00D77924"/>
    <w:rsid w:val="00D8001B"/>
    <w:rsid w:val="00D8077E"/>
    <w:rsid w:val="00D8137C"/>
    <w:rsid w:val="00D8205C"/>
    <w:rsid w:val="00D835D5"/>
    <w:rsid w:val="00D849E6"/>
    <w:rsid w:val="00D84E5C"/>
    <w:rsid w:val="00D84FEE"/>
    <w:rsid w:val="00D851C1"/>
    <w:rsid w:val="00D86C94"/>
    <w:rsid w:val="00D902DD"/>
    <w:rsid w:val="00D905EB"/>
    <w:rsid w:val="00D90914"/>
    <w:rsid w:val="00D90B08"/>
    <w:rsid w:val="00D917F0"/>
    <w:rsid w:val="00D937D2"/>
    <w:rsid w:val="00D961EF"/>
    <w:rsid w:val="00D97648"/>
    <w:rsid w:val="00D97FF2"/>
    <w:rsid w:val="00DA0150"/>
    <w:rsid w:val="00DA040D"/>
    <w:rsid w:val="00DA0BE4"/>
    <w:rsid w:val="00DA3EDB"/>
    <w:rsid w:val="00DA47C6"/>
    <w:rsid w:val="00DA54AB"/>
    <w:rsid w:val="00DA757E"/>
    <w:rsid w:val="00DB39D1"/>
    <w:rsid w:val="00DB3CC4"/>
    <w:rsid w:val="00DB4132"/>
    <w:rsid w:val="00DB4197"/>
    <w:rsid w:val="00DB524C"/>
    <w:rsid w:val="00DC16FA"/>
    <w:rsid w:val="00DC2207"/>
    <w:rsid w:val="00DC6341"/>
    <w:rsid w:val="00DD1B9B"/>
    <w:rsid w:val="00DD26E4"/>
    <w:rsid w:val="00DD3479"/>
    <w:rsid w:val="00DD5485"/>
    <w:rsid w:val="00DD601F"/>
    <w:rsid w:val="00DD75AB"/>
    <w:rsid w:val="00DD7B4C"/>
    <w:rsid w:val="00DD7C26"/>
    <w:rsid w:val="00DE0626"/>
    <w:rsid w:val="00DE2AB0"/>
    <w:rsid w:val="00DE3489"/>
    <w:rsid w:val="00DE4760"/>
    <w:rsid w:val="00DE4B9E"/>
    <w:rsid w:val="00DE522B"/>
    <w:rsid w:val="00DE693F"/>
    <w:rsid w:val="00DF068E"/>
    <w:rsid w:val="00DF2004"/>
    <w:rsid w:val="00DF251D"/>
    <w:rsid w:val="00DF2B3A"/>
    <w:rsid w:val="00E00FA6"/>
    <w:rsid w:val="00E01EAF"/>
    <w:rsid w:val="00E01FE1"/>
    <w:rsid w:val="00E054D0"/>
    <w:rsid w:val="00E068D2"/>
    <w:rsid w:val="00E07192"/>
    <w:rsid w:val="00E12445"/>
    <w:rsid w:val="00E16AC7"/>
    <w:rsid w:val="00E176B0"/>
    <w:rsid w:val="00E200CD"/>
    <w:rsid w:val="00E210AC"/>
    <w:rsid w:val="00E25784"/>
    <w:rsid w:val="00E25DDC"/>
    <w:rsid w:val="00E26FD1"/>
    <w:rsid w:val="00E2756E"/>
    <w:rsid w:val="00E3004A"/>
    <w:rsid w:val="00E31843"/>
    <w:rsid w:val="00E31C6C"/>
    <w:rsid w:val="00E41BA1"/>
    <w:rsid w:val="00E41EF7"/>
    <w:rsid w:val="00E44232"/>
    <w:rsid w:val="00E44E18"/>
    <w:rsid w:val="00E47046"/>
    <w:rsid w:val="00E4704C"/>
    <w:rsid w:val="00E4717A"/>
    <w:rsid w:val="00E4735E"/>
    <w:rsid w:val="00E50CA4"/>
    <w:rsid w:val="00E517FD"/>
    <w:rsid w:val="00E605E5"/>
    <w:rsid w:val="00E619D8"/>
    <w:rsid w:val="00E62208"/>
    <w:rsid w:val="00E62A62"/>
    <w:rsid w:val="00E652B6"/>
    <w:rsid w:val="00E65B8A"/>
    <w:rsid w:val="00E67692"/>
    <w:rsid w:val="00E805D1"/>
    <w:rsid w:val="00E84D11"/>
    <w:rsid w:val="00E865D9"/>
    <w:rsid w:val="00E86F8E"/>
    <w:rsid w:val="00E903AE"/>
    <w:rsid w:val="00E930B1"/>
    <w:rsid w:val="00E936BE"/>
    <w:rsid w:val="00EA0261"/>
    <w:rsid w:val="00EA0831"/>
    <w:rsid w:val="00EA5E0B"/>
    <w:rsid w:val="00EA663A"/>
    <w:rsid w:val="00EB260D"/>
    <w:rsid w:val="00EB4CA9"/>
    <w:rsid w:val="00EB5997"/>
    <w:rsid w:val="00EC01AD"/>
    <w:rsid w:val="00EC07EB"/>
    <w:rsid w:val="00EC1683"/>
    <w:rsid w:val="00EC1E9F"/>
    <w:rsid w:val="00EC419A"/>
    <w:rsid w:val="00EC5E11"/>
    <w:rsid w:val="00EC6240"/>
    <w:rsid w:val="00EC7B49"/>
    <w:rsid w:val="00ED2019"/>
    <w:rsid w:val="00ED25EA"/>
    <w:rsid w:val="00ED4F63"/>
    <w:rsid w:val="00ED4FFA"/>
    <w:rsid w:val="00ED552B"/>
    <w:rsid w:val="00ED5A32"/>
    <w:rsid w:val="00ED6F78"/>
    <w:rsid w:val="00EE10CA"/>
    <w:rsid w:val="00EE35DB"/>
    <w:rsid w:val="00EE374A"/>
    <w:rsid w:val="00EE3D8E"/>
    <w:rsid w:val="00EE5D5A"/>
    <w:rsid w:val="00EE6F15"/>
    <w:rsid w:val="00EF4C7F"/>
    <w:rsid w:val="00EF516C"/>
    <w:rsid w:val="00EF5FE0"/>
    <w:rsid w:val="00EF5FF9"/>
    <w:rsid w:val="00EF6762"/>
    <w:rsid w:val="00EF6C4E"/>
    <w:rsid w:val="00EF7CDE"/>
    <w:rsid w:val="00F002EE"/>
    <w:rsid w:val="00F00A1D"/>
    <w:rsid w:val="00F00F95"/>
    <w:rsid w:val="00F02892"/>
    <w:rsid w:val="00F04216"/>
    <w:rsid w:val="00F0523E"/>
    <w:rsid w:val="00F0760A"/>
    <w:rsid w:val="00F12BDB"/>
    <w:rsid w:val="00F12E15"/>
    <w:rsid w:val="00F151A5"/>
    <w:rsid w:val="00F152AE"/>
    <w:rsid w:val="00F17FAE"/>
    <w:rsid w:val="00F2054D"/>
    <w:rsid w:val="00F20CBE"/>
    <w:rsid w:val="00F21231"/>
    <w:rsid w:val="00F225D1"/>
    <w:rsid w:val="00F22A37"/>
    <w:rsid w:val="00F22ED5"/>
    <w:rsid w:val="00F251A9"/>
    <w:rsid w:val="00F27094"/>
    <w:rsid w:val="00F270F9"/>
    <w:rsid w:val="00F27BF1"/>
    <w:rsid w:val="00F31A9D"/>
    <w:rsid w:val="00F332E2"/>
    <w:rsid w:val="00F33D97"/>
    <w:rsid w:val="00F34586"/>
    <w:rsid w:val="00F35FF5"/>
    <w:rsid w:val="00F36CCC"/>
    <w:rsid w:val="00F40972"/>
    <w:rsid w:val="00F43EA9"/>
    <w:rsid w:val="00F46CF6"/>
    <w:rsid w:val="00F472C1"/>
    <w:rsid w:val="00F50266"/>
    <w:rsid w:val="00F5040E"/>
    <w:rsid w:val="00F5357C"/>
    <w:rsid w:val="00F54515"/>
    <w:rsid w:val="00F55FA3"/>
    <w:rsid w:val="00F567BA"/>
    <w:rsid w:val="00F5683C"/>
    <w:rsid w:val="00F56CD7"/>
    <w:rsid w:val="00F57AB9"/>
    <w:rsid w:val="00F6053F"/>
    <w:rsid w:val="00F638E6"/>
    <w:rsid w:val="00F653F3"/>
    <w:rsid w:val="00F65A92"/>
    <w:rsid w:val="00F66A9B"/>
    <w:rsid w:val="00F66D34"/>
    <w:rsid w:val="00F6788A"/>
    <w:rsid w:val="00F70E7D"/>
    <w:rsid w:val="00F730E7"/>
    <w:rsid w:val="00F73242"/>
    <w:rsid w:val="00F75E5B"/>
    <w:rsid w:val="00F7708C"/>
    <w:rsid w:val="00F7745D"/>
    <w:rsid w:val="00F816FC"/>
    <w:rsid w:val="00F82030"/>
    <w:rsid w:val="00F83F59"/>
    <w:rsid w:val="00F84950"/>
    <w:rsid w:val="00F85076"/>
    <w:rsid w:val="00F85113"/>
    <w:rsid w:val="00F86750"/>
    <w:rsid w:val="00F871FC"/>
    <w:rsid w:val="00F87DB8"/>
    <w:rsid w:val="00F912A6"/>
    <w:rsid w:val="00F95CA0"/>
    <w:rsid w:val="00F95DD1"/>
    <w:rsid w:val="00F9727D"/>
    <w:rsid w:val="00F974BD"/>
    <w:rsid w:val="00F97665"/>
    <w:rsid w:val="00F97C00"/>
    <w:rsid w:val="00FA0D63"/>
    <w:rsid w:val="00FA1049"/>
    <w:rsid w:val="00FA1420"/>
    <w:rsid w:val="00FA15E0"/>
    <w:rsid w:val="00FA2314"/>
    <w:rsid w:val="00FA4D55"/>
    <w:rsid w:val="00FA560B"/>
    <w:rsid w:val="00FA6C6E"/>
    <w:rsid w:val="00FB1B1F"/>
    <w:rsid w:val="00FB38AC"/>
    <w:rsid w:val="00FB4BA9"/>
    <w:rsid w:val="00FC0B0C"/>
    <w:rsid w:val="00FC150A"/>
    <w:rsid w:val="00FC242B"/>
    <w:rsid w:val="00FD207C"/>
    <w:rsid w:val="00FD5394"/>
    <w:rsid w:val="00FD57C0"/>
    <w:rsid w:val="00FD760E"/>
    <w:rsid w:val="00FD77C5"/>
    <w:rsid w:val="00FE0E5B"/>
    <w:rsid w:val="00FE40BE"/>
    <w:rsid w:val="00FE4D34"/>
    <w:rsid w:val="00FE5F3A"/>
    <w:rsid w:val="00FE6E67"/>
    <w:rsid w:val="00FE7949"/>
    <w:rsid w:val="00FF01ED"/>
    <w:rsid w:val="00FF5DDC"/>
    <w:rsid w:val="00FF6D6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182406278">
      <w:bodyDiv w:val="1"/>
      <w:marLeft w:val="0"/>
      <w:marRight w:val="0"/>
      <w:marTop w:val="0"/>
      <w:marBottom w:val="0"/>
      <w:divBdr>
        <w:top w:val="none" w:sz="0" w:space="0" w:color="auto"/>
        <w:left w:val="none" w:sz="0" w:space="0" w:color="auto"/>
        <w:bottom w:val="none" w:sz="0" w:space="0" w:color="auto"/>
        <w:right w:val="none" w:sz="0" w:space="0" w:color="auto"/>
      </w:divBdr>
    </w:div>
    <w:div w:id="264656523">
      <w:bodyDiv w:val="1"/>
      <w:marLeft w:val="0"/>
      <w:marRight w:val="0"/>
      <w:marTop w:val="0"/>
      <w:marBottom w:val="0"/>
      <w:divBdr>
        <w:top w:val="none" w:sz="0" w:space="0" w:color="auto"/>
        <w:left w:val="none" w:sz="0" w:space="0" w:color="auto"/>
        <w:bottom w:val="none" w:sz="0" w:space="0" w:color="auto"/>
        <w:right w:val="none" w:sz="0" w:space="0" w:color="auto"/>
      </w:divBdr>
      <w:divsChild>
        <w:div w:id="613094745">
          <w:marLeft w:val="0"/>
          <w:marRight w:val="0"/>
          <w:marTop w:val="0"/>
          <w:marBottom w:val="0"/>
          <w:divBdr>
            <w:top w:val="none" w:sz="0" w:space="0" w:color="auto"/>
            <w:left w:val="none" w:sz="0" w:space="0" w:color="auto"/>
            <w:bottom w:val="none" w:sz="0" w:space="0" w:color="auto"/>
            <w:right w:val="none" w:sz="0" w:space="0" w:color="auto"/>
          </w:divBdr>
          <w:divsChild>
            <w:div w:id="743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05025479">
      <w:bodyDiv w:val="1"/>
      <w:marLeft w:val="0"/>
      <w:marRight w:val="0"/>
      <w:marTop w:val="0"/>
      <w:marBottom w:val="0"/>
      <w:divBdr>
        <w:top w:val="none" w:sz="0" w:space="0" w:color="auto"/>
        <w:left w:val="none" w:sz="0" w:space="0" w:color="auto"/>
        <w:bottom w:val="none" w:sz="0" w:space="0" w:color="auto"/>
        <w:right w:val="none" w:sz="0" w:space="0" w:color="auto"/>
      </w:divBdr>
      <w:divsChild>
        <w:div w:id="1617714140">
          <w:marLeft w:val="0"/>
          <w:marRight w:val="0"/>
          <w:marTop w:val="0"/>
          <w:marBottom w:val="0"/>
          <w:divBdr>
            <w:top w:val="none" w:sz="0" w:space="0" w:color="auto"/>
            <w:left w:val="none" w:sz="0" w:space="0" w:color="auto"/>
            <w:bottom w:val="none" w:sz="0" w:space="0" w:color="auto"/>
            <w:right w:val="none" w:sz="0" w:space="0" w:color="auto"/>
          </w:divBdr>
          <w:divsChild>
            <w:div w:id="1773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82881333">
      <w:bodyDiv w:val="1"/>
      <w:marLeft w:val="0"/>
      <w:marRight w:val="0"/>
      <w:marTop w:val="0"/>
      <w:marBottom w:val="0"/>
      <w:divBdr>
        <w:top w:val="none" w:sz="0" w:space="0" w:color="auto"/>
        <w:left w:val="none" w:sz="0" w:space="0" w:color="auto"/>
        <w:bottom w:val="none" w:sz="0" w:space="0" w:color="auto"/>
        <w:right w:val="none" w:sz="0" w:space="0" w:color="auto"/>
      </w:divBdr>
      <w:divsChild>
        <w:div w:id="481119372">
          <w:marLeft w:val="0"/>
          <w:marRight w:val="0"/>
          <w:marTop w:val="0"/>
          <w:marBottom w:val="0"/>
          <w:divBdr>
            <w:top w:val="none" w:sz="0" w:space="0" w:color="auto"/>
            <w:left w:val="none" w:sz="0" w:space="0" w:color="auto"/>
            <w:bottom w:val="none" w:sz="0" w:space="0" w:color="auto"/>
            <w:right w:val="none" w:sz="0" w:space="0" w:color="auto"/>
          </w:divBdr>
          <w:divsChild>
            <w:div w:id="19128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58135505">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67780988">
      <w:bodyDiv w:val="1"/>
      <w:marLeft w:val="0"/>
      <w:marRight w:val="0"/>
      <w:marTop w:val="0"/>
      <w:marBottom w:val="0"/>
      <w:divBdr>
        <w:top w:val="none" w:sz="0" w:space="0" w:color="auto"/>
        <w:left w:val="none" w:sz="0" w:space="0" w:color="auto"/>
        <w:bottom w:val="none" w:sz="0" w:space="0" w:color="auto"/>
        <w:right w:val="none" w:sz="0" w:space="0" w:color="auto"/>
      </w:divBdr>
    </w:div>
    <w:div w:id="970137866">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37008840">
      <w:bodyDiv w:val="1"/>
      <w:marLeft w:val="0"/>
      <w:marRight w:val="0"/>
      <w:marTop w:val="0"/>
      <w:marBottom w:val="0"/>
      <w:divBdr>
        <w:top w:val="none" w:sz="0" w:space="0" w:color="auto"/>
        <w:left w:val="none" w:sz="0" w:space="0" w:color="auto"/>
        <w:bottom w:val="none" w:sz="0" w:space="0" w:color="auto"/>
        <w:right w:val="none" w:sz="0" w:space="0" w:color="auto"/>
      </w:divBdr>
      <w:divsChild>
        <w:div w:id="756948345">
          <w:marLeft w:val="0"/>
          <w:marRight w:val="0"/>
          <w:marTop w:val="0"/>
          <w:marBottom w:val="0"/>
          <w:divBdr>
            <w:top w:val="none" w:sz="0" w:space="0" w:color="auto"/>
            <w:left w:val="none" w:sz="0" w:space="0" w:color="auto"/>
            <w:bottom w:val="none" w:sz="0" w:space="0" w:color="auto"/>
            <w:right w:val="none" w:sz="0" w:space="0" w:color="auto"/>
          </w:divBdr>
          <w:divsChild>
            <w:div w:id="11393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18192053">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13895359">
      <w:bodyDiv w:val="1"/>
      <w:marLeft w:val="0"/>
      <w:marRight w:val="0"/>
      <w:marTop w:val="0"/>
      <w:marBottom w:val="0"/>
      <w:divBdr>
        <w:top w:val="none" w:sz="0" w:space="0" w:color="auto"/>
        <w:left w:val="none" w:sz="0" w:space="0" w:color="auto"/>
        <w:bottom w:val="none" w:sz="0" w:space="0" w:color="auto"/>
        <w:right w:val="none" w:sz="0" w:space="0" w:color="auto"/>
      </w:divBdr>
      <w:divsChild>
        <w:div w:id="841704471">
          <w:marLeft w:val="446"/>
          <w:marRight w:val="0"/>
          <w:marTop w:val="0"/>
          <w:marBottom w:val="0"/>
          <w:divBdr>
            <w:top w:val="none" w:sz="0" w:space="0" w:color="auto"/>
            <w:left w:val="none" w:sz="0" w:space="0" w:color="auto"/>
            <w:bottom w:val="none" w:sz="0" w:space="0" w:color="auto"/>
            <w:right w:val="none" w:sz="0" w:space="0" w:color="auto"/>
          </w:divBdr>
        </w:div>
      </w:divsChild>
    </w:div>
    <w:div w:id="1640105958">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70617473">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agent.hubentreprendre.laregion.fr"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diagramData" Target="diagrams/data1.xml"/><Relationship Id="rId112" Type="http://schemas.openxmlformats.org/officeDocument/2006/relationships/image" Target="media/image84.png"/><Relationship Id="rId133" Type="http://schemas.openxmlformats.org/officeDocument/2006/relationships/image" Target="media/image101.emf"/><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mirantis.com/"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diagramLayout" Target="diagrams/layout2.xml"/><Relationship Id="rId123" Type="http://schemas.openxmlformats.org/officeDocument/2006/relationships/image" Target="media/image95.png"/><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diagramLayout" Target="diagrams/layout1.xml"/><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2.png"/><Relationship Id="rId139"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https://k8slens.dev/"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microsoft.com/office/2007/relationships/diagramDrawing" Target="diagrams/drawing1.xml"/><Relationship Id="rId98" Type="http://schemas.openxmlformats.org/officeDocument/2006/relationships/image" Target="media/image75.png"/><Relationship Id="rId121" Type="http://schemas.openxmlformats.org/officeDocument/2006/relationships/image" Target="media/image93.pn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diagramQuickStyle" Target="diagrams/quickStyle2.xml"/><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header" Target="header2.xml"/><Relationship Id="rId13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openstack.org/" TargetMode="External"/><Relationship Id="rId62" Type="http://schemas.openxmlformats.org/officeDocument/2006/relationships/hyperlink" Target="https://hubentreprendre.laregion.fr"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diagramQuickStyle" Target="diagrams/quickStyle1.xml"/><Relationship Id="rId96" Type="http://schemas.openxmlformats.org/officeDocument/2006/relationships/image" Target="media/image73.png"/><Relationship Id="rId111" Type="http://schemas.openxmlformats.org/officeDocument/2006/relationships/image" Target="media/image83.png"/><Relationship Id="rId132" Type="http://schemas.openxmlformats.org/officeDocument/2006/relationships/image" Target="media/image10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tronjs.org/" TargetMode="External"/><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diagramData" Target="diagrams/data2.xml"/><Relationship Id="rId122" Type="http://schemas.openxmlformats.org/officeDocument/2006/relationships/image" Target="media/image94.png"/><Relationship Id="rId130" Type="http://schemas.openxmlformats.org/officeDocument/2006/relationships/footer" Target="footer2.xml"/><Relationship Id="rId135"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mirantis.com/software/docker/docker-enterprise/" TargetMode="External"/><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diagramColors" Target="diagrams/colors2.xml"/><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diagramColors" Target="diagrams/colors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7.png"/><Relationship Id="rId105" Type="http://schemas.microsoft.com/office/2007/relationships/diagramDrawing" Target="diagrams/drawing2.xml"/><Relationship Id="rId126" Type="http://schemas.openxmlformats.org/officeDocument/2006/relationships/image" Target="media/image9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l"/>
          <a:r>
            <a:rPr lang="fr-FR"/>
            <a:t>Modification de </a:t>
          </a:r>
          <a:r>
            <a:rPr lang="fr-FR" b="1"/>
            <a:t>plan.service.ts</a:t>
          </a:r>
        </a:p>
      </dgm:t>
    </dgm:pt>
    <dgm:pt modelId="{BEDEAEE7-D354-46B3-B4E1-43A543435213}" type="parTrans" cxnId="{F8D5BAB6-66BD-48E6-A8E8-5632A41DD8AB}">
      <dgm:prSet/>
      <dgm:spPr/>
      <dgm:t>
        <a:bodyPr/>
        <a:lstStyle/>
        <a:p>
          <a:pPr algn="l"/>
          <a:endParaRPr lang="fr-FR"/>
        </a:p>
      </dgm:t>
    </dgm:pt>
    <dgm:pt modelId="{1E13BA38-9459-46CF-B48E-0D0F1449CFB7}" type="sibTrans" cxnId="{F8D5BAB6-66BD-48E6-A8E8-5632A41DD8AB}">
      <dgm:prSet/>
      <dgm:spPr/>
      <dgm:t>
        <a:bodyPr/>
        <a:lstStyle/>
        <a:p>
          <a:pPr algn="l"/>
          <a:endParaRPr lang="fr-FR"/>
        </a:p>
      </dgm:t>
    </dgm:pt>
    <dgm:pt modelId="{50625E3B-D2B9-4133-8880-89847B997C6B}">
      <dgm:prSet phldrT="[Texte]"/>
      <dgm:spPr/>
      <dgm:t>
        <a:bodyPr/>
        <a:lstStyle/>
        <a:p>
          <a:pPr algn="l"/>
          <a:r>
            <a:rPr lang="fr-FR"/>
            <a:t>Ajout d'une méthode getExport() pour appeller path du BackEnd</a:t>
          </a:r>
        </a:p>
      </dgm:t>
    </dgm:pt>
    <dgm:pt modelId="{83C61268-E475-434A-A8DE-AEDD46730FCC}" type="parTrans" cxnId="{6EC6BCC8-4CA6-4003-851B-99DA2B0A2EA8}">
      <dgm:prSet/>
      <dgm:spPr/>
      <dgm:t>
        <a:bodyPr/>
        <a:lstStyle/>
        <a:p>
          <a:pPr algn="l"/>
          <a:endParaRPr lang="fr-FR"/>
        </a:p>
      </dgm:t>
    </dgm:pt>
    <dgm:pt modelId="{0BC1C73D-8079-4738-BEDE-B97AF91C3CF3}" type="sibTrans" cxnId="{6EC6BCC8-4CA6-4003-851B-99DA2B0A2EA8}">
      <dgm:prSet/>
      <dgm:spPr/>
      <dgm:t>
        <a:bodyPr/>
        <a:lstStyle/>
        <a:p>
          <a:pPr algn="l"/>
          <a:endParaRPr lang="fr-FR"/>
        </a:p>
      </dgm:t>
    </dgm:pt>
    <dgm:pt modelId="{34A3F872-41BD-4ED9-B8A1-25168364AA1A}">
      <dgm:prSet phldrT="[Texte]"/>
      <dgm:spPr/>
      <dgm:t>
        <a:bodyPr/>
        <a:lstStyle/>
        <a:p>
          <a:pPr algn="l"/>
          <a:r>
            <a:rPr lang="fr-FR"/>
            <a:t>Modification de </a:t>
          </a:r>
          <a:r>
            <a:rPr lang="fr-FR" b="1"/>
            <a:t>plan-list.component.ts</a:t>
          </a:r>
        </a:p>
      </dgm:t>
    </dgm:pt>
    <dgm:pt modelId="{8290BB78-4241-4184-9A3D-2E05AE73DFE8}" type="parTrans" cxnId="{27720167-A3AD-4889-A8A4-BEA317EB028B}">
      <dgm:prSet/>
      <dgm:spPr/>
      <dgm:t>
        <a:bodyPr/>
        <a:lstStyle/>
        <a:p>
          <a:pPr algn="l"/>
          <a:endParaRPr lang="fr-FR"/>
        </a:p>
      </dgm:t>
    </dgm:pt>
    <dgm:pt modelId="{4B502D29-3321-4672-8EC4-556531DF68DB}" type="sibTrans" cxnId="{27720167-A3AD-4889-A8A4-BEA317EB028B}">
      <dgm:prSet/>
      <dgm:spPr/>
      <dgm:t>
        <a:bodyPr/>
        <a:lstStyle/>
        <a:p>
          <a:pPr algn="l"/>
          <a:endParaRPr lang="fr-FR"/>
        </a:p>
      </dgm:t>
    </dgm:pt>
    <dgm:pt modelId="{B2A597ED-C2E0-4FC2-9E34-00D862ED7CCC}">
      <dgm:prSet phldrT="[Texte]"/>
      <dgm:spPr/>
      <dgm:t>
        <a:bodyPr/>
        <a:lstStyle/>
        <a:p>
          <a:pPr algn="l"/>
          <a:r>
            <a:rPr lang="fr-FR"/>
            <a:t>Ajout d'un Boolean pour tester l'état du téléchargement</a:t>
          </a:r>
        </a:p>
      </dgm:t>
    </dgm:pt>
    <dgm:pt modelId="{9ED5B104-D1FF-45D9-929A-61E381B87AD9}" type="parTrans" cxnId="{40D4EDBB-C1BB-4E27-9C30-DBF4DD2055EB}">
      <dgm:prSet/>
      <dgm:spPr/>
      <dgm:t>
        <a:bodyPr/>
        <a:lstStyle/>
        <a:p>
          <a:pPr algn="l"/>
          <a:endParaRPr lang="fr-FR"/>
        </a:p>
      </dgm:t>
    </dgm:pt>
    <dgm:pt modelId="{B83EB28C-CF86-4BAD-B2B6-B882A34B393E}" type="sibTrans" cxnId="{40D4EDBB-C1BB-4E27-9C30-DBF4DD2055EB}">
      <dgm:prSet/>
      <dgm:spPr/>
      <dgm:t>
        <a:bodyPr/>
        <a:lstStyle/>
        <a:p>
          <a:pPr algn="l"/>
          <a:endParaRPr lang="fr-FR"/>
        </a:p>
      </dgm:t>
    </dgm:pt>
    <dgm:pt modelId="{914593ED-D643-42A8-A152-41F486A217A8}">
      <dgm:prSet phldrT="[Texte]"/>
      <dgm:spPr/>
      <dgm:t>
        <a:bodyPr/>
        <a:lstStyle/>
        <a:p>
          <a:pPr algn="l"/>
          <a:r>
            <a:rPr lang="fr-FR"/>
            <a:t>Injection du planService par le constructeur</a:t>
          </a:r>
        </a:p>
      </dgm:t>
    </dgm:pt>
    <dgm:pt modelId="{1DA79C9E-28D9-4F3F-90AB-175FEE609672}" type="parTrans" cxnId="{CC0A5A64-A954-4A7C-85DB-1B95F7561B14}">
      <dgm:prSet/>
      <dgm:spPr/>
      <dgm:t>
        <a:bodyPr/>
        <a:lstStyle/>
        <a:p>
          <a:pPr algn="l"/>
          <a:endParaRPr lang="fr-FR"/>
        </a:p>
      </dgm:t>
    </dgm:pt>
    <dgm:pt modelId="{8929C858-1072-4D71-B9A6-786F8DF57AC7}" type="sibTrans" cxnId="{CC0A5A64-A954-4A7C-85DB-1B95F7561B14}">
      <dgm:prSet/>
      <dgm:spPr/>
      <dgm:t>
        <a:bodyPr/>
        <a:lstStyle/>
        <a:p>
          <a:pPr algn="l"/>
          <a:endParaRPr lang="fr-FR"/>
        </a:p>
      </dgm:t>
    </dgm:pt>
    <dgm:pt modelId="{B9019605-ECFC-442D-8BD1-4F185E0E32AD}">
      <dgm:prSet phldrT="[Texte]"/>
      <dgm:spPr/>
      <dgm:t>
        <a:bodyPr/>
        <a:lstStyle/>
        <a:p>
          <a:pPr algn="l"/>
          <a:r>
            <a:rPr lang="fr-FR"/>
            <a:t>Ajout de la méthode exportPlans() qui télécharge les Dispositifs</a:t>
          </a:r>
        </a:p>
      </dgm:t>
    </dgm:pt>
    <dgm:pt modelId="{5C43CFEC-7864-422F-8FB3-DF8D964818F3}" type="parTrans" cxnId="{A1498E1B-1869-4810-9A1B-71BEFBD0DE0A}">
      <dgm:prSet/>
      <dgm:spPr/>
      <dgm:t>
        <a:bodyPr/>
        <a:lstStyle/>
        <a:p>
          <a:pPr algn="l"/>
          <a:endParaRPr lang="fr-FR"/>
        </a:p>
      </dgm:t>
    </dgm:pt>
    <dgm:pt modelId="{3981C6AD-9F30-4423-8F37-328ECA506878}" type="sibTrans" cxnId="{A1498E1B-1869-4810-9A1B-71BEFBD0DE0A}">
      <dgm:prSet/>
      <dgm:spPr/>
      <dgm:t>
        <a:bodyPr/>
        <a:lstStyle/>
        <a:p>
          <a:pPr algn="l"/>
          <a:endParaRPr lang="fr-FR"/>
        </a:p>
      </dgm:t>
    </dgm:pt>
    <dgm:pt modelId="{D443B270-9084-4D29-91FB-ACCD9BFC27A9}">
      <dgm:prSet phldrT="[Texte]"/>
      <dgm:spPr/>
      <dgm:t>
        <a:bodyPr/>
        <a:lstStyle/>
        <a:p>
          <a:pPr algn="l"/>
          <a:r>
            <a:rPr lang="fr-FR"/>
            <a:t>Modification de </a:t>
          </a:r>
          <a:r>
            <a:rPr lang="fr-FR" b="1"/>
            <a:t>PlanListComponent.html</a:t>
          </a:r>
        </a:p>
      </dgm:t>
    </dgm:pt>
    <dgm:pt modelId="{2CAF4C7B-E9A8-4954-A7FE-560AD30EA0E1}" type="parTrans" cxnId="{7EB9A4EF-365E-40D8-A0EE-D6201E4BE665}">
      <dgm:prSet/>
      <dgm:spPr/>
      <dgm:t>
        <a:bodyPr/>
        <a:lstStyle/>
        <a:p>
          <a:pPr algn="l"/>
          <a:endParaRPr lang="fr-FR"/>
        </a:p>
      </dgm:t>
    </dgm:pt>
    <dgm:pt modelId="{505B0400-4F6F-44FB-B51D-0D4E7D0AC58A}" type="sibTrans" cxnId="{7EB9A4EF-365E-40D8-A0EE-D6201E4BE665}">
      <dgm:prSet/>
      <dgm:spPr/>
      <dgm:t>
        <a:bodyPr/>
        <a:lstStyle/>
        <a:p>
          <a:pPr algn="l"/>
          <a:endParaRPr lang="fr-FR"/>
        </a:p>
      </dgm:t>
    </dgm:pt>
    <dgm:pt modelId="{D5D9282C-4FAA-4E73-8A7F-E67BDE746CBD}">
      <dgm:prSet phldrT="[Texte]"/>
      <dgm:spPr/>
      <dgm:t>
        <a:bodyPr/>
        <a:lstStyle/>
        <a:p>
          <a:pPr algn="l"/>
          <a:r>
            <a:rPr lang="fr-FR"/>
            <a:t>Modification du </a:t>
          </a:r>
          <a:r>
            <a:rPr lang="fr-FR" b="1"/>
            <a:t>fr.json</a:t>
          </a:r>
          <a:endParaRPr lang="fr-FR"/>
        </a:p>
      </dgm:t>
    </dgm:pt>
    <dgm:pt modelId="{5CBDD88C-D5D4-48DD-AEC7-381367F62C36}" type="parTrans" cxnId="{ED27939E-39A1-4D33-9877-D179EDF60B58}">
      <dgm:prSet/>
      <dgm:spPr/>
      <dgm:t>
        <a:bodyPr/>
        <a:lstStyle/>
        <a:p>
          <a:pPr algn="l"/>
          <a:endParaRPr lang="fr-FR"/>
        </a:p>
      </dgm:t>
    </dgm:pt>
    <dgm:pt modelId="{3DC43B3D-EFBA-425F-B453-445E9236C6A3}" type="sibTrans" cxnId="{ED27939E-39A1-4D33-9877-D179EDF60B58}">
      <dgm:prSet/>
      <dgm:spPr/>
      <dgm:t>
        <a:bodyPr/>
        <a:lstStyle/>
        <a:p>
          <a:pPr algn="l"/>
          <a:endParaRPr lang="fr-FR"/>
        </a:p>
      </dgm:t>
    </dgm:pt>
    <dgm:pt modelId="{B77A7146-E99C-429D-B15C-6152864703CE}">
      <dgm:prSet phldrT="[Texte]"/>
      <dgm:spPr/>
      <dgm:t>
        <a:bodyPr/>
        <a:lstStyle/>
        <a:p>
          <a:pPr algn="l"/>
          <a:r>
            <a:rPr lang="fr-FR"/>
            <a:t>Ajouter le titre de l’icône d’export</a:t>
          </a:r>
        </a:p>
      </dgm:t>
    </dgm:pt>
    <dgm:pt modelId="{485B19FC-6BA0-4998-95AE-8FC9656BEE34}" type="parTrans" cxnId="{FA749067-32CC-4A0E-9947-CD5460AB9CD8}">
      <dgm:prSet/>
      <dgm:spPr/>
      <dgm:t>
        <a:bodyPr/>
        <a:lstStyle/>
        <a:p>
          <a:pPr algn="l"/>
          <a:endParaRPr lang="fr-FR"/>
        </a:p>
      </dgm:t>
    </dgm:pt>
    <dgm:pt modelId="{2246172A-F402-4BFA-9FD9-4D51F4AFB04A}" type="sibTrans" cxnId="{FA749067-32CC-4A0E-9947-CD5460AB9CD8}">
      <dgm:prSet/>
      <dgm:spPr/>
      <dgm:t>
        <a:bodyPr/>
        <a:lstStyle/>
        <a:p>
          <a:pPr algn="l"/>
          <a:endParaRPr lang="fr-FR"/>
        </a:p>
      </dgm:t>
    </dgm:pt>
    <dgm:pt modelId="{B2B9948B-1840-4150-868C-2378DB5047E0}">
      <dgm:prSet phldrT="[Texte]"/>
      <dgm:spPr/>
      <dgm:t>
        <a:bodyPr/>
        <a:lstStyle/>
        <a:p>
          <a:pPr algn="l"/>
          <a:r>
            <a:rPr lang="fr-FR"/>
            <a:t>Ajout du bouton pour télécharger</a:t>
          </a:r>
        </a:p>
      </dgm:t>
    </dgm:pt>
    <dgm:pt modelId="{959C4BAE-422D-46E1-B7B6-70E9D3CC2148}" type="parTrans" cxnId="{FE2F8198-46AC-453B-A0F3-B3C0EE10F4F6}">
      <dgm:prSet/>
      <dgm:spPr/>
      <dgm:t>
        <a:bodyPr/>
        <a:lstStyle/>
        <a:p>
          <a:pPr algn="l"/>
          <a:endParaRPr lang="fr-FR"/>
        </a:p>
      </dgm:t>
    </dgm:pt>
    <dgm:pt modelId="{A8E58DD2-E2F3-4084-B542-11BFE3D6334C}" type="sibTrans" cxnId="{FE2F8198-46AC-453B-A0F3-B3C0EE10F4F6}">
      <dgm:prSet/>
      <dgm:spPr/>
      <dgm:t>
        <a:bodyPr/>
        <a:lstStyle/>
        <a:p>
          <a:pPr algn="l"/>
          <a:endParaRPr lang="fr-FR"/>
        </a:p>
      </dgm:t>
    </dgm:pt>
    <dgm:pt modelId="{4E6B09CC-42C4-438F-A366-ACA6960DC432}">
      <dgm:prSet phldrT="[Texte]"/>
      <dgm:spPr/>
      <dgm:t>
        <a:bodyPr/>
        <a:lstStyle/>
        <a:p>
          <a:pPr algn="l"/>
          <a:r>
            <a:rPr lang="fr-FR"/>
            <a:t>Modification de </a:t>
          </a:r>
          <a:r>
            <a:rPr lang="fr-FR" b="1"/>
            <a:t>PlanListComponent.css </a:t>
          </a:r>
        </a:p>
      </dgm:t>
    </dgm:pt>
    <dgm:pt modelId="{5B092192-3533-453F-BC52-BA6B563851F0}" type="parTrans" cxnId="{EC89FFAC-D312-499C-88E0-DA06EBF10568}">
      <dgm:prSet/>
      <dgm:spPr/>
      <dgm:t>
        <a:bodyPr/>
        <a:lstStyle/>
        <a:p>
          <a:pPr algn="l"/>
          <a:endParaRPr lang="fr-FR"/>
        </a:p>
      </dgm:t>
    </dgm:pt>
    <dgm:pt modelId="{DFEDC644-DA5F-4D4B-B1D5-21CD548A8254}" type="sibTrans" cxnId="{EC89FFAC-D312-499C-88E0-DA06EBF10568}">
      <dgm:prSet/>
      <dgm:spPr/>
      <dgm:t>
        <a:bodyPr/>
        <a:lstStyle/>
        <a:p>
          <a:pPr algn="l"/>
          <a:endParaRPr lang="fr-FR"/>
        </a:p>
      </dgm:t>
    </dgm:pt>
    <dgm:pt modelId="{9F50C798-EFAC-4FB2-90E1-CBC3736B40EC}">
      <dgm:prSet phldrT="[Texte]"/>
      <dgm:spPr/>
      <dgm:t>
        <a:bodyPr/>
        <a:lstStyle/>
        <a:p>
          <a:pPr algn="l"/>
          <a:r>
            <a:rPr lang="fr-FR"/>
            <a:t>Ajout de la classe export-button</a:t>
          </a:r>
          <a:endParaRPr lang="fr-FR" b="1"/>
        </a:p>
      </dgm:t>
    </dgm:pt>
    <dgm:pt modelId="{01B3642F-F78C-4CD1-996B-DC24F4BDEFE5}" type="parTrans" cxnId="{CE092308-A248-45A3-87B4-4DAD1EB13F73}">
      <dgm:prSet/>
      <dgm:spPr/>
      <dgm:t>
        <a:bodyPr/>
        <a:lstStyle/>
        <a:p>
          <a:pPr algn="l"/>
          <a:endParaRPr lang="fr-FR"/>
        </a:p>
      </dgm:t>
    </dgm:pt>
    <dgm:pt modelId="{8B204155-4CDB-490C-BBAA-67F0E200275B}" type="sibTrans" cxnId="{CE092308-A248-45A3-87B4-4DAD1EB13F73}">
      <dgm:prSet/>
      <dgm:spPr/>
      <dgm:t>
        <a:bodyPr/>
        <a:lstStyle/>
        <a:p>
          <a:pPr algn="l"/>
          <a:endParaRPr lang="fr-FR"/>
        </a:p>
      </dgm:t>
    </dgm:pt>
    <dgm:pt modelId="{10B64A86-F999-45EB-ACED-FAC9BFBB5FB1}" type="pres">
      <dgm:prSet presAssocID="{35D34E9F-A7FF-448D-AF6D-7BB7E5042897}" presName="Name0" presStyleCnt="0">
        <dgm:presLayoutVars>
          <dgm:dir/>
          <dgm:resizeHandles/>
        </dgm:presLayoutVars>
      </dgm:prSet>
      <dgm:spPr/>
    </dgm:pt>
    <dgm:pt modelId="{EDC38598-5AE4-4BB9-BB2C-D5134D6D3748}" type="pres">
      <dgm:prSet presAssocID="{E75535CC-FBB9-41DC-AE8B-30603E563493}" presName="compNode" presStyleCnt="0"/>
      <dgm:spPr/>
    </dgm:pt>
    <dgm:pt modelId="{EB56829E-3D8B-4D18-B6BA-A21D2981435F}" type="pres">
      <dgm:prSet presAssocID="{E75535CC-FBB9-41DC-AE8B-30603E563493}" presName="dummyConnPt" presStyleCnt="0"/>
      <dgm:spPr/>
    </dgm:pt>
    <dgm:pt modelId="{E01EAB59-D968-4B8D-B7E3-5AB879E71BB7}" type="pres">
      <dgm:prSet presAssocID="{E75535CC-FBB9-41DC-AE8B-30603E563493}" presName="node" presStyleLbl="node1" presStyleIdx="0" presStyleCnt="5">
        <dgm:presLayoutVars>
          <dgm:bulletEnabled val="1"/>
        </dgm:presLayoutVars>
      </dgm:prSet>
      <dgm:spPr/>
    </dgm:pt>
    <dgm:pt modelId="{7464E8AD-2FC0-4924-B82F-5FF86446F426}" type="pres">
      <dgm:prSet presAssocID="{1E13BA38-9459-46CF-B48E-0D0F1449CFB7}" presName="sibTrans" presStyleLbl="bgSibTrans2D1" presStyleIdx="0" presStyleCnt="4"/>
      <dgm:spPr/>
    </dgm:pt>
    <dgm:pt modelId="{622B0A47-0DF0-4B28-AA24-7687EAAB1095}" type="pres">
      <dgm:prSet presAssocID="{34A3F872-41BD-4ED9-B8A1-25168364AA1A}" presName="compNode" presStyleCnt="0"/>
      <dgm:spPr/>
    </dgm:pt>
    <dgm:pt modelId="{069E3698-FCBB-4AF2-93D9-50C73C8430C1}" type="pres">
      <dgm:prSet presAssocID="{34A3F872-41BD-4ED9-B8A1-25168364AA1A}" presName="dummyConnPt" presStyleCnt="0"/>
      <dgm:spPr/>
    </dgm:pt>
    <dgm:pt modelId="{ACD36F99-A13E-49C5-8483-31C95EC5453F}" type="pres">
      <dgm:prSet presAssocID="{34A3F872-41BD-4ED9-B8A1-25168364AA1A}" presName="node" presStyleLbl="node1" presStyleIdx="1" presStyleCnt="5">
        <dgm:presLayoutVars>
          <dgm:bulletEnabled val="1"/>
        </dgm:presLayoutVars>
      </dgm:prSet>
      <dgm:spPr/>
    </dgm:pt>
    <dgm:pt modelId="{1298F6BE-460B-4022-BFC1-CC72F1D0A660}" type="pres">
      <dgm:prSet presAssocID="{4B502D29-3321-4672-8EC4-556531DF68DB}" presName="sibTrans" presStyleLbl="bgSibTrans2D1" presStyleIdx="1" presStyleCnt="4"/>
      <dgm:spPr/>
    </dgm:pt>
    <dgm:pt modelId="{006995B2-E72B-41DA-987A-7E7BF778204D}" type="pres">
      <dgm:prSet presAssocID="{D5D9282C-4FAA-4E73-8A7F-E67BDE746CBD}" presName="compNode" presStyleCnt="0"/>
      <dgm:spPr/>
    </dgm:pt>
    <dgm:pt modelId="{3D2AA7B4-D07D-4B5C-B686-7F08D8AF14B1}" type="pres">
      <dgm:prSet presAssocID="{D5D9282C-4FAA-4E73-8A7F-E67BDE746CBD}" presName="dummyConnPt" presStyleCnt="0"/>
      <dgm:spPr/>
    </dgm:pt>
    <dgm:pt modelId="{2D898BCA-CBF2-434B-A4FD-01CB7B306176}" type="pres">
      <dgm:prSet presAssocID="{D5D9282C-4FAA-4E73-8A7F-E67BDE746CBD}" presName="node" presStyleLbl="node1" presStyleIdx="2" presStyleCnt="5">
        <dgm:presLayoutVars>
          <dgm:bulletEnabled val="1"/>
        </dgm:presLayoutVars>
      </dgm:prSet>
      <dgm:spPr/>
    </dgm:pt>
    <dgm:pt modelId="{7FBBDCB4-8D01-415C-B42A-71AA2E391A7F}" type="pres">
      <dgm:prSet presAssocID="{3DC43B3D-EFBA-425F-B453-445E9236C6A3}" presName="sibTrans" presStyleLbl="bgSibTrans2D1" presStyleIdx="2" presStyleCnt="4"/>
      <dgm:spPr/>
    </dgm:pt>
    <dgm:pt modelId="{A61DD33E-5E9D-4505-81CA-8786FA1E022C}" type="pres">
      <dgm:prSet presAssocID="{D443B270-9084-4D29-91FB-ACCD9BFC27A9}" presName="compNode" presStyleCnt="0"/>
      <dgm:spPr/>
    </dgm:pt>
    <dgm:pt modelId="{FF08BAC3-DBA3-4D8E-9220-F1A92E6DE538}" type="pres">
      <dgm:prSet presAssocID="{D443B270-9084-4D29-91FB-ACCD9BFC27A9}" presName="dummyConnPt" presStyleCnt="0"/>
      <dgm:spPr/>
    </dgm:pt>
    <dgm:pt modelId="{50A5E47F-ECBB-4B54-A0BB-D38B797AFB74}" type="pres">
      <dgm:prSet presAssocID="{D443B270-9084-4D29-91FB-ACCD9BFC27A9}" presName="node" presStyleLbl="node1" presStyleIdx="3" presStyleCnt="5">
        <dgm:presLayoutVars>
          <dgm:bulletEnabled val="1"/>
        </dgm:presLayoutVars>
      </dgm:prSet>
      <dgm:spPr/>
    </dgm:pt>
    <dgm:pt modelId="{4684FB73-EEA1-43B4-8994-3A5E86C75295}" type="pres">
      <dgm:prSet presAssocID="{505B0400-4F6F-44FB-B51D-0D4E7D0AC58A}" presName="sibTrans" presStyleLbl="bgSibTrans2D1" presStyleIdx="3" presStyleCnt="4"/>
      <dgm:spPr/>
    </dgm:pt>
    <dgm:pt modelId="{ACC410B9-7764-4B27-AD7E-083949DFF4E1}" type="pres">
      <dgm:prSet presAssocID="{4E6B09CC-42C4-438F-A366-ACA6960DC432}" presName="compNode" presStyleCnt="0"/>
      <dgm:spPr/>
    </dgm:pt>
    <dgm:pt modelId="{AA6603B1-0EC9-482A-84BA-5AC417723FD5}" type="pres">
      <dgm:prSet presAssocID="{4E6B09CC-42C4-438F-A366-ACA6960DC432}" presName="dummyConnPt" presStyleCnt="0"/>
      <dgm:spPr/>
    </dgm:pt>
    <dgm:pt modelId="{1483BB9B-F293-48C5-B067-21CD40FBA0E6}" type="pres">
      <dgm:prSet presAssocID="{4E6B09CC-42C4-438F-A366-ACA6960DC432}" presName="node" presStyleLbl="node1" presStyleIdx="4" presStyleCnt="5">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A9CB0518-A2ED-4FA8-9A9C-E7B2439585B0}" type="presOf" srcId="{35D34E9F-A7FF-448D-AF6D-7BB7E5042897}" destId="{10B64A86-F999-45EB-ACED-FAC9BFBB5FB1}" srcOrd="0" destOrd="0" presId="urn:microsoft.com/office/officeart/2005/8/layout/bProcess4"/>
    <dgm:cxn modelId="{A1498E1B-1869-4810-9A1B-71BEFBD0DE0A}" srcId="{34A3F872-41BD-4ED9-B8A1-25168364AA1A}" destId="{B9019605-ECFC-442D-8BD1-4F185E0E32AD}" srcOrd="2" destOrd="0" parTransId="{5C43CFEC-7864-422F-8FB3-DF8D964818F3}" sibTransId="{3981C6AD-9F30-4423-8F37-328ECA506878}"/>
    <dgm:cxn modelId="{68726026-3D67-4501-B2BA-A0DE0052B24F}" type="presOf" srcId="{D443B270-9084-4D29-91FB-ACCD9BFC27A9}" destId="{50A5E47F-ECBB-4B54-A0BB-D38B797AFB74}" srcOrd="0" destOrd="0" presId="urn:microsoft.com/office/officeart/2005/8/layout/bProcess4"/>
    <dgm:cxn modelId="{5297F026-1DD5-41C9-B0E1-A4AD2DD3FFBA}" type="presOf" srcId="{B2B9948B-1840-4150-868C-2378DB5047E0}" destId="{50A5E47F-ECBB-4B54-A0BB-D38B797AFB74}" srcOrd="0" destOrd="1" presId="urn:microsoft.com/office/officeart/2005/8/layout/bProcess4"/>
    <dgm:cxn modelId="{55F7952E-0B0B-4F88-8590-DD8F591C11AE}" type="presOf" srcId="{B2A597ED-C2E0-4FC2-9E34-00D862ED7CCC}" destId="{ACD36F99-A13E-49C5-8483-31C95EC5453F}" srcOrd="0" destOrd="1" presId="urn:microsoft.com/office/officeart/2005/8/layout/bProcess4"/>
    <dgm:cxn modelId="{A86D6332-3D07-4D27-8BD5-FB4FFF1B53BF}" type="presOf" srcId="{505B0400-4F6F-44FB-B51D-0D4E7D0AC58A}" destId="{4684FB73-EEA1-43B4-8994-3A5E86C75295}" srcOrd="0" destOrd="0" presId="urn:microsoft.com/office/officeart/2005/8/layout/bProcess4"/>
    <dgm:cxn modelId="{7E929C33-55FA-47E1-9EB8-1AF4B0FE808A}" type="presOf" srcId="{1E13BA38-9459-46CF-B48E-0D0F1449CFB7}" destId="{7464E8AD-2FC0-4924-B82F-5FF86446F426}" srcOrd="0" destOrd="0" presId="urn:microsoft.com/office/officeart/2005/8/layout/bProcess4"/>
    <dgm:cxn modelId="{13099040-9EE3-49EF-833A-91151E3349AB}" type="presOf" srcId="{4E6B09CC-42C4-438F-A366-ACA6960DC432}" destId="{1483BB9B-F293-48C5-B067-21CD40FBA0E6}" srcOrd="0" destOrd="0" presId="urn:microsoft.com/office/officeart/2005/8/layout/bProcess4"/>
    <dgm:cxn modelId="{CC0A5A64-A954-4A7C-85DB-1B95F7561B14}" srcId="{34A3F872-41BD-4ED9-B8A1-25168364AA1A}" destId="{914593ED-D643-42A8-A152-41F486A217A8}" srcOrd="1" destOrd="0" parTransId="{1DA79C9E-28D9-4F3F-90AB-175FEE609672}" sibTransId="{8929C858-1072-4D71-B9A6-786F8DF57AC7}"/>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CCF0506E-1EAE-4133-8838-2C47B200337B}" type="presOf" srcId="{D5D9282C-4FAA-4E73-8A7F-E67BDE746CBD}" destId="{2D898BCA-CBF2-434B-A4FD-01CB7B306176}" srcOrd="0" destOrd="0" presId="urn:microsoft.com/office/officeart/2005/8/layout/bProcess4"/>
    <dgm:cxn modelId="{DE220673-C20D-4ED6-A547-0F9BDD06BAF1}" type="presOf" srcId="{B77A7146-E99C-429D-B15C-6152864703CE}" destId="{2D898BCA-CBF2-434B-A4FD-01CB7B306176}" srcOrd="0" destOrd="1" presId="urn:microsoft.com/office/officeart/2005/8/layout/bProcess4"/>
    <dgm:cxn modelId="{B6598781-3BB7-4761-B5C6-FACB73C06108}" type="presOf" srcId="{3DC43B3D-EFBA-425F-B453-445E9236C6A3}" destId="{7FBBDCB4-8D01-415C-B42A-71AA2E391A7F}" srcOrd="0" destOrd="0" presId="urn:microsoft.com/office/officeart/2005/8/layout/bProcess4"/>
    <dgm:cxn modelId="{485B2F8D-0075-492D-9673-B9174C4FC871}" type="presOf" srcId="{50625E3B-D2B9-4133-8880-89847B997C6B}" destId="{E01EAB59-D968-4B8D-B7E3-5AB879E71BB7}" srcOrd="0" destOrd="1" presId="urn:microsoft.com/office/officeart/2005/8/layout/bProcess4"/>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3B20CFA9-BD6A-4D6B-873E-B1B610B0E828}" type="presOf" srcId="{B9019605-ECFC-442D-8BD1-4F185E0E32AD}" destId="{ACD36F99-A13E-49C5-8483-31C95EC5453F}" srcOrd="0" destOrd="3" presId="urn:microsoft.com/office/officeart/2005/8/layout/bProcess4"/>
    <dgm:cxn modelId="{4804CBAA-F570-4F2C-A2BF-FD2F7C913C71}" type="presOf" srcId="{34A3F872-41BD-4ED9-B8A1-25168364AA1A}" destId="{ACD36F99-A13E-49C5-8483-31C95EC5453F}" srcOrd="0" destOrd="0"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6EC6BCC8-4CA6-4003-851B-99DA2B0A2EA8}" srcId="{E75535CC-FBB9-41DC-AE8B-30603E563493}" destId="{50625E3B-D2B9-4133-8880-89847B997C6B}" srcOrd="0" destOrd="0" parTransId="{83C61268-E475-434A-A8DE-AEDD46730FCC}" sibTransId="{0BC1C73D-8079-4738-BEDE-B97AF91C3CF3}"/>
    <dgm:cxn modelId="{2DCD43DC-77DE-4AF2-928E-D4A77BB443B1}" type="presOf" srcId="{9F50C798-EFAC-4FB2-90E1-CBC3736B40EC}" destId="{1483BB9B-F293-48C5-B067-21CD40FBA0E6}" srcOrd="0" destOrd="1" presId="urn:microsoft.com/office/officeart/2005/8/layout/bProcess4"/>
    <dgm:cxn modelId="{3E6772E6-809B-4BDF-BFF9-5410952900D9}" type="presOf" srcId="{4B502D29-3321-4672-8EC4-556531DF68DB}" destId="{1298F6BE-460B-4022-BFC1-CC72F1D0A660}" srcOrd="0" destOrd="0"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A04375F2-8666-43A9-AAF7-FF57E7B07492}" type="presOf" srcId="{E75535CC-FBB9-41DC-AE8B-30603E563493}" destId="{E01EAB59-D968-4B8D-B7E3-5AB879E71BB7}" srcOrd="0" destOrd="0" presId="urn:microsoft.com/office/officeart/2005/8/layout/bProcess4"/>
    <dgm:cxn modelId="{65C644F9-0904-47B6-A5D8-1B39AFE501E1}" type="presOf" srcId="{914593ED-D643-42A8-A152-41F486A217A8}" destId="{ACD36F99-A13E-49C5-8483-31C95EC5453F}" srcOrd="0" destOrd="2" presId="urn:microsoft.com/office/officeart/2005/8/layout/bProcess4"/>
    <dgm:cxn modelId="{13AD71B6-F7E4-4359-9209-19A3D1DAEE34}" type="presParOf" srcId="{10B64A86-F999-45EB-ACED-FAC9BFBB5FB1}" destId="{EDC38598-5AE4-4BB9-BB2C-D5134D6D3748}" srcOrd="0" destOrd="0" presId="urn:microsoft.com/office/officeart/2005/8/layout/bProcess4"/>
    <dgm:cxn modelId="{5084F3FB-0D17-4F9A-A468-0F7FEC3442D0}" type="presParOf" srcId="{EDC38598-5AE4-4BB9-BB2C-D5134D6D3748}" destId="{EB56829E-3D8B-4D18-B6BA-A21D2981435F}" srcOrd="0" destOrd="0" presId="urn:microsoft.com/office/officeart/2005/8/layout/bProcess4"/>
    <dgm:cxn modelId="{F46DB980-15E9-47AC-8E26-F1992E54F01B}" type="presParOf" srcId="{EDC38598-5AE4-4BB9-BB2C-D5134D6D3748}" destId="{E01EAB59-D968-4B8D-B7E3-5AB879E71BB7}" srcOrd="1" destOrd="0" presId="urn:microsoft.com/office/officeart/2005/8/layout/bProcess4"/>
    <dgm:cxn modelId="{4737DBE2-49B4-4AC0-9DB3-77A2D7A6DF15}" type="presParOf" srcId="{10B64A86-F999-45EB-ACED-FAC9BFBB5FB1}" destId="{7464E8AD-2FC0-4924-B82F-5FF86446F426}" srcOrd="1" destOrd="0" presId="urn:microsoft.com/office/officeart/2005/8/layout/bProcess4"/>
    <dgm:cxn modelId="{E8AC24AD-6CBA-47C6-B7A9-DCDED4EFD044}" type="presParOf" srcId="{10B64A86-F999-45EB-ACED-FAC9BFBB5FB1}" destId="{622B0A47-0DF0-4B28-AA24-7687EAAB1095}" srcOrd="2" destOrd="0" presId="urn:microsoft.com/office/officeart/2005/8/layout/bProcess4"/>
    <dgm:cxn modelId="{7D77942F-0D13-4FB1-8D6A-1548B7E2DF38}" type="presParOf" srcId="{622B0A47-0DF0-4B28-AA24-7687EAAB1095}" destId="{069E3698-FCBB-4AF2-93D9-50C73C8430C1}" srcOrd="0" destOrd="0" presId="urn:microsoft.com/office/officeart/2005/8/layout/bProcess4"/>
    <dgm:cxn modelId="{C115975D-9B48-4F99-94D2-FF866572A50B}" type="presParOf" srcId="{622B0A47-0DF0-4B28-AA24-7687EAAB1095}" destId="{ACD36F99-A13E-49C5-8483-31C95EC5453F}" srcOrd="1" destOrd="0" presId="urn:microsoft.com/office/officeart/2005/8/layout/bProcess4"/>
    <dgm:cxn modelId="{BAB6BF28-0898-4263-9F7B-58747A5C24BF}" type="presParOf" srcId="{10B64A86-F999-45EB-ACED-FAC9BFBB5FB1}" destId="{1298F6BE-460B-4022-BFC1-CC72F1D0A660}" srcOrd="3" destOrd="0" presId="urn:microsoft.com/office/officeart/2005/8/layout/bProcess4"/>
    <dgm:cxn modelId="{C27C9D7E-63AC-4A10-8F86-8633BB76B3FD}" type="presParOf" srcId="{10B64A86-F999-45EB-ACED-FAC9BFBB5FB1}" destId="{006995B2-E72B-41DA-987A-7E7BF778204D}" srcOrd="4" destOrd="0" presId="urn:microsoft.com/office/officeart/2005/8/layout/bProcess4"/>
    <dgm:cxn modelId="{9430AD16-6C15-4D2F-9C79-0480EBB8232C}" type="presParOf" srcId="{006995B2-E72B-41DA-987A-7E7BF778204D}" destId="{3D2AA7B4-D07D-4B5C-B686-7F08D8AF14B1}" srcOrd="0" destOrd="0" presId="urn:microsoft.com/office/officeart/2005/8/layout/bProcess4"/>
    <dgm:cxn modelId="{37F16A46-C2E7-4535-BA8F-59A42488943C}" type="presParOf" srcId="{006995B2-E72B-41DA-987A-7E7BF778204D}" destId="{2D898BCA-CBF2-434B-A4FD-01CB7B306176}" srcOrd="1" destOrd="0" presId="urn:microsoft.com/office/officeart/2005/8/layout/bProcess4"/>
    <dgm:cxn modelId="{BE85CDF9-45DE-4EA6-9EB2-CD6FB1DFB128}" type="presParOf" srcId="{10B64A86-F999-45EB-ACED-FAC9BFBB5FB1}" destId="{7FBBDCB4-8D01-415C-B42A-71AA2E391A7F}" srcOrd="5" destOrd="0" presId="urn:microsoft.com/office/officeart/2005/8/layout/bProcess4"/>
    <dgm:cxn modelId="{99A79748-1818-47B1-815E-7B4FFAD16A08}" type="presParOf" srcId="{10B64A86-F999-45EB-ACED-FAC9BFBB5FB1}" destId="{A61DD33E-5E9D-4505-81CA-8786FA1E022C}" srcOrd="6" destOrd="0" presId="urn:microsoft.com/office/officeart/2005/8/layout/bProcess4"/>
    <dgm:cxn modelId="{A6BCA0C7-646C-4575-8CEF-1FE2EBEEB9C2}" type="presParOf" srcId="{A61DD33E-5E9D-4505-81CA-8786FA1E022C}" destId="{FF08BAC3-DBA3-4D8E-9220-F1A92E6DE538}" srcOrd="0" destOrd="0" presId="urn:microsoft.com/office/officeart/2005/8/layout/bProcess4"/>
    <dgm:cxn modelId="{943789D8-BDC5-40DD-8446-836412A00D01}" type="presParOf" srcId="{A61DD33E-5E9D-4505-81CA-8786FA1E022C}" destId="{50A5E47F-ECBB-4B54-A0BB-D38B797AFB74}" srcOrd="1" destOrd="0" presId="urn:microsoft.com/office/officeart/2005/8/layout/bProcess4"/>
    <dgm:cxn modelId="{1E8A601C-8A2A-442F-8FD9-3D66E914552B}" type="presParOf" srcId="{10B64A86-F999-45EB-ACED-FAC9BFBB5FB1}" destId="{4684FB73-EEA1-43B4-8994-3A5E86C75295}" srcOrd="7" destOrd="0" presId="urn:microsoft.com/office/officeart/2005/8/layout/bProcess4"/>
    <dgm:cxn modelId="{DA07E893-6E87-447F-8D30-AF1757451733}" type="presParOf" srcId="{10B64A86-F999-45EB-ACED-FAC9BFBB5FB1}" destId="{ACC410B9-7764-4B27-AD7E-083949DFF4E1}" srcOrd="8" destOrd="0" presId="urn:microsoft.com/office/officeart/2005/8/layout/bProcess4"/>
    <dgm:cxn modelId="{4BD9CA7D-D03C-4450-97B1-72D33221357E}" type="presParOf" srcId="{ACC410B9-7764-4B27-AD7E-083949DFF4E1}" destId="{AA6603B1-0EC9-482A-84BA-5AC417723FD5}" srcOrd="0" destOrd="0" presId="urn:microsoft.com/office/officeart/2005/8/layout/bProcess4"/>
    <dgm:cxn modelId="{6FEA0592-11CF-4965-AC3A-F5D8A1E18E08}" type="presParOf" srcId="{ACC410B9-7764-4B27-AD7E-083949DFF4E1}" destId="{1483BB9B-F293-48C5-B067-21CD40FBA0E6}" srcOrd="1" destOrd="0" presId="urn:microsoft.com/office/officeart/2005/8/layout/bProcess4"/>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b="0"/>
            <a:t>Modification de </a:t>
          </a:r>
          <a:r>
            <a:rPr lang="fr-FR" b="1"/>
            <a:t>PlanController</a:t>
          </a:r>
          <a:r>
            <a:rPr lang="fr-FR" b="0"/>
            <a:t> </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d'une méthode exportPlan() pour pouvoir apeller le path</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Création  de l'interface </a:t>
          </a:r>
          <a:r>
            <a:rPr lang="fr-FR" b="1"/>
            <a:t>ExportService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 la méthode exportPlansCSV() </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D5D9282C-4FAA-4E73-8A7F-E67BDE746CBD}">
      <dgm:prSet phldrT="[Texte]"/>
      <dgm:spPr/>
      <dgm:t>
        <a:bodyPr/>
        <a:lstStyle/>
        <a:p>
          <a:r>
            <a:rPr lang="fr-FR"/>
            <a:t>Création de </a:t>
          </a:r>
          <a:r>
            <a:rPr lang="fr-FR" b="1"/>
            <a:t>PlanExportDTO</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champs, getter et setter</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4E6B09CC-42C4-438F-A366-ACA6960DC432}">
      <dgm:prSet phldrT="[Texte]"/>
      <dgm:spPr/>
      <dgm:t>
        <a:bodyPr/>
        <a:lstStyle/>
        <a:p>
          <a:r>
            <a:rPr lang="fr-FR" b="0"/>
            <a:t>Modification de </a:t>
          </a:r>
          <a:r>
            <a:rPr lang="fr-FR" b="1"/>
            <a:t>AppAccessControl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Ajout de l'accès aux AdminAgent des requetes GET sur l'Endpoint dispositifs/export</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de la méthode configureModelMapperPlan()</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AF9EAE98-2662-436C-8792-031145AA3008}">
      <dgm:prSet phldrT="[Texte]"/>
      <dgm:spPr/>
      <dgm:t>
        <a:bodyPr/>
        <a:lstStyle/>
        <a:p>
          <a:r>
            <a:rPr lang="fr-FR" b="0"/>
            <a:t>Création interface </a:t>
          </a:r>
          <a:r>
            <a:rPr lang="fr-FR" b="1"/>
            <a:t>PlanExportInformation</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de tous les getters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9785274D-5F96-4819-9E92-854D0DF4E148}">
      <dgm:prSet phldrT="[Texte]"/>
      <dgm:spPr/>
      <dgm:t>
        <a:bodyPr/>
        <a:lstStyle/>
        <a:p>
          <a:r>
            <a:rPr lang="fr-FR" b="0"/>
            <a:t>Modification de la base de données</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de la Vue </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EDECA881-D02B-4F44-A953-CBC22F9BFEB8}">
      <dgm:prSet phldrT="[Texte]"/>
      <dgm:spPr/>
      <dgm:t>
        <a:bodyPr/>
        <a:lstStyle/>
        <a:p>
          <a:r>
            <a:rPr lang="fr-FR" b="0"/>
            <a:t>Création de </a:t>
          </a:r>
          <a:r>
            <a:rPr lang="fr-FR" b="1"/>
            <a:t>ExportServiceImpl</a:t>
          </a:r>
          <a:endParaRPr lang="fr-FR" b="0"/>
        </a:p>
      </dgm:t>
    </dgm:pt>
    <dgm:pt modelId="{22B9A8F0-B8AC-4348-91E1-4F781E8816B2}" type="sibTrans" cxnId="{1C28E2E0-8290-4CF5-AB04-E87B257CBAF4}">
      <dgm:prSet/>
      <dgm:spPr/>
      <dgm:t>
        <a:bodyPr/>
        <a:lstStyle/>
        <a:p>
          <a:endParaRPr lang="fr-FR"/>
        </a:p>
      </dgm:t>
    </dgm:pt>
    <dgm:pt modelId="{E055C16E-F251-4D8C-8F09-520A726BD01F}" type="parTrans" cxnId="{1C28E2E0-8290-4CF5-AB04-E87B257CBAF4}">
      <dgm:prSet/>
      <dgm:spPr/>
      <dgm:t>
        <a:bodyPr/>
        <a:lstStyle/>
        <a:p>
          <a:endParaRPr lang="fr-FR"/>
        </a:p>
      </dgm:t>
    </dgm:pt>
    <dgm:pt modelId="{A14E6E99-F9A3-4EA0-8610-E0381D715189}">
      <dgm:prSet phldrT="[Texte]"/>
      <dgm:spPr/>
      <dgm:t>
        <a:bodyPr/>
        <a:lstStyle/>
        <a:p>
          <a:r>
            <a:rPr lang="fr-FR" b="0"/>
            <a:t>implémentation de la méthode exportPlansCSV()</a:t>
          </a:r>
        </a:p>
      </dgm:t>
    </dgm:pt>
    <dgm:pt modelId="{1656E5AB-411C-4B80-9CB3-0E58AA65367C}" type="parTrans" cxnId="{846FABCA-E8D3-4F58-8875-CAC57F9B76F2}">
      <dgm:prSet/>
      <dgm:spPr/>
      <dgm:t>
        <a:bodyPr/>
        <a:lstStyle/>
        <a:p>
          <a:endParaRPr lang="fr-FR"/>
        </a:p>
      </dgm:t>
    </dgm:pt>
    <dgm:pt modelId="{39733BF4-32D7-4A34-8C74-87F2C1BB041F}" type="sibTrans" cxnId="{846FABCA-E8D3-4F58-8875-CAC57F9B76F2}">
      <dgm:prSet/>
      <dgm:spPr/>
      <dgm:t>
        <a:bodyPr/>
        <a:lstStyle/>
        <a:p>
          <a:endParaRPr lang="fr-FR"/>
        </a:p>
      </dgm:t>
    </dgm:pt>
    <dgm:pt modelId="{4E0755F4-B79A-4312-B908-CEA8F8ECB3DF}">
      <dgm:prSet phldrT="[Texte]"/>
      <dgm:spPr/>
      <dgm:t>
        <a:bodyPr/>
        <a:lstStyle/>
        <a:p>
          <a:r>
            <a:rPr lang="fr-FR" b="0"/>
            <a:t>Modification de l'interface </a:t>
          </a:r>
          <a:r>
            <a:rPr lang="fr-FR" b="1"/>
            <a:t>PlanService</a:t>
          </a:r>
        </a:p>
      </dgm:t>
    </dgm:pt>
    <dgm:pt modelId="{FF8B1530-C7C9-44AF-BEFF-D19609E3D679}" type="parTrans" cxnId="{00CEE6C7-E795-4804-A1C7-3E956488563D}">
      <dgm:prSet/>
      <dgm:spPr/>
      <dgm:t>
        <a:bodyPr/>
        <a:lstStyle/>
        <a:p>
          <a:endParaRPr lang="fr-FR"/>
        </a:p>
      </dgm:t>
    </dgm:pt>
    <dgm:pt modelId="{72C0B4E3-101A-4AC5-B134-4589B3EE6C86}" type="sibTrans" cxnId="{00CEE6C7-E795-4804-A1C7-3E956488563D}">
      <dgm:prSet/>
      <dgm:spPr/>
      <dgm:t>
        <a:bodyPr/>
        <a:lstStyle/>
        <a:p>
          <a:endParaRPr lang="fr-FR"/>
        </a:p>
      </dgm:t>
    </dgm:pt>
    <dgm:pt modelId="{BCBD6A87-D9B0-4E72-8443-CA0CD69EA97F}">
      <dgm:prSet/>
      <dgm:spPr/>
      <dgm:t>
        <a:bodyPr/>
        <a:lstStyle/>
        <a:p>
          <a:r>
            <a:rPr lang="fr-FR"/>
            <a:t>Ajout de la méthode findAllPlanForExport()</a:t>
          </a:r>
        </a:p>
      </dgm:t>
    </dgm:pt>
    <dgm:pt modelId="{2E9AC8F8-8ECF-4245-B02B-5E8063C532F5}" type="parTrans" cxnId="{F03A6E17-20E5-4D77-A3D5-502658C8ACEA}">
      <dgm:prSet/>
      <dgm:spPr/>
      <dgm:t>
        <a:bodyPr/>
        <a:lstStyle/>
        <a:p>
          <a:endParaRPr lang="fr-FR"/>
        </a:p>
      </dgm:t>
    </dgm:pt>
    <dgm:pt modelId="{750872F8-3982-4E33-B074-AAF1FB57B9C1}" type="sibTrans" cxnId="{F03A6E17-20E5-4D77-A3D5-502658C8ACEA}">
      <dgm:prSet/>
      <dgm:spPr/>
      <dgm:t>
        <a:bodyPr/>
        <a:lstStyle/>
        <a:p>
          <a:endParaRPr lang="fr-FR"/>
        </a:p>
      </dgm:t>
    </dgm:pt>
    <dgm:pt modelId="{404544CD-C99E-41D4-B1C8-1A5DC2A40DFF}">
      <dgm:prSet phldrT="[Texte]"/>
      <dgm:spPr/>
      <dgm:t>
        <a:bodyPr/>
        <a:lstStyle/>
        <a:p>
          <a:r>
            <a:rPr lang="fr-FR" b="0"/>
            <a:t>Modification de </a:t>
          </a:r>
          <a:r>
            <a:rPr lang="fr-FR" b="1"/>
            <a:t>PlanServiceImpl</a:t>
          </a:r>
        </a:p>
      </dgm:t>
    </dgm:pt>
    <dgm:pt modelId="{49E79E66-A7CA-49F1-BE96-0F5573070527}" type="parTrans" cxnId="{195AF7FC-3C51-46E4-94F8-7149AF2A0553}">
      <dgm:prSet/>
      <dgm:spPr/>
      <dgm:t>
        <a:bodyPr/>
        <a:lstStyle/>
        <a:p>
          <a:endParaRPr lang="fr-FR"/>
        </a:p>
      </dgm:t>
    </dgm:pt>
    <dgm:pt modelId="{887DF683-1F34-4566-9237-FD24BAB2E3A9}" type="sibTrans" cxnId="{195AF7FC-3C51-46E4-94F8-7149AF2A0553}">
      <dgm:prSet/>
      <dgm:spPr/>
      <dgm:t>
        <a:bodyPr/>
        <a:lstStyle/>
        <a:p>
          <a:endParaRPr lang="fr-FR"/>
        </a:p>
      </dgm:t>
    </dgm:pt>
    <dgm:pt modelId="{7B50E8BD-1124-453D-AB80-AD07534724BB}">
      <dgm:prSet/>
      <dgm:spPr/>
      <dgm:t>
        <a:bodyPr/>
        <a:lstStyle/>
        <a:p>
          <a:r>
            <a:rPr lang="fr-FR"/>
            <a:t>implémentation de la méthode findAllForExport()</a:t>
          </a:r>
        </a:p>
      </dgm:t>
    </dgm:pt>
    <dgm:pt modelId="{DFD3DF75-2B80-49B6-BE90-23CA354EC59B}" type="parTrans" cxnId="{5892395F-E317-4547-9448-70ACA8B651D9}">
      <dgm:prSet/>
      <dgm:spPr/>
      <dgm:t>
        <a:bodyPr/>
        <a:lstStyle/>
        <a:p>
          <a:endParaRPr lang="fr-FR"/>
        </a:p>
      </dgm:t>
    </dgm:pt>
    <dgm:pt modelId="{965188E5-86E0-47F7-9A23-FF4B7A662584}" type="sibTrans" cxnId="{5892395F-E317-4547-9448-70ACA8B651D9}">
      <dgm:prSet/>
      <dgm:spPr/>
      <dgm:t>
        <a:bodyPr/>
        <a:lstStyle/>
        <a:p>
          <a:endParaRPr lang="fr-FR"/>
        </a:p>
      </dgm:t>
    </dgm:pt>
    <dgm:pt modelId="{0862A85D-30BB-4D7B-8650-364F126C1205}">
      <dgm:prSet phldrT="[Texte]"/>
      <dgm:spPr/>
      <dgm:t>
        <a:bodyPr/>
        <a:lstStyle/>
        <a:p>
          <a:r>
            <a:rPr lang="fr-FR" b="0"/>
            <a:t>Modification de </a:t>
          </a:r>
          <a:r>
            <a:rPr lang="fr-FR" b="1"/>
            <a:t>PlanRepository</a:t>
          </a:r>
        </a:p>
      </dgm:t>
    </dgm:pt>
    <dgm:pt modelId="{AEFBD037-4C81-4256-99DF-BAFAC2678F3A}" type="parTrans" cxnId="{070AA181-3E5D-46EB-9524-D68C46DDBEA3}">
      <dgm:prSet/>
      <dgm:spPr/>
      <dgm:t>
        <a:bodyPr/>
        <a:lstStyle/>
        <a:p>
          <a:endParaRPr lang="fr-FR"/>
        </a:p>
      </dgm:t>
    </dgm:pt>
    <dgm:pt modelId="{8BEDEE5C-376B-4298-BD3D-4364E45B1DC3}" type="sibTrans" cxnId="{070AA181-3E5D-46EB-9524-D68C46DDBEA3}">
      <dgm:prSet/>
      <dgm:spPr/>
      <dgm:t>
        <a:bodyPr/>
        <a:lstStyle/>
        <a:p>
          <a:endParaRPr lang="fr-FR"/>
        </a:p>
      </dgm:t>
    </dgm:pt>
    <dgm:pt modelId="{761401C4-1709-4D9C-990B-3E8C0A3A82DD}">
      <dgm:prSet/>
      <dgm:spPr/>
      <dgm:t>
        <a:bodyPr/>
        <a:lstStyle/>
        <a:p>
          <a:r>
            <a:rPr lang="fr-FR"/>
            <a:t>Création de la méthode getAllPlanForExport() </a:t>
          </a:r>
        </a:p>
      </dgm:t>
    </dgm:pt>
    <dgm:pt modelId="{970C5095-1528-4EAD-8D4A-46D19A58CD6B}" type="parTrans" cxnId="{D6BF52E5-EE03-43A3-B5F2-0174CA02BD10}">
      <dgm:prSet/>
      <dgm:spPr/>
      <dgm:t>
        <a:bodyPr/>
        <a:lstStyle/>
        <a:p>
          <a:endParaRPr lang="fr-FR"/>
        </a:p>
      </dgm:t>
    </dgm:pt>
    <dgm:pt modelId="{2A059836-9F8C-4637-837A-BE67573FD245}" type="sibTrans" cxnId="{D6BF52E5-EE03-43A3-B5F2-0174CA02BD10}">
      <dgm:prSet/>
      <dgm:spPr/>
      <dgm:t>
        <a:bodyPr/>
        <a:lstStyle/>
        <a:p>
          <a:endParaRPr lang="fr-FR"/>
        </a:p>
      </dgm:t>
    </dgm:pt>
    <dgm:pt modelId="{D2911C6E-52C3-46EA-B876-AE25CD8D55D1}">
      <dgm:prSet phldrT="[Texte]"/>
      <dgm:spPr/>
      <dgm:t>
        <a:bodyPr/>
        <a:lstStyle/>
        <a:p>
          <a:r>
            <a:rPr lang="fr-FR"/>
            <a:t>Création de </a:t>
          </a:r>
          <a:r>
            <a:rPr lang="fr-FR" b="1"/>
            <a:t>ExportPlan</a:t>
          </a:r>
          <a:r>
            <a:rPr lang="fr-FR"/>
            <a:t> </a:t>
          </a:r>
          <a:endParaRPr lang="fr-FR" b="1"/>
        </a:p>
      </dgm:t>
    </dgm:pt>
    <dgm:pt modelId="{801D8F05-2724-4DEC-872E-DCEBF8D1E8FB}" type="parTrans" cxnId="{6D57F2C2-3C8F-4F3F-8D11-3B253B070A75}">
      <dgm:prSet/>
      <dgm:spPr/>
      <dgm:t>
        <a:bodyPr/>
        <a:lstStyle/>
        <a:p>
          <a:endParaRPr lang="fr-FR"/>
        </a:p>
      </dgm:t>
    </dgm:pt>
    <dgm:pt modelId="{3B9B110B-F2EB-4F3C-8F77-916F0A0BC56F}" type="sibTrans" cxnId="{6D57F2C2-3C8F-4F3F-8D11-3B253B070A75}">
      <dgm:prSet/>
      <dgm:spPr/>
      <dgm:t>
        <a:bodyPr/>
        <a:lstStyle/>
        <a:p>
          <a:endParaRPr lang="fr-FR"/>
        </a:p>
      </dgm:t>
    </dgm:pt>
    <dgm:pt modelId="{E8A21C79-D180-480F-A4D0-3D4888CD8AFB}">
      <dgm:prSet phldrT="[Texte]"/>
      <dgm:spPr/>
      <dgm:t>
        <a:bodyPr/>
        <a:lstStyle/>
        <a:p>
          <a:r>
            <a:rPr lang="fr-FR"/>
            <a:t>Ajout de la métode generateHeader()</a:t>
          </a:r>
          <a:endParaRPr lang="fr-FR" b="1"/>
        </a:p>
      </dgm:t>
    </dgm:pt>
    <dgm:pt modelId="{89850DFA-BCFA-47BB-904D-C4F7C86C84A7}" type="parTrans" cxnId="{A86DBAF0-51FF-4144-9539-DF5DA3E7D2DD}">
      <dgm:prSet/>
      <dgm:spPr/>
      <dgm:t>
        <a:bodyPr/>
        <a:lstStyle/>
        <a:p>
          <a:endParaRPr lang="fr-FR"/>
        </a:p>
      </dgm:t>
    </dgm:pt>
    <dgm:pt modelId="{6A1BD7E2-08D3-4DA7-9FF8-14E46140DC03}" type="sibTrans" cxnId="{A86DBAF0-51FF-4144-9539-DF5DA3E7D2DD}">
      <dgm:prSet/>
      <dgm:spPr/>
      <dgm:t>
        <a:bodyPr/>
        <a:lstStyle/>
        <a:p>
          <a:endParaRPr lang="fr-FR"/>
        </a:p>
      </dgm:t>
    </dgm:pt>
    <dgm:pt modelId="{EE3FFF15-694B-4BE3-960B-76133CB34888}">
      <dgm:prSet phldrT="[Texte]"/>
      <dgm:spPr/>
      <dgm:t>
        <a:bodyPr/>
        <a:lstStyle/>
        <a:p>
          <a:r>
            <a:rPr lang="fr-FR"/>
            <a:t>Ajout de la constante HEADER </a:t>
          </a:r>
        </a:p>
      </dgm:t>
    </dgm:pt>
    <dgm:pt modelId="{70087DB6-5F99-46A3-A2B7-50A89D2E6D1D}" type="parTrans" cxnId="{007253F7-59D7-4975-80D2-BE0CC88753B0}">
      <dgm:prSet/>
      <dgm:spPr/>
      <dgm:t>
        <a:bodyPr/>
        <a:lstStyle/>
        <a:p>
          <a:endParaRPr lang="fr-FR"/>
        </a:p>
      </dgm:t>
    </dgm:pt>
    <dgm:pt modelId="{4C6C8053-5222-4503-B448-89486F766939}" type="sibTrans" cxnId="{007253F7-59D7-4975-80D2-BE0CC88753B0}">
      <dgm:prSet/>
      <dgm:spPr/>
      <dgm:t>
        <a:bodyPr/>
        <a:lstStyle/>
        <a:p>
          <a:endParaRPr lang="fr-FR"/>
        </a:p>
      </dgm:t>
    </dgm:pt>
    <dgm:pt modelId="{0FDDBB45-BEF3-48E1-91F4-3234E5DF6354}" type="pres">
      <dgm:prSet presAssocID="{35D34E9F-A7FF-448D-AF6D-7BB7E5042897}" presName="Name0" presStyleCnt="0">
        <dgm:presLayoutVars>
          <dgm:dir/>
          <dgm:resizeHandles/>
        </dgm:presLayoutVars>
      </dgm:prSet>
      <dgm:spPr/>
    </dgm:pt>
    <dgm:pt modelId="{2F7AB195-4542-4399-886F-574F5703FA65}" type="pres">
      <dgm:prSet presAssocID="{E75535CC-FBB9-41DC-AE8B-30603E563493}" presName="compNode" presStyleCnt="0"/>
      <dgm:spPr/>
    </dgm:pt>
    <dgm:pt modelId="{D46B9B14-79F0-4415-998E-2E9F62CCEAE0}" type="pres">
      <dgm:prSet presAssocID="{E75535CC-FBB9-41DC-AE8B-30603E563493}" presName="dummyConnPt" presStyleCnt="0"/>
      <dgm:spPr/>
    </dgm:pt>
    <dgm:pt modelId="{9A52ADEE-5F18-4D96-90C0-914FF14DB80C}" type="pres">
      <dgm:prSet presAssocID="{E75535CC-FBB9-41DC-AE8B-30603E563493}" presName="node" presStyleLbl="node1" presStyleIdx="0" presStyleCnt="11">
        <dgm:presLayoutVars>
          <dgm:bulletEnabled val="1"/>
        </dgm:presLayoutVars>
      </dgm:prSet>
      <dgm:spPr/>
    </dgm:pt>
    <dgm:pt modelId="{FA8C2D7E-C6BF-4416-9517-3D19CCF12C28}" type="pres">
      <dgm:prSet presAssocID="{1E13BA38-9459-46CF-B48E-0D0F1449CFB7}" presName="sibTrans" presStyleLbl="bgSibTrans2D1" presStyleIdx="0" presStyleCnt="10"/>
      <dgm:spPr/>
    </dgm:pt>
    <dgm:pt modelId="{2054CDAE-744C-458C-8098-D440835D5914}" type="pres">
      <dgm:prSet presAssocID="{4E6B09CC-42C4-438F-A366-ACA6960DC432}" presName="compNode" presStyleCnt="0"/>
      <dgm:spPr/>
    </dgm:pt>
    <dgm:pt modelId="{2B1EC8FE-DC1E-4ED8-ACF2-DFEBD051A276}" type="pres">
      <dgm:prSet presAssocID="{4E6B09CC-42C4-438F-A366-ACA6960DC432}" presName="dummyConnPt" presStyleCnt="0"/>
      <dgm:spPr/>
    </dgm:pt>
    <dgm:pt modelId="{FFD01868-CF4D-4475-B34B-9F1B68416ACA}" type="pres">
      <dgm:prSet presAssocID="{4E6B09CC-42C4-438F-A366-ACA6960DC432}" presName="node" presStyleLbl="node1" presStyleIdx="1" presStyleCnt="11" custLinFactNeighborX="-1599">
        <dgm:presLayoutVars>
          <dgm:bulletEnabled val="1"/>
        </dgm:presLayoutVars>
      </dgm:prSet>
      <dgm:spPr/>
    </dgm:pt>
    <dgm:pt modelId="{140B5D82-68C2-4F5E-834C-8E89A58C61FE}" type="pres">
      <dgm:prSet presAssocID="{DFEDC644-DA5F-4D4B-B1D5-21CD548A8254}" presName="sibTrans" presStyleLbl="bgSibTrans2D1" presStyleIdx="1" presStyleCnt="10"/>
      <dgm:spPr/>
    </dgm:pt>
    <dgm:pt modelId="{335A7C1A-9019-4F6E-9791-BE51AEE3BC4D}" type="pres">
      <dgm:prSet presAssocID="{4E0755F4-B79A-4312-B908-CEA8F8ECB3DF}" presName="compNode" presStyleCnt="0"/>
      <dgm:spPr/>
    </dgm:pt>
    <dgm:pt modelId="{E7BB2E2B-CDC0-41CA-A7DB-FC2C1C39C878}" type="pres">
      <dgm:prSet presAssocID="{4E0755F4-B79A-4312-B908-CEA8F8ECB3DF}" presName="dummyConnPt" presStyleCnt="0"/>
      <dgm:spPr/>
    </dgm:pt>
    <dgm:pt modelId="{09E6404D-5CC4-484F-AE25-E9DA8A44C5F6}" type="pres">
      <dgm:prSet presAssocID="{4E0755F4-B79A-4312-B908-CEA8F8ECB3DF}" presName="node" presStyleLbl="node1" presStyleIdx="2" presStyleCnt="11">
        <dgm:presLayoutVars>
          <dgm:bulletEnabled val="1"/>
        </dgm:presLayoutVars>
      </dgm:prSet>
      <dgm:spPr/>
    </dgm:pt>
    <dgm:pt modelId="{D2A78179-CC76-4CCE-B846-16111F85E37B}" type="pres">
      <dgm:prSet presAssocID="{72C0B4E3-101A-4AC5-B134-4589B3EE6C86}" presName="sibTrans" presStyleLbl="bgSibTrans2D1" presStyleIdx="2" presStyleCnt="10"/>
      <dgm:spPr/>
    </dgm:pt>
    <dgm:pt modelId="{538B62A6-EA79-4D0A-8A55-76611CC0A217}" type="pres">
      <dgm:prSet presAssocID="{404544CD-C99E-41D4-B1C8-1A5DC2A40DFF}" presName="compNode" presStyleCnt="0"/>
      <dgm:spPr/>
    </dgm:pt>
    <dgm:pt modelId="{12F50E09-550C-4647-861E-A4AED67F90B4}" type="pres">
      <dgm:prSet presAssocID="{404544CD-C99E-41D4-B1C8-1A5DC2A40DFF}" presName="dummyConnPt" presStyleCnt="0"/>
      <dgm:spPr/>
    </dgm:pt>
    <dgm:pt modelId="{8C97B343-62F5-42B8-A3E0-13C15478F412}" type="pres">
      <dgm:prSet presAssocID="{404544CD-C99E-41D4-B1C8-1A5DC2A40DFF}" presName="node" presStyleLbl="node1" presStyleIdx="3" presStyleCnt="11">
        <dgm:presLayoutVars>
          <dgm:bulletEnabled val="1"/>
        </dgm:presLayoutVars>
      </dgm:prSet>
      <dgm:spPr/>
    </dgm:pt>
    <dgm:pt modelId="{C296E708-E54F-4BC8-B3A6-DC7A53D28538}" type="pres">
      <dgm:prSet presAssocID="{887DF683-1F34-4566-9237-FD24BAB2E3A9}" presName="sibTrans" presStyleLbl="bgSibTrans2D1" presStyleIdx="3" presStyleCnt="10"/>
      <dgm:spPr/>
    </dgm:pt>
    <dgm:pt modelId="{7FD8915C-5D13-4C86-A200-90D7A1A9C1D8}" type="pres">
      <dgm:prSet presAssocID="{AF9EAE98-2662-436C-8792-031145AA3008}" presName="compNode" presStyleCnt="0"/>
      <dgm:spPr/>
    </dgm:pt>
    <dgm:pt modelId="{D0287286-A3C5-48B2-ACF0-B33807ABAE55}" type="pres">
      <dgm:prSet presAssocID="{AF9EAE98-2662-436C-8792-031145AA3008}" presName="dummyConnPt" presStyleCnt="0"/>
      <dgm:spPr/>
    </dgm:pt>
    <dgm:pt modelId="{F8C02A1D-BBB5-46D6-92B4-4CA81E810F33}" type="pres">
      <dgm:prSet presAssocID="{AF9EAE98-2662-436C-8792-031145AA3008}" presName="node" presStyleLbl="node1" presStyleIdx="4" presStyleCnt="11">
        <dgm:presLayoutVars>
          <dgm:bulletEnabled val="1"/>
        </dgm:presLayoutVars>
      </dgm:prSet>
      <dgm:spPr/>
    </dgm:pt>
    <dgm:pt modelId="{753BB595-6DF6-4C3A-8B2B-2246F8618D2E}" type="pres">
      <dgm:prSet presAssocID="{E6627C06-0599-4EBA-8747-A8DEC29A0606}" presName="sibTrans" presStyleLbl="bgSibTrans2D1" presStyleIdx="4" presStyleCnt="10"/>
      <dgm:spPr/>
    </dgm:pt>
    <dgm:pt modelId="{D1707600-E730-4D8C-9424-A7CD771AF340}" type="pres">
      <dgm:prSet presAssocID="{0862A85D-30BB-4D7B-8650-364F126C1205}" presName="compNode" presStyleCnt="0"/>
      <dgm:spPr/>
    </dgm:pt>
    <dgm:pt modelId="{B2DFB2D6-D885-4408-A2B1-E461A908CA71}" type="pres">
      <dgm:prSet presAssocID="{0862A85D-30BB-4D7B-8650-364F126C1205}" presName="dummyConnPt" presStyleCnt="0"/>
      <dgm:spPr/>
    </dgm:pt>
    <dgm:pt modelId="{47430E91-C765-430F-9C0C-40729A22AAA4}" type="pres">
      <dgm:prSet presAssocID="{0862A85D-30BB-4D7B-8650-364F126C1205}" presName="node" presStyleLbl="node1" presStyleIdx="5" presStyleCnt="11">
        <dgm:presLayoutVars>
          <dgm:bulletEnabled val="1"/>
        </dgm:presLayoutVars>
      </dgm:prSet>
      <dgm:spPr/>
    </dgm:pt>
    <dgm:pt modelId="{4FD4B91F-527D-4A07-AEB0-1AB45DF744D4}" type="pres">
      <dgm:prSet presAssocID="{8BEDEE5C-376B-4298-BD3D-4364E45B1DC3}" presName="sibTrans" presStyleLbl="bgSibTrans2D1" presStyleIdx="5" presStyleCnt="10"/>
      <dgm:spPr/>
    </dgm:pt>
    <dgm:pt modelId="{5626AE36-2A06-41D8-84CF-FD0B506F1417}" type="pres">
      <dgm:prSet presAssocID="{9785274D-5F96-4819-9E92-854D0DF4E148}" presName="compNode" presStyleCnt="0"/>
      <dgm:spPr/>
    </dgm:pt>
    <dgm:pt modelId="{D5432800-4BAF-41F8-8151-0518A0E00814}" type="pres">
      <dgm:prSet presAssocID="{9785274D-5F96-4819-9E92-854D0DF4E148}" presName="dummyConnPt" presStyleCnt="0"/>
      <dgm:spPr/>
    </dgm:pt>
    <dgm:pt modelId="{F8BD8121-DE05-4FAD-B239-644A1D8BB6B3}" type="pres">
      <dgm:prSet presAssocID="{9785274D-5F96-4819-9E92-854D0DF4E148}" presName="node" presStyleLbl="node1" presStyleIdx="6" presStyleCnt="11">
        <dgm:presLayoutVars>
          <dgm:bulletEnabled val="1"/>
        </dgm:presLayoutVars>
      </dgm:prSet>
      <dgm:spPr/>
    </dgm:pt>
    <dgm:pt modelId="{A58B52CF-BC13-4A38-8A4D-5B4212C597D6}" type="pres">
      <dgm:prSet presAssocID="{801FC689-58B0-4D1D-A3A8-F3467F943113}" presName="sibTrans" presStyleLbl="bgSibTrans2D1" presStyleIdx="6" presStyleCnt="10"/>
      <dgm:spPr/>
    </dgm:pt>
    <dgm:pt modelId="{BF1D0C84-ED42-4E9F-BE29-882B61FA9001}" type="pres">
      <dgm:prSet presAssocID="{D5D9282C-4FAA-4E73-8A7F-E67BDE746CBD}" presName="compNode" presStyleCnt="0"/>
      <dgm:spPr/>
    </dgm:pt>
    <dgm:pt modelId="{0386DFA9-9F7D-430E-82CB-00D3D8B83B2E}" type="pres">
      <dgm:prSet presAssocID="{D5D9282C-4FAA-4E73-8A7F-E67BDE746CBD}" presName="dummyConnPt" presStyleCnt="0"/>
      <dgm:spPr/>
    </dgm:pt>
    <dgm:pt modelId="{273451D7-360B-4613-92B9-D42F5009BE0E}" type="pres">
      <dgm:prSet presAssocID="{D5D9282C-4FAA-4E73-8A7F-E67BDE746CBD}" presName="node" presStyleLbl="node1" presStyleIdx="7" presStyleCnt="11">
        <dgm:presLayoutVars>
          <dgm:bulletEnabled val="1"/>
        </dgm:presLayoutVars>
      </dgm:prSet>
      <dgm:spPr/>
    </dgm:pt>
    <dgm:pt modelId="{B3302666-8E94-4883-8C8E-226D0ACE2840}" type="pres">
      <dgm:prSet presAssocID="{3DC43B3D-EFBA-425F-B453-445E9236C6A3}" presName="sibTrans" presStyleLbl="bgSibTrans2D1" presStyleIdx="7" presStyleCnt="10"/>
      <dgm:spPr/>
    </dgm:pt>
    <dgm:pt modelId="{84C8955D-618D-4896-98F0-86264E0E350F}" type="pres">
      <dgm:prSet presAssocID="{D2911C6E-52C3-46EA-B876-AE25CD8D55D1}" presName="compNode" presStyleCnt="0"/>
      <dgm:spPr/>
    </dgm:pt>
    <dgm:pt modelId="{61D77EFA-1340-48EB-9ACA-F6864E1C75A5}" type="pres">
      <dgm:prSet presAssocID="{D2911C6E-52C3-46EA-B876-AE25CD8D55D1}" presName="dummyConnPt" presStyleCnt="0"/>
      <dgm:spPr/>
    </dgm:pt>
    <dgm:pt modelId="{E2800EAD-CB08-4B6E-9717-260ADA845AEA}" type="pres">
      <dgm:prSet presAssocID="{D2911C6E-52C3-46EA-B876-AE25CD8D55D1}" presName="node" presStyleLbl="node1" presStyleIdx="8" presStyleCnt="11">
        <dgm:presLayoutVars>
          <dgm:bulletEnabled val="1"/>
        </dgm:presLayoutVars>
      </dgm:prSet>
      <dgm:spPr/>
    </dgm:pt>
    <dgm:pt modelId="{1A105896-E3D1-47F5-89E9-8E388B2D4805}" type="pres">
      <dgm:prSet presAssocID="{3B9B110B-F2EB-4F3C-8F77-916F0A0BC56F}" presName="sibTrans" presStyleLbl="bgSibTrans2D1" presStyleIdx="8" presStyleCnt="10"/>
      <dgm:spPr/>
    </dgm:pt>
    <dgm:pt modelId="{6B6BC4FD-7289-42D6-9E75-70994C6CA4F4}" type="pres">
      <dgm:prSet presAssocID="{34A3F872-41BD-4ED9-B8A1-25168364AA1A}" presName="compNode" presStyleCnt="0"/>
      <dgm:spPr/>
    </dgm:pt>
    <dgm:pt modelId="{CA74A8E1-77A3-4FF1-8D20-6F0F93495D2E}" type="pres">
      <dgm:prSet presAssocID="{34A3F872-41BD-4ED9-B8A1-25168364AA1A}" presName="dummyConnPt" presStyleCnt="0"/>
      <dgm:spPr/>
    </dgm:pt>
    <dgm:pt modelId="{9102C4FB-EB23-4DB5-964C-7206114F030E}" type="pres">
      <dgm:prSet presAssocID="{34A3F872-41BD-4ED9-B8A1-25168364AA1A}" presName="node" presStyleLbl="node1" presStyleIdx="9" presStyleCnt="11">
        <dgm:presLayoutVars>
          <dgm:bulletEnabled val="1"/>
        </dgm:presLayoutVars>
      </dgm:prSet>
      <dgm:spPr/>
    </dgm:pt>
    <dgm:pt modelId="{7BD0642D-4CF1-4D46-A335-268F1F774E2E}" type="pres">
      <dgm:prSet presAssocID="{4B502D29-3321-4672-8EC4-556531DF68DB}" presName="sibTrans" presStyleLbl="bgSibTrans2D1" presStyleIdx="9" presStyleCnt="10"/>
      <dgm:spPr/>
    </dgm:pt>
    <dgm:pt modelId="{970784E4-5A0A-42B3-828A-8999567A519A}" type="pres">
      <dgm:prSet presAssocID="{EDECA881-D02B-4F44-A953-CBC22F9BFEB8}" presName="compNode" presStyleCnt="0"/>
      <dgm:spPr/>
    </dgm:pt>
    <dgm:pt modelId="{BAB5FEC0-E6C2-4706-A838-6837D0C665D7}" type="pres">
      <dgm:prSet presAssocID="{EDECA881-D02B-4F44-A953-CBC22F9BFEB8}" presName="dummyConnPt" presStyleCnt="0"/>
      <dgm:spPr/>
    </dgm:pt>
    <dgm:pt modelId="{31E3D7A1-7069-4105-B04C-D5F6FBA4B1B3}" type="pres">
      <dgm:prSet presAssocID="{EDECA881-D02B-4F44-A953-CBC22F9BFEB8}" presName="node" presStyleLbl="node1" presStyleIdx="10" presStyleCnt="11">
        <dgm:presLayoutVars>
          <dgm:bulletEnabled val="1"/>
        </dgm:presLayoutVars>
      </dgm:prSet>
      <dgm:spPr/>
    </dgm:pt>
  </dgm:ptLst>
  <dgm:cxnLst>
    <dgm:cxn modelId="{2D44B100-5058-4DAA-A8F2-E7E75601F4D8}" type="presOf" srcId="{AF9EAE98-2662-436C-8792-031145AA3008}" destId="{F8C02A1D-BBB5-46D6-92B4-4CA81E810F33}" srcOrd="0" destOrd="0" presId="urn:microsoft.com/office/officeart/2005/8/layout/bProcess4"/>
    <dgm:cxn modelId="{A007FA07-7DF5-4194-B122-67891A84E0D2}" type="presOf" srcId="{DFEDC644-DA5F-4D4B-B1D5-21CD548A8254}" destId="{140B5D82-68C2-4F5E-834C-8E89A58C61FE}" srcOrd="0" destOrd="0" presId="urn:microsoft.com/office/officeart/2005/8/layout/bProcess4"/>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31FA250D-34C0-482F-8AB6-4F58F41189B6}" type="presOf" srcId="{50625E3B-D2B9-4133-8880-89847B997C6B}" destId="{9A52ADEE-5F18-4D96-90C0-914FF14DB80C}" srcOrd="0" destOrd="1" presId="urn:microsoft.com/office/officeart/2005/8/layout/bProcess4"/>
    <dgm:cxn modelId="{215D0F10-A977-445D-9F14-ABFECCD940F7}" type="presOf" srcId="{ACB23680-D440-4443-87DC-689A27BB9E23}" destId="{31E3D7A1-7069-4105-B04C-D5F6FBA4B1B3}" srcOrd="0" destOrd="1" presId="urn:microsoft.com/office/officeart/2005/8/layout/bProcess4"/>
    <dgm:cxn modelId="{17657511-5A18-4DC8-8E62-031C0E283016}" type="presOf" srcId="{35D34E9F-A7FF-448D-AF6D-7BB7E5042897}" destId="{0FDDBB45-BEF3-48E1-91F4-3234E5DF6354}" srcOrd="0" destOrd="0" presId="urn:microsoft.com/office/officeart/2005/8/layout/bProcess4"/>
    <dgm:cxn modelId="{F03A6E17-20E5-4D77-A3D5-502658C8ACEA}" srcId="{4E0755F4-B79A-4312-B908-CEA8F8ECB3DF}" destId="{BCBD6A87-D9B0-4E72-8443-CA0CD69EA97F}" srcOrd="0" destOrd="0" parTransId="{2E9AC8F8-8ECF-4245-B02B-5E8063C532F5}" sibTransId="{750872F8-3982-4E33-B074-AAF1FB57B9C1}"/>
    <dgm:cxn modelId="{CE4DBB18-8231-47D7-B07B-4903A0CA28B2}" type="presOf" srcId="{404544CD-C99E-41D4-B1C8-1A5DC2A40DFF}" destId="{8C97B343-62F5-42B8-A3E0-13C15478F412}" srcOrd="0" destOrd="0" presId="urn:microsoft.com/office/officeart/2005/8/layout/bProcess4"/>
    <dgm:cxn modelId="{BA29D726-650E-4515-8E4D-5326097CA427}" srcId="{9785274D-5F96-4819-9E92-854D0DF4E148}" destId="{C7E79B75-2F09-4EB6-8BAC-3E873F899FEA}" srcOrd="0" destOrd="0" parTransId="{193FB5ED-2AD1-4774-B192-6E8BC7E6A42A}" sibTransId="{5545DA45-AE7A-44CA-BA4F-8F7921C34489}"/>
    <dgm:cxn modelId="{FDC8F72D-EF84-4E96-8C92-BFB895B77BF9}" type="presOf" srcId="{761401C4-1709-4D9C-990B-3E8C0A3A82DD}" destId="{47430E91-C765-430F-9C0C-40729A22AAA4}" srcOrd="0" destOrd="1" presId="urn:microsoft.com/office/officeart/2005/8/layout/bProcess4"/>
    <dgm:cxn modelId="{739C2731-1C1E-4368-9EA7-1BF92B843B57}" type="presOf" srcId="{A14E6E99-F9A3-4EA0-8610-E0381D715189}" destId="{31E3D7A1-7069-4105-B04C-D5F6FBA4B1B3}" srcOrd="0" destOrd="2" presId="urn:microsoft.com/office/officeart/2005/8/layout/bProcess4"/>
    <dgm:cxn modelId="{242A103F-F18A-4406-8A2B-F3E7362712D0}" type="presOf" srcId="{72C0B4E3-101A-4AC5-B134-4589B3EE6C86}" destId="{D2A78179-CC76-4CCE-B846-16111F85E37B}" srcOrd="0" destOrd="0" presId="urn:microsoft.com/office/officeart/2005/8/layout/bProcess4"/>
    <dgm:cxn modelId="{40296B40-7D9C-4073-98F4-31AD7099AA9B}" type="presOf" srcId="{D5D9282C-4FAA-4E73-8A7F-E67BDE746CBD}" destId="{273451D7-360B-4613-92B9-D42F5009BE0E}" srcOrd="0" destOrd="0" presId="urn:microsoft.com/office/officeart/2005/8/layout/bProcess4"/>
    <dgm:cxn modelId="{3F661F5C-3368-487E-85C8-68A63C3ACADB}" srcId="{35D34E9F-A7FF-448D-AF6D-7BB7E5042897}" destId="{AF9EAE98-2662-436C-8792-031145AA3008}" srcOrd="4" destOrd="0" parTransId="{C06EA002-B4B1-48EF-9E39-88B07A0771B5}" sibTransId="{E6627C06-0599-4EBA-8747-A8DEC29A0606}"/>
    <dgm:cxn modelId="{4CFFCC5C-6319-45FE-B9CC-6D572A81D5B2}" type="presOf" srcId="{E75535CC-FBB9-41DC-AE8B-30603E563493}" destId="{9A52ADEE-5F18-4D96-90C0-914FF14DB80C}" srcOrd="0" destOrd="0" presId="urn:microsoft.com/office/officeart/2005/8/layout/bProcess4"/>
    <dgm:cxn modelId="{812EF85C-5616-4977-BC70-BD5BCEF1EF88}" type="presOf" srcId="{1E13BA38-9459-46CF-B48E-0D0F1449CFB7}" destId="{FA8C2D7E-C6BF-4416-9517-3D19CCF12C28}" srcOrd="0" destOrd="0" presId="urn:microsoft.com/office/officeart/2005/8/layout/bProcess4"/>
    <dgm:cxn modelId="{5892395F-E317-4547-9448-70ACA8B651D9}" srcId="{404544CD-C99E-41D4-B1C8-1A5DC2A40DFF}" destId="{7B50E8BD-1124-453D-AB80-AD07534724BB}" srcOrd="0" destOrd="0" parTransId="{DFD3DF75-2B80-49B6-BE90-23CA354EC59B}" sibTransId="{965188E5-86E0-47F7-9A23-FF4B7A662584}"/>
    <dgm:cxn modelId="{34814F61-83C7-4805-9F11-0AD231578FCB}" type="presOf" srcId="{B77A7146-E99C-429D-B15C-6152864703CE}" destId="{273451D7-360B-4613-92B9-D42F5009BE0E}" srcOrd="0" destOrd="1" presId="urn:microsoft.com/office/officeart/2005/8/layout/bProcess4"/>
    <dgm:cxn modelId="{7ACFB263-31FD-48C2-B0F6-9502BA2B5349}" type="presOf" srcId="{C7E79B75-2F09-4EB6-8BAC-3E873F899FEA}" destId="{F8BD8121-DE05-4FAD-B239-644A1D8BB6B3}" srcOrd="0" destOrd="1" presId="urn:microsoft.com/office/officeart/2005/8/layout/bProcess4"/>
    <dgm:cxn modelId="{45427F44-8C46-4B50-876E-61EFD13ACB90}" type="presOf" srcId="{B2A597ED-C2E0-4FC2-9E34-00D862ED7CCC}" destId="{9102C4FB-EB23-4DB5-964C-7206114F030E}" srcOrd="0" destOrd="1" presId="urn:microsoft.com/office/officeart/2005/8/layout/bProcess4"/>
    <dgm:cxn modelId="{1D6DBC64-5471-48C4-8BA7-BA3E4B4C82AC}" type="presOf" srcId="{4033C146-2A4D-44C4-9882-8591EFD78650}" destId="{F8C02A1D-BBB5-46D6-92B4-4CA81E810F33}" srcOrd="0" destOrd="1" presId="urn:microsoft.com/office/officeart/2005/8/layout/bProcess4"/>
    <dgm:cxn modelId="{B9F76565-C04C-464B-B3FD-058241D91030}" type="presOf" srcId="{3DC43B3D-EFBA-425F-B453-445E9236C6A3}" destId="{B3302666-8E94-4883-8C8E-226D0ACE2840}" srcOrd="0" destOrd="0" presId="urn:microsoft.com/office/officeart/2005/8/layout/bProcess4"/>
    <dgm:cxn modelId="{27720167-A3AD-4889-A8A4-BEA317EB028B}" srcId="{35D34E9F-A7FF-448D-AF6D-7BB7E5042897}" destId="{34A3F872-41BD-4ED9-B8A1-25168364AA1A}" srcOrd="9"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EB8BA147-6D09-40FF-9DDD-588E0D0E4CF0}" type="presOf" srcId="{3B9B110B-F2EB-4F3C-8F77-916F0A0BC56F}" destId="{1A105896-E3D1-47F5-89E9-8E388B2D4805}" srcOrd="0" destOrd="0" presId="urn:microsoft.com/office/officeart/2005/8/layout/bProcess4"/>
    <dgm:cxn modelId="{62F7886F-F0A5-4D49-8649-626B27CB4BDC}" type="presOf" srcId="{D2911C6E-52C3-46EA-B876-AE25CD8D55D1}" destId="{E2800EAD-CB08-4B6E-9717-260ADA845AEA}" srcOrd="0" destOrd="0" presId="urn:microsoft.com/office/officeart/2005/8/layout/bProcess4"/>
    <dgm:cxn modelId="{84C49E75-1323-4EB3-BCAE-98E2B3532063}" type="presOf" srcId="{9F50C798-EFAC-4FB2-90E1-CBC3736B40EC}" destId="{FFD01868-CF4D-4475-B34B-9F1B68416ACA}" srcOrd="0" destOrd="1" presId="urn:microsoft.com/office/officeart/2005/8/layout/bProcess4"/>
    <dgm:cxn modelId="{04AAAF57-CE1F-45DE-B225-6C813F4C9E5F}" type="presOf" srcId="{34A3F872-41BD-4ED9-B8A1-25168364AA1A}" destId="{9102C4FB-EB23-4DB5-964C-7206114F030E}" srcOrd="0" destOrd="0" presId="urn:microsoft.com/office/officeart/2005/8/layout/bProcess4"/>
    <dgm:cxn modelId="{7C8CEC59-DD6D-4C80-898C-B4A591E7AA55}" type="presOf" srcId="{E6627C06-0599-4EBA-8747-A8DEC29A0606}" destId="{753BB595-6DF6-4C3A-8B2B-2246F8618D2E}" srcOrd="0" destOrd="0" presId="urn:microsoft.com/office/officeart/2005/8/layout/bProcess4"/>
    <dgm:cxn modelId="{123D547D-66F4-4BFF-807F-5770A4CC5DC1}" type="presOf" srcId="{4B502D29-3321-4672-8EC4-556531DF68DB}" destId="{7BD0642D-4CF1-4D46-A335-268F1F774E2E}" srcOrd="0" destOrd="0" presId="urn:microsoft.com/office/officeart/2005/8/layout/bProcess4"/>
    <dgm:cxn modelId="{070AA181-3E5D-46EB-9524-D68C46DDBEA3}" srcId="{35D34E9F-A7FF-448D-AF6D-7BB7E5042897}" destId="{0862A85D-30BB-4D7B-8650-364F126C1205}" srcOrd="5" destOrd="0" parTransId="{AEFBD037-4C81-4256-99DF-BAFAC2678F3A}" sibTransId="{8BEDEE5C-376B-4298-BD3D-4364E45B1DC3}"/>
    <dgm:cxn modelId="{06F65289-29E2-47AE-9E38-880C993A915D}" srcId="{35D34E9F-A7FF-448D-AF6D-7BB7E5042897}" destId="{9785274D-5F96-4819-9E92-854D0DF4E148}" srcOrd="6" destOrd="0" parTransId="{B5BEE436-18EC-4E0A-95A2-8D8ABB985B4A}" sibTransId="{801FC689-58B0-4D1D-A3A8-F3467F943113}"/>
    <dgm:cxn modelId="{F97DB58E-95C9-4B62-9B60-CAF0CCD7D5C5}" type="presOf" srcId="{BCBD6A87-D9B0-4E72-8443-CA0CD69EA97F}" destId="{09E6404D-5CC4-484F-AE25-E9DA8A44C5F6}" srcOrd="0" destOrd="1" presId="urn:microsoft.com/office/officeart/2005/8/layout/bProcess4"/>
    <dgm:cxn modelId="{ED27939E-39A1-4D33-9877-D179EDF60B58}" srcId="{35D34E9F-A7FF-448D-AF6D-7BB7E5042897}" destId="{D5D9282C-4FAA-4E73-8A7F-E67BDE746CBD}" srcOrd="7" destOrd="0" parTransId="{5CBDD88C-D5D4-48DD-AEC7-381367F62C36}" sibTransId="{3DC43B3D-EFBA-425F-B453-445E9236C6A3}"/>
    <dgm:cxn modelId="{F80C23A1-61A1-4D4F-A201-1B8A26A2BC3C}" type="presOf" srcId="{801FC689-58B0-4D1D-A3A8-F3467F943113}" destId="{A58B52CF-BC13-4A38-8A4D-5B4212C597D6}" srcOrd="0" destOrd="0" presId="urn:microsoft.com/office/officeart/2005/8/layout/bProcess4"/>
    <dgm:cxn modelId="{43227EA1-B40D-4582-B4D4-6F2536D1CA0B}" srcId="{EDECA881-D02B-4F44-A953-CBC22F9BFEB8}" destId="{ACB23680-D440-4443-87DC-689A27BB9E23}" srcOrd="0" destOrd="0" parTransId="{670F53BF-4286-42A5-A928-45EBE472016C}" sibTransId="{F3CA7EC7-438E-46E5-B1BE-2F5B159F765B}"/>
    <dgm:cxn modelId="{EC89FFAC-D312-499C-88E0-DA06EBF10568}" srcId="{35D34E9F-A7FF-448D-AF6D-7BB7E5042897}" destId="{4E6B09CC-42C4-438F-A366-ACA6960DC432}" srcOrd="1" destOrd="0" parTransId="{5B092192-3533-453F-BC52-BA6B563851F0}" sibTransId="{DFEDC644-DA5F-4D4B-B1D5-21CD548A8254}"/>
    <dgm:cxn modelId="{44F0A2B0-923A-4E82-83A4-C1A66FF58636}" type="presOf" srcId="{9785274D-5F96-4819-9E92-854D0DF4E148}" destId="{F8BD8121-DE05-4FAD-B239-644A1D8BB6B3}" srcOrd="0" destOrd="0" presId="urn:microsoft.com/office/officeart/2005/8/layout/bProcess4"/>
    <dgm:cxn modelId="{9A80DAB4-F41D-49B4-953C-87E728E3EA98}" type="presOf" srcId="{EE3FFF15-694B-4BE3-960B-76133CB34888}" destId="{E2800EAD-CB08-4B6E-9717-260ADA845AEA}" srcOrd="0" destOrd="2" presId="urn:microsoft.com/office/officeart/2005/8/layout/bProcess4"/>
    <dgm:cxn modelId="{F8D5BAB6-66BD-48E6-A8E8-5632A41DD8AB}" srcId="{35D34E9F-A7FF-448D-AF6D-7BB7E5042897}" destId="{E75535CC-FBB9-41DC-AE8B-30603E563493}" srcOrd="0" destOrd="0" parTransId="{BEDEAEE7-D354-46B3-B4E1-43A543435213}" sibTransId="{1E13BA38-9459-46CF-B48E-0D0F1449CFB7}"/>
    <dgm:cxn modelId="{F12FA0BA-3D01-4705-ABED-843C91C576DE}" type="presOf" srcId="{4E0755F4-B79A-4312-B908-CEA8F8ECB3DF}" destId="{09E6404D-5CC4-484F-AE25-E9DA8A44C5F6}" srcOrd="0" destOrd="0" presId="urn:microsoft.com/office/officeart/2005/8/layout/bProcess4"/>
    <dgm:cxn modelId="{40D4EDBB-C1BB-4E27-9C30-DBF4DD2055EB}" srcId="{34A3F872-41BD-4ED9-B8A1-25168364AA1A}" destId="{B2A597ED-C2E0-4FC2-9E34-00D862ED7CCC}" srcOrd="0" destOrd="0" parTransId="{9ED5B104-D1FF-45D9-929A-61E381B87AD9}" sibTransId="{B83EB28C-CF86-4BAD-B2B6-B882A34B393E}"/>
    <dgm:cxn modelId="{A126B8BE-0FCD-49EE-902E-6EF1ECEE2C42}" type="presOf" srcId="{4E6B09CC-42C4-438F-A366-ACA6960DC432}" destId="{FFD01868-CF4D-4475-B34B-9F1B68416ACA}" srcOrd="0" destOrd="0" presId="urn:microsoft.com/office/officeart/2005/8/layout/bProcess4"/>
    <dgm:cxn modelId="{6D57F2C2-3C8F-4F3F-8D11-3B253B070A75}" srcId="{35D34E9F-A7FF-448D-AF6D-7BB7E5042897}" destId="{D2911C6E-52C3-46EA-B876-AE25CD8D55D1}" srcOrd="8" destOrd="0" parTransId="{801D8F05-2724-4DEC-872E-DCEBF8D1E8FB}" sibTransId="{3B9B110B-F2EB-4F3C-8F77-916F0A0BC56F}"/>
    <dgm:cxn modelId="{621818C6-C953-4E37-9640-8E580B7CBA9A}" type="presOf" srcId="{0862A85D-30BB-4D7B-8650-364F126C1205}" destId="{47430E91-C765-430F-9C0C-40729A22AAA4}" srcOrd="0" destOrd="0" presId="urn:microsoft.com/office/officeart/2005/8/layout/bProcess4"/>
    <dgm:cxn modelId="{00CEE6C7-E795-4804-A1C7-3E956488563D}" srcId="{35D34E9F-A7FF-448D-AF6D-7BB7E5042897}" destId="{4E0755F4-B79A-4312-B908-CEA8F8ECB3DF}" srcOrd="2" destOrd="0" parTransId="{FF8B1530-C7C9-44AF-BEFF-D19609E3D679}" sibTransId="{72C0B4E3-101A-4AC5-B134-4589B3EE6C86}"/>
    <dgm:cxn modelId="{6EC6BCC8-4CA6-4003-851B-99DA2B0A2EA8}" srcId="{E75535CC-FBB9-41DC-AE8B-30603E563493}" destId="{50625E3B-D2B9-4133-8880-89847B997C6B}" srcOrd="0" destOrd="0" parTransId="{83C61268-E475-434A-A8DE-AEDD46730FCC}" sibTransId="{0BC1C73D-8079-4738-BEDE-B97AF91C3CF3}"/>
    <dgm:cxn modelId="{846FABCA-E8D3-4F58-8875-CAC57F9B76F2}" srcId="{EDECA881-D02B-4F44-A953-CBC22F9BFEB8}" destId="{A14E6E99-F9A3-4EA0-8610-E0381D715189}" srcOrd="1" destOrd="0" parTransId="{1656E5AB-411C-4B80-9CB3-0E58AA65367C}" sibTransId="{39733BF4-32D7-4A34-8C74-87F2C1BB041F}"/>
    <dgm:cxn modelId="{3C91FACC-5ACF-4714-939A-45BA50F90BC8}" type="presOf" srcId="{EDECA881-D02B-4F44-A953-CBC22F9BFEB8}" destId="{31E3D7A1-7069-4105-B04C-D5F6FBA4B1B3}" srcOrd="0" destOrd="0" presId="urn:microsoft.com/office/officeart/2005/8/layout/bProcess4"/>
    <dgm:cxn modelId="{1FA382CE-CD3B-4DC9-83FD-8A166F807C56}" type="presOf" srcId="{887DF683-1F34-4566-9237-FD24BAB2E3A9}" destId="{C296E708-E54F-4BC8-B3A6-DC7A53D28538}" srcOrd="0" destOrd="0" presId="urn:microsoft.com/office/officeart/2005/8/layout/bProcess4"/>
    <dgm:cxn modelId="{1C28E2E0-8290-4CF5-AB04-E87B257CBAF4}" srcId="{35D34E9F-A7FF-448D-AF6D-7BB7E5042897}" destId="{EDECA881-D02B-4F44-A953-CBC22F9BFEB8}" srcOrd="10" destOrd="0" parTransId="{E055C16E-F251-4D8C-8F09-520A726BD01F}" sibTransId="{22B9A8F0-B8AC-4348-91E1-4F781E8816B2}"/>
    <dgm:cxn modelId="{D6BF52E5-EE03-43A3-B5F2-0174CA02BD10}" srcId="{0862A85D-30BB-4D7B-8650-364F126C1205}" destId="{761401C4-1709-4D9C-990B-3E8C0A3A82DD}" srcOrd="0" destOrd="0" parTransId="{970C5095-1528-4EAD-8D4A-46D19A58CD6B}" sibTransId="{2A059836-9F8C-4637-837A-BE67573FD245}"/>
    <dgm:cxn modelId="{3E114FE7-8776-4421-9425-22815856BAE6}" type="presOf" srcId="{E8A21C79-D180-480F-A4D0-3D4888CD8AFB}" destId="{E2800EAD-CB08-4B6E-9717-260ADA845AEA}" srcOrd="0" destOrd="1" presId="urn:microsoft.com/office/officeart/2005/8/layout/bProcess4"/>
    <dgm:cxn modelId="{A86DBAF0-51FF-4144-9539-DF5DA3E7D2DD}" srcId="{D2911C6E-52C3-46EA-B876-AE25CD8D55D1}" destId="{E8A21C79-D180-480F-A4D0-3D4888CD8AFB}" srcOrd="0" destOrd="0" parTransId="{89850DFA-BCFA-47BB-904D-C4F7C86C84A7}" sibTransId="{6A1BD7E2-08D3-4DA7-9FF8-14E46140DC03}"/>
    <dgm:cxn modelId="{007253F7-59D7-4975-80D2-BE0CC88753B0}" srcId="{D2911C6E-52C3-46EA-B876-AE25CD8D55D1}" destId="{EE3FFF15-694B-4BE3-960B-76133CB34888}" srcOrd="1" destOrd="0" parTransId="{70087DB6-5F99-46A3-A2B7-50A89D2E6D1D}" sibTransId="{4C6C8053-5222-4503-B448-89486F766939}"/>
    <dgm:cxn modelId="{1D6D2FFA-EF98-44EF-812D-0AB3D5D50BB2}" type="presOf" srcId="{8BEDEE5C-376B-4298-BD3D-4364E45B1DC3}" destId="{4FD4B91F-527D-4A07-AEB0-1AB45DF744D4}" srcOrd="0" destOrd="0" presId="urn:microsoft.com/office/officeart/2005/8/layout/bProcess4"/>
    <dgm:cxn modelId="{EB4E77FC-DC42-4B81-8078-80FD09B79118}" type="presOf" srcId="{7B50E8BD-1124-453D-AB80-AD07534724BB}" destId="{8C97B343-62F5-42B8-A3E0-13C15478F412}" srcOrd="0" destOrd="1" presId="urn:microsoft.com/office/officeart/2005/8/layout/bProcess4"/>
    <dgm:cxn modelId="{195AF7FC-3C51-46E4-94F8-7149AF2A0553}" srcId="{35D34E9F-A7FF-448D-AF6D-7BB7E5042897}" destId="{404544CD-C99E-41D4-B1C8-1A5DC2A40DFF}" srcOrd="3" destOrd="0" parTransId="{49E79E66-A7CA-49F1-BE96-0F5573070527}" sibTransId="{887DF683-1F34-4566-9237-FD24BAB2E3A9}"/>
    <dgm:cxn modelId="{749858A8-6928-48CD-821A-DDE0A46043C0}" type="presParOf" srcId="{0FDDBB45-BEF3-48E1-91F4-3234E5DF6354}" destId="{2F7AB195-4542-4399-886F-574F5703FA65}" srcOrd="0" destOrd="0" presId="urn:microsoft.com/office/officeart/2005/8/layout/bProcess4"/>
    <dgm:cxn modelId="{02448C3D-5893-4824-A5FF-C9FC9650D2D2}" type="presParOf" srcId="{2F7AB195-4542-4399-886F-574F5703FA65}" destId="{D46B9B14-79F0-4415-998E-2E9F62CCEAE0}" srcOrd="0" destOrd="0" presId="urn:microsoft.com/office/officeart/2005/8/layout/bProcess4"/>
    <dgm:cxn modelId="{339B54B2-7C28-4CE3-B9E4-B3D60C0A786B}" type="presParOf" srcId="{2F7AB195-4542-4399-886F-574F5703FA65}" destId="{9A52ADEE-5F18-4D96-90C0-914FF14DB80C}" srcOrd="1" destOrd="0" presId="urn:microsoft.com/office/officeart/2005/8/layout/bProcess4"/>
    <dgm:cxn modelId="{F73BEF27-5802-465F-A083-F2CC32688BF2}" type="presParOf" srcId="{0FDDBB45-BEF3-48E1-91F4-3234E5DF6354}" destId="{FA8C2D7E-C6BF-4416-9517-3D19CCF12C28}" srcOrd="1" destOrd="0" presId="urn:microsoft.com/office/officeart/2005/8/layout/bProcess4"/>
    <dgm:cxn modelId="{0693EB1D-C931-4523-BCB4-F6FDE5A129E8}" type="presParOf" srcId="{0FDDBB45-BEF3-48E1-91F4-3234E5DF6354}" destId="{2054CDAE-744C-458C-8098-D440835D5914}" srcOrd="2" destOrd="0" presId="urn:microsoft.com/office/officeart/2005/8/layout/bProcess4"/>
    <dgm:cxn modelId="{0D777247-C05D-406F-B6A7-84535CC3FD34}" type="presParOf" srcId="{2054CDAE-744C-458C-8098-D440835D5914}" destId="{2B1EC8FE-DC1E-4ED8-ACF2-DFEBD051A276}" srcOrd="0" destOrd="0" presId="urn:microsoft.com/office/officeart/2005/8/layout/bProcess4"/>
    <dgm:cxn modelId="{F509B94A-EED1-4D45-B63D-38C2F610144B}" type="presParOf" srcId="{2054CDAE-744C-458C-8098-D440835D5914}" destId="{FFD01868-CF4D-4475-B34B-9F1B68416ACA}" srcOrd="1" destOrd="0" presId="urn:microsoft.com/office/officeart/2005/8/layout/bProcess4"/>
    <dgm:cxn modelId="{F5A371F5-38FD-4467-87A5-193A761448EF}" type="presParOf" srcId="{0FDDBB45-BEF3-48E1-91F4-3234E5DF6354}" destId="{140B5D82-68C2-4F5E-834C-8E89A58C61FE}" srcOrd="3" destOrd="0" presId="urn:microsoft.com/office/officeart/2005/8/layout/bProcess4"/>
    <dgm:cxn modelId="{FB9CC6A6-F2BB-4D27-AFA3-F58B5CAD1E44}" type="presParOf" srcId="{0FDDBB45-BEF3-48E1-91F4-3234E5DF6354}" destId="{335A7C1A-9019-4F6E-9791-BE51AEE3BC4D}" srcOrd="4" destOrd="0" presId="urn:microsoft.com/office/officeart/2005/8/layout/bProcess4"/>
    <dgm:cxn modelId="{8B2911AE-2925-4ACC-9CED-56512C785292}" type="presParOf" srcId="{335A7C1A-9019-4F6E-9791-BE51AEE3BC4D}" destId="{E7BB2E2B-CDC0-41CA-A7DB-FC2C1C39C878}" srcOrd="0" destOrd="0" presId="urn:microsoft.com/office/officeart/2005/8/layout/bProcess4"/>
    <dgm:cxn modelId="{14005692-927B-41E9-A628-E4D3C85FBE25}" type="presParOf" srcId="{335A7C1A-9019-4F6E-9791-BE51AEE3BC4D}" destId="{09E6404D-5CC4-484F-AE25-E9DA8A44C5F6}" srcOrd="1" destOrd="0" presId="urn:microsoft.com/office/officeart/2005/8/layout/bProcess4"/>
    <dgm:cxn modelId="{37982ECC-C2EE-4D06-8EE9-4F488C0C27C8}" type="presParOf" srcId="{0FDDBB45-BEF3-48E1-91F4-3234E5DF6354}" destId="{D2A78179-CC76-4CCE-B846-16111F85E37B}" srcOrd="5" destOrd="0" presId="urn:microsoft.com/office/officeart/2005/8/layout/bProcess4"/>
    <dgm:cxn modelId="{926023E0-092E-424B-8085-556ADF78A4D7}" type="presParOf" srcId="{0FDDBB45-BEF3-48E1-91F4-3234E5DF6354}" destId="{538B62A6-EA79-4D0A-8A55-76611CC0A217}" srcOrd="6" destOrd="0" presId="urn:microsoft.com/office/officeart/2005/8/layout/bProcess4"/>
    <dgm:cxn modelId="{F5F36843-94B2-456F-8CEB-0C6CA6046AF6}" type="presParOf" srcId="{538B62A6-EA79-4D0A-8A55-76611CC0A217}" destId="{12F50E09-550C-4647-861E-A4AED67F90B4}" srcOrd="0" destOrd="0" presId="urn:microsoft.com/office/officeart/2005/8/layout/bProcess4"/>
    <dgm:cxn modelId="{0BEFB37C-D9FE-4EB2-85EB-461545E2638C}" type="presParOf" srcId="{538B62A6-EA79-4D0A-8A55-76611CC0A217}" destId="{8C97B343-62F5-42B8-A3E0-13C15478F412}" srcOrd="1" destOrd="0" presId="urn:microsoft.com/office/officeart/2005/8/layout/bProcess4"/>
    <dgm:cxn modelId="{16E6E85C-CC43-42EA-9F47-D999DE53759F}" type="presParOf" srcId="{0FDDBB45-BEF3-48E1-91F4-3234E5DF6354}" destId="{C296E708-E54F-4BC8-B3A6-DC7A53D28538}" srcOrd="7" destOrd="0" presId="urn:microsoft.com/office/officeart/2005/8/layout/bProcess4"/>
    <dgm:cxn modelId="{0EC3A320-0FE7-4C37-A546-B9F1ADE06DD9}" type="presParOf" srcId="{0FDDBB45-BEF3-48E1-91F4-3234E5DF6354}" destId="{7FD8915C-5D13-4C86-A200-90D7A1A9C1D8}" srcOrd="8" destOrd="0" presId="urn:microsoft.com/office/officeart/2005/8/layout/bProcess4"/>
    <dgm:cxn modelId="{D2925A10-E66D-45D3-9472-F434D97BF960}" type="presParOf" srcId="{7FD8915C-5D13-4C86-A200-90D7A1A9C1D8}" destId="{D0287286-A3C5-48B2-ACF0-B33807ABAE55}" srcOrd="0" destOrd="0" presId="urn:microsoft.com/office/officeart/2005/8/layout/bProcess4"/>
    <dgm:cxn modelId="{22472057-3CC6-4DFD-8A2F-7A46C24769AF}" type="presParOf" srcId="{7FD8915C-5D13-4C86-A200-90D7A1A9C1D8}" destId="{F8C02A1D-BBB5-46D6-92B4-4CA81E810F33}" srcOrd="1" destOrd="0" presId="urn:microsoft.com/office/officeart/2005/8/layout/bProcess4"/>
    <dgm:cxn modelId="{1DE42292-E0ED-4681-A35B-4FC1C344C39C}" type="presParOf" srcId="{0FDDBB45-BEF3-48E1-91F4-3234E5DF6354}" destId="{753BB595-6DF6-4C3A-8B2B-2246F8618D2E}" srcOrd="9" destOrd="0" presId="urn:microsoft.com/office/officeart/2005/8/layout/bProcess4"/>
    <dgm:cxn modelId="{F2A5603A-D277-47EC-8C12-0C947D7FA04A}" type="presParOf" srcId="{0FDDBB45-BEF3-48E1-91F4-3234E5DF6354}" destId="{D1707600-E730-4D8C-9424-A7CD771AF340}" srcOrd="10" destOrd="0" presId="urn:microsoft.com/office/officeart/2005/8/layout/bProcess4"/>
    <dgm:cxn modelId="{505FCB40-3A07-4DB0-8985-A3E0CB6B991B}" type="presParOf" srcId="{D1707600-E730-4D8C-9424-A7CD771AF340}" destId="{B2DFB2D6-D885-4408-A2B1-E461A908CA71}" srcOrd="0" destOrd="0" presId="urn:microsoft.com/office/officeart/2005/8/layout/bProcess4"/>
    <dgm:cxn modelId="{69F50502-28DC-4E82-85C4-09DF3EA59C50}" type="presParOf" srcId="{D1707600-E730-4D8C-9424-A7CD771AF340}" destId="{47430E91-C765-430F-9C0C-40729A22AAA4}" srcOrd="1" destOrd="0" presId="urn:microsoft.com/office/officeart/2005/8/layout/bProcess4"/>
    <dgm:cxn modelId="{136E3764-A4E7-431F-B2A9-561754D63573}" type="presParOf" srcId="{0FDDBB45-BEF3-48E1-91F4-3234E5DF6354}" destId="{4FD4B91F-527D-4A07-AEB0-1AB45DF744D4}" srcOrd="11" destOrd="0" presId="urn:microsoft.com/office/officeart/2005/8/layout/bProcess4"/>
    <dgm:cxn modelId="{0F020B9C-27EB-4A7E-8E47-B6B8CEECA301}" type="presParOf" srcId="{0FDDBB45-BEF3-48E1-91F4-3234E5DF6354}" destId="{5626AE36-2A06-41D8-84CF-FD0B506F1417}" srcOrd="12" destOrd="0" presId="urn:microsoft.com/office/officeart/2005/8/layout/bProcess4"/>
    <dgm:cxn modelId="{096D5770-2BA8-4CD6-96E5-CF53DB460099}" type="presParOf" srcId="{5626AE36-2A06-41D8-84CF-FD0B506F1417}" destId="{D5432800-4BAF-41F8-8151-0518A0E00814}" srcOrd="0" destOrd="0" presId="urn:microsoft.com/office/officeart/2005/8/layout/bProcess4"/>
    <dgm:cxn modelId="{BB367A21-74F3-4727-A1C9-EFCBC484616A}" type="presParOf" srcId="{5626AE36-2A06-41D8-84CF-FD0B506F1417}" destId="{F8BD8121-DE05-4FAD-B239-644A1D8BB6B3}" srcOrd="1" destOrd="0" presId="urn:microsoft.com/office/officeart/2005/8/layout/bProcess4"/>
    <dgm:cxn modelId="{E4147880-2729-48F4-9B53-732B881E5798}" type="presParOf" srcId="{0FDDBB45-BEF3-48E1-91F4-3234E5DF6354}" destId="{A58B52CF-BC13-4A38-8A4D-5B4212C597D6}" srcOrd="13" destOrd="0" presId="urn:microsoft.com/office/officeart/2005/8/layout/bProcess4"/>
    <dgm:cxn modelId="{3656D5C9-FC1C-4592-88F7-F0FC13EA8257}" type="presParOf" srcId="{0FDDBB45-BEF3-48E1-91F4-3234E5DF6354}" destId="{BF1D0C84-ED42-4E9F-BE29-882B61FA9001}" srcOrd="14" destOrd="0" presId="urn:microsoft.com/office/officeart/2005/8/layout/bProcess4"/>
    <dgm:cxn modelId="{26BBD4E4-1AB4-4729-A6C3-2F860030998B}" type="presParOf" srcId="{BF1D0C84-ED42-4E9F-BE29-882B61FA9001}" destId="{0386DFA9-9F7D-430E-82CB-00D3D8B83B2E}" srcOrd="0" destOrd="0" presId="urn:microsoft.com/office/officeart/2005/8/layout/bProcess4"/>
    <dgm:cxn modelId="{1468A7C7-6772-41B8-9404-DAC9ED70FBFC}" type="presParOf" srcId="{BF1D0C84-ED42-4E9F-BE29-882B61FA9001}" destId="{273451D7-360B-4613-92B9-D42F5009BE0E}" srcOrd="1" destOrd="0" presId="urn:microsoft.com/office/officeart/2005/8/layout/bProcess4"/>
    <dgm:cxn modelId="{294AF037-7052-49C8-95F5-258792E7AFFA}" type="presParOf" srcId="{0FDDBB45-BEF3-48E1-91F4-3234E5DF6354}" destId="{B3302666-8E94-4883-8C8E-226D0ACE2840}" srcOrd="15" destOrd="0" presId="urn:microsoft.com/office/officeart/2005/8/layout/bProcess4"/>
    <dgm:cxn modelId="{DA51FBAE-C6F2-465C-81D7-5349E6B193BA}" type="presParOf" srcId="{0FDDBB45-BEF3-48E1-91F4-3234E5DF6354}" destId="{84C8955D-618D-4896-98F0-86264E0E350F}" srcOrd="16" destOrd="0" presId="urn:microsoft.com/office/officeart/2005/8/layout/bProcess4"/>
    <dgm:cxn modelId="{3B1220DC-1E2B-4665-BB66-4DF46C3845B4}" type="presParOf" srcId="{84C8955D-618D-4896-98F0-86264E0E350F}" destId="{61D77EFA-1340-48EB-9ACA-F6864E1C75A5}" srcOrd="0" destOrd="0" presId="urn:microsoft.com/office/officeart/2005/8/layout/bProcess4"/>
    <dgm:cxn modelId="{623A8518-6E16-453A-9EAA-42CF0EE8688F}" type="presParOf" srcId="{84C8955D-618D-4896-98F0-86264E0E350F}" destId="{E2800EAD-CB08-4B6E-9717-260ADA845AEA}" srcOrd="1" destOrd="0" presId="urn:microsoft.com/office/officeart/2005/8/layout/bProcess4"/>
    <dgm:cxn modelId="{CEA0DDA4-D301-4E84-AB2F-C0ECF9D9978B}" type="presParOf" srcId="{0FDDBB45-BEF3-48E1-91F4-3234E5DF6354}" destId="{1A105896-E3D1-47F5-89E9-8E388B2D4805}" srcOrd="17" destOrd="0" presId="urn:microsoft.com/office/officeart/2005/8/layout/bProcess4"/>
    <dgm:cxn modelId="{91039812-4595-4212-99DA-8CDBF125964D}" type="presParOf" srcId="{0FDDBB45-BEF3-48E1-91F4-3234E5DF6354}" destId="{6B6BC4FD-7289-42D6-9E75-70994C6CA4F4}" srcOrd="18" destOrd="0" presId="urn:microsoft.com/office/officeart/2005/8/layout/bProcess4"/>
    <dgm:cxn modelId="{4EED2875-41EB-4817-A235-4027404F1E81}" type="presParOf" srcId="{6B6BC4FD-7289-42D6-9E75-70994C6CA4F4}" destId="{CA74A8E1-77A3-4FF1-8D20-6F0F93495D2E}" srcOrd="0" destOrd="0" presId="urn:microsoft.com/office/officeart/2005/8/layout/bProcess4"/>
    <dgm:cxn modelId="{368075AF-48A0-4439-93E4-C4680479D3B3}" type="presParOf" srcId="{6B6BC4FD-7289-42D6-9E75-70994C6CA4F4}" destId="{9102C4FB-EB23-4DB5-964C-7206114F030E}" srcOrd="1" destOrd="0" presId="urn:microsoft.com/office/officeart/2005/8/layout/bProcess4"/>
    <dgm:cxn modelId="{CC42E631-ED3A-4B1E-9E6C-177AF50622DB}" type="presParOf" srcId="{0FDDBB45-BEF3-48E1-91F4-3234E5DF6354}" destId="{7BD0642D-4CF1-4D46-A335-268F1F774E2E}" srcOrd="19" destOrd="0" presId="urn:microsoft.com/office/officeart/2005/8/layout/bProcess4"/>
    <dgm:cxn modelId="{FE513C87-8A00-4FA1-99FA-FE0B04736367}" type="presParOf" srcId="{0FDDBB45-BEF3-48E1-91F4-3234E5DF6354}" destId="{970784E4-5A0A-42B3-828A-8999567A519A}" srcOrd="20" destOrd="0" presId="urn:microsoft.com/office/officeart/2005/8/layout/bProcess4"/>
    <dgm:cxn modelId="{2F4C9F03-C195-42B5-89C2-2F1EBA7DF796}" type="presParOf" srcId="{970784E4-5A0A-42B3-828A-8999567A519A}" destId="{BAB5FEC0-E6C2-4706-A838-6837D0C665D7}" srcOrd="0" destOrd="0" presId="urn:microsoft.com/office/officeart/2005/8/layout/bProcess4"/>
    <dgm:cxn modelId="{8102750E-9518-43B7-A867-A6C28CAA5BDF}" type="presParOf" srcId="{970784E4-5A0A-42B3-828A-8999567A519A}" destId="{31E3D7A1-7069-4105-B04C-D5F6FBA4B1B3}" srcOrd="1" destOrd="0" presId="urn:microsoft.com/office/officeart/2005/8/layout/bProcess4"/>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4E8AD-2FC0-4924-B82F-5FF86446F426}">
      <dsp:nvSpPr>
        <dsp:cNvPr id="0" name=""/>
        <dsp:cNvSpPr/>
      </dsp:nvSpPr>
      <dsp:spPr>
        <a:xfrm rot="5400000">
          <a:off x="155618" y="570734"/>
          <a:ext cx="877567" cy="106786"/>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01EAB59-D968-4B8D-B7E3-5AB879E71BB7}">
      <dsp:nvSpPr>
        <dsp:cNvPr id="0" name=""/>
        <dsp:cNvSpPr/>
      </dsp:nvSpPr>
      <dsp:spPr>
        <a:xfrm>
          <a:off x="350937" y="977"/>
          <a:ext cx="1186519" cy="711911"/>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plan.service.ts</a:t>
          </a:r>
        </a:p>
        <a:p>
          <a:pPr marL="57150" lvl="1" indent="-57150" algn="l" defTabSz="177800">
            <a:lnSpc>
              <a:spcPct val="90000"/>
            </a:lnSpc>
            <a:spcBef>
              <a:spcPct val="0"/>
            </a:spcBef>
            <a:spcAft>
              <a:spcPct val="15000"/>
            </a:spcAft>
            <a:buChar char="•"/>
          </a:pPr>
          <a:r>
            <a:rPr lang="fr-FR" sz="400" kern="1200"/>
            <a:t>Ajout d'une méthode getExport() pour appeller path du BackEnd</a:t>
          </a:r>
        </a:p>
      </dsp:txBody>
      <dsp:txXfrm>
        <a:off x="371788" y="21828"/>
        <a:ext cx="1144817" cy="670209"/>
      </dsp:txXfrm>
    </dsp:sp>
    <dsp:sp modelId="{1298F6BE-460B-4022-BFC1-CC72F1D0A660}">
      <dsp:nvSpPr>
        <dsp:cNvPr id="0" name=""/>
        <dsp:cNvSpPr/>
      </dsp:nvSpPr>
      <dsp:spPr>
        <a:xfrm rot="5400000">
          <a:off x="155618" y="1460624"/>
          <a:ext cx="877567" cy="106786"/>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ACD36F99-A13E-49C5-8483-31C95EC5453F}">
      <dsp:nvSpPr>
        <dsp:cNvPr id="0" name=""/>
        <dsp:cNvSpPr/>
      </dsp:nvSpPr>
      <dsp:spPr>
        <a:xfrm>
          <a:off x="350937" y="890866"/>
          <a:ext cx="1186519" cy="711911"/>
        </a:xfrm>
        <a:prstGeom prst="roundRect">
          <a:avLst>
            <a:gd name="adj" fmla="val 10000"/>
          </a:avLst>
        </a:prstGeom>
        <a:gradFill rotWithShape="0">
          <a:gsLst>
            <a:gs pos="0">
              <a:schemeClr val="accent2">
                <a:hueOff val="2916715"/>
                <a:satOff val="3884"/>
                <a:lumOff val="-9265"/>
                <a:alphaOff val="0"/>
                <a:lumMod val="110000"/>
                <a:satMod val="105000"/>
                <a:tint val="67000"/>
              </a:schemeClr>
            </a:gs>
            <a:gs pos="50000">
              <a:schemeClr val="accent2">
                <a:hueOff val="2916715"/>
                <a:satOff val="3884"/>
                <a:lumOff val="-9265"/>
                <a:alphaOff val="0"/>
                <a:lumMod val="105000"/>
                <a:satMod val="103000"/>
                <a:tint val="73000"/>
              </a:schemeClr>
            </a:gs>
            <a:gs pos="100000">
              <a:schemeClr val="accent2">
                <a:hueOff val="2916715"/>
                <a:satOff val="3884"/>
                <a:lumOff val="-92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plan-list.component.ts</a:t>
          </a:r>
        </a:p>
        <a:p>
          <a:pPr marL="57150" lvl="1" indent="-57150" algn="l" defTabSz="177800">
            <a:lnSpc>
              <a:spcPct val="90000"/>
            </a:lnSpc>
            <a:spcBef>
              <a:spcPct val="0"/>
            </a:spcBef>
            <a:spcAft>
              <a:spcPct val="15000"/>
            </a:spcAft>
            <a:buChar char="•"/>
          </a:pPr>
          <a:r>
            <a:rPr lang="fr-FR" sz="400" kern="1200"/>
            <a:t>Ajout d'un Boolean pour tester l'état du téléchargement</a:t>
          </a:r>
        </a:p>
        <a:p>
          <a:pPr marL="57150" lvl="1" indent="-57150" algn="l" defTabSz="177800">
            <a:lnSpc>
              <a:spcPct val="90000"/>
            </a:lnSpc>
            <a:spcBef>
              <a:spcPct val="0"/>
            </a:spcBef>
            <a:spcAft>
              <a:spcPct val="15000"/>
            </a:spcAft>
            <a:buChar char="•"/>
          </a:pPr>
          <a:r>
            <a:rPr lang="fr-FR" sz="400" kern="1200"/>
            <a:t>Injection du planService par le constructeur</a:t>
          </a:r>
        </a:p>
        <a:p>
          <a:pPr marL="57150" lvl="1" indent="-57150" algn="l" defTabSz="177800">
            <a:lnSpc>
              <a:spcPct val="90000"/>
            </a:lnSpc>
            <a:spcBef>
              <a:spcPct val="0"/>
            </a:spcBef>
            <a:spcAft>
              <a:spcPct val="15000"/>
            </a:spcAft>
            <a:buChar char="•"/>
          </a:pPr>
          <a:r>
            <a:rPr lang="fr-FR" sz="400" kern="1200"/>
            <a:t>Ajout de la méthode exportPlans() qui télécharge les Dispositifs</a:t>
          </a:r>
        </a:p>
      </dsp:txBody>
      <dsp:txXfrm>
        <a:off x="371788" y="911717"/>
        <a:ext cx="1144817" cy="670209"/>
      </dsp:txXfrm>
    </dsp:sp>
    <dsp:sp modelId="{7FBBDCB4-8D01-415C-B42A-71AA2E391A7F}">
      <dsp:nvSpPr>
        <dsp:cNvPr id="0" name=""/>
        <dsp:cNvSpPr/>
      </dsp:nvSpPr>
      <dsp:spPr>
        <a:xfrm>
          <a:off x="600563" y="1905569"/>
          <a:ext cx="1565748" cy="106786"/>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D898BCA-CBF2-434B-A4FD-01CB7B306176}">
      <dsp:nvSpPr>
        <dsp:cNvPr id="0" name=""/>
        <dsp:cNvSpPr/>
      </dsp:nvSpPr>
      <dsp:spPr>
        <a:xfrm>
          <a:off x="350937" y="1780756"/>
          <a:ext cx="1186519" cy="711911"/>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du </a:t>
          </a:r>
          <a:r>
            <a:rPr lang="fr-FR" sz="500" b="1" kern="1200"/>
            <a:t>fr.json</a:t>
          </a:r>
          <a:endParaRPr lang="fr-FR" sz="500" kern="1200"/>
        </a:p>
        <a:p>
          <a:pPr marL="57150" lvl="1" indent="-57150" algn="l" defTabSz="177800">
            <a:lnSpc>
              <a:spcPct val="90000"/>
            </a:lnSpc>
            <a:spcBef>
              <a:spcPct val="0"/>
            </a:spcBef>
            <a:spcAft>
              <a:spcPct val="15000"/>
            </a:spcAft>
            <a:buChar char="•"/>
          </a:pPr>
          <a:r>
            <a:rPr lang="fr-FR" sz="400" kern="1200"/>
            <a:t>Ajouter le titre de l’icône d’export</a:t>
          </a:r>
        </a:p>
      </dsp:txBody>
      <dsp:txXfrm>
        <a:off x="371788" y="1801607"/>
        <a:ext cx="1144817" cy="670209"/>
      </dsp:txXfrm>
    </dsp:sp>
    <dsp:sp modelId="{4684FB73-EEA1-43B4-8994-3A5E86C75295}">
      <dsp:nvSpPr>
        <dsp:cNvPr id="0" name=""/>
        <dsp:cNvSpPr/>
      </dsp:nvSpPr>
      <dsp:spPr>
        <a:xfrm rot="16200000">
          <a:off x="1733689" y="1460624"/>
          <a:ext cx="877567" cy="106786"/>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0A5E47F-ECBB-4B54-A0BB-D38B797AFB74}">
      <dsp:nvSpPr>
        <dsp:cNvPr id="0" name=""/>
        <dsp:cNvSpPr/>
      </dsp:nvSpPr>
      <dsp:spPr>
        <a:xfrm>
          <a:off x="1929008" y="1780756"/>
          <a:ext cx="1186519" cy="711911"/>
        </a:xfrm>
        <a:prstGeom prst="roundRect">
          <a:avLst>
            <a:gd name="adj" fmla="val 10000"/>
          </a:avLst>
        </a:prstGeom>
        <a:gradFill rotWithShape="0">
          <a:gsLst>
            <a:gs pos="0">
              <a:schemeClr val="accent2">
                <a:hueOff val="8750145"/>
                <a:satOff val="11651"/>
                <a:lumOff val="-27794"/>
                <a:alphaOff val="0"/>
                <a:lumMod val="110000"/>
                <a:satMod val="105000"/>
                <a:tint val="67000"/>
              </a:schemeClr>
            </a:gs>
            <a:gs pos="50000">
              <a:schemeClr val="accent2">
                <a:hueOff val="8750145"/>
                <a:satOff val="11651"/>
                <a:lumOff val="-27794"/>
                <a:alphaOff val="0"/>
                <a:lumMod val="105000"/>
                <a:satMod val="103000"/>
                <a:tint val="73000"/>
              </a:schemeClr>
            </a:gs>
            <a:gs pos="100000">
              <a:schemeClr val="accent2">
                <a:hueOff val="8750145"/>
                <a:satOff val="11651"/>
                <a:lumOff val="-2779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PlanListComponent.html</a:t>
          </a:r>
        </a:p>
        <a:p>
          <a:pPr marL="57150" lvl="1" indent="-57150" algn="l" defTabSz="177800">
            <a:lnSpc>
              <a:spcPct val="90000"/>
            </a:lnSpc>
            <a:spcBef>
              <a:spcPct val="0"/>
            </a:spcBef>
            <a:spcAft>
              <a:spcPct val="15000"/>
            </a:spcAft>
            <a:buChar char="•"/>
          </a:pPr>
          <a:r>
            <a:rPr lang="fr-FR" sz="400" kern="1200"/>
            <a:t>Ajout du bouton pour télécharger</a:t>
          </a:r>
        </a:p>
      </dsp:txBody>
      <dsp:txXfrm>
        <a:off x="1949859" y="1801607"/>
        <a:ext cx="1144817" cy="670209"/>
      </dsp:txXfrm>
    </dsp:sp>
    <dsp:sp modelId="{1483BB9B-F293-48C5-B067-21CD40FBA0E6}">
      <dsp:nvSpPr>
        <dsp:cNvPr id="0" name=""/>
        <dsp:cNvSpPr/>
      </dsp:nvSpPr>
      <dsp:spPr>
        <a:xfrm>
          <a:off x="1929008" y="890866"/>
          <a:ext cx="1186519" cy="711911"/>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PlanListComponent.css </a:t>
          </a:r>
        </a:p>
        <a:p>
          <a:pPr marL="57150" lvl="1" indent="-57150" algn="l" defTabSz="177800">
            <a:lnSpc>
              <a:spcPct val="90000"/>
            </a:lnSpc>
            <a:spcBef>
              <a:spcPct val="0"/>
            </a:spcBef>
            <a:spcAft>
              <a:spcPct val="15000"/>
            </a:spcAft>
            <a:buChar char="•"/>
          </a:pPr>
          <a:r>
            <a:rPr lang="fr-FR" sz="400" kern="1200"/>
            <a:t>Ajout de la classe export-button</a:t>
          </a:r>
          <a:endParaRPr lang="fr-FR" sz="400" b="1" kern="1200"/>
        </a:p>
      </dsp:txBody>
      <dsp:txXfrm>
        <a:off x="1949859" y="911717"/>
        <a:ext cx="1144817" cy="6702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8C2D7E-C6BF-4416-9517-3D19CCF12C28}">
      <dsp:nvSpPr>
        <dsp:cNvPr id="0" name=""/>
        <dsp:cNvSpPr/>
      </dsp:nvSpPr>
      <dsp:spPr>
        <a:xfrm rot="5473791">
          <a:off x="1083226" y="569585"/>
          <a:ext cx="887315" cy="107193"/>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A52ADEE-5F18-4D96-90C0-914FF14DB80C}">
      <dsp:nvSpPr>
        <dsp:cNvPr id="0" name=""/>
        <dsp:cNvSpPr/>
      </dsp:nvSpPr>
      <dsp:spPr>
        <a:xfrm>
          <a:off x="1295113" y="755"/>
          <a:ext cx="1191041" cy="714625"/>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PlanController</a:t>
          </a:r>
          <a:r>
            <a:rPr lang="fr-FR" sz="600" b="0" kern="1200"/>
            <a:t> </a:t>
          </a:r>
        </a:p>
        <a:p>
          <a:pPr marL="57150" lvl="1" indent="-57150" algn="l" defTabSz="222250">
            <a:lnSpc>
              <a:spcPct val="90000"/>
            </a:lnSpc>
            <a:spcBef>
              <a:spcPct val="0"/>
            </a:spcBef>
            <a:spcAft>
              <a:spcPct val="15000"/>
            </a:spcAft>
            <a:buChar char="•"/>
          </a:pPr>
          <a:r>
            <a:rPr lang="fr-FR" sz="500" kern="1200"/>
            <a:t>Ajout d'une méthode exportPlan() pour pouvoir apeller le path</a:t>
          </a:r>
        </a:p>
      </dsp:txBody>
      <dsp:txXfrm>
        <a:off x="1316044" y="21686"/>
        <a:ext cx="1149179" cy="672763"/>
      </dsp:txXfrm>
    </dsp:sp>
    <dsp:sp modelId="{140B5D82-68C2-4F5E-834C-8E89A58C61FE}">
      <dsp:nvSpPr>
        <dsp:cNvPr id="0" name=""/>
        <dsp:cNvSpPr/>
      </dsp:nvSpPr>
      <dsp:spPr>
        <a:xfrm rot="5338373">
          <a:off x="1080172" y="1464409"/>
          <a:ext cx="890339" cy="107193"/>
        </a:xfrm>
        <a:prstGeom prst="rect">
          <a:avLst/>
        </a:prstGeom>
        <a:gradFill rotWithShape="0">
          <a:gsLst>
            <a:gs pos="0">
              <a:schemeClr val="accent2">
                <a:hueOff val="1296318"/>
                <a:satOff val="1726"/>
                <a:lumOff val="-4118"/>
                <a:alphaOff val="0"/>
                <a:lumMod val="110000"/>
                <a:satMod val="105000"/>
                <a:tint val="67000"/>
              </a:schemeClr>
            </a:gs>
            <a:gs pos="50000">
              <a:schemeClr val="accent2">
                <a:hueOff val="1296318"/>
                <a:satOff val="1726"/>
                <a:lumOff val="-4118"/>
                <a:alphaOff val="0"/>
                <a:lumMod val="105000"/>
                <a:satMod val="103000"/>
                <a:tint val="73000"/>
              </a:schemeClr>
            </a:gs>
            <a:gs pos="100000">
              <a:schemeClr val="accent2">
                <a:hueOff val="1296318"/>
                <a:satOff val="1726"/>
                <a:lumOff val="-411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FD01868-CF4D-4475-B34B-9F1B68416ACA}">
      <dsp:nvSpPr>
        <dsp:cNvPr id="0" name=""/>
        <dsp:cNvSpPr/>
      </dsp:nvSpPr>
      <dsp:spPr>
        <a:xfrm>
          <a:off x="1276068" y="894036"/>
          <a:ext cx="1191041" cy="714625"/>
        </a:xfrm>
        <a:prstGeom prst="roundRect">
          <a:avLst>
            <a:gd name="adj" fmla="val 10000"/>
          </a:avLst>
        </a:prstGeom>
        <a:gradFill rotWithShape="0">
          <a:gsLst>
            <a:gs pos="0">
              <a:schemeClr val="accent2">
                <a:hueOff val="1166686"/>
                <a:satOff val="1553"/>
                <a:lumOff val="-3706"/>
                <a:alphaOff val="0"/>
                <a:lumMod val="110000"/>
                <a:satMod val="105000"/>
                <a:tint val="67000"/>
              </a:schemeClr>
            </a:gs>
            <a:gs pos="50000">
              <a:schemeClr val="accent2">
                <a:hueOff val="1166686"/>
                <a:satOff val="1553"/>
                <a:lumOff val="-3706"/>
                <a:alphaOff val="0"/>
                <a:lumMod val="105000"/>
                <a:satMod val="103000"/>
                <a:tint val="73000"/>
              </a:schemeClr>
            </a:gs>
            <a:gs pos="100000">
              <a:schemeClr val="accent2">
                <a:hueOff val="1166686"/>
                <a:satOff val="1553"/>
                <a:lumOff val="-3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AppAccessControl</a:t>
          </a:r>
        </a:p>
        <a:p>
          <a:pPr marL="57150" lvl="1" indent="-57150" algn="l" defTabSz="222250">
            <a:lnSpc>
              <a:spcPct val="90000"/>
            </a:lnSpc>
            <a:spcBef>
              <a:spcPct val="0"/>
            </a:spcBef>
            <a:spcAft>
              <a:spcPct val="15000"/>
            </a:spcAft>
            <a:buChar char="•"/>
          </a:pPr>
          <a:r>
            <a:rPr lang="fr-FR" sz="500" kern="1200"/>
            <a:t>Ajout de l'accès aux AdminAgent des requetes GET sur l'Endpoint dispositifs/export</a:t>
          </a:r>
          <a:endParaRPr lang="fr-FR" sz="500" b="1" kern="1200"/>
        </a:p>
      </dsp:txBody>
      <dsp:txXfrm>
        <a:off x="1296999" y="914967"/>
        <a:ext cx="1149179" cy="672763"/>
      </dsp:txXfrm>
    </dsp:sp>
    <dsp:sp modelId="{D2A78179-CC76-4CCE-B846-16111F85E37B}">
      <dsp:nvSpPr>
        <dsp:cNvPr id="0" name=""/>
        <dsp:cNvSpPr/>
      </dsp:nvSpPr>
      <dsp:spPr>
        <a:xfrm rot="5400000">
          <a:off x="1092851" y="2356147"/>
          <a:ext cx="887111" cy="107193"/>
        </a:xfrm>
        <a:prstGeom prst="rect">
          <a:avLst/>
        </a:prstGeom>
        <a:gradFill rotWithShape="0">
          <a:gsLst>
            <a:gs pos="0">
              <a:schemeClr val="accent2">
                <a:hueOff val="2592635"/>
                <a:satOff val="3452"/>
                <a:lumOff val="-8235"/>
                <a:alphaOff val="0"/>
                <a:lumMod val="110000"/>
                <a:satMod val="105000"/>
                <a:tint val="67000"/>
              </a:schemeClr>
            </a:gs>
            <a:gs pos="50000">
              <a:schemeClr val="accent2">
                <a:hueOff val="2592635"/>
                <a:satOff val="3452"/>
                <a:lumOff val="-8235"/>
                <a:alphaOff val="0"/>
                <a:lumMod val="105000"/>
                <a:satMod val="103000"/>
                <a:tint val="73000"/>
              </a:schemeClr>
            </a:gs>
            <a:gs pos="100000">
              <a:schemeClr val="accent2">
                <a:hueOff val="2592635"/>
                <a:satOff val="3452"/>
                <a:lumOff val="-8235"/>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09E6404D-5CC4-484F-AE25-E9DA8A44C5F6}">
      <dsp:nvSpPr>
        <dsp:cNvPr id="0" name=""/>
        <dsp:cNvSpPr/>
      </dsp:nvSpPr>
      <dsp:spPr>
        <a:xfrm>
          <a:off x="1295113" y="1787318"/>
          <a:ext cx="1191041" cy="714625"/>
        </a:xfrm>
        <a:prstGeom prst="roundRect">
          <a:avLst>
            <a:gd name="adj" fmla="val 10000"/>
          </a:avLst>
        </a:prstGeom>
        <a:gradFill rotWithShape="0">
          <a:gsLst>
            <a:gs pos="0">
              <a:schemeClr val="accent2">
                <a:hueOff val="2333372"/>
                <a:satOff val="3107"/>
                <a:lumOff val="-7412"/>
                <a:alphaOff val="0"/>
                <a:lumMod val="110000"/>
                <a:satMod val="105000"/>
                <a:tint val="67000"/>
              </a:schemeClr>
            </a:gs>
            <a:gs pos="50000">
              <a:schemeClr val="accent2">
                <a:hueOff val="2333372"/>
                <a:satOff val="3107"/>
                <a:lumOff val="-7412"/>
                <a:alphaOff val="0"/>
                <a:lumMod val="105000"/>
                <a:satMod val="103000"/>
                <a:tint val="73000"/>
              </a:schemeClr>
            </a:gs>
            <a:gs pos="100000">
              <a:schemeClr val="accent2">
                <a:hueOff val="2333372"/>
                <a:satOff val="3107"/>
                <a:lumOff val="-7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l'interface </a:t>
          </a:r>
          <a:r>
            <a:rPr lang="fr-FR" sz="600" b="1" kern="1200"/>
            <a:t>PlanService</a:t>
          </a:r>
        </a:p>
        <a:p>
          <a:pPr marL="57150" lvl="1" indent="-57150" algn="l" defTabSz="222250">
            <a:lnSpc>
              <a:spcPct val="90000"/>
            </a:lnSpc>
            <a:spcBef>
              <a:spcPct val="0"/>
            </a:spcBef>
            <a:spcAft>
              <a:spcPct val="15000"/>
            </a:spcAft>
            <a:buChar char="•"/>
          </a:pPr>
          <a:r>
            <a:rPr lang="fr-FR" sz="500" kern="1200"/>
            <a:t>Ajout de la méthode findAllPlanForExport()</a:t>
          </a:r>
        </a:p>
      </dsp:txBody>
      <dsp:txXfrm>
        <a:off x="1316044" y="1808249"/>
        <a:ext cx="1149179" cy="672763"/>
      </dsp:txXfrm>
    </dsp:sp>
    <dsp:sp modelId="{C296E708-E54F-4BC8-B3A6-DC7A53D28538}">
      <dsp:nvSpPr>
        <dsp:cNvPr id="0" name=""/>
        <dsp:cNvSpPr/>
      </dsp:nvSpPr>
      <dsp:spPr>
        <a:xfrm>
          <a:off x="1539491" y="2802788"/>
          <a:ext cx="1577915" cy="107193"/>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8C97B343-62F5-42B8-A3E0-13C15478F412}">
      <dsp:nvSpPr>
        <dsp:cNvPr id="0" name=""/>
        <dsp:cNvSpPr/>
      </dsp:nvSpPr>
      <dsp:spPr>
        <a:xfrm>
          <a:off x="1295113" y="2680599"/>
          <a:ext cx="1191041" cy="714625"/>
        </a:xfrm>
        <a:prstGeom prst="roundRect">
          <a:avLst>
            <a:gd name="adj" fmla="val 10000"/>
          </a:avLst>
        </a:prstGeom>
        <a:gradFill rotWithShape="0">
          <a:gsLst>
            <a:gs pos="0">
              <a:schemeClr val="accent2">
                <a:hueOff val="3500058"/>
                <a:satOff val="4660"/>
                <a:lumOff val="-11118"/>
                <a:alphaOff val="0"/>
                <a:lumMod val="110000"/>
                <a:satMod val="105000"/>
                <a:tint val="67000"/>
              </a:schemeClr>
            </a:gs>
            <a:gs pos="50000">
              <a:schemeClr val="accent2">
                <a:hueOff val="3500058"/>
                <a:satOff val="4660"/>
                <a:lumOff val="-11118"/>
                <a:alphaOff val="0"/>
                <a:lumMod val="105000"/>
                <a:satMod val="103000"/>
                <a:tint val="73000"/>
              </a:schemeClr>
            </a:gs>
            <a:gs pos="100000">
              <a:schemeClr val="accent2">
                <a:hueOff val="3500058"/>
                <a:satOff val="4660"/>
                <a:lumOff val="-1111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PlanServiceImpl</a:t>
          </a:r>
        </a:p>
        <a:p>
          <a:pPr marL="57150" lvl="1" indent="-57150" algn="l" defTabSz="222250">
            <a:lnSpc>
              <a:spcPct val="90000"/>
            </a:lnSpc>
            <a:spcBef>
              <a:spcPct val="0"/>
            </a:spcBef>
            <a:spcAft>
              <a:spcPct val="15000"/>
            </a:spcAft>
            <a:buChar char="•"/>
          </a:pPr>
          <a:r>
            <a:rPr lang="fr-FR" sz="500" kern="1200"/>
            <a:t>implémentation de la méthode findAllForExport()</a:t>
          </a:r>
        </a:p>
      </dsp:txBody>
      <dsp:txXfrm>
        <a:off x="1316044" y="2701530"/>
        <a:ext cx="1149179" cy="672763"/>
      </dsp:txXfrm>
    </dsp:sp>
    <dsp:sp modelId="{753BB595-6DF6-4C3A-8B2B-2246F8618D2E}">
      <dsp:nvSpPr>
        <dsp:cNvPr id="0" name=""/>
        <dsp:cNvSpPr/>
      </dsp:nvSpPr>
      <dsp:spPr>
        <a:xfrm rot="16200000">
          <a:off x="2676936" y="2356147"/>
          <a:ext cx="887111" cy="107193"/>
        </a:xfrm>
        <a:prstGeom prst="rect">
          <a:avLst/>
        </a:prstGeom>
        <a:gradFill rotWithShape="0">
          <a:gsLst>
            <a:gs pos="0">
              <a:schemeClr val="accent2">
                <a:hueOff val="5185271"/>
                <a:satOff val="6904"/>
                <a:lumOff val="-16471"/>
                <a:alphaOff val="0"/>
                <a:lumMod val="110000"/>
                <a:satMod val="105000"/>
                <a:tint val="67000"/>
              </a:schemeClr>
            </a:gs>
            <a:gs pos="50000">
              <a:schemeClr val="accent2">
                <a:hueOff val="5185271"/>
                <a:satOff val="6904"/>
                <a:lumOff val="-16471"/>
                <a:alphaOff val="0"/>
                <a:lumMod val="105000"/>
                <a:satMod val="103000"/>
                <a:tint val="73000"/>
              </a:schemeClr>
            </a:gs>
            <a:gs pos="100000">
              <a:schemeClr val="accent2">
                <a:hueOff val="5185271"/>
                <a:satOff val="6904"/>
                <a:lumOff val="-1647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C02A1D-BBB5-46D6-92B4-4CA81E810F33}">
      <dsp:nvSpPr>
        <dsp:cNvPr id="0" name=""/>
        <dsp:cNvSpPr/>
      </dsp:nvSpPr>
      <dsp:spPr>
        <a:xfrm>
          <a:off x="2879199" y="2680599"/>
          <a:ext cx="1191041" cy="714625"/>
        </a:xfrm>
        <a:prstGeom prst="roundRect">
          <a:avLst>
            <a:gd name="adj" fmla="val 10000"/>
          </a:avLst>
        </a:prstGeom>
        <a:gradFill rotWithShape="0">
          <a:gsLst>
            <a:gs pos="0">
              <a:schemeClr val="accent2">
                <a:hueOff val="4666744"/>
                <a:satOff val="6214"/>
                <a:lumOff val="-14824"/>
                <a:alphaOff val="0"/>
                <a:lumMod val="110000"/>
                <a:satMod val="105000"/>
                <a:tint val="67000"/>
              </a:schemeClr>
            </a:gs>
            <a:gs pos="50000">
              <a:schemeClr val="accent2">
                <a:hueOff val="4666744"/>
                <a:satOff val="6214"/>
                <a:lumOff val="-14824"/>
                <a:alphaOff val="0"/>
                <a:lumMod val="105000"/>
                <a:satMod val="103000"/>
                <a:tint val="73000"/>
              </a:schemeClr>
            </a:gs>
            <a:gs pos="100000">
              <a:schemeClr val="accent2">
                <a:hueOff val="4666744"/>
                <a:satOff val="6214"/>
                <a:lumOff val="-1482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interface </a:t>
          </a:r>
          <a:r>
            <a:rPr lang="fr-FR" sz="600" b="1" kern="1200"/>
            <a:t>PlanExportInformation</a:t>
          </a:r>
        </a:p>
        <a:p>
          <a:pPr marL="57150" lvl="1" indent="-57150" algn="l" defTabSz="222250">
            <a:lnSpc>
              <a:spcPct val="90000"/>
            </a:lnSpc>
            <a:spcBef>
              <a:spcPct val="0"/>
            </a:spcBef>
            <a:spcAft>
              <a:spcPct val="15000"/>
            </a:spcAft>
            <a:buChar char="•"/>
          </a:pPr>
          <a:r>
            <a:rPr lang="fr-FR" sz="500" b="0" kern="1200"/>
            <a:t>Ajout de tous les getters</a:t>
          </a:r>
        </a:p>
      </dsp:txBody>
      <dsp:txXfrm>
        <a:off x="2900130" y="2701530"/>
        <a:ext cx="1149179" cy="672763"/>
      </dsp:txXfrm>
    </dsp:sp>
    <dsp:sp modelId="{4FD4B91F-527D-4A07-AEB0-1AB45DF744D4}">
      <dsp:nvSpPr>
        <dsp:cNvPr id="0" name=""/>
        <dsp:cNvSpPr/>
      </dsp:nvSpPr>
      <dsp:spPr>
        <a:xfrm rot="16200000">
          <a:off x="2676936" y="1462866"/>
          <a:ext cx="887111" cy="107193"/>
        </a:xfrm>
        <a:prstGeom prst="rect">
          <a:avLst/>
        </a:prstGeom>
        <a:gradFill rotWithShape="0">
          <a:gsLst>
            <a:gs pos="0">
              <a:schemeClr val="accent2">
                <a:hueOff val="6481589"/>
                <a:satOff val="8630"/>
                <a:lumOff val="-20588"/>
                <a:alphaOff val="0"/>
                <a:lumMod val="110000"/>
                <a:satMod val="105000"/>
                <a:tint val="67000"/>
              </a:schemeClr>
            </a:gs>
            <a:gs pos="50000">
              <a:schemeClr val="accent2">
                <a:hueOff val="6481589"/>
                <a:satOff val="8630"/>
                <a:lumOff val="-20588"/>
                <a:alphaOff val="0"/>
                <a:lumMod val="105000"/>
                <a:satMod val="103000"/>
                <a:tint val="73000"/>
              </a:schemeClr>
            </a:gs>
            <a:gs pos="100000">
              <a:schemeClr val="accent2">
                <a:hueOff val="6481589"/>
                <a:satOff val="8630"/>
                <a:lumOff val="-2058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47430E91-C765-430F-9C0C-40729A22AAA4}">
      <dsp:nvSpPr>
        <dsp:cNvPr id="0" name=""/>
        <dsp:cNvSpPr/>
      </dsp:nvSpPr>
      <dsp:spPr>
        <a:xfrm>
          <a:off x="2879199" y="1787318"/>
          <a:ext cx="1191041" cy="714625"/>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PlanRepository</a:t>
          </a:r>
        </a:p>
        <a:p>
          <a:pPr marL="57150" lvl="1" indent="-57150" algn="l" defTabSz="222250">
            <a:lnSpc>
              <a:spcPct val="90000"/>
            </a:lnSpc>
            <a:spcBef>
              <a:spcPct val="0"/>
            </a:spcBef>
            <a:spcAft>
              <a:spcPct val="15000"/>
            </a:spcAft>
            <a:buChar char="•"/>
          </a:pPr>
          <a:r>
            <a:rPr lang="fr-FR" sz="500" kern="1200"/>
            <a:t>Création de la méthode getAllPlanForExport() </a:t>
          </a:r>
        </a:p>
      </dsp:txBody>
      <dsp:txXfrm>
        <a:off x="2900130" y="1808249"/>
        <a:ext cx="1149179" cy="672763"/>
      </dsp:txXfrm>
    </dsp:sp>
    <dsp:sp modelId="{A58B52CF-BC13-4A38-8A4D-5B4212C597D6}">
      <dsp:nvSpPr>
        <dsp:cNvPr id="0" name=""/>
        <dsp:cNvSpPr/>
      </dsp:nvSpPr>
      <dsp:spPr>
        <a:xfrm rot="16200000">
          <a:off x="2676936" y="569585"/>
          <a:ext cx="887111" cy="107193"/>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BD8121-DE05-4FAD-B239-644A1D8BB6B3}">
      <dsp:nvSpPr>
        <dsp:cNvPr id="0" name=""/>
        <dsp:cNvSpPr/>
      </dsp:nvSpPr>
      <dsp:spPr>
        <a:xfrm>
          <a:off x="2879199" y="894036"/>
          <a:ext cx="1191041" cy="714625"/>
        </a:xfrm>
        <a:prstGeom prst="roundRect">
          <a:avLst>
            <a:gd name="adj" fmla="val 10000"/>
          </a:avLst>
        </a:prstGeom>
        <a:gradFill rotWithShape="0">
          <a:gsLst>
            <a:gs pos="0">
              <a:schemeClr val="accent2">
                <a:hueOff val="7000116"/>
                <a:satOff val="9320"/>
                <a:lumOff val="-22235"/>
                <a:alphaOff val="0"/>
                <a:lumMod val="110000"/>
                <a:satMod val="105000"/>
                <a:tint val="67000"/>
              </a:schemeClr>
            </a:gs>
            <a:gs pos="50000">
              <a:schemeClr val="accent2">
                <a:hueOff val="7000116"/>
                <a:satOff val="9320"/>
                <a:lumOff val="-22235"/>
                <a:alphaOff val="0"/>
                <a:lumMod val="105000"/>
                <a:satMod val="103000"/>
                <a:tint val="73000"/>
              </a:schemeClr>
            </a:gs>
            <a:gs pos="100000">
              <a:schemeClr val="accent2">
                <a:hueOff val="7000116"/>
                <a:satOff val="9320"/>
                <a:lumOff val="-2223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la base de données</a:t>
          </a:r>
        </a:p>
        <a:p>
          <a:pPr marL="57150" lvl="1" indent="-57150" algn="l" defTabSz="222250">
            <a:lnSpc>
              <a:spcPct val="90000"/>
            </a:lnSpc>
            <a:spcBef>
              <a:spcPct val="0"/>
            </a:spcBef>
            <a:spcAft>
              <a:spcPct val="15000"/>
            </a:spcAft>
            <a:buChar char="•"/>
          </a:pPr>
          <a:r>
            <a:rPr lang="fr-FR" sz="500" b="0" kern="1200"/>
            <a:t>Création de la Vue </a:t>
          </a:r>
        </a:p>
      </dsp:txBody>
      <dsp:txXfrm>
        <a:off x="2900130" y="914967"/>
        <a:ext cx="1149179" cy="672763"/>
      </dsp:txXfrm>
    </dsp:sp>
    <dsp:sp modelId="{B3302666-8E94-4883-8C8E-226D0ACE2840}">
      <dsp:nvSpPr>
        <dsp:cNvPr id="0" name=""/>
        <dsp:cNvSpPr/>
      </dsp:nvSpPr>
      <dsp:spPr>
        <a:xfrm>
          <a:off x="3123577" y="122944"/>
          <a:ext cx="1577915" cy="107193"/>
        </a:xfrm>
        <a:prstGeom prst="rect">
          <a:avLst/>
        </a:prstGeom>
        <a:gradFill rotWithShape="0">
          <a:gsLst>
            <a:gs pos="0">
              <a:schemeClr val="accent2">
                <a:hueOff val="9074225"/>
                <a:satOff val="12082"/>
                <a:lumOff val="-28824"/>
                <a:alphaOff val="0"/>
                <a:lumMod val="110000"/>
                <a:satMod val="105000"/>
                <a:tint val="67000"/>
              </a:schemeClr>
            </a:gs>
            <a:gs pos="50000">
              <a:schemeClr val="accent2">
                <a:hueOff val="9074225"/>
                <a:satOff val="12082"/>
                <a:lumOff val="-28824"/>
                <a:alphaOff val="0"/>
                <a:lumMod val="105000"/>
                <a:satMod val="103000"/>
                <a:tint val="73000"/>
              </a:schemeClr>
            </a:gs>
            <a:gs pos="100000">
              <a:schemeClr val="accent2">
                <a:hueOff val="9074225"/>
                <a:satOff val="12082"/>
                <a:lumOff val="-28824"/>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73451D7-360B-4613-92B9-D42F5009BE0E}">
      <dsp:nvSpPr>
        <dsp:cNvPr id="0" name=""/>
        <dsp:cNvSpPr/>
      </dsp:nvSpPr>
      <dsp:spPr>
        <a:xfrm>
          <a:off x="2879199" y="755"/>
          <a:ext cx="1191041" cy="714625"/>
        </a:xfrm>
        <a:prstGeom prst="roundRect">
          <a:avLst>
            <a:gd name="adj" fmla="val 10000"/>
          </a:avLst>
        </a:prstGeom>
        <a:gradFill rotWithShape="0">
          <a:gsLst>
            <a:gs pos="0">
              <a:schemeClr val="accent2">
                <a:hueOff val="8166801"/>
                <a:satOff val="10874"/>
                <a:lumOff val="-25941"/>
                <a:alphaOff val="0"/>
                <a:lumMod val="110000"/>
                <a:satMod val="105000"/>
                <a:tint val="67000"/>
              </a:schemeClr>
            </a:gs>
            <a:gs pos="50000">
              <a:schemeClr val="accent2">
                <a:hueOff val="8166801"/>
                <a:satOff val="10874"/>
                <a:lumOff val="-25941"/>
                <a:alphaOff val="0"/>
                <a:lumMod val="105000"/>
                <a:satMod val="103000"/>
                <a:tint val="73000"/>
              </a:schemeClr>
            </a:gs>
            <a:gs pos="100000">
              <a:schemeClr val="accent2">
                <a:hueOff val="8166801"/>
                <a:satOff val="10874"/>
                <a:lumOff val="-25941"/>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PlanExportDTO</a:t>
          </a:r>
        </a:p>
        <a:p>
          <a:pPr marL="57150" lvl="1" indent="-57150" algn="l" defTabSz="222250">
            <a:lnSpc>
              <a:spcPct val="90000"/>
            </a:lnSpc>
            <a:spcBef>
              <a:spcPct val="0"/>
            </a:spcBef>
            <a:spcAft>
              <a:spcPct val="15000"/>
            </a:spcAft>
            <a:buChar char="•"/>
          </a:pPr>
          <a:r>
            <a:rPr lang="fr-FR" sz="500" kern="1200"/>
            <a:t>Ajout des champs, getter et setter</a:t>
          </a:r>
        </a:p>
      </dsp:txBody>
      <dsp:txXfrm>
        <a:off x="2900130" y="21686"/>
        <a:ext cx="1149179" cy="672763"/>
      </dsp:txXfrm>
    </dsp:sp>
    <dsp:sp modelId="{1A105896-E3D1-47F5-89E9-8E388B2D4805}">
      <dsp:nvSpPr>
        <dsp:cNvPr id="0" name=""/>
        <dsp:cNvSpPr/>
      </dsp:nvSpPr>
      <dsp:spPr>
        <a:xfrm rot="5400000">
          <a:off x="4261022" y="569585"/>
          <a:ext cx="887111" cy="107193"/>
        </a:xfrm>
        <a:prstGeom prst="rect">
          <a:avLst/>
        </a:prstGeom>
        <a:gradFill rotWithShape="0">
          <a:gsLst>
            <a:gs pos="0">
              <a:schemeClr val="accent2">
                <a:hueOff val="10370542"/>
                <a:satOff val="13808"/>
                <a:lumOff val="-32941"/>
                <a:alphaOff val="0"/>
                <a:lumMod val="110000"/>
                <a:satMod val="105000"/>
                <a:tint val="67000"/>
              </a:schemeClr>
            </a:gs>
            <a:gs pos="50000">
              <a:schemeClr val="accent2">
                <a:hueOff val="10370542"/>
                <a:satOff val="13808"/>
                <a:lumOff val="-32941"/>
                <a:alphaOff val="0"/>
                <a:lumMod val="105000"/>
                <a:satMod val="103000"/>
                <a:tint val="73000"/>
              </a:schemeClr>
            </a:gs>
            <a:gs pos="100000">
              <a:schemeClr val="accent2">
                <a:hueOff val="10370542"/>
                <a:satOff val="13808"/>
                <a:lumOff val="-3294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2800EAD-CB08-4B6E-9717-260ADA845AEA}">
      <dsp:nvSpPr>
        <dsp:cNvPr id="0" name=""/>
        <dsp:cNvSpPr/>
      </dsp:nvSpPr>
      <dsp:spPr>
        <a:xfrm>
          <a:off x="4463284" y="755"/>
          <a:ext cx="1191041" cy="714625"/>
        </a:xfrm>
        <a:prstGeom prst="roundRect">
          <a:avLst>
            <a:gd name="adj" fmla="val 10000"/>
          </a:avLst>
        </a:prstGeom>
        <a:gradFill rotWithShape="0">
          <a:gsLst>
            <a:gs pos="0">
              <a:schemeClr val="accent2">
                <a:hueOff val="9333488"/>
                <a:satOff val="12427"/>
                <a:lumOff val="-29647"/>
                <a:alphaOff val="0"/>
                <a:lumMod val="110000"/>
                <a:satMod val="105000"/>
                <a:tint val="67000"/>
              </a:schemeClr>
            </a:gs>
            <a:gs pos="50000">
              <a:schemeClr val="accent2">
                <a:hueOff val="9333488"/>
                <a:satOff val="12427"/>
                <a:lumOff val="-29647"/>
                <a:alphaOff val="0"/>
                <a:lumMod val="105000"/>
                <a:satMod val="103000"/>
                <a:tint val="73000"/>
              </a:schemeClr>
            </a:gs>
            <a:gs pos="100000">
              <a:schemeClr val="accent2">
                <a:hueOff val="9333488"/>
                <a:satOff val="12427"/>
                <a:lumOff val="-2964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ExportPlan</a:t>
          </a:r>
          <a:r>
            <a:rPr lang="fr-FR" sz="600" kern="1200"/>
            <a:t> </a:t>
          </a:r>
          <a:endParaRPr lang="fr-FR" sz="600" b="1" kern="1200"/>
        </a:p>
        <a:p>
          <a:pPr marL="57150" lvl="1" indent="-57150" algn="l" defTabSz="222250">
            <a:lnSpc>
              <a:spcPct val="90000"/>
            </a:lnSpc>
            <a:spcBef>
              <a:spcPct val="0"/>
            </a:spcBef>
            <a:spcAft>
              <a:spcPct val="15000"/>
            </a:spcAft>
            <a:buChar char="•"/>
          </a:pPr>
          <a:r>
            <a:rPr lang="fr-FR" sz="500" kern="1200"/>
            <a:t>Ajout de la métode generateHeader()</a:t>
          </a:r>
          <a:endParaRPr lang="fr-FR" sz="500" b="1" kern="1200"/>
        </a:p>
        <a:p>
          <a:pPr marL="57150" lvl="1" indent="-57150" algn="l" defTabSz="222250">
            <a:lnSpc>
              <a:spcPct val="90000"/>
            </a:lnSpc>
            <a:spcBef>
              <a:spcPct val="0"/>
            </a:spcBef>
            <a:spcAft>
              <a:spcPct val="15000"/>
            </a:spcAft>
            <a:buChar char="•"/>
          </a:pPr>
          <a:r>
            <a:rPr lang="fr-FR" sz="500" kern="1200"/>
            <a:t>Ajout de la constante HEADER </a:t>
          </a:r>
        </a:p>
      </dsp:txBody>
      <dsp:txXfrm>
        <a:off x="4484215" y="21686"/>
        <a:ext cx="1149179" cy="672763"/>
      </dsp:txXfrm>
    </dsp:sp>
    <dsp:sp modelId="{7BD0642D-4CF1-4D46-A335-268F1F774E2E}">
      <dsp:nvSpPr>
        <dsp:cNvPr id="0" name=""/>
        <dsp:cNvSpPr/>
      </dsp:nvSpPr>
      <dsp:spPr>
        <a:xfrm rot="5400000">
          <a:off x="4261022" y="1462866"/>
          <a:ext cx="887111" cy="107193"/>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102C4FB-EB23-4DB5-964C-7206114F030E}">
      <dsp:nvSpPr>
        <dsp:cNvPr id="0" name=""/>
        <dsp:cNvSpPr/>
      </dsp:nvSpPr>
      <dsp:spPr>
        <a:xfrm>
          <a:off x="4463284" y="894036"/>
          <a:ext cx="1191041" cy="714625"/>
        </a:xfrm>
        <a:prstGeom prst="roundRect">
          <a:avLst>
            <a:gd name="adj" fmla="val 10000"/>
          </a:avLst>
        </a:prstGeom>
        <a:gradFill rotWithShape="0">
          <a:gsLst>
            <a:gs pos="0">
              <a:schemeClr val="accent2">
                <a:hueOff val="10500173"/>
                <a:satOff val="13981"/>
                <a:lumOff val="-33353"/>
                <a:alphaOff val="0"/>
                <a:lumMod val="110000"/>
                <a:satMod val="105000"/>
                <a:tint val="67000"/>
              </a:schemeClr>
            </a:gs>
            <a:gs pos="50000">
              <a:schemeClr val="accent2">
                <a:hueOff val="10500173"/>
                <a:satOff val="13981"/>
                <a:lumOff val="-33353"/>
                <a:alphaOff val="0"/>
                <a:lumMod val="105000"/>
                <a:satMod val="103000"/>
                <a:tint val="73000"/>
              </a:schemeClr>
            </a:gs>
            <a:gs pos="100000">
              <a:schemeClr val="accent2">
                <a:hueOff val="10500173"/>
                <a:satOff val="13981"/>
                <a:lumOff val="-33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l'interface </a:t>
          </a:r>
          <a:r>
            <a:rPr lang="fr-FR" sz="600" b="1" kern="1200"/>
            <a:t>ExportService</a:t>
          </a:r>
        </a:p>
        <a:p>
          <a:pPr marL="57150" lvl="1" indent="-57150" algn="l" defTabSz="222250">
            <a:lnSpc>
              <a:spcPct val="90000"/>
            </a:lnSpc>
            <a:spcBef>
              <a:spcPct val="0"/>
            </a:spcBef>
            <a:spcAft>
              <a:spcPct val="15000"/>
            </a:spcAft>
            <a:buChar char="•"/>
          </a:pPr>
          <a:r>
            <a:rPr lang="fr-FR" sz="500" kern="1200"/>
            <a:t>Ajout de la méthode exportPlansCSV() </a:t>
          </a:r>
        </a:p>
      </dsp:txBody>
      <dsp:txXfrm>
        <a:off x="4484215" y="914967"/>
        <a:ext cx="1149179" cy="672763"/>
      </dsp:txXfrm>
    </dsp:sp>
    <dsp:sp modelId="{31E3D7A1-7069-4105-B04C-D5F6FBA4B1B3}">
      <dsp:nvSpPr>
        <dsp:cNvPr id="0" name=""/>
        <dsp:cNvSpPr/>
      </dsp:nvSpPr>
      <dsp:spPr>
        <a:xfrm>
          <a:off x="4463284" y="1787318"/>
          <a:ext cx="1191041" cy="714625"/>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de </a:t>
          </a:r>
          <a:r>
            <a:rPr lang="fr-FR" sz="600" b="1" kern="1200"/>
            <a:t>ExportServiceImpl</a:t>
          </a:r>
          <a:endParaRPr lang="fr-FR" sz="600" b="0" kern="1200"/>
        </a:p>
        <a:p>
          <a:pPr marL="57150" lvl="1" indent="-57150" algn="l" defTabSz="222250">
            <a:lnSpc>
              <a:spcPct val="90000"/>
            </a:lnSpc>
            <a:spcBef>
              <a:spcPct val="0"/>
            </a:spcBef>
            <a:spcAft>
              <a:spcPct val="15000"/>
            </a:spcAft>
            <a:buChar char="•"/>
          </a:pPr>
          <a:r>
            <a:rPr lang="fr-FR" sz="500" b="0" kern="1200"/>
            <a:t>Ajout de la méthode configureModelMapperPlan()</a:t>
          </a:r>
        </a:p>
        <a:p>
          <a:pPr marL="57150" lvl="1" indent="-57150" algn="l" defTabSz="222250">
            <a:lnSpc>
              <a:spcPct val="90000"/>
            </a:lnSpc>
            <a:spcBef>
              <a:spcPct val="0"/>
            </a:spcBef>
            <a:spcAft>
              <a:spcPct val="15000"/>
            </a:spcAft>
            <a:buChar char="•"/>
          </a:pPr>
          <a:r>
            <a:rPr lang="fr-FR" sz="500" b="0" kern="1200"/>
            <a:t>implémentation de la méthode exportPlansCSV()</a:t>
          </a:r>
        </a:p>
      </dsp:txBody>
      <dsp:txXfrm>
        <a:off x="4484215" y="1808249"/>
        <a:ext cx="1149179" cy="67276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026E1B"/>
    <w:rsid w:val="00231D04"/>
    <w:rsid w:val="00313223"/>
    <w:rsid w:val="003B692F"/>
    <w:rsid w:val="003C2187"/>
    <w:rsid w:val="003E01EA"/>
    <w:rsid w:val="004067DB"/>
    <w:rsid w:val="00431F8D"/>
    <w:rsid w:val="00447AC7"/>
    <w:rsid w:val="004779DF"/>
    <w:rsid w:val="004C2C4A"/>
    <w:rsid w:val="004C3B04"/>
    <w:rsid w:val="004C514C"/>
    <w:rsid w:val="004E01D2"/>
    <w:rsid w:val="004E04AF"/>
    <w:rsid w:val="004E18D0"/>
    <w:rsid w:val="004F421F"/>
    <w:rsid w:val="00501B74"/>
    <w:rsid w:val="005F43F9"/>
    <w:rsid w:val="00675347"/>
    <w:rsid w:val="006A2DCE"/>
    <w:rsid w:val="006C6C20"/>
    <w:rsid w:val="00736EA6"/>
    <w:rsid w:val="0077314A"/>
    <w:rsid w:val="007877B4"/>
    <w:rsid w:val="007B276A"/>
    <w:rsid w:val="00851A18"/>
    <w:rsid w:val="00873B5A"/>
    <w:rsid w:val="00890E0F"/>
    <w:rsid w:val="008D71CE"/>
    <w:rsid w:val="009E7FEF"/>
    <w:rsid w:val="00A11CBD"/>
    <w:rsid w:val="00A776D3"/>
    <w:rsid w:val="00AD0E92"/>
    <w:rsid w:val="00B42F4F"/>
    <w:rsid w:val="00B44437"/>
    <w:rsid w:val="00B464E3"/>
    <w:rsid w:val="00BF4C5C"/>
    <w:rsid w:val="00C00329"/>
    <w:rsid w:val="00C15E63"/>
    <w:rsid w:val="00C64DFB"/>
    <w:rsid w:val="00CE17B3"/>
    <w:rsid w:val="00DE3F55"/>
    <w:rsid w:val="00E05760"/>
    <w:rsid w:val="00ED0EDC"/>
    <w:rsid w:val="00ED6E7B"/>
    <w:rsid w:val="00EE1EC8"/>
    <w:rsid w:val="00F534ED"/>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F6FEF0-911A-4ADC-87D2-E4A14EF7CD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55</Pages>
  <Words>12109</Words>
  <Characters>66601</Characters>
  <Application>Microsoft Office Word</Application>
  <DocSecurity>0</DocSecurity>
  <Lines>555</Lines>
  <Paragraphs>157</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78553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2022-08-17T20:55:00Z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