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5E3ED5" w:rsidRDefault="001E79D7" w:rsidP="00D90B08">
      <w:pPr>
        <w:spacing w:after="0"/>
        <w:rPr>
          <w:rFonts w:ascii="Calibri" w:hAnsi="Calibri"/>
        </w:rPr>
      </w:pPr>
      <w:bookmarkStart w:id="0" w:name="_Hlk111359954"/>
      <w:bookmarkEnd w:id="0"/>
      <w:r w:rsidRPr="005E3ED5">
        <w:rPr>
          <w:rFonts w:ascii="Calibri" w:hAnsi="Calibri"/>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5E3ED5">
        <w:rPr>
          <w:rFonts w:ascii="Calibri" w:hAnsi="Calibri"/>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5E3ED5" w:rsidRDefault="00686A4A" w:rsidP="00D90B08">
      <w:pPr>
        <w:pStyle w:val="Cover-Subtitle-Documenttitle"/>
        <w:rPr>
          <w:rFonts w:ascii="Calibri" w:hAnsi="Calibri"/>
          <w:lang w:val="fr-FR"/>
        </w:rPr>
      </w:pPr>
    </w:p>
    <w:p w14:paraId="2ED1EC9B" w14:textId="31615B76" w:rsidR="00686A4A" w:rsidRPr="005E3ED5" w:rsidRDefault="00686A4A" w:rsidP="00D90B08">
      <w:pPr>
        <w:pStyle w:val="Cover-Subtitle-Documenttitle"/>
        <w:rPr>
          <w:rFonts w:ascii="Calibri" w:hAnsi="Calibri"/>
          <w:lang w:val="fr-FR"/>
        </w:rPr>
      </w:pPr>
    </w:p>
    <w:p w14:paraId="5F163459" w14:textId="1E896AEE" w:rsidR="009341A7" w:rsidRPr="005E3ED5" w:rsidRDefault="009341A7" w:rsidP="00D90B08">
      <w:pPr>
        <w:pStyle w:val="Cover-Subtitle-Documenttitle"/>
        <w:rPr>
          <w:rFonts w:ascii="Calibri" w:hAnsi="Calibri"/>
          <w:lang w:val="fr-FR"/>
        </w:rPr>
      </w:pPr>
    </w:p>
    <w:p w14:paraId="7A3B38CF" w14:textId="57BD79A1" w:rsidR="004E3A41" w:rsidRPr="005E3ED5" w:rsidRDefault="0035794B" w:rsidP="00D90B08">
      <w:pPr>
        <w:pStyle w:val="Cover-Subtitle-Documenttitle"/>
        <w:rPr>
          <w:rFonts w:ascii="Calibri" w:hAnsi="Calibri"/>
          <w:lang w:val="fr-FR"/>
        </w:rPr>
      </w:pPr>
      <w:r w:rsidRPr="005E3ED5">
        <w:rPr>
          <w:rFonts w:ascii="Calibri" w:hAnsi="Calibri"/>
          <w:lang w:val="fr-FR"/>
        </w:rPr>
        <w:t xml:space="preserve">Dossier Technique </w:t>
      </w:r>
    </w:p>
    <w:p w14:paraId="78C3ABC9" w14:textId="19CC3766" w:rsidR="004E3A41" w:rsidRPr="005E3ED5" w:rsidRDefault="004E3A41" w:rsidP="00D90B08">
      <w:pPr>
        <w:rPr>
          <w:rFonts w:ascii="Calibri" w:hAnsi="Calibri"/>
        </w:rPr>
      </w:pPr>
    </w:p>
    <w:p w14:paraId="04DDDA6B" w14:textId="6B62F735" w:rsidR="004E3A41" w:rsidRPr="005E3ED5" w:rsidRDefault="004E3A41" w:rsidP="00D90B08">
      <w:pPr>
        <w:rPr>
          <w:rFonts w:ascii="Calibri" w:hAnsi="Calibri"/>
        </w:rPr>
      </w:pPr>
    </w:p>
    <w:p w14:paraId="4586A4E4" w14:textId="06E3D954" w:rsidR="007A6EF1" w:rsidRPr="005E3ED5" w:rsidRDefault="007A6EF1" w:rsidP="00D90B08">
      <w:pPr>
        <w:pStyle w:val="Cover-Subtitle"/>
        <w:rPr>
          <w:rFonts w:ascii="Calibri" w:hAnsi="Calibri"/>
          <w:lang w:val="fr-FR"/>
        </w:rPr>
      </w:pPr>
      <w:r w:rsidRPr="005E3ED5">
        <w:rPr>
          <w:rFonts w:ascii="Calibri" w:hAnsi="Calibri"/>
          <w:lang w:val="fr-FR"/>
        </w:rPr>
        <w:t xml:space="preserve">Projet </w:t>
      </w:r>
      <w:r w:rsidR="00C72C3E" w:rsidRPr="005E3ED5">
        <w:rPr>
          <w:rFonts w:ascii="Calibri" w:hAnsi="Calibri"/>
          <w:lang w:val="fr-FR"/>
        </w:rPr>
        <w:t>Hub-Entrepr</w:t>
      </w:r>
      <w:r w:rsidR="00B00590" w:rsidRPr="005E3ED5">
        <w:rPr>
          <w:rFonts w:ascii="Calibri" w:hAnsi="Calibri"/>
          <w:lang w:val="fr-FR"/>
        </w:rPr>
        <w:t>endre</w:t>
      </w:r>
    </w:p>
    <w:p w14:paraId="5970A089" w14:textId="135E9E7D" w:rsidR="007A6EF1" w:rsidRPr="005E3ED5" w:rsidRDefault="00051663" w:rsidP="00D90B08">
      <w:pPr>
        <w:pStyle w:val="Cover-Subtitle2"/>
        <w:rPr>
          <w:rFonts w:ascii="Calibri" w:hAnsi="Calibri"/>
        </w:rPr>
      </w:pPr>
      <w:r w:rsidRPr="005E3ED5">
        <w:rPr>
          <w:rFonts w:ascii="Calibri" w:hAnsi="Calibri"/>
        </w:rPr>
        <w:t>ROMATET</w:t>
      </w:r>
      <w:r w:rsidR="007A6EF1" w:rsidRPr="005E3ED5">
        <w:rPr>
          <w:rFonts w:ascii="Calibri" w:hAnsi="Calibri"/>
        </w:rPr>
        <w:t xml:space="preserve"> </w:t>
      </w:r>
      <w:r w:rsidRPr="005E3ED5">
        <w:rPr>
          <w:rFonts w:ascii="Calibri" w:hAnsi="Calibri"/>
        </w:rPr>
        <w:t>Mathieu</w:t>
      </w:r>
    </w:p>
    <w:p w14:paraId="50CB7C37" w14:textId="18788982" w:rsidR="007A6EF1" w:rsidRPr="005E3ED5" w:rsidRDefault="007A6EF1" w:rsidP="00D90B08">
      <w:pPr>
        <w:pStyle w:val="Pieddepage"/>
        <w:rPr>
          <w:rFonts w:ascii="Calibri" w:hAnsi="Calibri"/>
        </w:rPr>
      </w:pPr>
      <w:r w:rsidRPr="005E3ED5">
        <w:rPr>
          <w:rFonts w:ascii="Calibri" w:hAnsi="Calibri"/>
        </w:rPr>
        <w:t>CDA</w:t>
      </w:r>
      <w:r w:rsidR="00216BBF" w:rsidRPr="005E3ED5">
        <w:rPr>
          <w:rFonts w:ascii="Calibri" w:hAnsi="Calibri"/>
        </w:rPr>
        <w:t>8</w:t>
      </w:r>
      <w:r w:rsidRPr="005E3ED5">
        <w:rPr>
          <w:rFonts w:ascii="Calibri" w:hAnsi="Calibri"/>
        </w:rPr>
        <w:t xml:space="preserve"> Session 202</w:t>
      </w:r>
      <w:r w:rsidR="00216BBF" w:rsidRPr="005E3ED5">
        <w:rPr>
          <w:rFonts w:ascii="Calibri" w:hAnsi="Calibri"/>
        </w:rPr>
        <w:t>2</w:t>
      </w:r>
      <w:r w:rsidRPr="005E3ED5">
        <w:rPr>
          <w:rFonts w:ascii="Calibri" w:hAnsi="Calibri"/>
        </w:rPr>
        <w:t>.</w:t>
      </w:r>
    </w:p>
    <w:p w14:paraId="7C29EBC4" w14:textId="114816FB" w:rsidR="004E3A41" w:rsidRPr="005E3ED5" w:rsidRDefault="004E3A41" w:rsidP="00D90B08">
      <w:pPr>
        <w:rPr>
          <w:rFonts w:ascii="Calibri" w:hAnsi="Calibri"/>
        </w:rPr>
      </w:pPr>
    </w:p>
    <w:p w14:paraId="529296EA" w14:textId="43F7AA41" w:rsidR="00B925B3" w:rsidRPr="005E3ED5" w:rsidRDefault="00B925B3" w:rsidP="00D90B08">
      <w:pPr>
        <w:rPr>
          <w:rFonts w:ascii="Calibri" w:hAnsi="Calibri"/>
        </w:rPr>
      </w:pPr>
    </w:p>
    <w:p w14:paraId="12718420" w14:textId="7CEB8216" w:rsidR="00B925B3" w:rsidRPr="005E3ED5" w:rsidRDefault="007A6EF1" w:rsidP="00D90B08">
      <w:pPr>
        <w:rPr>
          <w:rFonts w:ascii="Calibri" w:hAnsi="Calibri"/>
        </w:rPr>
      </w:pPr>
      <w:r w:rsidRPr="005E3ED5">
        <w:rPr>
          <w:rFonts w:ascii="Calibri" w:hAnsi="Calibri"/>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5E3ED5" w:rsidRDefault="00F20CBE" w:rsidP="00D90B08">
      <w:pPr>
        <w:rPr>
          <w:rFonts w:ascii="Calibri" w:hAnsi="Calibri"/>
        </w:rPr>
      </w:pPr>
    </w:p>
    <w:p w14:paraId="4FFB9F44" w14:textId="71036533" w:rsidR="00F20CBE" w:rsidRPr="005E3ED5" w:rsidRDefault="00F20CBE" w:rsidP="00D90B08">
      <w:pPr>
        <w:rPr>
          <w:rFonts w:ascii="Calibri" w:hAnsi="Calibri"/>
        </w:rPr>
      </w:pPr>
    </w:p>
    <w:p w14:paraId="22A17487" w14:textId="6EE5F29A" w:rsidR="001E79D7" w:rsidRPr="005E3ED5" w:rsidRDefault="001E79D7" w:rsidP="00D90B08">
      <w:pPr>
        <w:pStyle w:val="Pieddepage"/>
        <w:rPr>
          <w:rFonts w:ascii="Calibri" w:hAnsi="Calibri"/>
        </w:rPr>
      </w:pPr>
    </w:p>
    <w:p w14:paraId="4CC5B116" w14:textId="7350628D" w:rsidR="001E79D7" w:rsidRPr="005E3ED5" w:rsidRDefault="001E79D7" w:rsidP="00D90B08">
      <w:pPr>
        <w:pStyle w:val="Pieddepage"/>
        <w:rPr>
          <w:rFonts w:ascii="Calibri" w:hAnsi="Calibri"/>
        </w:rPr>
      </w:pPr>
    </w:p>
    <w:p w14:paraId="1F9E04DB" w14:textId="57EA96C9" w:rsidR="001E79D7" w:rsidRPr="005E3ED5" w:rsidRDefault="001E79D7" w:rsidP="00D90B08">
      <w:pPr>
        <w:pStyle w:val="Pieddepage"/>
        <w:rPr>
          <w:rFonts w:ascii="Calibri" w:hAnsi="Calibri"/>
        </w:rPr>
      </w:pPr>
    </w:p>
    <w:p w14:paraId="0532E4F4" w14:textId="2A5AEAB9" w:rsidR="001E79D7" w:rsidRPr="005E3ED5" w:rsidRDefault="001E79D7" w:rsidP="00D90B08">
      <w:pPr>
        <w:pStyle w:val="Pieddepage"/>
        <w:rPr>
          <w:rFonts w:ascii="Calibri" w:hAnsi="Calibri"/>
        </w:rPr>
      </w:pPr>
    </w:p>
    <w:p w14:paraId="110CF4EA" w14:textId="391C81CF" w:rsidR="001E79D7" w:rsidRPr="005E3ED5" w:rsidRDefault="001E79D7" w:rsidP="00D90B08">
      <w:pPr>
        <w:pStyle w:val="Pieddepage"/>
        <w:rPr>
          <w:rFonts w:ascii="Calibri" w:hAnsi="Calibri"/>
        </w:rPr>
      </w:pPr>
    </w:p>
    <w:p w14:paraId="15ACC302" w14:textId="1FC1F148" w:rsidR="001E79D7" w:rsidRPr="005E3ED5" w:rsidRDefault="001E79D7" w:rsidP="00D90B08">
      <w:pPr>
        <w:pStyle w:val="Pieddepage"/>
        <w:rPr>
          <w:rFonts w:ascii="Calibri" w:hAnsi="Calibri"/>
        </w:rPr>
      </w:pPr>
    </w:p>
    <w:p w14:paraId="6E520A8E" w14:textId="5C6BDAA7" w:rsidR="001E79D7" w:rsidRPr="005E3ED5" w:rsidRDefault="001E79D7" w:rsidP="00D90B08">
      <w:pPr>
        <w:pStyle w:val="Pieddepage"/>
        <w:rPr>
          <w:rFonts w:ascii="Calibri" w:hAnsi="Calibri"/>
        </w:rPr>
      </w:pPr>
    </w:p>
    <w:p w14:paraId="30B01641" w14:textId="6E52906E" w:rsidR="001E79D7" w:rsidRPr="005E3ED5" w:rsidRDefault="001E79D7" w:rsidP="00D90B08">
      <w:pPr>
        <w:pStyle w:val="Pieddepage"/>
        <w:rPr>
          <w:rFonts w:ascii="Calibri" w:hAnsi="Calibri"/>
        </w:rPr>
      </w:pPr>
    </w:p>
    <w:p w14:paraId="707BBD7A" w14:textId="5620D25A" w:rsidR="001E79D7" w:rsidRPr="005E3ED5" w:rsidRDefault="001E79D7" w:rsidP="00D90B08">
      <w:pPr>
        <w:pStyle w:val="Pieddepage"/>
        <w:rPr>
          <w:rFonts w:ascii="Calibri" w:hAnsi="Calibri"/>
        </w:rPr>
      </w:pPr>
    </w:p>
    <w:p w14:paraId="4432A93A" w14:textId="6692EA70" w:rsidR="001E79D7" w:rsidRPr="005E3ED5" w:rsidRDefault="001E79D7" w:rsidP="00D90B08">
      <w:pPr>
        <w:pStyle w:val="Pieddepage"/>
        <w:rPr>
          <w:rFonts w:ascii="Calibri" w:hAnsi="Calibri"/>
        </w:rPr>
      </w:pPr>
    </w:p>
    <w:p w14:paraId="2D38B8C2" w14:textId="77777777" w:rsidR="001E79D7" w:rsidRPr="005E3ED5" w:rsidRDefault="001E79D7" w:rsidP="00D90B08">
      <w:pPr>
        <w:pStyle w:val="Pieddepage"/>
        <w:rPr>
          <w:rFonts w:ascii="Calibri" w:hAnsi="Calibri"/>
        </w:rPr>
      </w:pPr>
    </w:p>
    <w:p w14:paraId="35493535" w14:textId="77777777" w:rsidR="001E79D7" w:rsidRPr="005E3ED5" w:rsidRDefault="001E79D7" w:rsidP="00D90B08">
      <w:pPr>
        <w:pStyle w:val="Pieddepage"/>
        <w:rPr>
          <w:rFonts w:ascii="Calibri" w:hAnsi="Calibri"/>
        </w:rPr>
      </w:pPr>
    </w:p>
    <w:p w14:paraId="2CDF2843" w14:textId="4E185134" w:rsidR="001E79D7" w:rsidRPr="005E3ED5" w:rsidRDefault="005E5720" w:rsidP="00D90B08">
      <w:pPr>
        <w:pStyle w:val="Paragraphtitle"/>
        <w:rPr>
          <w:rFonts w:ascii="Calibri" w:hAnsi="Calibri"/>
        </w:rPr>
      </w:pPr>
      <w:r w:rsidRPr="005E3ED5">
        <w:rPr>
          <w:rFonts w:ascii="Calibri" w:hAnsi="Calibri"/>
        </w:rPr>
        <w:t>Tuteur</w:t>
      </w:r>
      <w:r w:rsidR="001E79D7" w:rsidRPr="005E3ED5">
        <w:rPr>
          <w:rFonts w:ascii="Calibri" w:hAnsi="Calibri"/>
        </w:rPr>
        <w:t xml:space="preserve"> </w:t>
      </w:r>
      <w:r w:rsidR="00C72EE5" w:rsidRPr="005E3ED5">
        <w:rPr>
          <w:rFonts w:ascii="Calibri" w:hAnsi="Calibri"/>
        </w:rPr>
        <w:t xml:space="preserve">                 </w:t>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t>Formateur</w:t>
      </w:r>
    </w:p>
    <w:p w14:paraId="3B78577C" w14:textId="39A86B79" w:rsidR="00F00A1D" w:rsidRPr="005E3ED5" w:rsidRDefault="00736ECA" w:rsidP="00D90B08">
      <w:pPr>
        <w:pStyle w:val="Cover-Subtitle2"/>
        <w:rPr>
          <w:rFonts w:ascii="Calibri" w:hAnsi="Calibri"/>
        </w:rPr>
      </w:pPr>
      <w:r w:rsidRPr="005E3ED5">
        <w:rPr>
          <w:rFonts w:ascii="Calibri" w:hAnsi="Calibri"/>
          <w:color w:val="00B050"/>
        </w:rPr>
        <w:t>LEOBON</w:t>
      </w:r>
      <w:r w:rsidR="001E79D7" w:rsidRPr="005E3ED5">
        <w:rPr>
          <w:rFonts w:ascii="Calibri" w:hAnsi="Calibri"/>
        </w:rPr>
        <w:t xml:space="preserve"> </w:t>
      </w:r>
      <w:r w:rsidRPr="005E3ED5">
        <w:rPr>
          <w:rFonts w:ascii="Calibri" w:hAnsi="Calibri"/>
          <w:color w:val="00B050"/>
        </w:rPr>
        <w:t>Anne</w:t>
      </w:r>
      <w:r w:rsidR="001E79D7" w:rsidRPr="005E3ED5">
        <w:rPr>
          <w:rFonts w:ascii="Calibri" w:hAnsi="Calibri"/>
        </w:rPr>
        <w:t xml:space="preserve">   </w:t>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Pr="005E3ED5">
        <w:rPr>
          <w:rFonts w:ascii="Calibri" w:hAnsi="Calibri"/>
          <w:color w:val="00B050"/>
        </w:rPr>
        <w:t>MENDOUZE</w:t>
      </w:r>
      <w:r w:rsidR="001E79D7" w:rsidRPr="005E3ED5">
        <w:rPr>
          <w:rFonts w:ascii="Calibri" w:hAnsi="Calibri"/>
          <w:color w:val="00B050"/>
        </w:rPr>
        <w:t xml:space="preserve"> </w:t>
      </w:r>
      <w:r w:rsidR="006331B7" w:rsidRPr="005E3ED5">
        <w:rPr>
          <w:rFonts w:ascii="Calibri" w:hAnsi="Calibri"/>
          <w:color w:val="00B050"/>
        </w:rPr>
        <w:t>D</w:t>
      </w:r>
      <w:r w:rsidRPr="005E3ED5">
        <w:rPr>
          <w:rFonts w:ascii="Calibri" w:hAnsi="Calibri"/>
          <w:color w:val="00B050"/>
        </w:rPr>
        <w:t>avid</w:t>
      </w:r>
    </w:p>
    <w:p w14:paraId="5ECA2258" w14:textId="77777777" w:rsidR="00F00A1D" w:rsidRPr="005E3ED5" w:rsidRDefault="00F00A1D" w:rsidP="00D90B08">
      <w:pPr>
        <w:pStyle w:val="Cover-Subtitle-Documenttitle"/>
        <w:rPr>
          <w:rFonts w:ascii="Calibri" w:hAnsi="Calibri"/>
          <w:sz w:val="56"/>
          <w:szCs w:val="18"/>
          <w:lang w:val="fr-FR"/>
        </w:rPr>
      </w:pPr>
    </w:p>
    <w:p w14:paraId="5BBF3494" w14:textId="77777777" w:rsidR="00F00A1D" w:rsidRPr="005E3ED5" w:rsidRDefault="00F00A1D" w:rsidP="00D90B08">
      <w:pPr>
        <w:pStyle w:val="Cover-Subtitle-Documenttitle"/>
        <w:rPr>
          <w:rFonts w:ascii="Calibri" w:hAnsi="Calibri"/>
          <w:sz w:val="56"/>
          <w:szCs w:val="18"/>
          <w:lang w:val="fr-FR"/>
        </w:rPr>
      </w:pPr>
    </w:p>
    <w:p w14:paraId="2AB8B078" w14:textId="77777777" w:rsidR="00F00A1D" w:rsidRPr="005E3ED5" w:rsidRDefault="00F00A1D" w:rsidP="00D90B08">
      <w:pPr>
        <w:pStyle w:val="Cover-Subtitle-Documenttitle"/>
        <w:rPr>
          <w:rFonts w:ascii="Calibri" w:hAnsi="Calibri"/>
          <w:sz w:val="56"/>
          <w:szCs w:val="18"/>
          <w:lang w:val="fr-FR"/>
        </w:rPr>
      </w:pPr>
    </w:p>
    <w:p w14:paraId="3DB02732" w14:textId="77777777" w:rsidR="00F00A1D" w:rsidRPr="005E3ED5" w:rsidRDefault="00F00A1D" w:rsidP="00D90B08">
      <w:pPr>
        <w:pStyle w:val="Cover-Subtitle-Documenttitle"/>
        <w:rPr>
          <w:rFonts w:ascii="Calibri" w:hAnsi="Calibri"/>
          <w:sz w:val="56"/>
          <w:szCs w:val="18"/>
          <w:lang w:val="fr-FR"/>
        </w:rPr>
      </w:pPr>
    </w:p>
    <w:p w14:paraId="0A897B53" w14:textId="77777777" w:rsidR="00F00A1D" w:rsidRPr="005E3ED5" w:rsidRDefault="00F00A1D" w:rsidP="00D90B08">
      <w:pPr>
        <w:pStyle w:val="Cover-Subtitle-Documenttitle"/>
        <w:rPr>
          <w:rFonts w:ascii="Calibri" w:hAnsi="Calibri"/>
          <w:sz w:val="56"/>
          <w:szCs w:val="18"/>
          <w:lang w:val="fr-FR"/>
        </w:rPr>
      </w:pPr>
    </w:p>
    <w:p w14:paraId="5C881EEF" w14:textId="29DC7BE3" w:rsidR="00F20CBE" w:rsidRPr="005E3ED5" w:rsidRDefault="00F20CBE" w:rsidP="00D90B08">
      <w:pPr>
        <w:pStyle w:val="Cover-Subtitle-Documenttitle"/>
        <w:rPr>
          <w:rFonts w:ascii="Calibri" w:hAnsi="Calibri"/>
          <w:sz w:val="56"/>
          <w:szCs w:val="18"/>
          <w:lang w:val="fr-FR"/>
        </w:rPr>
      </w:pPr>
      <w:r w:rsidRPr="005E3ED5">
        <w:rPr>
          <w:rFonts w:ascii="Calibri" w:hAnsi="Calibri"/>
          <w:sz w:val="56"/>
          <w:szCs w:val="18"/>
          <w:lang w:val="fr-FR"/>
        </w:rPr>
        <w:t>Avertissement</w:t>
      </w:r>
    </w:p>
    <w:p w14:paraId="3F123908" w14:textId="77777777" w:rsidR="00F20CBE" w:rsidRPr="005E3ED5" w:rsidRDefault="00F20CBE" w:rsidP="00D90B08">
      <w:pPr>
        <w:pStyle w:val="Titre"/>
        <w:rPr>
          <w:rFonts w:ascii="Calibri" w:hAnsi="Calibri" w:cs="Calibri"/>
        </w:rPr>
      </w:pPr>
    </w:p>
    <w:p w14:paraId="6C81AB59" w14:textId="30404CD1" w:rsidR="00F20CBE" w:rsidRPr="005E3ED5" w:rsidRDefault="00F20CBE" w:rsidP="00D90B08">
      <w:pPr>
        <w:pStyle w:val="NormalTextjustify"/>
        <w:spacing w:before="240" w:line="480" w:lineRule="auto"/>
        <w:ind w:firstLine="720"/>
        <w:jc w:val="left"/>
        <w:rPr>
          <w:rFonts w:ascii="Calibri" w:hAnsi="Calibri"/>
          <w:sz w:val="22"/>
        </w:rPr>
      </w:pPr>
      <w:r w:rsidRPr="005E3ED5">
        <w:rPr>
          <w:rFonts w:ascii="Calibri" w:hAnsi="Calibri"/>
          <w:sz w:val="22"/>
        </w:rPr>
        <w:t xml:space="preserve">La société Inetum demeure unique propriétaire des documents et données liés aux réalisations sur l'outil </w:t>
      </w:r>
      <w:r w:rsidR="00425EC2" w:rsidRPr="005E3ED5">
        <w:rPr>
          <w:rFonts w:ascii="Calibri" w:hAnsi="Calibri"/>
          <w:sz w:val="22"/>
        </w:rPr>
        <w:t>HUB entreprendre</w:t>
      </w:r>
      <w:r w:rsidRPr="005E3ED5">
        <w:rPr>
          <w:rFonts w:ascii="Calibri" w:hAnsi="Calibri"/>
          <w:sz w:val="22"/>
        </w:rPr>
        <w:t>. Aucun transfert des composants de l'outil tels que le code, les données ou la documentation technique ne peut être réalisé sans accord préalable écrit. Il a été validé auprès du tuteur</w:t>
      </w:r>
      <w:r w:rsidR="009075D0" w:rsidRPr="005E3ED5">
        <w:rPr>
          <w:rFonts w:ascii="Calibri" w:hAnsi="Calibri"/>
          <w:sz w:val="22"/>
        </w:rPr>
        <w:t>,</w:t>
      </w:r>
      <w:r w:rsidRPr="005E3ED5">
        <w:rPr>
          <w:rFonts w:ascii="Calibri" w:hAnsi="Calibri"/>
          <w:sz w:val="22"/>
        </w:rPr>
        <w:t xml:space="preserve"> </w:t>
      </w:r>
      <w:r w:rsidR="00EC1683" w:rsidRPr="005E3ED5">
        <w:rPr>
          <w:rFonts w:ascii="Calibri" w:hAnsi="Calibri"/>
          <w:sz w:val="22"/>
        </w:rPr>
        <w:t>LEOBON Anne</w:t>
      </w:r>
      <w:r w:rsidRPr="005E3ED5">
        <w:rPr>
          <w:rFonts w:ascii="Calibri" w:hAnsi="Calibri"/>
          <w:sz w:val="22"/>
        </w:rPr>
        <w:t>, qu'aucune donnée à caractère confidentiel n'a été transmise au titre de ce rapport technique.</w:t>
      </w:r>
    </w:p>
    <w:p w14:paraId="73207393" w14:textId="77777777" w:rsidR="00F20CBE" w:rsidRPr="005E3ED5" w:rsidRDefault="00F20CBE" w:rsidP="00D90B08">
      <w:pPr>
        <w:pStyle w:val="Titre"/>
        <w:rPr>
          <w:rFonts w:ascii="Calibri" w:hAnsi="Calibri" w:cs="Calibri"/>
        </w:rPr>
      </w:pPr>
    </w:p>
    <w:p w14:paraId="4D959132" w14:textId="77777777" w:rsidR="00F20CBE" w:rsidRPr="005E3ED5" w:rsidRDefault="00F20CBE" w:rsidP="00D90B08">
      <w:pPr>
        <w:pStyle w:val="Titre"/>
        <w:rPr>
          <w:rFonts w:ascii="Calibri" w:hAnsi="Calibri" w:cs="Calibri"/>
        </w:rPr>
      </w:pPr>
    </w:p>
    <w:p w14:paraId="7C89A2B2" w14:textId="77777777" w:rsidR="00F20CBE" w:rsidRPr="005E3ED5" w:rsidRDefault="00F20CBE" w:rsidP="00D90B08">
      <w:pPr>
        <w:pStyle w:val="Titre"/>
        <w:rPr>
          <w:rFonts w:ascii="Calibri" w:hAnsi="Calibri" w:cs="Calibri"/>
        </w:rPr>
      </w:pPr>
    </w:p>
    <w:p w14:paraId="1D375681" w14:textId="77777777" w:rsidR="00F20CBE" w:rsidRPr="005E3ED5" w:rsidRDefault="00F20CBE" w:rsidP="00D90B08">
      <w:pPr>
        <w:pStyle w:val="Titre"/>
        <w:rPr>
          <w:rFonts w:ascii="Calibri" w:hAnsi="Calibri" w:cs="Calibri"/>
        </w:rPr>
      </w:pPr>
    </w:p>
    <w:p w14:paraId="2D10DB71" w14:textId="77777777" w:rsidR="00F20CBE" w:rsidRPr="005E3ED5" w:rsidRDefault="00F20CBE" w:rsidP="00D90B08">
      <w:pPr>
        <w:pStyle w:val="Titre"/>
        <w:rPr>
          <w:rFonts w:ascii="Calibri" w:hAnsi="Calibri" w:cs="Calibri"/>
        </w:rPr>
      </w:pPr>
    </w:p>
    <w:p w14:paraId="5EFE5FDA" w14:textId="77777777" w:rsidR="00F20CBE" w:rsidRPr="005E3ED5" w:rsidRDefault="00F20CBE" w:rsidP="00D90B08">
      <w:pPr>
        <w:pStyle w:val="Titre"/>
        <w:rPr>
          <w:rFonts w:ascii="Calibri" w:hAnsi="Calibri" w:cs="Calibri"/>
        </w:rPr>
      </w:pPr>
    </w:p>
    <w:p w14:paraId="02EB6802" w14:textId="77777777" w:rsidR="00F20CBE" w:rsidRPr="005E3ED5" w:rsidRDefault="00F20CBE" w:rsidP="00D90B08">
      <w:pPr>
        <w:pStyle w:val="Titre"/>
        <w:rPr>
          <w:rFonts w:ascii="Calibri" w:hAnsi="Calibri" w:cs="Calibri"/>
        </w:rPr>
      </w:pPr>
    </w:p>
    <w:p w14:paraId="0D476F1A" w14:textId="77777777" w:rsidR="00F20CBE" w:rsidRPr="005E3ED5" w:rsidRDefault="00F20CBE" w:rsidP="00D90B08">
      <w:pPr>
        <w:pStyle w:val="Titre"/>
        <w:rPr>
          <w:rFonts w:ascii="Calibri" w:hAnsi="Calibri" w:cs="Calibri"/>
        </w:rPr>
      </w:pPr>
    </w:p>
    <w:p w14:paraId="60693E92" w14:textId="77777777" w:rsidR="00F20CBE" w:rsidRPr="005E3ED5" w:rsidRDefault="00F20CBE" w:rsidP="00D90B08">
      <w:pPr>
        <w:pStyle w:val="Titre"/>
        <w:rPr>
          <w:rFonts w:ascii="Calibri" w:hAnsi="Calibri" w:cs="Calibri"/>
        </w:rPr>
      </w:pPr>
    </w:p>
    <w:p w14:paraId="48340DDD" w14:textId="77777777" w:rsidR="00F20CBE" w:rsidRPr="005E3ED5" w:rsidRDefault="00F20CBE" w:rsidP="00D90B08">
      <w:pPr>
        <w:pStyle w:val="Titre"/>
        <w:rPr>
          <w:rFonts w:ascii="Calibri" w:hAnsi="Calibri" w:cs="Calibri"/>
        </w:rPr>
      </w:pPr>
    </w:p>
    <w:p w14:paraId="357FCF7C" w14:textId="26C995CA" w:rsidR="00F20CBE" w:rsidRPr="005E3ED5" w:rsidRDefault="00F20CBE" w:rsidP="00D90B08">
      <w:pPr>
        <w:pStyle w:val="Titre"/>
        <w:rPr>
          <w:rFonts w:ascii="Calibri" w:hAnsi="Calibri" w:cs="Calibri"/>
        </w:rPr>
      </w:pPr>
    </w:p>
    <w:p w14:paraId="4714AA63" w14:textId="77777777" w:rsidR="00BC2797" w:rsidRPr="005E3ED5" w:rsidRDefault="00BC2797" w:rsidP="00D90B08">
      <w:pPr>
        <w:pStyle w:val="Cover-Subtitle-Documenttitle"/>
        <w:rPr>
          <w:rFonts w:ascii="Calibri" w:hAnsi="Calibri"/>
          <w:sz w:val="56"/>
          <w:szCs w:val="18"/>
          <w:lang w:val="fr-FR"/>
        </w:rPr>
      </w:pPr>
    </w:p>
    <w:p w14:paraId="1E843450" w14:textId="065A08EA" w:rsidR="009341A7" w:rsidRPr="005E3ED5" w:rsidRDefault="009341A7" w:rsidP="00D90B08">
      <w:pPr>
        <w:pStyle w:val="Cover-Subtitle-Documenttitle"/>
        <w:rPr>
          <w:rFonts w:ascii="Calibri" w:hAnsi="Calibri"/>
          <w:sz w:val="56"/>
          <w:szCs w:val="18"/>
          <w:lang w:val="fr-FR"/>
        </w:rPr>
      </w:pPr>
      <w:r w:rsidRPr="005E3ED5">
        <w:rPr>
          <w:rFonts w:ascii="Calibri" w:hAnsi="Calibri"/>
          <w:sz w:val="56"/>
          <w:szCs w:val="18"/>
          <w:lang w:val="fr-FR"/>
        </w:rPr>
        <w:t>Remerciements</w:t>
      </w:r>
    </w:p>
    <w:p w14:paraId="1790D7C8" w14:textId="77777777" w:rsidR="001E79D7" w:rsidRPr="005E3ED5" w:rsidRDefault="001E79D7" w:rsidP="00D90B08">
      <w:pPr>
        <w:pStyle w:val="Cover-Subtitle-Documenttitle"/>
        <w:rPr>
          <w:rFonts w:ascii="Calibri" w:hAnsi="Calibri"/>
          <w:sz w:val="56"/>
          <w:szCs w:val="18"/>
          <w:lang w:val="fr-FR"/>
        </w:rPr>
      </w:pPr>
    </w:p>
    <w:p w14:paraId="36FFC9E3" w14:textId="5A7F9527" w:rsidR="00EF5FF9" w:rsidRPr="005E3ED5" w:rsidRDefault="00EF5FF9" w:rsidP="00D90B08">
      <w:pPr>
        <w:spacing w:after="0"/>
        <w:rPr>
          <w:rFonts w:ascii="Calibri" w:hAnsi="Calibri"/>
        </w:rPr>
      </w:pPr>
      <w:r w:rsidRPr="005E3ED5">
        <w:rPr>
          <w:rFonts w:ascii="Calibri" w:hAnsi="Calibri"/>
        </w:rPr>
        <w:br w:type="page"/>
      </w:r>
    </w:p>
    <w:p w14:paraId="1B1AE162" w14:textId="428325BB" w:rsidR="009341A7" w:rsidRPr="005E3ED5" w:rsidRDefault="009341A7" w:rsidP="00D90B08">
      <w:pPr>
        <w:pStyle w:val="Cover-Subtitle-Documenttitle"/>
        <w:rPr>
          <w:rFonts w:ascii="Calibri" w:hAnsi="Calibri"/>
          <w:sz w:val="52"/>
          <w:szCs w:val="16"/>
        </w:rPr>
      </w:pPr>
      <w:r w:rsidRPr="005E3ED5">
        <w:rPr>
          <w:rFonts w:ascii="Calibri" w:hAnsi="Calibri"/>
          <w:sz w:val="56"/>
          <w:szCs w:val="18"/>
        </w:rPr>
        <w:lastRenderedPageBreak/>
        <w:t>Abstract</w:t>
      </w:r>
    </w:p>
    <w:p w14:paraId="21C69CAE" w14:textId="77777777" w:rsidR="00166FF1" w:rsidRPr="005E3ED5" w:rsidRDefault="00166FF1" w:rsidP="00D90B08">
      <w:pPr>
        <w:rPr>
          <w:rFonts w:ascii="Calibri" w:hAnsi="Calibri"/>
          <w:lang w:val="en-US"/>
        </w:rPr>
      </w:pPr>
    </w:p>
    <w:p w14:paraId="0F8AC80B" w14:textId="5A29036B" w:rsidR="00166FF1" w:rsidRPr="005E3ED5" w:rsidRDefault="00166FF1" w:rsidP="00D90B08">
      <w:pPr>
        <w:rPr>
          <w:rFonts w:ascii="Calibri" w:hAnsi="Calibri"/>
          <w:sz w:val="22"/>
          <w:szCs w:val="28"/>
          <w:lang w:val="en-US"/>
        </w:rPr>
      </w:pPr>
    </w:p>
    <w:p w14:paraId="48B86D17" w14:textId="1449EEAA" w:rsidR="00166FF1" w:rsidRPr="005E3ED5" w:rsidRDefault="00EF5FF9" w:rsidP="00D90B08">
      <w:pPr>
        <w:spacing w:after="0"/>
        <w:rPr>
          <w:rFonts w:ascii="Calibri" w:hAnsi="Calibri"/>
          <w:sz w:val="22"/>
          <w:szCs w:val="28"/>
          <w:lang w:val="en-US"/>
        </w:rPr>
      </w:pPr>
      <w:r w:rsidRPr="005E3ED5">
        <w:rPr>
          <w:rFonts w:ascii="Calibri" w:hAnsi="Calibri"/>
          <w:sz w:val="22"/>
          <w:szCs w:val="28"/>
          <w:lang w:val="en-US"/>
        </w:rPr>
        <w:br w:type="page"/>
      </w:r>
    </w:p>
    <w:bookmarkStart w:id="1"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5E3ED5" w:rsidRDefault="009F700A" w:rsidP="00D90B08">
          <w:pPr>
            <w:pStyle w:val="En-ttedetabledesmatires"/>
            <w:numPr>
              <w:ilvl w:val="0"/>
              <w:numId w:val="0"/>
            </w:numPr>
            <w:ind w:left="284" w:hanging="284"/>
            <w:rPr>
              <w:rFonts w:ascii="Calibri" w:hAnsi="Calibri" w:cs="Calibri"/>
            </w:rPr>
          </w:pPr>
          <w:r w:rsidRPr="005E3ED5">
            <w:rPr>
              <w:rFonts w:ascii="Calibri" w:hAnsi="Calibri" w:cs="Calibri"/>
              <w:lang w:val="fr-FR"/>
            </w:rPr>
            <w:t>Table des matières</w:t>
          </w:r>
        </w:p>
        <w:p w14:paraId="7CBFE663" w14:textId="152C66A7" w:rsidR="002D68C4" w:rsidRPr="005E3ED5" w:rsidRDefault="009F700A">
          <w:pPr>
            <w:pStyle w:val="TM1"/>
            <w:rPr>
              <w:rFonts w:ascii="Calibri" w:hAnsi="Calibri" w:cs="Calibri"/>
              <w:b w:val="0"/>
              <w:color w:val="auto"/>
              <w:sz w:val="22"/>
            </w:rPr>
          </w:pPr>
          <w:r w:rsidRPr="005E3ED5">
            <w:rPr>
              <w:rFonts w:ascii="Calibri" w:hAnsi="Calibri" w:cs="Calibri"/>
            </w:rPr>
            <w:fldChar w:fldCharType="begin"/>
          </w:r>
          <w:r w:rsidRPr="005E3ED5">
            <w:rPr>
              <w:rFonts w:ascii="Calibri" w:hAnsi="Calibri" w:cs="Calibri"/>
            </w:rPr>
            <w:instrText xml:space="preserve"> TOC \o "1-3" \h \z \u </w:instrText>
          </w:r>
          <w:r w:rsidRPr="005E3ED5">
            <w:rPr>
              <w:rFonts w:ascii="Calibri" w:hAnsi="Calibri" w:cs="Calibri"/>
            </w:rPr>
            <w:fldChar w:fldCharType="separate"/>
          </w:r>
          <w:hyperlink w:anchor="_Toc111407280" w:history="1">
            <w:r w:rsidR="002D68C4" w:rsidRPr="005E3ED5">
              <w:rPr>
                <w:rStyle w:val="Lienhypertexte"/>
              </w:rPr>
              <w:t>1.</w:t>
            </w:r>
            <w:r w:rsidR="002D68C4" w:rsidRPr="005E3ED5">
              <w:rPr>
                <w:rFonts w:ascii="Calibri" w:hAnsi="Calibri" w:cs="Calibri"/>
                <w:b w:val="0"/>
                <w:color w:val="auto"/>
                <w:sz w:val="22"/>
              </w:rPr>
              <w:tab/>
            </w:r>
            <w:r w:rsidR="002D68C4" w:rsidRPr="005E3ED5">
              <w:rPr>
                <w:rStyle w:val="Lienhypertexte"/>
              </w:rPr>
              <w:t>Introduction</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_Toc111407280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5</w:t>
            </w:r>
            <w:r w:rsidR="002D68C4" w:rsidRPr="005E3ED5">
              <w:rPr>
                <w:rFonts w:ascii="Calibri" w:hAnsi="Calibri" w:cs="Calibri"/>
                <w:webHidden/>
              </w:rPr>
              <w:fldChar w:fldCharType="end"/>
            </w:r>
          </w:hyperlink>
        </w:p>
        <w:p w14:paraId="68F6504F" w14:textId="02AE838C" w:rsidR="002D68C4" w:rsidRPr="005E3ED5" w:rsidRDefault="00000000">
          <w:pPr>
            <w:pStyle w:val="TM1"/>
            <w:rPr>
              <w:rFonts w:ascii="Calibri" w:hAnsi="Calibri" w:cs="Calibri"/>
              <w:b w:val="0"/>
              <w:color w:val="auto"/>
              <w:sz w:val="22"/>
            </w:rPr>
          </w:pPr>
          <w:hyperlink w:anchor="_Toc111407281" w:history="1">
            <w:r w:rsidR="002D68C4" w:rsidRPr="005E3ED5">
              <w:rPr>
                <w:rStyle w:val="Lienhypertexte"/>
              </w:rPr>
              <w:t>2.</w:t>
            </w:r>
            <w:r w:rsidR="002D68C4" w:rsidRPr="005E3ED5">
              <w:rPr>
                <w:rFonts w:ascii="Calibri" w:hAnsi="Calibri" w:cs="Calibri"/>
                <w:b w:val="0"/>
                <w:color w:val="auto"/>
                <w:sz w:val="22"/>
              </w:rPr>
              <w:tab/>
            </w:r>
            <w:r w:rsidR="002D68C4" w:rsidRPr="005E3ED5">
              <w:rPr>
                <w:rStyle w:val="Lienhypertexte"/>
              </w:rPr>
              <w:t>Présentation de l’entreprise</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_Toc111407281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6</w:t>
            </w:r>
            <w:r w:rsidR="002D68C4" w:rsidRPr="005E3ED5">
              <w:rPr>
                <w:rFonts w:ascii="Calibri" w:hAnsi="Calibri" w:cs="Calibri"/>
                <w:webHidden/>
              </w:rPr>
              <w:fldChar w:fldCharType="end"/>
            </w:r>
          </w:hyperlink>
        </w:p>
        <w:p w14:paraId="4C73D9B7" w14:textId="368FC49B" w:rsidR="002D68C4" w:rsidRPr="005E3ED5" w:rsidRDefault="00000000">
          <w:pPr>
            <w:pStyle w:val="TM2"/>
            <w:rPr>
              <w:rFonts w:ascii="Calibri" w:eastAsiaTheme="minorEastAsia" w:hAnsi="Calibri"/>
              <w:color w:val="auto"/>
              <w:sz w:val="22"/>
              <w:lang w:eastAsia="fr-FR"/>
            </w:rPr>
          </w:pPr>
          <w:hyperlink w:anchor="_Toc111407282" w:history="1">
            <w:r w:rsidR="002D68C4" w:rsidRPr="005E3ED5">
              <w:rPr>
                <w:rStyle w:val="Lienhypertexte"/>
              </w:rPr>
              <w:t>2.1.</w:t>
            </w:r>
            <w:r w:rsidR="002D68C4" w:rsidRPr="005E3ED5">
              <w:rPr>
                <w:rFonts w:ascii="Calibri" w:eastAsiaTheme="minorEastAsia" w:hAnsi="Calibri"/>
                <w:color w:val="auto"/>
                <w:sz w:val="22"/>
                <w:lang w:eastAsia="fr-FR"/>
              </w:rPr>
              <w:tab/>
            </w:r>
            <w:r w:rsidR="002D68C4" w:rsidRPr="005E3ED5">
              <w:rPr>
                <w:rStyle w:val="Lienhypertexte"/>
              </w:rPr>
              <w:t>Historique et Présentation du groupe</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_Toc111407282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6</w:t>
            </w:r>
            <w:r w:rsidR="002D68C4" w:rsidRPr="005E3ED5">
              <w:rPr>
                <w:rFonts w:ascii="Calibri" w:hAnsi="Calibri"/>
                <w:webHidden/>
              </w:rPr>
              <w:fldChar w:fldCharType="end"/>
            </w:r>
          </w:hyperlink>
        </w:p>
        <w:p w14:paraId="1374145B" w14:textId="563CA39F" w:rsidR="002D68C4" w:rsidRPr="005E3ED5" w:rsidRDefault="00000000">
          <w:pPr>
            <w:pStyle w:val="TM2"/>
            <w:rPr>
              <w:rFonts w:ascii="Calibri" w:eastAsiaTheme="minorEastAsia" w:hAnsi="Calibri"/>
              <w:color w:val="auto"/>
              <w:sz w:val="22"/>
              <w:lang w:eastAsia="fr-FR"/>
            </w:rPr>
          </w:pPr>
          <w:hyperlink w:anchor="_Toc111407283" w:history="1">
            <w:r w:rsidR="002D68C4" w:rsidRPr="005E3ED5">
              <w:rPr>
                <w:rStyle w:val="Lienhypertexte"/>
              </w:rPr>
              <w:t>2.2.</w:t>
            </w:r>
            <w:r w:rsidR="002D68C4" w:rsidRPr="005E3ED5">
              <w:rPr>
                <w:rFonts w:ascii="Calibri" w:eastAsiaTheme="minorEastAsia" w:hAnsi="Calibri"/>
                <w:color w:val="auto"/>
                <w:sz w:val="22"/>
                <w:lang w:eastAsia="fr-FR"/>
              </w:rPr>
              <w:tab/>
            </w:r>
            <w:r w:rsidR="002D68C4" w:rsidRPr="005E3ED5">
              <w:rPr>
                <w:rStyle w:val="Lienhypertexte"/>
              </w:rPr>
              <w:t>Implantations en France</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_Toc111407283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7</w:t>
            </w:r>
            <w:r w:rsidR="002D68C4" w:rsidRPr="005E3ED5">
              <w:rPr>
                <w:rFonts w:ascii="Calibri" w:hAnsi="Calibri"/>
                <w:webHidden/>
              </w:rPr>
              <w:fldChar w:fldCharType="end"/>
            </w:r>
          </w:hyperlink>
        </w:p>
        <w:p w14:paraId="673D967C" w14:textId="6B9374CB" w:rsidR="002D68C4" w:rsidRPr="005E3ED5" w:rsidRDefault="00000000">
          <w:pPr>
            <w:pStyle w:val="TM2"/>
            <w:rPr>
              <w:rFonts w:ascii="Calibri" w:eastAsiaTheme="minorEastAsia" w:hAnsi="Calibri"/>
              <w:color w:val="auto"/>
              <w:sz w:val="22"/>
              <w:lang w:eastAsia="fr-FR"/>
            </w:rPr>
          </w:pPr>
          <w:hyperlink w:anchor="_Toc111407284" w:history="1">
            <w:r w:rsidR="002D68C4" w:rsidRPr="005E3ED5">
              <w:rPr>
                <w:rStyle w:val="Lienhypertexte"/>
              </w:rPr>
              <w:t>2.3.</w:t>
            </w:r>
            <w:r w:rsidR="002D68C4" w:rsidRPr="005E3ED5">
              <w:rPr>
                <w:rFonts w:ascii="Calibri" w:eastAsiaTheme="minorEastAsia" w:hAnsi="Calibri"/>
                <w:color w:val="auto"/>
                <w:sz w:val="22"/>
                <w:lang w:eastAsia="fr-FR"/>
              </w:rPr>
              <w:tab/>
            </w:r>
            <w:r w:rsidR="002D68C4" w:rsidRPr="005E3ED5">
              <w:rPr>
                <w:rStyle w:val="Lienhypertexte"/>
              </w:rPr>
              <w:t>Présentation de l’agence</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_Toc111407284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8</w:t>
            </w:r>
            <w:r w:rsidR="002D68C4" w:rsidRPr="005E3ED5">
              <w:rPr>
                <w:rFonts w:ascii="Calibri" w:hAnsi="Calibri"/>
                <w:webHidden/>
              </w:rPr>
              <w:fldChar w:fldCharType="end"/>
            </w:r>
          </w:hyperlink>
        </w:p>
        <w:p w14:paraId="40C3126D" w14:textId="4CE652CD" w:rsidR="002D68C4" w:rsidRPr="005E3ED5" w:rsidRDefault="00000000">
          <w:pPr>
            <w:pStyle w:val="TM2"/>
            <w:rPr>
              <w:rFonts w:ascii="Calibri" w:eastAsiaTheme="minorEastAsia" w:hAnsi="Calibri"/>
              <w:color w:val="auto"/>
              <w:sz w:val="22"/>
              <w:lang w:eastAsia="fr-FR"/>
            </w:rPr>
          </w:pPr>
          <w:hyperlink w:anchor="_Toc111407285" w:history="1">
            <w:r w:rsidR="002D68C4" w:rsidRPr="005E3ED5">
              <w:rPr>
                <w:rStyle w:val="Lienhypertexte"/>
              </w:rPr>
              <w:t>2.4.</w:t>
            </w:r>
            <w:r w:rsidR="002D68C4" w:rsidRPr="005E3ED5">
              <w:rPr>
                <w:rFonts w:ascii="Calibri" w:eastAsiaTheme="minorEastAsia" w:hAnsi="Calibri"/>
                <w:color w:val="auto"/>
                <w:sz w:val="22"/>
                <w:lang w:eastAsia="fr-FR"/>
              </w:rPr>
              <w:tab/>
            </w:r>
            <w:r w:rsidR="002D68C4" w:rsidRPr="005E3ED5">
              <w:rPr>
                <w:rStyle w:val="Lienhypertexte"/>
              </w:rPr>
              <w:t>Organisation des services</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_Toc111407285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8</w:t>
            </w:r>
            <w:r w:rsidR="002D68C4" w:rsidRPr="005E3ED5">
              <w:rPr>
                <w:rFonts w:ascii="Calibri" w:hAnsi="Calibri"/>
                <w:webHidden/>
              </w:rPr>
              <w:fldChar w:fldCharType="end"/>
            </w:r>
          </w:hyperlink>
        </w:p>
        <w:p w14:paraId="16A6B159" w14:textId="651BB060" w:rsidR="002D68C4" w:rsidRPr="005E3ED5" w:rsidRDefault="00000000">
          <w:pPr>
            <w:pStyle w:val="TM2"/>
            <w:rPr>
              <w:rFonts w:ascii="Calibri" w:eastAsiaTheme="minorEastAsia" w:hAnsi="Calibri"/>
              <w:color w:val="auto"/>
              <w:sz w:val="22"/>
              <w:lang w:eastAsia="fr-FR"/>
            </w:rPr>
          </w:pPr>
          <w:hyperlink w:anchor="_Toc111407286" w:history="1">
            <w:r w:rsidR="002D68C4" w:rsidRPr="005E3ED5">
              <w:rPr>
                <w:rStyle w:val="Lienhypertexte"/>
              </w:rPr>
              <w:t>2.5.</w:t>
            </w:r>
            <w:r w:rsidR="002D68C4" w:rsidRPr="005E3ED5">
              <w:rPr>
                <w:rFonts w:ascii="Calibri" w:eastAsiaTheme="minorEastAsia" w:hAnsi="Calibri"/>
                <w:color w:val="auto"/>
                <w:sz w:val="22"/>
                <w:lang w:eastAsia="fr-FR"/>
              </w:rPr>
              <w:tab/>
            </w:r>
            <w:r w:rsidR="002D68C4" w:rsidRPr="005E3ED5">
              <w:rPr>
                <w:rStyle w:val="Lienhypertexte"/>
              </w:rPr>
              <w:t>Présentation de l’équipe SQUAD 3</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_Toc111407286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9</w:t>
            </w:r>
            <w:r w:rsidR="002D68C4" w:rsidRPr="005E3ED5">
              <w:rPr>
                <w:rFonts w:ascii="Calibri" w:hAnsi="Calibri"/>
                <w:webHidden/>
              </w:rPr>
              <w:fldChar w:fldCharType="end"/>
            </w:r>
          </w:hyperlink>
        </w:p>
        <w:p w14:paraId="13EE5D54" w14:textId="7DB8D432" w:rsidR="002D68C4" w:rsidRPr="005E3ED5" w:rsidRDefault="00000000">
          <w:pPr>
            <w:pStyle w:val="TM1"/>
            <w:rPr>
              <w:rFonts w:ascii="Calibri" w:hAnsi="Calibri" w:cs="Calibri"/>
              <w:b w:val="0"/>
              <w:color w:val="auto"/>
              <w:sz w:val="22"/>
            </w:rPr>
          </w:pPr>
          <w:hyperlink w:anchor="_Toc111407287" w:history="1">
            <w:r w:rsidR="002D68C4" w:rsidRPr="005E3ED5">
              <w:rPr>
                <w:rStyle w:val="Lienhypertexte"/>
              </w:rPr>
              <w:t>3.</w:t>
            </w:r>
            <w:r w:rsidR="002D68C4" w:rsidRPr="005E3ED5">
              <w:rPr>
                <w:rFonts w:ascii="Calibri" w:hAnsi="Calibri" w:cs="Calibri"/>
                <w:b w:val="0"/>
                <w:color w:val="auto"/>
                <w:sz w:val="22"/>
              </w:rPr>
              <w:tab/>
            </w:r>
            <w:r w:rsidR="002D68C4" w:rsidRPr="005E3ED5">
              <w:rPr>
                <w:rStyle w:val="Lienhypertexte"/>
              </w:rPr>
              <w:t>Présentation du Projet</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_Toc111407287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10</w:t>
            </w:r>
            <w:r w:rsidR="002D68C4" w:rsidRPr="005E3ED5">
              <w:rPr>
                <w:rFonts w:ascii="Calibri" w:hAnsi="Calibri" w:cs="Calibri"/>
                <w:webHidden/>
              </w:rPr>
              <w:fldChar w:fldCharType="end"/>
            </w:r>
          </w:hyperlink>
        </w:p>
        <w:p w14:paraId="3A7F299F" w14:textId="0986D112" w:rsidR="002D68C4" w:rsidRPr="005E3ED5" w:rsidRDefault="00000000">
          <w:pPr>
            <w:pStyle w:val="TM2"/>
            <w:rPr>
              <w:rFonts w:ascii="Calibri" w:eastAsiaTheme="minorEastAsia" w:hAnsi="Calibri"/>
              <w:color w:val="auto"/>
              <w:sz w:val="22"/>
              <w:lang w:eastAsia="fr-FR"/>
            </w:rPr>
          </w:pPr>
          <w:hyperlink w:anchor="_Toc111407288" w:history="1">
            <w:r w:rsidR="002D68C4" w:rsidRPr="005E3ED5">
              <w:rPr>
                <w:rStyle w:val="Lienhypertexte"/>
              </w:rPr>
              <w:t>3.1.</w:t>
            </w:r>
            <w:r w:rsidR="002D68C4" w:rsidRPr="005E3ED5">
              <w:rPr>
                <w:rFonts w:ascii="Calibri" w:eastAsiaTheme="minorEastAsia" w:hAnsi="Calibri"/>
                <w:color w:val="auto"/>
                <w:sz w:val="22"/>
                <w:lang w:eastAsia="fr-FR"/>
              </w:rPr>
              <w:tab/>
            </w:r>
            <w:r w:rsidR="002D68C4" w:rsidRPr="005E3ED5">
              <w:rPr>
                <w:rStyle w:val="Lienhypertexte"/>
              </w:rPr>
              <w:t>Les besoins et enjeux Stratégiques pour la région Occitanie</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_Toc111407288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10</w:t>
            </w:r>
            <w:r w:rsidR="002D68C4" w:rsidRPr="005E3ED5">
              <w:rPr>
                <w:rFonts w:ascii="Calibri" w:hAnsi="Calibri"/>
                <w:webHidden/>
              </w:rPr>
              <w:fldChar w:fldCharType="end"/>
            </w:r>
          </w:hyperlink>
        </w:p>
        <w:p w14:paraId="3B6C84E4" w14:textId="0FC37C9D" w:rsidR="002D68C4" w:rsidRPr="005E3ED5" w:rsidRDefault="00000000">
          <w:pPr>
            <w:pStyle w:val="TM2"/>
            <w:rPr>
              <w:rFonts w:ascii="Calibri" w:eastAsiaTheme="minorEastAsia" w:hAnsi="Calibri"/>
              <w:color w:val="auto"/>
              <w:sz w:val="22"/>
              <w:lang w:eastAsia="fr-FR"/>
            </w:rPr>
          </w:pPr>
          <w:hyperlink w:anchor="_Toc111407289" w:history="1">
            <w:r w:rsidR="002D68C4" w:rsidRPr="005E3ED5">
              <w:rPr>
                <w:rStyle w:val="Lienhypertexte"/>
              </w:rPr>
              <w:t>3.2.</w:t>
            </w:r>
            <w:r w:rsidR="002D68C4" w:rsidRPr="005E3ED5">
              <w:rPr>
                <w:rFonts w:ascii="Calibri" w:eastAsiaTheme="minorEastAsia" w:hAnsi="Calibri"/>
                <w:color w:val="auto"/>
                <w:sz w:val="22"/>
                <w:lang w:eastAsia="fr-FR"/>
              </w:rPr>
              <w:tab/>
            </w:r>
            <w:r w:rsidR="002D68C4" w:rsidRPr="005E3ED5">
              <w:rPr>
                <w:rStyle w:val="Lienhypertexte"/>
              </w:rPr>
              <w:t>Présentation de l’écosystème de la plateforme Entreprise :</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_Toc111407289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10</w:t>
            </w:r>
            <w:r w:rsidR="002D68C4" w:rsidRPr="005E3ED5">
              <w:rPr>
                <w:rFonts w:ascii="Calibri" w:hAnsi="Calibri"/>
                <w:webHidden/>
              </w:rPr>
              <w:fldChar w:fldCharType="end"/>
            </w:r>
          </w:hyperlink>
        </w:p>
        <w:p w14:paraId="4D32E749" w14:textId="3DF3E327" w:rsidR="002D68C4" w:rsidRPr="005E3ED5" w:rsidRDefault="00000000">
          <w:pPr>
            <w:pStyle w:val="TM2"/>
            <w:rPr>
              <w:rFonts w:ascii="Calibri" w:eastAsiaTheme="minorEastAsia" w:hAnsi="Calibri"/>
              <w:color w:val="auto"/>
              <w:sz w:val="22"/>
              <w:lang w:eastAsia="fr-FR"/>
            </w:rPr>
          </w:pPr>
          <w:hyperlink w:anchor="_Toc111407290" w:history="1">
            <w:r w:rsidR="002D68C4" w:rsidRPr="005E3ED5">
              <w:rPr>
                <w:rStyle w:val="Lienhypertexte"/>
              </w:rPr>
              <w:t>3.3.</w:t>
            </w:r>
            <w:r w:rsidR="002D68C4" w:rsidRPr="005E3ED5">
              <w:rPr>
                <w:rFonts w:ascii="Calibri" w:eastAsiaTheme="minorEastAsia" w:hAnsi="Calibri"/>
                <w:color w:val="auto"/>
                <w:sz w:val="22"/>
                <w:lang w:eastAsia="fr-FR"/>
              </w:rPr>
              <w:tab/>
            </w:r>
            <w:r w:rsidR="002D68C4" w:rsidRPr="005E3ED5">
              <w:rPr>
                <w:rStyle w:val="Lienhypertexte"/>
              </w:rPr>
              <w:t>Présentation du projet HUB ENTREPRENDRE</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_Toc111407290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11</w:t>
            </w:r>
            <w:r w:rsidR="002D68C4" w:rsidRPr="005E3ED5">
              <w:rPr>
                <w:rFonts w:ascii="Calibri" w:hAnsi="Calibri"/>
                <w:webHidden/>
              </w:rPr>
              <w:fldChar w:fldCharType="end"/>
            </w:r>
          </w:hyperlink>
        </w:p>
        <w:p w14:paraId="34DFA7CC" w14:textId="295CB87B" w:rsidR="002D68C4" w:rsidRPr="005E3ED5" w:rsidRDefault="00000000">
          <w:pPr>
            <w:pStyle w:val="TM2"/>
            <w:rPr>
              <w:rFonts w:ascii="Calibri" w:eastAsiaTheme="minorEastAsia" w:hAnsi="Calibri"/>
              <w:color w:val="auto"/>
              <w:sz w:val="22"/>
              <w:lang w:eastAsia="fr-FR"/>
            </w:rPr>
          </w:pPr>
          <w:hyperlink w:anchor="_Toc111407291" w:history="1">
            <w:r w:rsidR="002D68C4" w:rsidRPr="005E3ED5">
              <w:rPr>
                <w:rStyle w:val="Lienhypertexte"/>
              </w:rPr>
              <w:t>3.4.</w:t>
            </w:r>
            <w:r w:rsidR="002D68C4" w:rsidRPr="005E3ED5">
              <w:rPr>
                <w:rFonts w:ascii="Calibri" w:eastAsiaTheme="minorEastAsia" w:hAnsi="Calibri"/>
                <w:color w:val="auto"/>
                <w:sz w:val="22"/>
                <w:lang w:eastAsia="fr-FR"/>
              </w:rPr>
              <w:tab/>
            </w:r>
            <w:r w:rsidR="002D68C4" w:rsidRPr="005E3ED5">
              <w:rPr>
                <w:rStyle w:val="Lienhypertexte"/>
              </w:rPr>
              <w:t>Cahier de charges</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_Toc111407291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11</w:t>
            </w:r>
            <w:r w:rsidR="002D68C4" w:rsidRPr="005E3ED5">
              <w:rPr>
                <w:rFonts w:ascii="Calibri" w:hAnsi="Calibri"/>
                <w:webHidden/>
              </w:rPr>
              <w:fldChar w:fldCharType="end"/>
            </w:r>
          </w:hyperlink>
        </w:p>
        <w:p w14:paraId="03351381" w14:textId="2D3C6AE2" w:rsidR="002D68C4" w:rsidRPr="005E3ED5" w:rsidRDefault="00000000">
          <w:pPr>
            <w:pStyle w:val="TM2"/>
            <w:rPr>
              <w:rFonts w:ascii="Calibri" w:eastAsiaTheme="minorEastAsia" w:hAnsi="Calibri"/>
              <w:color w:val="auto"/>
              <w:sz w:val="22"/>
              <w:lang w:eastAsia="fr-FR"/>
            </w:rPr>
          </w:pPr>
          <w:hyperlink w:anchor="_Toc111407292" w:history="1">
            <w:r w:rsidR="002D68C4" w:rsidRPr="005E3ED5">
              <w:rPr>
                <w:rStyle w:val="Lienhypertexte"/>
              </w:rPr>
              <w:t>3.5.</w:t>
            </w:r>
            <w:r w:rsidR="002D68C4" w:rsidRPr="005E3ED5">
              <w:rPr>
                <w:rFonts w:ascii="Calibri" w:eastAsiaTheme="minorEastAsia" w:hAnsi="Calibri"/>
                <w:color w:val="auto"/>
                <w:sz w:val="22"/>
                <w:lang w:eastAsia="fr-FR"/>
              </w:rPr>
              <w:tab/>
            </w:r>
            <w:r w:rsidR="002D68C4" w:rsidRPr="005E3ED5">
              <w:rPr>
                <w:rStyle w:val="Lienhypertexte"/>
              </w:rPr>
              <w:t>Planification du projet</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_Toc111407292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12</w:t>
            </w:r>
            <w:r w:rsidR="002D68C4" w:rsidRPr="005E3ED5">
              <w:rPr>
                <w:rFonts w:ascii="Calibri" w:hAnsi="Calibri"/>
                <w:webHidden/>
              </w:rPr>
              <w:fldChar w:fldCharType="end"/>
            </w:r>
          </w:hyperlink>
        </w:p>
        <w:p w14:paraId="2639FFE6" w14:textId="1D16792F" w:rsidR="002D68C4" w:rsidRPr="005E3ED5" w:rsidRDefault="00000000">
          <w:pPr>
            <w:pStyle w:val="TM3"/>
            <w:tabs>
              <w:tab w:val="left" w:pos="1757"/>
            </w:tabs>
            <w:rPr>
              <w:rFonts w:ascii="Calibri" w:hAnsi="Calibri" w:cs="Calibri"/>
              <w:color w:val="auto"/>
              <w:sz w:val="22"/>
            </w:rPr>
          </w:pPr>
          <w:hyperlink w:anchor="_Toc111407293" w:history="1">
            <w:r w:rsidR="002D68C4" w:rsidRPr="005E3ED5">
              <w:rPr>
                <w:rStyle w:val="Lienhypertexte"/>
              </w:rPr>
              <w:t>A.</w:t>
            </w:r>
            <w:r w:rsidR="002D68C4" w:rsidRPr="005E3ED5">
              <w:rPr>
                <w:rFonts w:ascii="Calibri" w:hAnsi="Calibri" w:cs="Calibri"/>
                <w:color w:val="auto"/>
                <w:sz w:val="22"/>
              </w:rPr>
              <w:tab/>
            </w:r>
            <w:r w:rsidR="002D68C4" w:rsidRPr="005E3ED5">
              <w:rPr>
                <w:rStyle w:val="Lienhypertexte"/>
              </w:rPr>
              <w:t>Organisation</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_Toc111407293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12</w:t>
            </w:r>
            <w:r w:rsidR="002D68C4" w:rsidRPr="005E3ED5">
              <w:rPr>
                <w:rFonts w:ascii="Calibri" w:hAnsi="Calibri" w:cs="Calibri"/>
                <w:webHidden/>
              </w:rPr>
              <w:fldChar w:fldCharType="end"/>
            </w:r>
          </w:hyperlink>
        </w:p>
        <w:p w14:paraId="1A1AF1B4" w14:textId="14291CD7" w:rsidR="002D68C4" w:rsidRPr="005E3ED5" w:rsidRDefault="00000000">
          <w:pPr>
            <w:pStyle w:val="TM3"/>
            <w:tabs>
              <w:tab w:val="left" w:pos="1757"/>
            </w:tabs>
            <w:rPr>
              <w:rFonts w:ascii="Calibri" w:hAnsi="Calibri" w:cs="Calibri"/>
              <w:color w:val="auto"/>
              <w:sz w:val="22"/>
            </w:rPr>
          </w:pPr>
          <w:hyperlink w:anchor="_Toc111407294" w:history="1">
            <w:r w:rsidR="002D68C4" w:rsidRPr="005E3ED5">
              <w:rPr>
                <w:rStyle w:val="Lienhypertexte"/>
              </w:rPr>
              <w:t>B.</w:t>
            </w:r>
            <w:r w:rsidR="002D68C4" w:rsidRPr="005E3ED5">
              <w:rPr>
                <w:rFonts w:ascii="Calibri" w:hAnsi="Calibri" w:cs="Calibri"/>
                <w:color w:val="auto"/>
                <w:sz w:val="22"/>
              </w:rPr>
              <w:tab/>
            </w:r>
            <w:r w:rsidR="002D68C4" w:rsidRPr="005E3ED5">
              <w:rPr>
                <w:rStyle w:val="Lienhypertexte"/>
              </w:rPr>
              <w:t>Processus de développement et de test</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_Toc111407294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14</w:t>
            </w:r>
            <w:r w:rsidR="002D68C4" w:rsidRPr="005E3ED5">
              <w:rPr>
                <w:rFonts w:ascii="Calibri" w:hAnsi="Calibri" w:cs="Calibri"/>
                <w:webHidden/>
              </w:rPr>
              <w:fldChar w:fldCharType="end"/>
            </w:r>
          </w:hyperlink>
        </w:p>
        <w:p w14:paraId="16B73406" w14:textId="239FF0C3" w:rsidR="002D68C4" w:rsidRPr="005E3ED5" w:rsidRDefault="00000000">
          <w:pPr>
            <w:pStyle w:val="TM3"/>
            <w:tabs>
              <w:tab w:val="left" w:pos="1757"/>
            </w:tabs>
            <w:rPr>
              <w:rFonts w:ascii="Calibri" w:hAnsi="Calibri" w:cs="Calibri"/>
              <w:color w:val="auto"/>
              <w:sz w:val="22"/>
            </w:rPr>
          </w:pPr>
          <w:hyperlink w:anchor="_Toc111407295" w:history="1">
            <w:r w:rsidR="002D68C4" w:rsidRPr="005E3ED5">
              <w:rPr>
                <w:rStyle w:val="Lienhypertexte"/>
              </w:rPr>
              <w:t>C.</w:t>
            </w:r>
            <w:r w:rsidR="002D68C4" w:rsidRPr="005E3ED5">
              <w:rPr>
                <w:rFonts w:ascii="Calibri" w:hAnsi="Calibri" w:cs="Calibri"/>
                <w:color w:val="auto"/>
                <w:sz w:val="22"/>
              </w:rPr>
              <w:tab/>
            </w:r>
            <w:r w:rsidR="002D68C4" w:rsidRPr="005E3ED5">
              <w:rPr>
                <w:rStyle w:val="Lienhypertexte"/>
              </w:rPr>
              <w:t>Le Suivi</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_Toc111407295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15</w:t>
            </w:r>
            <w:r w:rsidR="002D68C4" w:rsidRPr="005E3ED5">
              <w:rPr>
                <w:rFonts w:ascii="Calibri" w:hAnsi="Calibri" w:cs="Calibri"/>
                <w:webHidden/>
              </w:rPr>
              <w:fldChar w:fldCharType="end"/>
            </w:r>
          </w:hyperlink>
        </w:p>
        <w:p w14:paraId="0D539569" w14:textId="42B1ED5F" w:rsidR="002D68C4" w:rsidRPr="005E3ED5" w:rsidRDefault="00000000">
          <w:pPr>
            <w:pStyle w:val="TM3"/>
            <w:tabs>
              <w:tab w:val="left" w:pos="1757"/>
            </w:tabs>
            <w:rPr>
              <w:rFonts w:ascii="Calibri" w:hAnsi="Calibri" w:cs="Calibri"/>
              <w:color w:val="auto"/>
              <w:sz w:val="22"/>
            </w:rPr>
          </w:pPr>
          <w:hyperlink w:anchor="_Toc111407296" w:history="1">
            <w:r w:rsidR="002D68C4" w:rsidRPr="005E3ED5">
              <w:rPr>
                <w:rStyle w:val="Lienhypertexte"/>
              </w:rPr>
              <w:t>D.</w:t>
            </w:r>
            <w:r w:rsidR="002D68C4" w:rsidRPr="005E3ED5">
              <w:rPr>
                <w:rFonts w:ascii="Calibri" w:hAnsi="Calibri" w:cs="Calibri"/>
                <w:color w:val="auto"/>
                <w:sz w:val="22"/>
              </w:rPr>
              <w:tab/>
            </w:r>
            <w:r w:rsidR="002D68C4" w:rsidRPr="005E3ED5">
              <w:rPr>
                <w:rStyle w:val="Lienhypertexte"/>
              </w:rPr>
              <w:t>Le Versioning</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_Toc111407296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15</w:t>
            </w:r>
            <w:r w:rsidR="002D68C4" w:rsidRPr="005E3ED5">
              <w:rPr>
                <w:rFonts w:ascii="Calibri" w:hAnsi="Calibri" w:cs="Calibri"/>
                <w:webHidden/>
              </w:rPr>
              <w:fldChar w:fldCharType="end"/>
            </w:r>
          </w:hyperlink>
        </w:p>
        <w:p w14:paraId="5A979EB5" w14:textId="21991180" w:rsidR="002D68C4" w:rsidRPr="005E3ED5" w:rsidRDefault="00000000">
          <w:pPr>
            <w:pStyle w:val="TM3"/>
            <w:tabs>
              <w:tab w:val="left" w:pos="1757"/>
            </w:tabs>
            <w:rPr>
              <w:rFonts w:ascii="Calibri" w:hAnsi="Calibri" w:cs="Calibri"/>
              <w:color w:val="auto"/>
              <w:sz w:val="22"/>
            </w:rPr>
          </w:pPr>
          <w:hyperlink w:anchor="_Toc111407297" w:history="1">
            <w:r w:rsidR="002D68C4" w:rsidRPr="005E3ED5">
              <w:rPr>
                <w:rStyle w:val="Lienhypertexte"/>
              </w:rPr>
              <w:t>E.</w:t>
            </w:r>
            <w:r w:rsidR="002D68C4" w:rsidRPr="005E3ED5">
              <w:rPr>
                <w:rFonts w:ascii="Calibri" w:hAnsi="Calibri" w:cs="Calibri"/>
                <w:color w:val="auto"/>
                <w:sz w:val="22"/>
              </w:rPr>
              <w:tab/>
            </w:r>
            <w:r w:rsidR="002D68C4" w:rsidRPr="005E3ED5">
              <w:rPr>
                <w:rStyle w:val="Lienhypertexte"/>
              </w:rPr>
              <w:t>Echéances et répartition des taches</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_Toc111407297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16</w:t>
            </w:r>
            <w:r w:rsidR="002D68C4" w:rsidRPr="005E3ED5">
              <w:rPr>
                <w:rFonts w:ascii="Calibri" w:hAnsi="Calibri" w:cs="Calibri"/>
                <w:webHidden/>
              </w:rPr>
              <w:fldChar w:fldCharType="end"/>
            </w:r>
          </w:hyperlink>
        </w:p>
        <w:p w14:paraId="05B05D20" w14:textId="2E3570E1" w:rsidR="002D68C4" w:rsidRPr="005E3ED5" w:rsidRDefault="00000000">
          <w:pPr>
            <w:pStyle w:val="TM2"/>
            <w:rPr>
              <w:rFonts w:ascii="Calibri" w:eastAsiaTheme="minorEastAsia" w:hAnsi="Calibri"/>
              <w:color w:val="auto"/>
              <w:sz w:val="22"/>
              <w:lang w:eastAsia="fr-FR"/>
            </w:rPr>
          </w:pPr>
          <w:hyperlink w:anchor="_Toc111407298" w:history="1">
            <w:r w:rsidR="002D68C4" w:rsidRPr="005E3ED5">
              <w:rPr>
                <w:rStyle w:val="Lienhypertexte"/>
              </w:rPr>
              <w:t>3.6.</w:t>
            </w:r>
            <w:r w:rsidR="002D68C4" w:rsidRPr="005E3ED5">
              <w:rPr>
                <w:rFonts w:ascii="Calibri" w:eastAsiaTheme="minorEastAsia" w:hAnsi="Calibri"/>
                <w:color w:val="auto"/>
                <w:sz w:val="22"/>
                <w:lang w:eastAsia="fr-FR"/>
              </w:rPr>
              <w:tab/>
            </w:r>
            <w:r w:rsidR="002D68C4" w:rsidRPr="005E3ED5">
              <w:rPr>
                <w:rStyle w:val="Lienhypertexte"/>
              </w:rPr>
              <w:t>Productions attendues</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_Toc111407298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16</w:t>
            </w:r>
            <w:r w:rsidR="002D68C4" w:rsidRPr="005E3ED5">
              <w:rPr>
                <w:rFonts w:ascii="Calibri" w:hAnsi="Calibri"/>
                <w:webHidden/>
              </w:rPr>
              <w:fldChar w:fldCharType="end"/>
            </w:r>
          </w:hyperlink>
        </w:p>
        <w:p w14:paraId="59F14028" w14:textId="5AF9B4A1" w:rsidR="002D68C4" w:rsidRPr="005E3ED5" w:rsidRDefault="00000000">
          <w:pPr>
            <w:pStyle w:val="TM2"/>
            <w:rPr>
              <w:rFonts w:ascii="Calibri" w:eastAsiaTheme="minorEastAsia" w:hAnsi="Calibri"/>
              <w:color w:val="auto"/>
              <w:sz w:val="22"/>
              <w:lang w:eastAsia="fr-FR"/>
            </w:rPr>
          </w:pPr>
          <w:hyperlink w:anchor="_Toc111407299" w:history="1">
            <w:r w:rsidR="002D68C4" w:rsidRPr="005E3ED5">
              <w:rPr>
                <w:rStyle w:val="Lienhypertexte"/>
              </w:rPr>
              <w:t>3.7.</w:t>
            </w:r>
            <w:r w:rsidR="002D68C4" w:rsidRPr="005E3ED5">
              <w:rPr>
                <w:rFonts w:ascii="Calibri" w:eastAsiaTheme="minorEastAsia" w:hAnsi="Calibri"/>
                <w:color w:val="auto"/>
                <w:sz w:val="22"/>
                <w:lang w:eastAsia="fr-FR"/>
              </w:rPr>
              <w:tab/>
            </w:r>
            <w:r w:rsidR="002D68C4" w:rsidRPr="005E3ED5">
              <w:rPr>
                <w:rStyle w:val="Lienhypertexte"/>
              </w:rPr>
              <w:t>Environnement et Contraintes techniques</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_Toc111407299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16</w:t>
            </w:r>
            <w:r w:rsidR="002D68C4" w:rsidRPr="005E3ED5">
              <w:rPr>
                <w:rFonts w:ascii="Calibri" w:hAnsi="Calibri"/>
                <w:webHidden/>
              </w:rPr>
              <w:fldChar w:fldCharType="end"/>
            </w:r>
          </w:hyperlink>
        </w:p>
        <w:p w14:paraId="17372CD4" w14:textId="0D1C4A25" w:rsidR="002D68C4" w:rsidRPr="005E3ED5" w:rsidRDefault="00000000">
          <w:pPr>
            <w:pStyle w:val="TM3"/>
            <w:tabs>
              <w:tab w:val="left" w:pos="1757"/>
            </w:tabs>
            <w:rPr>
              <w:rFonts w:ascii="Calibri" w:hAnsi="Calibri" w:cs="Calibri"/>
              <w:color w:val="auto"/>
              <w:sz w:val="22"/>
            </w:rPr>
          </w:pPr>
          <w:hyperlink w:anchor="_Toc111407300" w:history="1">
            <w:r w:rsidR="002D68C4" w:rsidRPr="005E3ED5">
              <w:rPr>
                <w:rStyle w:val="Lienhypertexte"/>
              </w:rPr>
              <w:t>A.</w:t>
            </w:r>
            <w:r w:rsidR="002D68C4" w:rsidRPr="005E3ED5">
              <w:rPr>
                <w:rFonts w:ascii="Calibri" w:hAnsi="Calibri" w:cs="Calibri"/>
                <w:color w:val="auto"/>
                <w:sz w:val="22"/>
              </w:rPr>
              <w:tab/>
            </w:r>
            <w:r w:rsidR="002D68C4" w:rsidRPr="005E3ED5">
              <w:rPr>
                <w:rStyle w:val="Lienhypertexte"/>
              </w:rPr>
              <w:t>Environnement Technique</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_Toc111407300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16</w:t>
            </w:r>
            <w:r w:rsidR="002D68C4" w:rsidRPr="005E3ED5">
              <w:rPr>
                <w:rFonts w:ascii="Calibri" w:hAnsi="Calibri" w:cs="Calibri"/>
                <w:webHidden/>
              </w:rPr>
              <w:fldChar w:fldCharType="end"/>
            </w:r>
          </w:hyperlink>
        </w:p>
        <w:p w14:paraId="3ABF82E1" w14:textId="549C9C22" w:rsidR="002D68C4" w:rsidRPr="005E3ED5" w:rsidRDefault="00000000">
          <w:pPr>
            <w:pStyle w:val="TM3"/>
            <w:tabs>
              <w:tab w:val="left" w:pos="1757"/>
            </w:tabs>
            <w:rPr>
              <w:rFonts w:ascii="Calibri" w:hAnsi="Calibri" w:cs="Calibri"/>
              <w:color w:val="auto"/>
              <w:sz w:val="22"/>
            </w:rPr>
          </w:pPr>
          <w:hyperlink w:anchor="_Toc111407301" w:history="1">
            <w:r w:rsidR="002D68C4" w:rsidRPr="005E3ED5">
              <w:rPr>
                <w:rStyle w:val="Lienhypertexte"/>
              </w:rPr>
              <w:t>B.</w:t>
            </w:r>
            <w:r w:rsidR="002D68C4" w:rsidRPr="005E3ED5">
              <w:rPr>
                <w:rFonts w:ascii="Calibri" w:hAnsi="Calibri" w:cs="Calibri"/>
                <w:color w:val="auto"/>
                <w:sz w:val="22"/>
              </w:rPr>
              <w:tab/>
            </w:r>
            <w:r w:rsidR="002D68C4" w:rsidRPr="005E3ED5">
              <w:rPr>
                <w:rStyle w:val="Lienhypertexte"/>
              </w:rPr>
              <w:t>Contraintes du Projet</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_Toc111407301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18</w:t>
            </w:r>
            <w:r w:rsidR="002D68C4" w:rsidRPr="005E3ED5">
              <w:rPr>
                <w:rFonts w:ascii="Calibri" w:hAnsi="Calibri" w:cs="Calibri"/>
                <w:webHidden/>
              </w:rPr>
              <w:fldChar w:fldCharType="end"/>
            </w:r>
          </w:hyperlink>
        </w:p>
        <w:p w14:paraId="600CBE9D" w14:textId="0E43FB97" w:rsidR="002D68C4" w:rsidRPr="005E3ED5" w:rsidRDefault="00000000">
          <w:pPr>
            <w:pStyle w:val="TM1"/>
            <w:rPr>
              <w:rFonts w:ascii="Calibri" w:hAnsi="Calibri" w:cs="Calibri"/>
              <w:b w:val="0"/>
              <w:color w:val="auto"/>
              <w:sz w:val="22"/>
            </w:rPr>
          </w:pPr>
          <w:hyperlink w:anchor="_Toc111407302" w:history="1">
            <w:r w:rsidR="002D68C4" w:rsidRPr="005E3ED5">
              <w:rPr>
                <w:rStyle w:val="Lienhypertexte"/>
              </w:rPr>
              <w:t>4.</w:t>
            </w:r>
            <w:r w:rsidR="002D68C4" w:rsidRPr="005E3ED5">
              <w:rPr>
                <w:rFonts w:ascii="Calibri" w:hAnsi="Calibri" w:cs="Calibri"/>
                <w:b w:val="0"/>
                <w:color w:val="auto"/>
                <w:sz w:val="22"/>
              </w:rPr>
              <w:tab/>
            </w:r>
            <w:r w:rsidR="002D68C4" w:rsidRPr="005E3ED5">
              <w:rPr>
                <w:rStyle w:val="Lienhypertexte"/>
              </w:rPr>
              <w:t>Conception fonctionnelle</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_Toc111407302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19</w:t>
            </w:r>
            <w:r w:rsidR="002D68C4" w:rsidRPr="005E3ED5">
              <w:rPr>
                <w:rFonts w:ascii="Calibri" w:hAnsi="Calibri" w:cs="Calibri"/>
                <w:webHidden/>
              </w:rPr>
              <w:fldChar w:fldCharType="end"/>
            </w:r>
          </w:hyperlink>
        </w:p>
        <w:p w14:paraId="63F974CF" w14:textId="1C84750C" w:rsidR="002D68C4" w:rsidRPr="005E3ED5" w:rsidRDefault="00000000">
          <w:pPr>
            <w:pStyle w:val="TM2"/>
            <w:rPr>
              <w:rFonts w:ascii="Calibri" w:eastAsiaTheme="minorEastAsia" w:hAnsi="Calibri"/>
              <w:color w:val="auto"/>
              <w:sz w:val="22"/>
              <w:lang w:eastAsia="fr-FR"/>
            </w:rPr>
          </w:pPr>
          <w:hyperlink w:anchor="_Toc111407303" w:history="1">
            <w:r w:rsidR="002D68C4" w:rsidRPr="005E3ED5">
              <w:rPr>
                <w:rStyle w:val="Lienhypertexte"/>
              </w:rPr>
              <w:t>4.1.</w:t>
            </w:r>
            <w:r w:rsidR="002D68C4" w:rsidRPr="005E3ED5">
              <w:rPr>
                <w:rFonts w:ascii="Calibri" w:eastAsiaTheme="minorEastAsia" w:hAnsi="Calibri"/>
                <w:color w:val="auto"/>
                <w:sz w:val="22"/>
                <w:lang w:eastAsia="fr-FR"/>
              </w:rPr>
              <w:tab/>
            </w:r>
            <w:r w:rsidR="002D68C4" w:rsidRPr="005E3ED5">
              <w:rPr>
                <w:rStyle w:val="Lienhypertexte"/>
              </w:rPr>
              <w:t>Analyse du besoin</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_Toc111407303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19</w:t>
            </w:r>
            <w:r w:rsidR="002D68C4" w:rsidRPr="005E3ED5">
              <w:rPr>
                <w:rFonts w:ascii="Calibri" w:hAnsi="Calibri"/>
                <w:webHidden/>
              </w:rPr>
              <w:fldChar w:fldCharType="end"/>
            </w:r>
          </w:hyperlink>
        </w:p>
        <w:p w14:paraId="740318FD" w14:textId="437A285A" w:rsidR="002D68C4" w:rsidRPr="005E3ED5" w:rsidRDefault="00000000">
          <w:pPr>
            <w:pStyle w:val="TM3"/>
            <w:tabs>
              <w:tab w:val="left" w:pos="1757"/>
            </w:tabs>
            <w:rPr>
              <w:rFonts w:ascii="Calibri" w:hAnsi="Calibri" w:cs="Calibri"/>
              <w:color w:val="auto"/>
              <w:sz w:val="22"/>
            </w:rPr>
          </w:pPr>
          <w:hyperlink w:anchor="_Toc111407304" w:history="1">
            <w:r w:rsidR="002D68C4" w:rsidRPr="005E3ED5">
              <w:rPr>
                <w:rStyle w:val="Lienhypertexte"/>
              </w:rPr>
              <w:t>A.</w:t>
            </w:r>
            <w:r w:rsidR="002D68C4" w:rsidRPr="005E3ED5">
              <w:rPr>
                <w:rFonts w:ascii="Calibri" w:hAnsi="Calibri" w:cs="Calibri"/>
                <w:color w:val="auto"/>
                <w:sz w:val="22"/>
              </w:rPr>
              <w:tab/>
            </w:r>
            <w:r w:rsidR="002D68C4" w:rsidRPr="005E3ED5">
              <w:rPr>
                <w:rStyle w:val="Lienhypertexte"/>
              </w:rPr>
              <w:t>Contexte et Objectifs</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_Toc111407304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19</w:t>
            </w:r>
            <w:r w:rsidR="002D68C4" w:rsidRPr="005E3ED5">
              <w:rPr>
                <w:rFonts w:ascii="Calibri" w:hAnsi="Calibri" w:cs="Calibri"/>
                <w:webHidden/>
              </w:rPr>
              <w:fldChar w:fldCharType="end"/>
            </w:r>
          </w:hyperlink>
        </w:p>
        <w:p w14:paraId="35E2A26A" w14:textId="114B60D8" w:rsidR="002D68C4" w:rsidRPr="005E3ED5" w:rsidRDefault="00000000">
          <w:pPr>
            <w:pStyle w:val="TM3"/>
            <w:tabs>
              <w:tab w:val="left" w:pos="1757"/>
            </w:tabs>
            <w:rPr>
              <w:rFonts w:ascii="Calibri" w:hAnsi="Calibri" w:cs="Calibri"/>
              <w:color w:val="auto"/>
              <w:sz w:val="22"/>
            </w:rPr>
          </w:pPr>
          <w:hyperlink w:anchor="_Toc111407305" w:history="1">
            <w:r w:rsidR="002D68C4" w:rsidRPr="005E3ED5">
              <w:rPr>
                <w:rStyle w:val="Lienhypertexte"/>
              </w:rPr>
              <w:t>B.</w:t>
            </w:r>
            <w:r w:rsidR="002D68C4" w:rsidRPr="005E3ED5">
              <w:rPr>
                <w:rFonts w:ascii="Calibri" w:hAnsi="Calibri" w:cs="Calibri"/>
                <w:color w:val="auto"/>
                <w:sz w:val="22"/>
              </w:rPr>
              <w:tab/>
            </w:r>
            <w:r w:rsidR="002D68C4" w:rsidRPr="005E3ED5">
              <w:rPr>
                <w:rStyle w:val="Lienhypertexte"/>
              </w:rPr>
              <w:t>Analyse de l’existant</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_Toc111407305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19</w:t>
            </w:r>
            <w:r w:rsidR="002D68C4" w:rsidRPr="005E3ED5">
              <w:rPr>
                <w:rFonts w:ascii="Calibri" w:hAnsi="Calibri" w:cs="Calibri"/>
                <w:webHidden/>
              </w:rPr>
              <w:fldChar w:fldCharType="end"/>
            </w:r>
          </w:hyperlink>
        </w:p>
        <w:p w14:paraId="527D83C4" w14:textId="424A43DE" w:rsidR="002D68C4" w:rsidRPr="005E3ED5" w:rsidRDefault="00000000">
          <w:pPr>
            <w:pStyle w:val="TM3"/>
            <w:tabs>
              <w:tab w:val="left" w:pos="1757"/>
            </w:tabs>
            <w:rPr>
              <w:rFonts w:ascii="Calibri" w:hAnsi="Calibri" w:cs="Calibri"/>
              <w:color w:val="auto"/>
              <w:sz w:val="22"/>
            </w:rPr>
          </w:pPr>
          <w:hyperlink w:anchor="_Toc111407306" w:history="1">
            <w:r w:rsidR="002D68C4" w:rsidRPr="005E3ED5">
              <w:rPr>
                <w:rStyle w:val="Lienhypertexte"/>
              </w:rPr>
              <w:t>C.</w:t>
            </w:r>
            <w:r w:rsidR="002D68C4" w:rsidRPr="005E3ED5">
              <w:rPr>
                <w:rFonts w:ascii="Calibri" w:hAnsi="Calibri" w:cs="Calibri"/>
                <w:color w:val="auto"/>
                <w:sz w:val="22"/>
              </w:rPr>
              <w:tab/>
            </w:r>
            <w:r w:rsidR="002D68C4" w:rsidRPr="005E3ED5">
              <w:rPr>
                <w:rStyle w:val="Lienhypertexte"/>
              </w:rPr>
              <w:t>Fonctionnalités de l’application:</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_Toc111407306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21</w:t>
            </w:r>
            <w:r w:rsidR="002D68C4" w:rsidRPr="005E3ED5">
              <w:rPr>
                <w:rFonts w:ascii="Calibri" w:hAnsi="Calibri" w:cs="Calibri"/>
                <w:webHidden/>
              </w:rPr>
              <w:fldChar w:fldCharType="end"/>
            </w:r>
          </w:hyperlink>
        </w:p>
        <w:p w14:paraId="3434C614" w14:textId="08729D6D" w:rsidR="002D68C4" w:rsidRPr="005E3ED5" w:rsidRDefault="00000000">
          <w:pPr>
            <w:pStyle w:val="TM3"/>
            <w:tabs>
              <w:tab w:val="left" w:pos="1757"/>
            </w:tabs>
            <w:rPr>
              <w:rFonts w:ascii="Calibri" w:hAnsi="Calibri" w:cs="Calibri"/>
              <w:color w:val="auto"/>
              <w:sz w:val="22"/>
            </w:rPr>
          </w:pPr>
          <w:hyperlink w:anchor="_Toc111407307" w:history="1">
            <w:r w:rsidR="002D68C4" w:rsidRPr="005E3ED5">
              <w:rPr>
                <w:rStyle w:val="Lienhypertexte"/>
              </w:rPr>
              <w:t>D.</w:t>
            </w:r>
            <w:r w:rsidR="002D68C4" w:rsidRPr="005E3ED5">
              <w:rPr>
                <w:rFonts w:ascii="Calibri" w:hAnsi="Calibri" w:cs="Calibri"/>
                <w:color w:val="auto"/>
                <w:sz w:val="22"/>
              </w:rPr>
              <w:tab/>
            </w:r>
            <w:r w:rsidR="002D68C4" w:rsidRPr="005E3ED5">
              <w:rPr>
                <w:rStyle w:val="Lienhypertexte"/>
              </w:rPr>
              <w:t>Spécification des besoins fonctionnels:</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_Toc111407307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22</w:t>
            </w:r>
            <w:r w:rsidR="002D68C4" w:rsidRPr="005E3ED5">
              <w:rPr>
                <w:rFonts w:ascii="Calibri" w:hAnsi="Calibri" w:cs="Calibri"/>
                <w:webHidden/>
              </w:rPr>
              <w:fldChar w:fldCharType="end"/>
            </w:r>
          </w:hyperlink>
        </w:p>
        <w:p w14:paraId="679FB8DE" w14:textId="4F4FD25E" w:rsidR="002D68C4" w:rsidRPr="005E3ED5" w:rsidRDefault="00000000">
          <w:pPr>
            <w:pStyle w:val="TM3"/>
            <w:tabs>
              <w:tab w:val="left" w:pos="1757"/>
            </w:tabs>
            <w:rPr>
              <w:rFonts w:ascii="Calibri" w:hAnsi="Calibri" w:cs="Calibri"/>
              <w:color w:val="auto"/>
              <w:sz w:val="22"/>
            </w:rPr>
          </w:pPr>
          <w:hyperlink w:anchor="_Toc111407308" w:history="1">
            <w:r w:rsidR="002D68C4" w:rsidRPr="005E3ED5">
              <w:rPr>
                <w:rStyle w:val="Lienhypertexte"/>
              </w:rPr>
              <w:t>E.</w:t>
            </w:r>
            <w:r w:rsidR="002D68C4" w:rsidRPr="005E3ED5">
              <w:rPr>
                <w:rFonts w:ascii="Calibri" w:hAnsi="Calibri" w:cs="Calibri"/>
                <w:color w:val="auto"/>
                <w:sz w:val="22"/>
              </w:rPr>
              <w:tab/>
            </w:r>
            <w:r w:rsidR="002D68C4" w:rsidRPr="005E3ED5">
              <w:rPr>
                <w:rStyle w:val="Lienhypertexte"/>
              </w:rPr>
              <w:t>Mes Evolutions:</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_Toc111407308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24</w:t>
            </w:r>
            <w:r w:rsidR="002D68C4" w:rsidRPr="005E3ED5">
              <w:rPr>
                <w:rFonts w:ascii="Calibri" w:hAnsi="Calibri" w:cs="Calibri"/>
                <w:webHidden/>
              </w:rPr>
              <w:fldChar w:fldCharType="end"/>
            </w:r>
          </w:hyperlink>
        </w:p>
        <w:p w14:paraId="7584010D" w14:textId="0E0CCE7B" w:rsidR="002D68C4" w:rsidRPr="005E3ED5" w:rsidRDefault="00000000">
          <w:pPr>
            <w:pStyle w:val="TM1"/>
            <w:rPr>
              <w:rFonts w:ascii="Calibri" w:hAnsi="Calibri" w:cs="Calibri"/>
              <w:b w:val="0"/>
              <w:color w:val="auto"/>
              <w:sz w:val="22"/>
            </w:rPr>
          </w:pPr>
          <w:hyperlink w:anchor="_Toc111407309" w:history="1">
            <w:r w:rsidR="002D68C4" w:rsidRPr="005E3ED5">
              <w:rPr>
                <w:rStyle w:val="Lienhypertexte"/>
              </w:rPr>
              <w:t>5.</w:t>
            </w:r>
            <w:r w:rsidR="002D68C4" w:rsidRPr="005E3ED5">
              <w:rPr>
                <w:rFonts w:ascii="Calibri" w:hAnsi="Calibri" w:cs="Calibri"/>
                <w:b w:val="0"/>
                <w:color w:val="auto"/>
                <w:sz w:val="22"/>
              </w:rPr>
              <w:tab/>
            </w:r>
            <w:r w:rsidR="002D68C4" w:rsidRPr="005E3ED5">
              <w:rPr>
                <w:rStyle w:val="Lienhypertexte"/>
              </w:rPr>
              <w:t>Conception technique</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_Toc111407309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26</w:t>
            </w:r>
            <w:r w:rsidR="002D68C4" w:rsidRPr="005E3ED5">
              <w:rPr>
                <w:rFonts w:ascii="Calibri" w:hAnsi="Calibri" w:cs="Calibri"/>
                <w:webHidden/>
              </w:rPr>
              <w:fldChar w:fldCharType="end"/>
            </w:r>
          </w:hyperlink>
        </w:p>
        <w:p w14:paraId="642938D8" w14:textId="43CDBD29" w:rsidR="002D68C4" w:rsidRPr="005E3ED5" w:rsidRDefault="00000000">
          <w:pPr>
            <w:pStyle w:val="TM3"/>
            <w:tabs>
              <w:tab w:val="left" w:pos="1757"/>
            </w:tabs>
            <w:rPr>
              <w:rFonts w:ascii="Calibri" w:hAnsi="Calibri" w:cs="Calibri"/>
              <w:color w:val="auto"/>
              <w:sz w:val="22"/>
            </w:rPr>
          </w:pPr>
          <w:hyperlink w:anchor="_Toc111407310" w:history="1">
            <w:r w:rsidR="002D68C4" w:rsidRPr="005E3ED5">
              <w:rPr>
                <w:rStyle w:val="Lienhypertexte"/>
              </w:rPr>
              <w:t>A.</w:t>
            </w:r>
            <w:r w:rsidR="002D68C4" w:rsidRPr="005E3ED5">
              <w:rPr>
                <w:rFonts w:ascii="Calibri" w:hAnsi="Calibri" w:cs="Calibri"/>
                <w:color w:val="auto"/>
                <w:sz w:val="22"/>
              </w:rPr>
              <w:tab/>
            </w:r>
            <w:r w:rsidR="002D68C4" w:rsidRPr="005E3ED5">
              <w:rPr>
                <w:rStyle w:val="Lienhypertexte"/>
              </w:rPr>
              <w:t>Présentation des différents composants</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_Toc111407310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26</w:t>
            </w:r>
            <w:r w:rsidR="002D68C4" w:rsidRPr="005E3ED5">
              <w:rPr>
                <w:rFonts w:ascii="Calibri" w:hAnsi="Calibri" w:cs="Calibri"/>
                <w:webHidden/>
              </w:rPr>
              <w:fldChar w:fldCharType="end"/>
            </w:r>
          </w:hyperlink>
        </w:p>
        <w:p w14:paraId="1C76B0AE" w14:textId="63260890" w:rsidR="002D68C4" w:rsidRPr="005E3ED5" w:rsidRDefault="00000000">
          <w:pPr>
            <w:pStyle w:val="TM3"/>
            <w:tabs>
              <w:tab w:val="left" w:pos="1757"/>
            </w:tabs>
            <w:rPr>
              <w:rFonts w:ascii="Calibri" w:hAnsi="Calibri" w:cs="Calibri"/>
              <w:color w:val="auto"/>
              <w:sz w:val="22"/>
            </w:rPr>
          </w:pPr>
          <w:hyperlink w:anchor="_Toc111407311" w:history="1">
            <w:r w:rsidR="002D68C4" w:rsidRPr="005E3ED5">
              <w:rPr>
                <w:rStyle w:val="Lienhypertexte"/>
              </w:rPr>
              <w:t>B.</w:t>
            </w:r>
            <w:r w:rsidR="002D68C4" w:rsidRPr="005E3ED5">
              <w:rPr>
                <w:rFonts w:ascii="Calibri" w:hAnsi="Calibri" w:cs="Calibri"/>
                <w:color w:val="auto"/>
                <w:sz w:val="22"/>
              </w:rPr>
              <w:tab/>
            </w:r>
            <w:r w:rsidR="002D68C4" w:rsidRPr="005E3ED5">
              <w:rPr>
                <w:rStyle w:val="Lienhypertexte"/>
              </w:rPr>
              <w:t>Plateforme technique</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_Toc111407311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28</w:t>
            </w:r>
            <w:r w:rsidR="002D68C4" w:rsidRPr="005E3ED5">
              <w:rPr>
                <w:rFonts w:ascii="Calibri" w:hAnsi="Calibri" w:cs="Calibri"/>
                <w:webHidden/>
              </w:rPr>
              <w:fldChar w:fldCharType="end"/>
            </w:r>
          </w:hyperlink>
        </w:p>
        <w:p w14:paraId="1064C081" w14:textId="593F11C1" w:rsidR="002D68C4" w:rsidRPr="005E3ED5" w:rsidRDefault="00000000">
          <w:pPr>
            <w:pStyle w:val="TM3"/>
            <w:tabs>
              <w:tab w:val="left" w:pos="1757"/>
            </w:tabs>
            <w:rPr>
              <w:rFonts w:ascii="Calibri" w:hAnsi="Calibri" w:cs="Calibri"/>
              <w:color w:val="auto"/>
              <w:sz w:val="22"/>
            </w:rPr>
          </w:pPr>
          <w:hyperlink w:anchor="_Toc111407312" w:history="1">
            <w:r w:rsidR="002D68C4" w:rsidRPr="005E3ED5">
              <w:rPr>
                <w:rStyle w:val="Lienhypertexte"/>
              </w:rPr>
              <w:t>C.</w:t>
            </w:r>
            <w:r w:rsidR="002D68C4" w:rsidRPr="005E3ED5">
              <w:rPr>
                <w:rFonts w:ascii="Calibri" w:hAnsi="Calibri" w:cs="Calibri"/>
                <w:color w:val="auto"/>
                <w:sz w:val="22"/>
              </w:rPr>
              <w:tab/>
            </w:r>
            <w:r w:rsidR="002D68C4" w:rsidRPr="005E3ED5">
              <w:rPr>
                <w:rStyle w:val="Lienhypertexte"/>
              </w:rPr>
              <w:t>Les technologies</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_Toc111407312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28</w:t>
            </w:r>
            <w:r w:rsidR="002D68C4" w:rsidRPr="005E3ED5">
              <w:rPr>
                <w:rFonts w:ascii="Calibri" w:hAnsi="Calibri" w:cs="Calibri"/>
                <w:webHidden/>
              </w:rPr>
              <w:fldChar w:fldCharType="end"/>
            </w:r>
          </w:hyperlink>
        </w:p>
        <w:p w14:paraId="0439DEAC" w14:textId="2D7414FE" w:rsidR="002D68C4" w:rsidRPr="005E3ED5" w:rsidRDefault="00000000">
          <w:pPr>
            <w:pStyle w:val="TM3"/>
            <w:tabs>
              <w:tab w:val="left" w:pos="1757"/>
            </w:tabs>
            <w:rPr>
              <w:rFonts w:ascii="Calibri" w:hAnsi="Calibri" w:cs="Calibri"/>
              <w:color w:val="auto"/>
              <w:sz w:val="22"/>
            </w:rPr>
          </w:pPr>
          <w:hyperlink w:anchor="_Toc111407313" w:history="1">
            <w:r w:rsidR="002D68C4" w:rsidRPr="005E3ED5">
              <w:rPr>
                <w:rStyle w:val="Lienhypertexte"/>
              </w:rPr>
              <w:t>D.</w:t>
            </w:r>
            <w:r w:rsidR="002D68C4" w:rsidRPr="005E3ED5">
              <w:rPr>
                <w:rFonts w:ascii="Calibri" w:hAnsi="Calibri" w:cs="Calibri"/>
                <w:color w:val="auto"/>
                <w:sz w:val="22"/>
              </w:rPr>
              <w:tab/>
            </w:r>
            <w:r w:rsidR="002D68C4" w:rsidRPr="005E3ED5">
              <w:rPr>
                <w:rStyle w:val="Lienhypertexte"/>
              </w:rPr>
              <w:t>Le portail Web Back-Office Hub Entreprendre : Angular</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_Toc111407313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30</w:t>
            </w:r>
            <w:r w:rsidR="002D68C4" w:rsidRPr="005E3ED5">
              <w:rPr>
                <w:rFonts w:ascii="Calibri" w:hAnsi="Calibri" w:cs="Calibri"/>
                <w:webHidden/>
              </w:rPr>
              <w:fldChar w:fldCharType="end"/>
            </w:r>
          </w:hyperlink>
        </w:p>
        <w:p w14:paraId="3B201CBD" w14:textId="36E7F7A1" w:rsidR="002D68C4" w:rsidRPr="005E3ED5" w:rsidRDefault="00000000">
          <w:pPr>
            <w:pStyle w:val="TM2"/>
            <w:rPr>
              <w:rFonts w:ascii="Calibri" w:eastAsiaTheme="minorEastAsia" w:hAnsi="Calibri"/>
              <w:color w:val="auto"/>
              <w:sz w:val="22"/>
              <w:lang w:eastAsia="fr-FR"/>
            </w:rPr>
          </w:pPr>
          <w:hyperlink w:anchor="_Toc111407314" w:history="1">
            <w:r w:rsidR="002D68C4" w:rsidRPr="005E3ED5">
              <w:rPr>
                <w:rStyle w:val="Lienhypertexte"/>
              </w:rPr>
              <w:t>5.2.</w:t>
            </w:r>
            <w:r w:rsidR="002D68C4" w:rsidRPr="005E3ED5">
              <w:rPr>
                <w:rFonts w:ascii="Calibri" w:eastAsiaTheme="minorEastAsia" w:hAnsi="Calibri"/>
                <w:color w:val="auto"/>
                <w:sz w:val="22"/>
                <w:lang w:eastAsia="fr-FR"/>
              </w:rPr>
              <w:tab/>
            </w:r>
            <w:r w:rsidR="002D68C4" w:rsidRPr="005E3ED5">
              <w:rPr>
                <w:rStyle w:val="Lienhypertexte"/>
              </w:rPr>
              <w:t>Les différents modules composant l’application</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_Toc111407314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31</w:t>
            </w:r>
            <w:r w:rsidR="002D68C4" w:rsidRPr="005E3ED5">
              <w:rPr>
                <w:rFonts w:ascii="Calibri" w:hAnsi="Calibri"/>
                <w:webHidden/>
              </w:rPr>
              <w:fldChar w:fldCharType="end"/>
            </w:r>
          </w:hyperlink>
        </w:p>
        <w:p w14:paraId="59FB5799" w14:textId="06243FE9" w:rsidR="002D68C4" w:rsidRPr="005E3ED5" w:rsidRDefault="00000000">
          <w:pPr>
            <w:pStyle w:val="TM2"/>
            <w:rPr>
              <w:rFonts w:ascii="Calibri" w:eastAsiaTheme="minorEastAsia" w:hAnsi="Calibri"/>
              <w:color w:val="auto"/>
              <w:sz w:val="22"/>
              <w:lang w:eastAsia="fr-FR"/>
            </w:rPr>
          </w:pPr>
          <w:hyperlink w:anchor="_Toc111407315" w:history="1">
            <w:r w:rsidR="002D68C4" w:rsidRPr="005E3ED5">
              <w:rPr>
                <w:rStyle w:val="Lienhypertexte"/>
              </w:rPr>
              <w:t>5.3.</w:t>
            </w:r>
            <w:r w:rsidR="002D68C4" w:rsidRPr="005E3ED5">
              <w:rPr>
                <w:rFonts w:ascii="Calibri" w:eastAsiaTheme="minorEastAsia" w:hAnsi="Calibri"/>
                <w:color w:val="auto"/>
                <w:sz w:val="22"/>
                <w:lang w:eastAsia="fr-FR"/>
              </w:rPr>
              <w:tab/>
            </w:r>
            <w:r w:rsidR="002D68C4" w:rsidRPr="005E3ED5">
              <w:rPr>
                <w:rStyle w:val="Lienhypertexte"/>
              </w:rPr>
              <w:t>La fonction principale de l’application « Recherche d’un fournisseur ».</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_Toc111407315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31</w:t>
            </w:r>
            <w:r w:rsidR="002D68C4" w:rsidRPr="005E3ED5">
              <w:rPr>
                <w:rFonts w:ascii="Calibri" w:hAnsi="Calibri"/>
                <w:webHidden/>
              </w:rPr>
              <w:fldChar w:fldCharType="end"/>
            </w:r>
          </w:hyperlink>
        </w:p>
        <w:p w14:paraId="1A5C79BA" w14:textId="121D8FBB" w:rsidR="002D68C4" w:rsidRPr="005E3ED5" w:rsidRDefault="00000000">
          <w:pPr>
            <w:pStyle w:val="TM1"/>
            <w:rPr>
              <w:rFonts w:ascii="Calibri" w:hAnsi="Calibri" w:cs="Calibri"/>
              <w:b w:val="0"/>
              <w:color w:val="auto"/>
              <w:sz w:val="22"/>
            </w:rPr>
          </w:pPr>
          <w:hyperlink w:anchor="_Toc111407316" w:history="1">
            <w:r w:rsidR="002D68C4" w:rsidRPr="005E3ED5">
              <w:rPr>
                <w:rStyle w:val="Lienhypertexte"/>
              </w:rPr>
              <w:t>6.</w:t>
            </w:r>
            <w:r w:rsidR="002D68C4" w:rsidRPr="005E3ED5">
              <w:rPr>
                <w:rFonts w:ascii="Calibri" w:hAnsi="Calibri" w:cs="Calibri"/>
                <w:b w:val="0"/>
                <w:color w:val="auto"/>
                <w:sz w:val="22"/>
              </w:rPr>
              <w:tab/>
            </w:r>
            <w:r w:rsidR="002D68C4" w:rsidRPr="005E3ED5">
              <w:rPr>
                <w:rStyle w:val="Lienhypertexte"/>
              </w:rPr>
              <w:t>Implémentation</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_Toc111407316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31</w:t>
            </w:r>
            <w:r w:rsidR="002D68C4" w:rsidRPr="005E3ED5">
              <w:rPr>
                <w:rFonts w:ascii="Calibri" w:hAnsi="Calibri" w:cs="Calibri"/>
                <w:webHidden/>
              </w:rPr>
              <w:fldChar w:fldCharType="end"/>
            </w:r>
          </w:hyperlink>
        </w:p>
        <w:p w14:paraId="68B692AF" w14:textId="3B074CAA" w:rsidR="002D68C4" w:rsidRPr="005E3ED5" w:rsidRDefault="00000000">
          <w:pPr>
            <w:pStyle w:val="TM3"/>
            <w:tabs>
              <w:tab w:val="left" w:pos="1757"/>
            </w:tabs>
            <w:rPr>
              <w:rFonts w:ascii="Calibri" w:hAnsi="Calibri" w:cs="Calibri"/>
              <w:color w:val="auto"/>
              <w:sz w:val="22"/>
            </w:rPr>
          </w:pPr>
          <w:hyperlink w:anchor="_Toc111407317" w:history="1">
            <w:r w:rsidR="002D68C4" w:rsidRPr="005E3ED5">
              <w:rPr>
                <w:rStyle w:val="Lienhypertexte"/>
              </w:rPr>
              <w:t>A.</w:t>
            </w:r>
            <w:r w:rsidR="002D68C4" w:rsidRPr="005E3ED5">
              <w:rPr>
                <w:rFonts w:ascii="Calibri" w:hAnsi="Calibri" w:cs="Calibri"/>
                <w:color w:val="auto"/>
                <w:sz w:val="22"/>
              </w:rPr>
              <w:tab/>
            </w:r>
            <w:r w:rsidR="002D68C4" w:rsidRPr="005E3ED5">
              <w:rPr>
                <w:rStyle w:val="Lienhypertexte"/>
              </w:rPr>
              <w:t>Demande de Modification 00011</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_Toc111407317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32</w:t>
            </w:r>
            <w:r w:rsidR="002D68C4" w:rsidRPr="005E3ED5">
              <w:rPr>
                <w:rFonts w:ascii="Calibri" w:hAnsi="Calibri" w:cs="Calibri"/>
                <w:webHidden/>
              </w:rPr>
              <w:fldChar w:fldCharType="end"/>
            </w:r>
          </w:hyperlink>
        </w:p>
        <w:p w14:paraId="3F2633AB" w14:textId="33FBA2BC" w:rsidR="002D68C4" w:rsidRPr="005E3ED5" w:rsidRDefault="00000000">
          <w:pPr>
            <w:pStyle w:val="TM3"/>
            <w:tabs>
              <w:tab w:val="left" w:pos="1757"/>
            </w:tabs>
            <w:rPr>
              <w:rFonts w:ascii="Calibri" w:hAnsi="Calibri" w:cs="Calibri"/>
              <w:color w:val="auto"/>
              <w:sz w:val="22"/>
            </w:rPr>
          </w:pPr>
          <w:hyperlink w:anchor="_Toc111407318" w:history="1">
            <w:r w:rsidR="002D68C4" w:rsidRPr="005E3ED5">
              <w:rPr>
                <w:rStyle w:val="Lienhypertexte"/>
              </w:rPr>
              <w:t>B.</w:t>
            </w:r>
            <w:r w:rsidR="002D68C4" w:rsidRPr="005E3ED5">
              <w:rPr>
                <w:rFonts w:ascii="Calibri" w:hAnsi="Calibri" w:cs="Calibri"/>
                <w:color w:val="auto"/>
                <w:sz w:val="22"/>
              </w:rPr>
              <w:tab/>
            </w:r>
            <w:r w:rsidR="002D68C4" w:rsidRPr="005E3ED5">
              <w:rPr>
                <w:rStyle w:val="Lienhypertexte"/>
              </w:rPr>
              <w:t>Demande de Modification 00021</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_Toc111407318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32</w:t>
            </w:r>
            <w:r w:rsidR="002D68C4" w:rsidRPr="005E3ED5">
              <w:rPr>
                <w:rFonts w:ascii="Calibri" w:hAnsi="Calibri" w:cs="Calibri"/>
                <w:webHidden/>
              </w:rPr>
              <w:fldChar w:fldCharType="end"/>
            </w:r>
          </w:hyperlink>
        </w:p>
        <w:p w14:paraId="3798F6C5" w14:textId="524018D0" w:rsidR="002D68C4" w:rsidRPr="005E3ED5" w:rsidRDefault="00000000">
          <w:pPr>
            <w:pStyle w:val="TM3"/>
            <w:tabs>
              <w:tab w:val="left" w:pos="1757"/>
            </w:tabs>
            <w:rPr>
              <w:rFonts w:ascii="Calibri" w:hAnsi="Calibri" w:cs="Calibri"/>
              <w:color w:val="auto"/>
              <w:sz w:val="22"/>
            </w:rPr>
          </w:pPr>
          <w:hyperlink w:anchor="_Toc111407319" w:history="1">
            <w:r w:rsidR="002D68C4" w:rsidRPr="005E3ED5">
              <w:rPr>
                <w:rStyle w:val="Lienhypertexte"/>
              </w:rPr>
              <w:t>C.</w:t>
            </w:r>
            <w:r w:rsidR="002D68C4" w:rsidRPr="005E3ED5">
              <w:rPr>
                <w:rFonts w:ascii="Calibri" w:hAnsi="Calibri" w:cs="Calibri"/>
                <w:color w:val="auto"/>
                <w:sz w:val="22"/>
              </w:rPr>
              <w:tab/>
            </w:r>
            <w:r w:rsidR="002D68C4" w:rsidRPr="005E3ED5">
              <w:rPr>
                <w:rStyle w:val="Lienhypertexte"/>
              </w:rPr>
              <w:t>Demande de Modification 00023</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_Toc111407319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33</w:t>
            </w:r>
            <w:r w:rsidR="002D68C4" w:rsidRPr="005E3ED5">
              <w:rPr>
                <w:rFonts w:ascii="Calibri" w:hAnsi="Calibri" w:cs="Calibri"/>
                <w:webHidden/>
              </w:rPr>
              <w:fldChar w:fldCharType="end"/>
            </w:r>
          </w:hyperlink>
        </w:p>
        <w:p w14:paraId="023FC0A2" w14:textId="4B71186A" w:rsidR="002D68C4" w:rsidRPr="005E3ED5" w:rsidRDefault="00000000">
          <w:pPr>
            <w:pStyle w:val="TM3"/>
            <w:tabs>
              <w:tab w:val="left" w:pos="1757"/>
            </w:tabs>
            <w:rPr>
              <w:rFonts w:ascii="Calibri" w:hAnsi="Calibri" w:cs="Calibri"/>
              <w:color w:val="auto"/>
              <w:sz w:val="22"/>
            </w:rPr>
          </w:pPr>
          <w:hyperlink w:anchor="_Toc111407320" w:history="1">
            <w:r w:rsidR="002D68C4" w:rsidRPr="005E3ED5">
              <w:rPr>
                <w:rStyle w:val="Lienhypertexte"/>
              </w:rPr>
              <w:t>D.</w:t>
            </w:r>
            <w:r w:rsidR="002D68C4" w:rsidRPr="005E3ED5">
              <w:rPr>
                <w:rFonts w:ascii="Calibri" w:hAnsi="Calibri" w:cs="Calibri"/>
                <w:color w:val="auto"/>
                <w:sz w:val="22"/>
              </w:rPr>
              <w:tab/>
            </w:r>
            <w:r w:rsidR="002D68C4" w:rsidRPr="005E3ED5">
              <w:rPr>
                <w:rStyle w:val="Lienhypertexte"/>
              </w:rPr>
              <w:t>Demande de Modification 00028</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_Toc111407320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33</w:t>
            </w:r>
            <w:r w:rsidR="002D68C4" w:rsidRPr="005E3ED5">
              <w:rPr>
                <w:rFonts w:ascii="Calibri" w:hAnsi="Calibri" w:cs="Calibri"/>
                <w:webHidden/>
              </w:rPr>
              <w:fldChar w:fldCharType="end"/>
            </w:r>
          </w:hyperlink>
        </w:p>
        <w:p w14:paraId="62CDAAE4" w14:textId="11A1E4C7" w:rsidR="002D68C4" w:rsidRPr="005E3ED5" w:rsidRDefault="00000000">
          <w:pPr>
            <w:pStyle w:val="TM3"/>
            <w:tabs>
              <w:tab w:val="left" w:pos="1757"/>
            </w:tabs>
            <w:rPr>
              <w:rFonts w:ascii="Calibri" w:hAnsi="Calibri" w:cs="Calibri"/>
              <w:color w:val="auto"/>
              <w:sz w:val="22"/>
            </w:rPr>
          </w:pPr>
          <w:hyperlink w:anchor="_Toc111407321" w:history="1">
            <w:r w:rsidR="002D68C4" w:rsidRPr="005E3ED5">
              <w:rPr>
                <w:rStyle w:val="Lienhypertexte"/>
              </w:rPr>
              <w:t>E.</w:t>
            </w:r>
            <w:r w:rsidR="002D68C4" w:rsidRPr="005E3ED5">
              <w:rPr>
                <w:rFonts w:ascii="Calibri" w:hAnsi="Calibri" w:cs="Calibri"/>
                <w:color w:val="auto"/>
                <w:sz w:val="22"/>
              </w:rPr>
              <w:tab/>
            </w:r>
            <w:r w:rsidR="002D68C4" w:rsidRPr="005E3ED5">
              <w:rPr>
                <w:rStyle w:val="Lienhypertexte"/>
              </w:rPr>
              <w:t>Demande de Modification 00029</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_Toc111407321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33</w:t>
            </w:r>
            <w:r w:rsidR="002D68C4" w:rsidRPr="005E3ED5">
              <w:rPr>
                <w:rFonts w:ascii="Calibri" w:hAnsi="Calibri" w:cs="Calibri"/>
                <w:webHidden/>
              </w:rPr>
              <w:fldChar w:fldCharType="end"/>
            </w:r>
          </w:hyperlink>
        </w:p>
        <w:p w14:paraId="0721D4D6" w14:textId="052807E8" w:rsidR="002D68C4" w:rsidRPr="005E3ED5" w:rsidRDefault="00000000">
          <w:pPr>
            <w:pStyle w:val="TM1"/>
            <w:rPr>
              <w:rFonts w:ascii="Calibri" w:hAnsi="Calibri" w:cs="Calibri"/>
              <w:b w:val="0"/>
              <w:color w:val="auto"/>
              <w:sz w:val="22"/>
            </w:rPr>
          </w:pPr>
          <w:hyperlink w:anchor="_Toc111407322" w:history="1">
            <w:r w:rsidR="002D68C4" w:rsidRPr="005E3ED5">
              <w:rPr>
                <w:rStyle w:val="Lienhypertexte"/>
              </w:rPr>
              <w:t>7.</w:t>
            </w:r>
            <w:r w:rsidR="002D68C4" w:rsidRPr="005E3ED5">
              <w:rPr>
                <w:rFonts w:ascii="Calibri" w:hAnsi="Calibri" w:cs="Calibri"/>
                <w:b w:val="0"/>
                <w:color w:val="auto"/>
                <w:sz w:val="22"/>
              </w:rPr>
              <w:tab/>
            </w:r>
            <w:r w:rsidR="002D68C4" w:rsidRPr="005E3ED5">
              <w:rPr>
                <w:rStyle w:val="Lienhypertexte"/>
              </w:rPr>
              <w:t>Tests et validation</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_Toc111407322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34</w:t>
            </w:r>
            <w:r w:rsidR="002D68C4" w:rsidRPr="005E3ED5">
              <w:rPr>
                <w:rFonts w:ascii="Calibri" w:hAnsi="Calibri" w:cs="Calibri"/>
                <w:webHidden/>
              </w:rPr>
              <w:fldChar w:fldCharType="end"/>
            </w:r>
          </w:hyperlink>
        </w:p>
        <w:p w14:paraId="37EEBE5B" w14:textId="24A1AA31" w:rsidR="002D68C4" w:rsidRPr="005E3ED5" w:rsidRDefault="00000000">
          <w:pPr>
            <w:pStyle w:val="TM3"/>
            <w:tabs>
              <w:tab w:val="left" w:pos="1757"/>
            </w:tabs>
            <w:rPr>
              <w:rFonts w:ascii="Calibri" w:hAnsi="Calibri" w:cs="Calibri"/>
              <w:color w:val="auto"/>
              <w:sz w:val="22"/>
            </w:rPr>
          </w:pPr>
          <w:hyperlink w:anchor="_Toc111407323" w:history="1">
            <w:r w:rsidR="002D68C4" w:rsidRPr="005E3ED5">
              <w:rPr>
                <w:rStyle w:val="Lienhypertexte"/>
              </w:rPr>
              <w:t>A.</w:t>
            </w:r>
            <w:r w:rsidR="002D68C4" w:rsidRPr="005E3ED5">
              <w:rPr>
                <w:rFonts w:ascii="Calibri" w:hAnsi="Calibri" w:cs="Calibri"/>
                <w:color w:val="auto"/>
                <w:sz w:val="22"/>
              </w:rPr>
              <w:tab/>
            </w:r>
            <w:r w:rsidR="002D68C4" w:rsidRPr="005E3ED5">
              <w:rPr>
                <w:rStyle w:val="Lienhypertexte"/>
              </w:rPr>
              <w:t>Cahier de recettes</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_Toc111407323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34</w:t>
            </w:r>
            <w:r w:rsidR="002D68C4" w:rsidRPr="005E3ED5">
              <w:rPr>
                <w:rFonts w:ascii="Calibri" w:hAnsi="Calibri" w:cs="Calibri"/>
                <w:webHidden/>
              </w:rPr>
              <w:fldChar w:fldCharType="end"/>
            </w:r>
          </w:hyperlink>
        </w:p>
        <w:p w14:paraId="5D096DC4" w14:textId="5695AC7E" w:rsidR="002D68C4" w:rsidRPr="005E3ED5" w:rsidRDefault="00000000">
          <w:pPr>
            <w:pStyle w:val="TM3"/>
            <w:tabs>
              <w:tab w:val="left" w:pos="1757"/>
            </w:tabs>
            <w:rPr>
              <w:rFonts w:ascii="Calibri" w:hAnsi="Calibri" w:cs="Calibri"/>
              <w:color w:val="auto"/>
              <w:sz w:val="22"/>
            </w:rPr>
          </w:pPr>
          <w:hyperlink w:anchor="_Toc111407324" w:history="1">
            <w:r w:rsidR="002D68C4" w:rsidRPr="005E3ED5">
              <w:rPr>
                <w:rStyle w:val="Lienhypertexte"/>
              </w:rPr>
              <w:t>B.</w:t>
            </w:r>
            <w:r w:rsidR="002D68C4" w:rsidRPr="005E3ED5">
              <w:rPr>
                <w:rFonts w:ascii="Calibri" w:hAnsi="Calibri" w:cs="Calibri"/>
                <w:color w:val="auto"/>
                <w:sz w:val="22"/>
              </w:rPr>
              <w:tab/>
            </w:r>
            <w:r w:rsidR="002D68C4" w:rsidRPr="005E3ED5">
              <w:rPr>
                <w:rStyle w:val="Lienhypertexte"/>
              </w:rPr>
              <w:t>Vérification de la qualité avec SonarQube</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_Toc111407324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34</w:t>
            </w:r>
            <w:r w:rsidR="002D68C4" w:rsidRPr="005E3ED5">
              <w:rPr>
                <w:rFonts w:ascii="Calibri" w:hAnsi="Calibri" w:cs="Calibri"/>
                <w:webHidden/>
              </w:rPr>
              <w:fldChar w:fldCharType="end"/>
            </w:r>
          </w:hyperlink>
        </w:p>
        <w:p w14:paraId="4DC4E7B2" w14:textId="783EDE64" w:rsidR="002D68C4" w:rsidRPr="005E3ED5" w:rsidRDefault="00000000">
          <w:pPr>
            <w:pStyle w:val="TM1"/>
            <w:rPr>
              <w:rFonts w:ascii="Calibri" w:hAnsi="Calibri" w:cs="Calibri"/>
              <w:b w:val="0"/>
              <w:color w:val="auto"/>
              <w:sz w:val="22"/>
            </w:rPr>
          </w:pPr>
          <w:hyperlink w:anchor="_Toc111407325" w:history="1">
            <w:r w:rsidR="002D68C4" w:rsidRPr="005E3ED5">
              <w:rPr>
                <w:rStyle w:val="Lienhypertexte"/>
              </w:rPr>
              <w:t>8.</w:t>
            </w:r>
            <w:r w:rsidR="002D68C4" w:rsidRPr="005E3ED5">
              <w:rPr>
                <w:rFonts w:ascii="Calibri" w:hAnsi="Calibri" w:cs="Calibri"/>
                <w:b w:val="0"/>
                <w:color w:val="auto"/>
                <w:sz w:val="22"/>
              </w:rPr>
              <w:tab/>
            </w:r>
            <w:r w:rsidR="002D68C4" w:rsidRPr="005E3ED5">
              <w:rPr>
                <w:rStyle w:val="Lienhypertexte"/>
              </w:rPr>
              <w:t>Bilan du projet</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_Toc111407325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34</w:t>
            </w:r>
            <w:r w:rsidR="002D68C4" w:rsidRPr="005E3ED5">
              <w:rPr>
                <w:rFonts w:ascii="Calibri" w:hAnsi="Calibri" w:cs="Calibri"/>
                <w:webHidden/>
              </w:rPr>
              <w:fldChar w:fldCharType="end"/>
            </w:r>
          </w:hyperlink>
        </w:p>
        <w:p w14:paraId="15F97C4C" w14:textId="56FBC71E" w:rsidR="002D68C4" w:rsidRPr="005E3ED5" w:rsidRDefault="00000000">
          <w:pPr>
            <w:pStyle w:val="TM1"/>
            <w:rPr>
              <w:rFonts w:ascii="Calibri" w:hAnsi="Calibri" w:cs="Calibri"/>
              <w:b w:val="0"/>
              <w:color w:val="auto"/>
              <w:sz w:val="22"/>
            </w:rPr>
          </w:pPr>
          <w:hyperlink w:anchor="_Toc111407326" w:history="1">
            <w:r w:rsidR="002D68C4" w:rsidRPr="005E3ED5">
              <w:rPr>
                <w:rStyle w:val="Lienhypertexte"/>
              </w:rPr>
              <w:t>9.</w:t>
            </w:r>
            <w:r w:rsidR="002D68C4" w:rsidRPr="005E3ED5">
              <w:rPr>
                <w:rFonts w:ascii="Calibri" w:hAnsi="Calibri" w:cs="Calibri"/>
                <w:b w:val="0"/>
                <w:color w:val="auto"/>
                <w:sz w:val="22"/>
              </w:rPr>
              <w:tab/>
            </w:r>
            <w:r w:rsidR="002D68C4" w:rsidRPr="005E3ED5">
              <w:rPr>
                <w:rStyle w:val="Lienhypertexte"/>
              </w:rPr>
              <w:t>Bilan personnel et perspectives</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_Toc111407326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34</w:t>
            </w:r>
            <w:r w:rsidR="002D68C4" w:rsidRPr="005E3ED5">
              <w:rPr>
                <w:rFonts w:ascii="Calibri" w:hAnsi="Calibri" w:cs="Calibri"/>
                <w:webHidden/>
              </w:rPr>
              <w:fldChar w:fldCharType="end"/>
            </w:r>
          </w:hyperlink>
        </w:p>
        <w:p w14:paraId="1F2220EA" w14:textId="4016DF9A" w:rsidR="002D68C4" w:rsidRPr="005E3ED5" w:rsidRDefault="00000000">
          <w:pPr>
            <w:pStyle w:val="TM1"/>
            <w:rPr>
              <w:rFonts w:ascii="Calibri" w:hAnsi="Calibri" w:cs="Calibri"/>
              <w:b w:val="0"/>
              <w:color w:val="auto"/>
              <w:sz w:val="22"/>
            </w:rPr>
          </w:pPr>
          <w:hyperlink w:anchor="_Toc111407327" w:history="1">
            <w:r w:rsidR="002D68C4" w:rsidRPr="005E3ED5">
              <w:rPr>
                <w:rStyle w:val="Lienhypertexte"/>
              </w:rPr>
              <w:t>10.</w:t>
            </w:r>
            <w:r w:rsidR="002D68C4" w:rsidRPr="005E3ED5">
              <w:rPr>
                <w:rFonts w:ascii="Calibri" w:hAnsi="Calibri" w:cs="Calibri"/>
                <w:b w:val="0"/>
                <w:color w:val="auto"/>
                <w:sz w:val="22"/>
              </w:rPr>
              <w:tab/>
            </w:r>
            <w:r w:rsidR="002D68C4" w:rsidRPr="005E3ED5">
              <w:rPr>
                <w:rStyle w:val="Lienhypertexte"/>
              </w:rPr>
              <w:t>Annexes</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_Toc111407327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35</w:t>
            </w:r>
            <w:r w:rsidR="002D68C4" w:rsidRPr="005E3ED5">
              <w:rPr>
                <w:rFonts w:ascii="Calibri" w:hAnsi="Calibri" w:cs="Calibri"/>
                <w:webHidden/>
              </w:rPr>
              <w:fldChar w:fldCharType="end"/>
            </w:r>
          </w:hyperlink>
        </w:p>
        <w:p w14:paraId="7B557869" w14:textId="3B9FE631" w:rsidR="002D68C4" w:rsidRPr="005E3ED5" w:rsidRDefault="00000000">
          <w:pPr>
            <w:pStyle w:val="TM2"/>
            <w:rPr>
              <w:rFonts w:ascii="Calibri" w:eastAsiaTheme="minorEastAsia" w:hAnsi="Calibri"/>
              <w:color w:val="auto"/>
              <w:sz w:val="22"/>
              <w:lang w:eastAsia="fr-FR"/>
            </w:rPr>
          </w:pPr>
          <w:hyperlink w:anchor="_Toc111407328" w:history="1">
            <w:r w:rsidR="002D68C4" w:rsidRPr="005E3ED5">
              <w:rPr>
                <w:rStyle w:val="Lienhypertexte"/>
              </w:rPr>
              <w:t>10.1.</w:t>
            </w:r>
            <w:r w:rsidR="002D68C4" w:rsidRPr="005E3ED5">
              <w:rPr>
                <w:rFonts w:ascii="Calibri" w:eastAsiaTheme="minorEastAsia" w:hAnsi="Calibri"/>
                <w:color w:val="auto"/>
                <w:sz w:val="22"/>
                <w:lang w:eastAsia="fr-FR"/>
              </w:rPr>
              <w:tab/>
            </w:r>
            <w:r w:rsidR="002D68C4" w:rsidRPr="005E3ED5">
              <w:rPr>
                <w:rStyle w:val="Lienhypertexte"/>
              </w:rPr>
              <w:t>Test et validation</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_Toc111407328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35</w:t>
            </w:r>
            <w:r w:rsidR="002D68C4" w:rsidRPr="005E3ED5">
              <w:rPr>
                <w:rFonts w:ascii="Calibri" w:hAnsi="Calibri"/>
                <w:webHidden/>
              </w:rPr>
              <w:fldChar w:fldCharType="end"/>
            </w:r>
          </w:hyperlink>
        </w:p>
        <w:p w14:paraId="18F95852" w14:textId="2ECF3499" w:rsidR="002D68C4" w:rsidRPr="005E3ED5" w:rsidRDefault="00000000">
          <w:pPr>
            <w:pStyle w:val="TM3"/>
            <w:tabs>
              <w:tab w:val="left" w:pos="1757"/>
            </w:tabs>
            <w:rPr>
              <w:rFonts w:ascii="Calibri" w:hAnsi="Calibri" w:cs="Calibri"/>
              <w:color w:val="auto"/>
              <w:sz w:val="22"/>
            </w:rPr>
          </w:pPr>
          <w:hyperlink w:anchor="_Toc111407329" w:history="1">
            <w:r w:rsidR="002D68C4" w:rsidRPr="005E3ED5">
              <w:rPr>
                <w:rStyle w:val="Lienhypertexte"/>
              </w:rPr>
              <w:t>A.</w:t>
            </w:r>
            <w:r w:rsidR="002D68C4" w:rsidRPr="005E3ED5">
              <w:rPr>
                <w:rFonts w:ascii="Calibri" w:hAnsi="Calibri" w:cs="Calibri"/>
                <w:color w:val="auto"/>
                <w:sz w:val="22"/>
              </w:rPr>
              <w:tab/>
            </w:r>
            <w:r w:rsidR="002D68C4" w:rsidRPr="005E3ED5">
              <w:rPr>
                <w:rStyle w:val="Lienhypertexte"/>
              </w:rPr>
              <w:t>Cahier de recette</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_Toc111407329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35</w:t>
            </w:r>
            <w:r w:rsidR="002D68C4" w:rsidRPr="005E3ED5">
              <w:rPr>
                <w:rFonts w:ascii="Calibri" w:hAnsi="Calibri" w:cs="Calibri"/>
                <w:webHidden/>
              </w:rPr>
              <w:fldChar w:fldCharType="end"/>
            </w:r>
          </w:hyperlink>
        </w:p>
        <w:p w14:paraId="30BE0527" w14:textId="26D31ED3" w:rsidR="002D68C4" w:rsidRPr="005E3ED5" w:rsidRDefault="00000000">
          <w:pPr>
            <w:pStyle w:val="TM3"/>
            <w:tabs>
              <w:tab w:val="left" w:pos="1757"/>
            </w:tabs>
            <w:rPr>
              <w:rFonts w:ascii="Calibri" w:hAnsi="Calibri" w:cs="Calibri"/>
              <w:color w:val="auto"/>
              <w:sz w:val="22"/>
            </w:rPr>
          </w:pPr>
          <w:hyperlink w:anchor="_Toc111407330" w:history="1">
            <w:r w:rsidR="002D68C4" w:rsidRPr="005E3ED5">
              <w:rPr>
                <w:rStyle w:val="Lienhypertexte"/>
              </w:rPr>
              <w:t>B.</w:t>
            </w:r>
            <w:r w:rsidR="002D68C4" w:rsidRPr="005E3ED5">
              <w:rPr>
                <w:rFonts w:ascii="Calibri" w:hAnsi="Calibri" w:cs="Calibri"/>
                <w:color w:val="auto"/>
                <w:sz w:val="22"/>
              </w:rPr>
              <w:tab/>
            </w:r>
            <w:r w:rsidR="002D68C4" w:rsidRPr="005E3ED5">
              <w:rPr>
                <w:rStyle w:val="Lienhypertexte"/>
              </w:rPr>
              <w:t>Qualité avec SonarQube</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_Toc111407330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36</w:t>
            </w:r>
            <w:r w:rsidR="002D68C4" w:rsidRPr="005E3ED5">
              <w:rPr>
                <w:rFonts w:ascii="Calibri" w:hAnsi="Calibri" w:cs="Calibri"/>
                <w:webHidden/>
              </w:rPr>
              <w:fldChar w:fldCharType="end"/>
            </w:r>
          </w:hyperlink>
        </w:p>
        <w:p w14:paraId="04D867F6" w14:textId="097858D5" w:rsidR="002D68C4" w:rsidRPr="005E3ED5" w:rsidRDefault="00000000">
          <w:pPr>
            <w:pStyle w:val="TM2"/>
            <w:rPr>
              <w:rFonts w:ascii="Calibri" w:eastAsiaTheme="minorEastAsia" w:hAnsi="Calibri"/>
              <w:color w:val="auto"/>
              <w:sz w:val="22"/>
              <w:lang w:eastAsia="fr-FR"/>
            </w:rPr>
          </w:pPr>
          <w:hyperlink w:anchor="_Toc111407331" w:history="1">
            <w:r w:rsidR="002D68C4" w:rsidRPr="005E3ED5">
              <w:rPr>
                <w:rStyle w:val="Lienhypertexte"/>
              </w:rPr>
              <w:t>10.2.</w:t>
            </w:r>
            <w:r w:rsidR="002D68C4" w:rsidRPr="005E3ED5">
              <w:rPr>
                <w:rFonts w:ascii="Calibri" w:eastAsiaTheme="minorEastAsia" w:hAnsi="Calibri"/>
                <w:color w:val="auto"/>
                <w:sz w:val="22"/>
                <w:lang w:eastAsia="fr-FR"/>
              </w:rPr>
              <w:tab/>
            </w:r>
            <w:r w:rsidR="002D68C4" w:rsidRPr="005E3ED5">
              <w:rPr>
                <w:rStyle w:val="Lienhypertexte"/>
              </w:rPr>
              <w:t>Images Base de données</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_Toc111407331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37</w:t>
            </w:r>
            <w:r w:rsidR="002D68C4" w:rsidRPr="005E3ED5">
              <w:rPr>
                <w:rFonts w:ascii="Calibri" w:hAnsi="Calibri"/>
                <w:webHidden/>
              </w:rPr>
              <w:fldChar w:fldCharType="end"/>
            </w:r>
          </w:hyperlink>
        </w:p>
        <w:p w14:paraId="7D190415" w14:textId="15A8D60C" w:rsidR="002D68C4" w:rsidRPr="005E3ED5" w:rsidRDefault="00000000">
          <w:pPr>
            <w:pStyle w:val="TM3"/>
            <w:tabs>
              <w:tab w:val="left" w:pos="1757"/>
            </w:tabs>
            <w:rPr>
              <w:rFonts w:ascii="Calibri" w:hAnsi="Calibri" w:cs="Calibri"/>
              <w:color w:val="auto"/>
              <w:sz w:val="22"/>
            </w:rPr>
          </w:pPr>
          <w:hyperlink w:anchor="_Toc111407332" w:history="1">
            <w:r w:rsidR="002D68C4" w:rsidRPr="005E3ED5">
              <w:rPr>
                <w:rStyle w:val="Lienhypertexte"/>
              </w:rPr>
              <w:t>A.</w:t>
            </w:r>
            <w:r w:rsidR="002D68C4" w:rsidRPr="005E3ED5">
              <w:rPr>
                <w:rFonts w:ascii="Calibri" w:hAnsi="Calibri" w:cs="Calibri"/>
                <w:color w:val="auto"/>
                <w:sz w:val="22"/>
              </w:rPr>
              <w:tab/>
            </w:r>
            <w:r w:rsidR="002D68C4" w:rsidRPr="005E3ED5">
              <w:rPr>
                <w:rStyle w:val="Lienhypertexte"/>
              </w:rPr>
              <w:t>Dictionnaire des données</w:t>
            </w:r>
            <w:r w:rsidR="002D68C4" w:rsidRPr="005E3ED5">
              <w:rPr>
                <w:rFonts w:ascii="Calibri" w:hAnsi="Calibri" w:cs="Calibri"/>
                <w:webHidden/>
              </w:rPr>
              <w:tab/>
            </w:r>
            <w:r w:rsidR="002D68C4" w:rsidRPr="005E3ED5">
              <w:rPr>
                <w:rFonts w:ascii="Calibri" w:hAnsi="Calibri" w:cs="Calibri"/>
                <w:webHidden/>
              </w:rPr>
              <w:fldChar w:fldCharType="begin"/>
            </w:r>
            <w:r w:rsidR="002D68C4" w:rsidRPr="005E3ED5">
              <w:rPr>
                <w:rFonts w:ascii="Calibri" w:hAnsi="Calibri" w:cs="Calibri"/>
                <w:webHidden/>
              </w:rPr>
              <w:instrText xml:space="preserve"> PAGEREF _Toc111407332 \h </w:instrText>
            </w:r>
            <w:r w:rsidR="002D68C4" w:rsidRPr="005E3ED5">
              <w:rPr>
                <w:rFonts w:ascii="Calibri" w:hAnsi="Calibri" w:cs="Calibri"/>
                <w:webHidden/>
              </w:rPr>
            </w:r>
            <w:r w:rsidR="002D68C4" w:rsidRPr="005E3ED5">
              <w:rPr>
                <w:rFonts w:ascii="Calibri" w:hAnsi="Calibri" w:cs="Calibri"/>
                <w:webHidden/>
              </w:rPr>
              <w:fldChar w:fldCharType="separate"/>
            </w:r>
            <w:r w:rsidR="002D68C4" w:rsidRPr="005E3ED5">
              <w:rPr>
                <w:rFonts w:ascii="Calibri" w:hAnsi="Calibri" w:cs="Calibri"/>
                <w:webHidden/>
              </w:rPr>
              <w:t>37</w:t>
            </w:r>
            <w:r w:rsidR="002D68C4" w:rsidRPr="005E3ED5">
              <w:rPr>
                <w:rFonts w:ascii="Calibri" w:hAnsi="Calibri" w:cs="Calibri"/>
                <w:webHidden/>
              </w:rPr>
              <w:fldChar w:fldCharType="end"/>
            </w:r>
          </w:hyperlink>
        </w:p>
        <w:p w14:paraId="43BE90EA" w14:textId="3A6772BE" w:rsidR="002D68C4" w:rsidRPr="005E3ED5" w:rsidRDefault="00000000">
          <w:pPr>
            <w:pStyle w:val="TM2"/>
            <w:rPr>
              <w:rFonts w:ascii="Calibri" w:eastAsiaTheme="minorEastAsia" w:hAnsi="Calibri"/>
              <w:color w:val="auto"/>
              <w:sz w:val="22"/>
              <w:lang w:eastAsia="fr-FR"/>
            </w:rPr>
          </w:pPr>
          <w:hyperlink w:anchor="_Toc111407333" w:history="1">
            <w:r w:rsidR="002D68C4" w:rsidRPr="005E3ED5">
              <w:rPr>
                <w:rStyle w:val="Lienhypertexte"/>
              </w:rPr>
              <w:t>10.3.</w:t>
            </w:r>
            <w:r w:rsidR="002D68C4" w:rsidRPr="005E3ED5">
              <w:rPr>
                <w:rFonts w:ascii="Calibri" w:eastAsiaTheme="minorEastAsia" w:hAnsi="Calibri"/>
                <w:color w:val="auto"/>
                <w:sz w:val="22"/>
                <w:lang w:eastAsia="fr-FR"/>
              </w:rPr>
              <w:tab/>
            </w:r>
            <w:r w:rsidR="002D68C4" w:rsidRPr="005E3ED5">
              <w:rPr>
                <w:rStyle w:val="Lienhypertexte"/>
              </w:rPr>
              <w:t>Conception</w:t>
            </w:r>
            <w:r w:rsidR="002D68C4" w:rsidRPr="005E3ED5">
              <w:rPr>
                <w:rFonts w:ascii="Calibri" w:hAnsi="Calibri"/>
                <w:webHidden/>
              </w:rPr>
              <w:tab/>
            </w:r>
            <w:r w:rsidR="002D68C4" w:rsidRPr="005E3ED5">
              <w:rPr>
                <w:rFonts w:ascii="Calibri" w:hAnsi="Calibri"/>
                <w:webHidden/>
              </w:rPr>
              <w:fldChar w:fldCharType="begin"/>
            </w:r>
            <w:r w:rsidR="002D68C4" w:rsidRPr="005E3ED5">
              <w:rPr>
                <w:rFonts w:ascii="Calibri" w:hAnsi="Calibri"/>
                <w:webHidden/>
              </w:rPr>
              <w:instrText xml:space="preserve"> PAGEREF _Toc111407333 \h </w:instrText>
            </w:r>
            <w:r w:rsidR="002D68C4" w:rsidRPr="005E3ED5">
              <w:rPr>
                <w:rFonts w:ascii="Calibri" w:hAnsi="Calibri"/>
                <w:webHidden/>
              </w:rPr>
            </w:r>
            <w:r w:rsidR="002D68C4" w:rsidRPr="005E3ED5">
              <w:rPr>
                <w:rFonts w:ascii="Calibri" w:hAnsi="Calibri"/>
                <w:webHidden/>
              </w:rPr>
              <w:fldChar w:fldCharType="separate"/>
            </w:r>
            <w:r w:rsidR="002D68C4" w:rsidRPr="005E3ED5">
              <w:rPr>
                <w:rFonts w:ascii="Calibri" w:hAnsi="Calibri"/>
                <w:webHidden/>
              </w:rPr>
              <w:t>40</w:t>
            </w:r>
            <w:r w:rsidR="002D68C4" w:rsidRPr="005E3ED5">
              <w:rPr>
                <w:rFonts w:ascii="Calibri" w:hAnsi="Calibri"/>
                <w:webHidden/>
              </w:rPr>
              <w:fldChar w:fldCharType="end"/>
            </w:r>
          </w:hyperlink>
        </w:p>
        <w:p w14:paraId="759D4FCE" w14:textId="77777777" w:rsidR="00A81F33" w:rsidRPr="005E3ED5" w:rsidRDefault="009F700A" w:rsidP="00D90B08">
          <w:pPr>
            <w:rPr>
              <w:rFonts w:ascii="Calibri" w:hAnsi="Calibri"/>
              <w:b/>
              <w:bCs/>
            </w:rPr>
          </w:pPr>
          <w:r w:rsidRPr="005E3ED5">
            <w:rPr>
              <w:rFonts w:ascii="Calibri" w:hAnsi="Calibri"/>
              <w:b/>
              <w:bCs/>
            </w:rPr>
            <w:fldChar w:fldCharType="end"/>
          </w:r>
        </w:p>
        <w:p w14:paraId="687E6BEE" w14:textId="77777777" w:rsidR="00A81F33" w:rsidRPr="005E3ED5" w:rsidRDefault="00A81F33">
          <w:pPr>
            <w:spacing w:after="0"/>
            <w:rPr>
              <w:rFonts w:ascii="Calibri" w:hAnsi="Calibri"/>
              <w:b/>
              <w:bCs/>
            </w:rPr>
          </w:pPr>
          <w:r w:rsidRPr="005E3ED5">
            <w:rPr>
              <w:rFonts w:ascii="Calibri" w:hAnsi="Calibri"/>
              <w:b/>
              <w:bCs/>
            </w:rPr>
            <w:br w:type="page"/>
          </w:r>
        </w:p>
        <w:p w14:paraId="5D551824" w14:textId="2F0B8873" w:rsidR="001B214E" w:rsidRPr="005E3ED5" w:rsidRDefault="00000000" w:rsidP="00D90B08">
          <w:pPr>
            <w:rPr>
              <w:rFonts w:ascii="Calibri" w:hAnsi="Calibri"/>
            </w:rPr>
          </w:pPr>
        </w:p>
      </w:sdtContent>
    </w:sdt>
    <w:bookmarkEnd w:id="1" w:displacedByCustomXml="prev"/>
    <w:p w14:paraId="25780EA2" w14:textId="6CD13725" w:rsidR="009075D0" w:rsidRPr="005E3ED5" w:rsidRDefault="00DD3479" w:rsidP="00D90B08">
      <w:pPr>
        <w:pStyle w:val="Titre1"/>
        <w:rPr>
          <w:rFonts w:ascii="Calibri" w:hAnsi="Calibri" w:cs="Calibri"/>
          <w:lang w:val="fr-FR"/>
        </w:rPr>
      </w:pPr>
      <w:bookmarkStart w:id="2" w:name="_Toc111407280"/>
      <w:r w:rsidRPr="005E3ED5">
        <w:rPr>
          <w:rFonts w:ascii="Calibri" w:hAnsi="Calibri" w:cs="Calibri"/>
          <w:lang w:val="fr-FR"/>
        </w:rPr>
        <w:t>Introduction</w:t>
      </w:r>
      <w:bookmarkEnd w:id="2"/>
    </w:p>
    <w:p w14:paraId="08831BF7" w14:textId="77777777" w:rsidR="00D5440C" w:rsidRPr="005E3ED5" w:rsidRDefault="00D5440C" w:rsidP="00D90B08">
      <w:pPr>
        <w:rPr>
          <w:rFonts w:ascii="Calibri" w:hAnsi="Calibri"/>
        </w:rPr>
      </w:pPr>
    </w:p>
    <w:p w14:paraId="37610578" w14:textId="201B9799" w:rsidR="00D5440C" w:rsidRPr="005E3ED5" w:rsidRDefault="00290A5A" w:rsidP="00290A5A">
      <w:pPr>
        <w:spacing w:after="0"/>
        <w:rPr>
          <w:rFonts w:ascii="Calibri" w:hAnsi="Calibri"/>
        </w:rPr>
      </w:pPr>
      <w:r w:rsidRPr="005E3ED5">
        <w:rPr>
          <w:rFonts w:ascii="Calibri" w:hAnsi="Calibri"/>
        </w:rPr>
        <w:br w:type="page"/>
      </w:r>
    </w:p>
    <w:p w14:paraId="4B5CA313" w14:textId="2122B0F4" w:rsidR="009E566B" w:rsidRPr="005E3ED5" w:rsidRDefault="00B74FCA" w:rsidP="00D90B08">
      <w:pPr>
        <w:pStyle w:val="Titre1"/>
        <w:rPr>
          <w:rFonts w:ascii="Calibri" w:hAnsi="Calibri" w:cs="Calibri"/>
          <w:lang w:val="fr-FR"/>
        </w:rPr>
      </w:pPr>
      <w:bookmarkStart w:id="3" w:name="_Toc111407281"/>
      <w:r w:rsidRPr="005E3ED5">
        <w:rPr>
          <w:rFonts w:ascii="Calibri" w:hAnsi="Calibri" w:cs="Calibri"/>
          <w:lang w:val="fr-FR"/>
        </w:rPr>
        <w:lastRenderedPageBreak/>
        <w:t>Présentation de l’entreprise</w:t>
      </w:r>
      <w:bookmarkEnd w:id="3"/>
    </w:p>
    <w:p w14:paraId="0580ECE7" w14:textId="24FC0637" w:rsidR="00B74FCA" w:rsidRPr="005E3ED5" w:rsidRDefault="00B74FCA" w:rsidP="00D90B08">
      <w:pPr>
        <w:pStyle w:val="Titre2"/>
        <w:rPr>
          <w:rFonts w:ascii="Calibri" w:hAnsi="Calibri" w:cs="Calibri"/>
          <w:lang w:val="fr-FR"/>
        </w:rPr>
      </w:pPr>
      <w:bookmarkStart w:id="4" w:name="_Toc111407282"/>
      <w:r w:rsidRPr="005E3ED5">
        <w:rPr>
          <w:rFonts w:ascii="Calibri" w:hAnsi="Calibri" w:cs="Calibri"/>
          <w:lang w:val="fr-FR"/>
        </w:rPr>
        <w:t>Historique</w:t>
      </w:r>
      <w:r w:rsidR="00FE6E67" w:rsidRPr="005E3ED5">
        <w:rPr>
          <w:rFonts w:ascii="Calibri" w:hAnsi="Calibri" w:cs="Calibri"/>
          <w:lang w:val="fr-FR"/>
        </w:rPr>
        <w:t xml:space="preserve"> et Présentation du groupe</w:t>
      </w:r>
      <w:bookmarkEnd w:id="4"/>
    </w:p>
    <w:p w14:paraId="0DA5D505" w14:textId="77777777" w:rsidR="008C0728" w:rsidRPr="005E3ED5" w:rsidRDefault="008C0728" w:rsidP="00D90B08">
      <w:pPr>
        <w:rPr>
          <w:rFonts w:ascii="Calibri" w:hAnsi="Calibri"/>
        </w:rPr>
      </w:pPr>
      <w:r w:rsidRPr="005E3ED5">
        <w:rPr>
          <w:rFonts w:ascii="Calibri" w:hAnsi="Calibri"/>
        </w:rPr>
        <w:t xml:space="preserve">L’entreprise Inetum, anciennement appelée « Groupe Informatique Français » (Gfi) est une </w:t>
      </w:r>
      <w:r w:rsidRPr="005E3ED5">
        <w:rPr>
          <w:rFonts w:ascii="Calibri" w:hAnsi="Calibri"/>
          <w:b/>
          <w:bCs/>
        </w:rPr>
        <w:t>entreprise de service numérique</w:t>
      </w:r>
      <w:r w:rsidRPr="005E3ED5">
        <w:rPr>
          <w:rFonts w:ascii="Calibri" w:hAnsi="Calibri"/>
        </w:rPr>
        <w:t xml:space="preserve"> (ESN) inscrite dans une dimension internationale. </w:t>
      </w:r>
    </w:p>
    <w:p w14:paraId="2DE9CA41" w14:textId="77777777" w:rsidR="008C0728" w:rsidRPr="005E3ED5" w:rsidRDefault="008C0728" w:rsidP="00D90B08">
      <w:pPr>
        <w:rPr>
          <w:rFonts w:ascii="Calibri" w:hAnsi="Calibri"/>
        </w:rPr>
      </w:pPr>
      <w:r w:rsidRPr="005E3ED5">
        <w:rPr>
          <w:rFonts w:ascii="Calibri" w:hAnsi="Calibri"/>
        </w:rPr>
        <w:t>La volonté d’Inetum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5E3ED5" w:rsidRDefault="008C0728" w:rsidP="00D90B08">
      <w:pPr>
        <w:rPr>
          <w:rFonts w:ascii="Calibri" w:hAnsi="Calibri"/>
        </w:rPr>
      </w:pPr>
      <w:r w:rsidRPr="005E3ED5">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5E3ED5">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5E3ED5" w:rsidRDefault="008C0728" w:rsidP="00D90B08">
      <w:pPr>
        <w:rPr>
          <w:rFonts w:ascii="Calibri" w:hAnsi="Calibri"/>
        </w:rPr>
      </w:pPr>
      <w:r w:rsidRPr="005E3ED5">
        <w:rPr>
          <w:rFonts w:ascii="Calibri" w:hAnsi="Calibri"/>
          <w:noProof/>
        </w:rPr>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5E3ED5" w:rsidRDefault="008C0728" w:rsidP="00D90B08">
      <w:pPr>
        <w:pStyle w:val="paragraph"/>
        <w:spacing w:before="300" w:beforeAutospacing="0" w:after="0" w:afterAutospacing="0" w:line="360" w:lineRule="auto"/>
        <w:textAlignment w:val="baseline"/>
        <w:rPr>
          <w:rStyle w:val="eop"/>
          <w:rFonts w:ascii="Calibri" w:eastAsia="Verdana" w:hAnsi="Calibri" w:cs="Calibri"/>
          <w:color w:val="222C4A" w:themeColor="text2"/>
          <w:sz w:val="18"/>
          <w:szCs w:val="14"/>
        </w:rPr>
      </w:pPr>
    </w:p>
    <w:p w14:paraId="74082E06" w14:textId="1773881E" w:rsidR="00FE6E67" w:rsidRPr="005E3ED5" w:rsidRDefault="00FE6E67" w:rsidP="00D90B08">
      <w:pPr>
        <w:rPr>
          <w:rFonts w:ascii="Calibri" w:hAnsi="Calibri"/>
        </w:rPr>
      </w:pPr>
    </w:p>
    <w:p w14:paraId="79AC82D5" w14:textId="77777777" w:rsidR="00C375EB" w:rsidRPr="005E3ED5" w:rsidRDefault="00C375EB" w:rsidP="00D90B08">
      <w:pPr>
        <w:pStyle w:val="Titre2"/>
        <w:rPr>
          <w:rFonts w:ascii="Calibri" w:hAnsi="Calibri" w:cs="Calibri"/>
          <w:lang w:val="fr-FR"/>
        </w:rPr>
      </w:pPr>
      <w:bookmarkStart w:id="5" w:name="_Toc110242375"/>
      <w:bookmarkStart w:id="6" w:name="_Toc111407283"/>
      <w:r w:rsidRPr="005E3ED5">
        <w:rPr>
          <w:rFonts w:ascii="Calibri" w:hAnsi="Calibri" w:cs="Calibri"/>
          <w:lang w:val="fr-FR"/>
        </w:rPr>
        <w:t>Implantations en France</w:t>
      </w:r>
      <w:bookmarkEnd w:id="5"/>
      <w:bookmarkEnd w:id="6"/>
    </w:p>
    <w:p w14:paraId="0B2161B8" w14:textId="77777777" w:rsidR="00C375EB" w:rsidRPr="005E3ED5" w:rsidRDefault="00C375EB" w:rsidP="00D90B08">
      <w:pPr>
        <w:rPr>
          <w:rFonts w:ascii="Calibri" w:hAnsi="Calibri"/>
        </w:rPr>
      </w:pPr>
      <w:r w:rsidRPr="005E3ED5">
        <w:rPr>
          <w:rFonts w:ascii="Calibri" w:hAnsi="Calibri"/>
        </w:rPr>
        <w:t xml:space="preserve">La France génère </w:t>
      </w:r>
      <w:r w:rsidRPr="005E3ED5">
        <w:rPr>
          <w:rFonts w:ascii="Calibri" w:hAnsi="Calibri"/>
          <w:b/>
          <w:bCs/>
        </w:rPr>
        <w:t>39% du chiffre d’affaires</w:t>
      </w:r>
      <w:r w:rsidRPr="005E3ED5">
        <w:rPr>
          <w:rFonts w:ascii="Calibri" w:hAnsi="Calibri"/>
        </w:rPr>
        <w:t xml:space="preserve"> avec un effectif de plus de </w:t>
      </w:r>
      <w:r w:rsidRPr="005E3ED5">
        <w:rPr>
          <w:rFonts w:ascii="Calibri" w:hAnsi="Calibri"/>
          <w:b/>
          <w:bCs/>
        </w:rPr>
        <w:t>11000 consultants</w:t>
      </w:r>
      <w:r w:rsidRPr="005E3ED5">
        <w:rPr>
          <w:rFonts w:ascii="Calibri" w:hAnsi="Calibri"/>
        </w:rPr>
        <w:t>.</w:t>
      </w:r>
    </w:p>
    <w:p w14:paraId="1AAE98C0" w14:textId="494D4370" w:rsidR="00C375EB" w:rsidRPr="005E3ED5" w:rsidRDefault="00290A5A" w:rsidP="00D90B08">
      <w:pPr>
        <w:rPr>
          <w:rFonts w:ascii="Calibri" w:hAnsi="Calibri"/>
        </w:rPr>
      </w:pPr>
      <w:r w:rsidRPr="005E3ED5">
        <w:rPr>
          <w:rFonts w:ascii="Calibri" w:hAnsi="Calibri"/>
          <w:noProof/>
        </w:rPr>
        <w:drawing>
          <wp:anchor distT="0" distB="0" distL="114300" distR="114300" simplePos="0" relativeHeight="251869184" behindDoc="1" locked="0" layoutInCell="1" allowOverlap="1" wp14:anchorId="3EEEE085" wp14:editId="3E9DE532">
            <wp:simplePos x="0" y="0"/>
            <wp:positionH relativeFrom="column">
              <wp:posOffset>-5080</wp:posOffset>
            </wp:positionH>
            <wp:positionV relativeFrom="paragraph">
              <wp:posOffset>465455</wp:posOffset>
            </wp:positionV>
            <wp:extent cx="5104765" cy="1490345"/>
            <wp:effectExtent l="0" t="0" r="635" b="0"/>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104765" cy="1490345"/>
                    </a:xfrm>
                    <a:prstGeom prst="rect">
                      <a:avLst/>
                    </a:prstGeom>
                  </pic:spPr>
                </pic:pic>
              </a:graphicData>
            </a:graphic>
            <wp14:sizeRelH relativeFrom="margin">
              <wp14:pctWidth>0</wp14:pctWidth>
            </wp14:sizeRelH>
            <wp14:sizeRelV relativeFrom="margin">
              <wp14:pctHeight>0</wp14:pctHeight>
            </wp14:sizeRelV>
          </wp:anchor>
        </w:drawing>
      </w:r>
      <w:r w:rsidR="00C375EB" w:rsidRPr="005E3ED5">
        <w:rPr>
          <w:rFonts w:ascii="Calibri" w:hAnsi="Calibri"/>
        </w:rPr>
        <w:t>Avec une forte implantation sur le territoire par son historique puisqu’elle à été créée en 1970 sous le nom de Gfi « Groupe Français d’Informatique ».</w:t>
      </w:r>
    </w:p>
    <w:p w14:paraId="3726CD79" w14:textId="7BCED84F" w:rsidR="00C375EB" w:rsidRPr="005E3ED5" w:rsidRDefault="00C375EB" w:rsidP="00D90B08">
      <w:pPr>
        <w:rPr>
          <w:rFonts w:ascii="Calibri" w:hAnsi="Calibri"/>
        </w:rPr>
      </w:pPr>
    </w:p>
    <w:p w14:paraId="701181B6" w14:textId="77777777" w:rsidR="00290A5A" w:rsidRPr="005E3ED5" w:rsidRDefault="00290A5A" w:rsidP="00D90B08">
      <w:pPr>
        <w:rPr>
          <w:rFonts w:ascii="Calibri" w:hAnsi="Calibri"/>
        </w:rPr>
      </w:pPr>
    </w:p>
    <w:p w14:paraId="1C089350" w14:textId="77777777" w:rsidR="00290A5A" w:rsidRPr="005E3ED5" w:rsidRDefault="00290A5A" w:rsidP="00D90B08">
      <w:pPr>
        <w:rPr>
          <w:rFonts w:ascii="Calibri" w:hAnsi="Calibri"/>
        </w:rPr>
      </w:pPr>
    </w:p>
    <w:p w14:paraId="262A84E1" w14:textId="77777777" w:rsidR="00290A5A" w:rsidRPr="005E3ED5" w:rsidRDefault="00290A5A" w:rsidP="00D90B08">
      <w:pPr>
        <w:rPr>
          <w:rFonts w:ascii="Calibri" w:hAnsi="Calibri"/>
        </w:rPr>
      </w:pPr>
    </w:p>
    <w:p w14:paraId="36C625DA" w14:textId="77777777" w:rsidR="00290A5A" w:rsidRPr="005E3ED5" w:rsidRDefault="00290A5A" w:rsidP="00D90B08">
      <w:pPr>
        <w:rPr>
          <w:rFonts w:ascii="Calibri" w:hAnsi="Calibri"/>
        </w:rPr>
      </w:pPr>
    </w:p>
    <w:p w14:paraId="66A57EFC" w14:textId="483866A2" w:rsidR="00C375EB" w:rsidRPr="005E3ED5" w:rsidRDefault="00C375EB" w:rsidP="00D90B08">
      <w:pPr>
        <w:rPr>
          <w:rFonts w:ascii="Calibri" w:hAnsi="Calibri"/>
        </w:rPr>
      </w:pPr>
      <w:r w:rsidRPr="005E3ED5">
        <w:rPr>
          <w:rFonts w:ascii="Calibri" w:hAnsi="Calibri"/>
        </w:rPr>
        <w:t xml:space="preserve">En 2020 la société a choisi de se rebaptiser avec un nom qui puise ses racines latines dans le mot « incrementum » signifiant croissance, une nouvelle image pour incarner son </w:t>
      </w:r>
      <w:r w:rsidRPr="005E3ED5">
        <w:rPr>
          <w:rFonts w:ascii="Calibri" w:hAnsi="Calibri"/>
          <w:b/>
          <w:bCs/>
        </w:rPr>
        <w:t>ADN</w:t>
      </w:r>
      <w:r w:rsidRPr="005E3ED5">
        <w:rPr>
          <w:rFonts w:ascii="Calibri" w:hAnsi="Calibri"/>
        </w:rPr>
        <w:t xml:space="preserve">, un nom qui revendique </w:t>
      </w:r>
      <w:r w:rsidRPr="005E3ED5">
        <w:rPr>
          <w:rFonts w:ascii="Calibri" w:hAnsi="Calibri"/>
          <w:b/>
          <w:bCs/>
        </w:rPr>
        <w:t>l’esprit entreprenariat</w:t>
      </w:r>
      <w:r w:rsidRPr="005E3ED5">
        <w:rPr>
          <w:rFonts w:ascii="Calibri" w:hAnsi="Calibri"/>
        </w:rPr>
        <w:t xml:space="preserve">, une </w:t>
      </w:r>
      <w:r w:rsidRPr="005E3ED5">
        <w:rPr>
          <w:rFonts w:ascii="Calibri" w:hAnsi="Calibri"/>
          <w:b/>
          <w:bCs/>
        </w:rPr>
        <w:t>ambition</w:t>
      </w:r>
      <w:r w:rsidRPr="005E3ED5">
        <w:rPr>
          <w:rFonts w:ascii="Calibri" w:hAnsi="Calibri"/>
        </w:rPr>
        <w:t xml:space="preserve"> et un </w:t>
      </w:r>
      <w:r w:rsidRPr="005E3ED5">
        <w:rPr>
          <w:rFonts w:ascii="Calibri" w:hAnsi="Calibri"/>
          <w:b/>
          <w:bCs/>
        </w:rPr>
        <w:t>esprit de conquête</w:t>
      </w:r>
      <w:r w:rsidRPr="005E3ED5">
        <w:rPr>
          <w:rFonts w:ascii="Calibri" w:hAnsi="Calibri"/>
        </w:rPr>
        <w:t>.</w:t>
      </w:r>
    </w:p>
    <w:p w14:paraId="76057631" w14:textId="02C546AE"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p>
    <w:p w14:paraId="4A941E2D" w14:textId="77777777" w:rsidR="00C375EB" w:rsidRPr="005E3ED5" w:rsidRDefault="00C375EB" w:rsidP="00D90B08">
      <w:pPr>
        <w:rPr>
          <w:rFonts w:ascii="Calibri" w:hAnsi="Calibri"/>
        </w:rPr>
      </w:pPr>
    </w:p>
    <w:p w14:paraId="2F567F3D" w14:textId="77777777"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5E3ED5" w:rsidRDefault="00C375EB" w:rsidP="00D90B08">
      <w:pPr>
        <w:rPr>
          <w:rFonts w:ascii="Calibri" w:hAnsi="Calibri"/>
        </w:rPr>
      </w:pPr>
    </w:p>
    <w:p w14:paraId="7990DB07" w14:textId="77777777" w:rsidR="00C375EB" w:rsidRPr="005E3ED5" w:rsidRDefault="00C375EB" w:rsidP="00D90B08">
      <w:pPr>
        <w:rPr>
          <w:rFonts w:ascii="Calibri" w:hAnsi="Calibri"/>
        </w:rPr>
      </w:pPr>
    </w:p>
    <w:p w14:paraId="452F9560" w14:textId="77777777" w:rsidR="00C375EB" w:rsidRPr="005E3ED5" w:rsidRDefault="00C375EB" w:rsidP="00D90B08">
      <w:pPr>
        <w:rPr>
          <w:rFonts w:ascii="Calibri" w:hAnsi="Calibri"/>
        </w:rPr>
      </w:pPr>
    </w:p>
    <w:p w14:paraId="4D826B33" w14:textId="77777777"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5E3ED5" w:rsidRDefault="00C375EB" w:rsidP="00D90B08">
      <w:pPr>
        <w:rPr>
          <w:rFonts w:ascii="Calibri" w:hAnsi="Calibri"/>
        </w:rPr>
      </w:pPr>
    </w:p>
    <w:p w14:paraId="786BB0E0" w14:textId="77777777" w:rsidR="00C375EB" w:rsidRPr="005E3ED5" w:rsidRDefault="00C375EB" w:rsidP="00D90B08">
      <w:pPr>
        <w:rPr>
          <w:rFonts w:ascii="Calibri" w:hAnsi="Calibri"/>
        </w:rPr>
      </w:pPr>
    </w:p>
    <w:p w14:paraId="4639B08E" w14:textId="588F07C7" w:rsidR="00FE6E67" w:rsidRPr="005E3ED5" w:rsidRDefault="00FE6E67" w:rsidP="00D90B08">
      <w:pPr>
        <w:rPr>
          <w:rFonts w:ascii="Calibri" w:hAnsi="Calibri"/>
        </w:rPr>
      </w:pPr>
    </w:p>
    <w:p w14:paraId="5F483A87" w14:textId="6BCB9303" w:rsidR="00C375EB" w:rsidRPr="005E3ED5" w:rsidRDefault="00C375EB" w:rsidP="00D90B08">
      <w:pPr>
        <w:pStyle w:val="Titre2"/>
        <w:rPr>
          <w:rFonts w:ascii="Calibri" w:hAnsi="Calibri" w:cs="Calibri"/>
          <w:lang w:val="fr-FR"/>
        </w:rPr>
      </w:pPr>
      <w:bookmarkStart w:id="7" w:name="_Toc110242376"/>
      <w:bookmarkStart w:id="8" w:name="_Toc111407284"/>
      <w:r w:rsidRPr="005E3ED5">
        <w:rPr>
          <w:rFonts w:ascii="Calibri" w:hAnsi="Calibri" w:cs="Calibri"/>
          <w:lang w:val="fr-FR"/>
        </w:rPr>
        <w:lastRenderedPageBreak/>
        <w:t>Présentation de l’agence</w:t>
      </w:r>
      <w:bookmarkEnd w:id="7"/>
      <w:bookmarkEnd w:id="8"/>
    </w:p>
    <w:p w14:paraId="07EED211" w14:textId="77777777" w:rsidR="00C375EB" w:rsidRPr="005E3ED5" w:rsidRDefault="00C375EB" w:rsidP="00D90B08">
      <w:pPr>
        <w:ind w:left="170"/>
        <w:rPr>
          <w:rFonts w:ascii="Calibri" w:hAnsi="Calibri"/>
        </w:rPr>
      </w:pPr>
      <w:r w:rsidRPr="005E3ED5">
        <w:rPr>
          <w:rFonts w:ascii="Calibri" w:hAnsi="Calibri"/>
        </w:rPr>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5E3ED5" w:rsidRDefault="00C375EB" w:rsidP="00D90B08">
      <w:pPr>
        <w:ind w:left="170"/>
        <w:rPr>
          <w:rFonts w:ascii="Calibri" w:hAnsi="Calibri"/>
        </w:rPr>
      </w:pPr>
      <w:r w:rsidRPr="005E3ED5">
        <w:rPr>
          <w:rFonts w:ascii="Calibri" w:hAnsi="Calibri"/>
        </w:rPr>
        <w:t xml:space="preserve">L’agence de Toulouse dans laquelle j’ai fait mon stage appartient à la Branche Sud-Ouest et est la plus importante. </w:t>
      </w:r>
    </w:p>
    <w:p w14:paraId="6E9C060F" w14:textId="77777777" w:rsidR="00C375EB" w:rsidRPr="005E3ED5" w:rsidRDefault="00C375EB" w:rsidP="00D90B08">
      <w:pPr>
        <w:ind w:left="170"/>
        <w:rPr>
          <w:rFonts w:ascii="Calibri" w:hAnsi="Calibri"/>
        </w:rPr>
      </w:pPr>
    </w:p>
    <w:p w14:paraId="72A16076" w14:textId="77777777" w:rsidR="00C375EB" w:rsidRPr="005E3ED5" w:rsidRDefault="00C375EB" w:rsidP="00D90B08">
      <w:pPr>
        <w:ind w:left="170"/>
        <w:rPr>
          <w:rFonts w:ascii="Calibri" w:hAnsi="Calibri"/>
        </w:rPr>
      </w:pPr>
      <w:r w:rsidRPr="005E3ED5">
        <w:rPr>
          <w:rFonts w:ascii="Calibri" w:hAnsi="Calibri"/>
          <w:noProof/>
        </w:rPr>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5E3ED5" w:rsidRDefault="002C7461" w:rsidP="00D90B08">
      <w:pPr>
        <w:pStyle w:val="Titre2"/>
        <w:rPr>
          <w:rFonts w:ascii="Calibri" w:hAnsi="Calibri" w:cs="Calibri"/>
        </w:rPr>
      </w:pPr>
      <w:bookmarkStart w:id="9" w:name="_Toc110242377"/>
      <w:bookmarkStart w:id="10" w:name="_Toc111407285"/>
      <w:r w:rsidRPr="005E3ED5">
        <w:rPr>
          <w:rFonts w:ascii="Calibri" w:hAnsi="Calibri" w:cs="Calibri"/>
        </w:rPr>
        <w:t>Organisation</w:t>
      </w:r>
      <w:r w:rsidR="00C375EB" w:rsidRPr="005E3ED5">
        <w:rPr>
          <w:rFonts w:ascii="Calibri" w:hAnsi="Calibri" w:cs="Calibri"/>
        </w:rPr>
        <w:t xml:space="preserve"> des services</w:t>
      </w:r>
      <w:bookmarkEnd w:id="9"/>
      <w:bookmarkEnd w:id="10"/>
    </w:p>
    <w:p w14:paraId="117659AB" w14:textId="4C723FF0" w:rsidR="00C375EB" w:rsidRPr="005E3ED5" w:rsidRDefault="00C375EB" w:rsidP="00D90B08">
      <w:pPr>
        <w:ind w:firstLine="170"/>
        <w:rPr>
          <w:rFonts w:ascii="Calibri" w:hAnsi="Calibri"/>
          <w:szCs w:val="18"/>
        </w:rPr>
      </w:pPr>
      <w:r w:rsidRPr="005E3ED5">
        <w:rPr>
          <w:rFonts w:ascii="Calibri" w:hAnsi="Calibri"/>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szCs w:val="18"/>
        </w:rPr>
        <w:t xml:space="preserve">Inetum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5E3ED5">
        <w:rPr>
          <w:rFonts w:ascii="Calibri" w:hAnsi="Calibri"/>
          <w:szCs w:val="18"/>
        </w:rPr>
        <w:t>etc.</w:t>
      </w:r>
    </w:p>
    <w:p w14:paraId="045AA9A6" w14:textId="77777777" w:rsidR="00C375EB" w:rsidRPr="005E3ED5" w:rsidRDefault="00C375EB" w:rsidP="00D90B08">
      <w:pPr>
        <w:ind w:firstLine="170"/>
        <w:rPr>
          <w:rFonts w:ascii="Calibri" w:hAnsi="Calibri"/>
          <w:szCs w:val="18"/>
        </w:rPr>
      </w:pPr>
    </w:p>
    <w:p w14:paraId="252B0572" w14:textId="77777777" w:rsidR="00C375EB" w:rsidRPr="005E3ED5" w:rsidRDefault="00C375EB" w:rsidP="00D90B08">
      <w:pPr>
        <w:ind w:firstLine="170"/>
        <w:rPr>
          <w:rFonts w:ascii="Calibri" w:hAnsi="Calibri"/>
          <w:szCs w:val="18"/>
        </w:rPr>
      </w:pPr>
    </w:p>
    <w:p w14:paraId="7E7CAC78" w14:textId="77777777" w:rsidR="00C375EB" w:rsidRPr="005E3ED5" w:rsidRDefault="00C375EB" w:rsidP="00D90B08">
      <w:pPr>
        <w:ind w:firstLine="170"/>
        <w:rPr>
          <w:rFonts w:ascii="Calibri" w:hAnsi="Calibri"/>
          <w:szCs w:val="18"/>
        </w:rPr>
      </w:pPr>
    </w:p>
    <w:p w14:paraId="48ED8DF4" w14:textId="1B1755EE" w:rsidR="003A725E" w:rsidRPr="005E3ED5" w:rsidRDefault="003A725E" w:rsidP="00D90B08">
      <w:pPr>
        <w:tabs>
          <w:tab w:val="left" w:pos="7371"/>
        </w:tabs>
        <w:rPr>
          <w:rFonts w:ascii="Calibri" w:hAnsi="Calibri"/>
        </w:rPr>
      </w:pPr>
    </w:p>
    <w:p w14:paraId="69485CFB" w14:textId="77777777" w:rsidR="00290A5A" w:rsidRPr="005E3ED5" w:rsidRDefault="00290A5A" w:rsidP="00D90B08">
      <w:pPr>
        <w:tabs>
          <w:tab w:val="left" w:pos="7371"/>
        </w:tabs>
        <w:rPr>
          <w:rFonts w:ascii="Calibri" w:hAnsi="Calibri"/>
        </w:rPr>
      </w:pPr>
    </w:p>
    <w:p w14:paraId="7F6FBDE2" w14:textId="36CA05DA" w:rsidR="003477C4" w:rsidRPr="005E3ED5" w:rsidRDefault="00090742" w:rsidP="00D90B08">
      <w:pPr>
        <w:pStyle w:val="Titre2"/>
        <w:rPr>
          <w:rFonts w:ascii="Calibri" w:hAnsi="Calibri" w:cs="Calibri"/>
        </w:rPr>
      </w:pPr>
      <w:bookmarkStart w:id="11" w:name="_Toc110242378"/>
      <w:bookmarkStart w:id="12" w:name="_Toc111407286"/>
      <w:r w:rsidRPr="005E3ED5">
        <w:rPr>
          <w:rFonts w:ascii="Calibri" w:hAnsi="Calibri" w:cs="Calibri"/>
        </w:rPr>
        <w:lastRenderedPageBreak/>
        <w:t>Présentation</w:t>
      </w:r>
      <w:r w:rsidR="007D5919" w:rsidRPr="005E3ED5">
        <w:rPr>
          <w:rFonts w:ascii="Calibri" w:hAnsi="Calibri" w:cs="Calibri"/>
        </w:rPr>
        <w:t xml:space="preserve"> de l’équipe </w:t>
      </w:r>
      <w:r w:rsidR="009D44B2" w:rsidRPr="005E3ED5">
        <w:rPr>
          <w:rFonts w:ascii="Calibri" w:hAnsi="Calibri" w:cs="Calibri"/>
        </w:rPr>
        <w:t>S</w:t>
      </w:r>
      <w:r w:rsidR="007D5919" w:rsidRPr="005E3ED5">
        <w:rPr>
          <w:rFonts w:ascii="Calibri" w:hAnsi="Calibri" w:cs="Calibri"/>
        </w:rPr>
        <w:t>QUAD 3</w:t>
      </w:r>
      <w:bookmarkEnd w:id="11"/>
      <w:bookmarkEnd w:id="12"/>
    </w:p>
    <w:p w14:paraId="73F40D0C" w14:textId="795864F6" w:rsidR="00D21144" w:rsidRPr="005E3ED5" w:rsidRDefault="00DA3EDB" w:rsidP="00D90B08">
      <w:pPr>
        <w:pStyle w:val="NormalWeb"/>
        <w:rPr>
          <w:rFonts w:ascii="Calibri" w:hAnsi="Calibri" w:cs="Calibri"/>
          <w:sz w:val="18"/>
          <w:szCs w:val="22"/>
        </w:rPr>
      </w:pPr>
      <w:r w:rsidRPr="005E3ED5">
        <w:rPr>
          <w:rFonts w:ascii="Calibri" w:hAnsi="Calibri" w:cs="Calibri"/>
          <w:sz w:val="18"/>
          <w:szCs w:val="22"/>
        </w:rPr>
        <w:t xml:space="preserve">Inetum a gagné le contrat </w:t>
      </w:r>
      <w:r w:rsidR="00D21144" w:rsidRPr="005E3ED5">
        <w:rPr>
          <w:rFonts w:ascii="Calibri" w:hAnsi="Calibri" w:cs="Calibri"/>
          <w:sz w:val="18"/>
          <w:szCs w:val="22"/>
        </w:rPr>
        <w:t xml:space="preserve">du Conseil Régional d’Occitanie </w:t>
      </w:r>
      <w:r w:rsidRPr="005E3ED5">
        <w:rPr>
          <w:rFonts w:ascii="Calibri" w:hAnsi="Calibri" w:cs="Calibri"/>
          <w:sz w:val="18"/>
          <w:szCs w:val="22"/>
        </w:rPr>
        <w:t xml:space="preserve">l’année dernière pour se charger de la Tierce Maintenance Applicative (TMA) </w:t>
      </w:r>
      <w:r w:rsidR="00A63218" w:rsidRPr="005E3ED5">
        <w:rPr>
          <w:rFonts w:ascii="Calibri" w:hAnsi="Calibri" w:cs="Calibri"/>
          <w:sz w:val="18"/>
          <w:szCs w:val="22"/>
        </w:rPr>
        <w:t xml:space="preserve">et de la </w:t>
      </w:r>
      <w:r w:rsidR="00D21144" w:rsidRPr="005E3ED5">
        <w:rPr>
          <w:rFonts w:ascii="Calibri" w:hAnsi="Calibri" w:cs="Calibri"/>
          <w:sz w:val="18"/>
          <w:szCs w:val="22"/>
        </w:rPr>
        <w:t>mise en conformité opérationnelle (</w:t>
      </w:r>
      <w:r w:rsidR="00A63218" w:rsidRPr="005E3ED5">
        <w:rPr>
          <w:rFonts w:ascii="Calibri" w:hAnsi="Calibri" w:cs="Calibri"/>
          <w:sz w:val="18"/>
          <w:szCs w:val="22"/>
        </w:rPr>
        <w:t>MCO</w:t>
      </w:r>
      <w:r w:rsidR="00D21144" w:rsidRPr="005E3ED5">
        <w:rPr>
          <w:rFonts w:ascii="Calibri" w:hAnsi="Calibri" w:cs="Calibri"/>
          <w:sz w:val="18"/>
          <w:szCs w:val="22"/>
        </w:rPr>
        <w:t>)</w:t>
      </w:r>
      <w:r w:rsidR="004B2D68" w:rsidRPr="005E3ED5">
        <w:rPr>
          <w:rFonts w:ascii="Calibri" w:hAnsi="Calibri" w:cs="Calibri"/>
          <w:sz w:val="18"/>
          <w:szCs w:val="22"/>
        </w:rPr>
        <w:t xml:space="preserve"> pour 80 applications</w:t>
      </w:r>
    </w:p>
    <w:p w14:paraId="6A325393" w14:textId="61C8AC1B" w:rsidR="004B2D68" w:rsidRPr="005E3ED5" w:rsidRDefault="00EF6762" w:rsidP="00D90B08">
      <w:pPr>
        <w:pStyle w:val="NormalWeb"/>
        <w:rPr>
          <w:rFonts w:ascii="Calibri" w:hAnsi="Calibri" w:cs="Calibri"/>
          <w:sz w:val="18"/>
          <w:szCs w:val="22"/>
        </w:rPr>
      </w:pPr>
      <w:r w:rsidRPr="005E3ED5">
        <w:rPr>
          <w:rFonts w:ascii="Calibri" w:hAnsi="Calibri" w:cs="Calibri"/>
          <w:noProof/>
        </w:rPr>
        <w:drawing>
          <wp:anchor distT="0" distB="0" distL="114300" distR="114300" simplePos="0" relativeHeight="251873280" behindDoc="1" locked="0" layoutInCell="1" allowOverlap="1" wp14:anchorId="69021F64" wp14:editId="003D64DD">
            <wp:simplePos x="0" y="0"/>
            <wp:positionH relativeFrom="column">
              <wp:posOffset>3329940</wp:posOffset>
            </wp:positionH>
            <wp:positionV relativeFrom="paragraph">
              <wp:posOffset>572936</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A63218" w:rsidRPr="005E3ED5">
        <w:rPr>
          <w:rFonts w:ascii="Calibri" w:hAnsi="Calibri" w:cs="Calibri"/>
          <w:sz w:val="18"/>
          <w:szCs w:val="22"/>
        </w:rPr>
        <w:t>La TMA regroupe la conception de nouvelles applications ou la maintenance et l’amélioration de l’existant</w:t>
      </w:r>
      <w:r w:rsidR="00D21144" w:rsidRPr="005E3ED5">
        <w:rPr>
          <w:rFonts w:ascii="Calibri" w:hAnsi="Calibri" w:cs="Calibri"/>
          <w:sz w:val="18"/>
          <w:szCs w:val="22"/>
        </w:rPr>
        <w:t>. La MCO est de s'assurer que l'outil est totalement opérationnel, tout le temps, en adéquation avec son environnement technique.</w:t>
      </w:r>
    </w:p>
    <w:p w14:paraId="1CFD0127" w14:textId="5191CF40" w:rsidR="004B2D68" w:rsidRPr="005E3ED5" w:rsidRDefault="004B2D68" w:rsidP="00D90B08">
      <w:pPr>
        <w:pStyle w:val="NormalWeb"/>
        <w:rPr>
          <w:rFonts w:ascii="Calibri" w:hAnsi="Calibri" w:cs="Calibri"/>
          <w:sz w:val="18"/>
          <w:szCs w:val="22"/>
        </w:rPr>
      </w:pPr>
      <w:r w:rsidRPr="005E3ED5">
        <w:rPr>
          <w:rFonts w:ascii="Calibri" w:hAnsi="Calibri" w:cs="Calibri"/>
          <w:sz w:val="18"/>
          <w:szCs w:val="22"/>
        </w:rPr>
        <w:t xml:space="preserve">Les applications ont été réparties </w:t>
      </w:r>
      <w:r w:rsidR="00C56FBD" w:rsidRPr="005E3ED5">
        <w:rPr>
          <w:rFonts w:ascii="Calibri" w:hAnsi="Calibri" w:cs="Calibri"/>
          <w:sz w:val="18"/>
          <w:szCs w:val="22"/>
        </w:rPr>
        <w:t>entre 3 squads et j’ai intégré la troisième squad positionnée à Toulouse et responsable de la TMA et la MCO de 32 applications.</w:t>
      </w:r>
    </w:p>
    <w:p w14:paraId="01EC2869" w14:textId="38B44407" w:rsidR="00EF6762" w:rsidRPr="005E3ED5" w:rsidRDefault="00EF6762" w:rsidP="00D90B08">
      <w:pPr>
        <w:rPr>
          <w:rFonts w:ascii="Calibri" w:hAnsi="Calibri"/>
        </w:rPr>
      </w:pPr>
    </w:p>
    <w:p w14:paraId="6302C81F" w14:textId="1B84B82B" w:rsidR="00EF6762" w:rsidRPr="005E3ED5" w:rsidRDefault="00EF6762" w:rsidP="00D90B08">
      <w:pPr>
        <w:rPr>
          <w:rFonts w:ascii="Calibri" w:hAnsi="Calibri"/>
        </w:rPr>
      </w:pPr>
    </w:p>
    <w:p w14:paraId="0E5EA820" w14:textId="7A6B2087" w:rsidR="00EF6762" w:rsidRPr="005E3ED5" w:rsidRDefault="00EF6762" w:rsidP="00D90B08">
      <w:pPr>
        <w:rPr>
          <w:rFonts w:ascii="Calibri" w:hAnsi="Calibri"/>
        </w:rPr>
      </w:pPr>
    </w:p>
    <w:p w14:paraId="2071122B" w14:textId="77777777" w:rsidR="00EF6762" w:rsidRPr="005E3ED5" w:rsidRDefault="00EF6762" w:rsidP="00D90B08">
      <w:pPr>
        <w:rPr>
          <w:rFonts w:ascii="Calibri" w:hAnsi="Calibri"/>
        </w:rPr>
      </w:pPr>
    </w:p>
    <w:p w14:paraId="52338955" w14:textId="77777777" w:rsidR="00EF6762" w:rsidRPr="005E3ED5" w:rsidRDefault="00EF6762" w:rsidP="00D90B08">
      <w:pPr>
        <w:rPr>
          <w:rFonts w:ascii="Calibri" w:hAnsi="Calibri"/>
        </w:rPr>
      </w:pPr>
    </w:p>
    <w:p w14:paraId="6C0370F9" w14:textId="00623262" w:rsidR="00A12F13" w:rsidRPr="005E3ED5" w:rsidRDefault="00EF6762" w:rsidP="00D90B08">
      <w:pPr>
        <w:rPr>
          <w:rFonts w:ascii="Calibri" w:hAnsi="Calibri"/>
        </w:rPr>
      </w:pPr>
      <w:r w:rsidRPr="005E3ED5">
        <w:rPr>
          <w:rFonts w:ascii="Calibri" w:hAnsi="Calibri"/>
          <w:noProof/>
        </w:rPr>
        <w:drawing>
          <wp:anchor distT="0" distB="0" distL="114300" distR="114300" simplePos="0" relativeHeight="251872256" behindDoc="1" locked="0" layoutInCell="1" allowOverlap="1" wp14:anchorId="4053504E" wp14:editId="52116526">
            <wp:simplePos x="0" y="0"/>
            <wp:positionH relativeFrom="column">
              <wp:posOffset>3261360</wp:posOffset>
            </wp:positionH>
            <wp:positionV relativeFrom="paragraph">
              <wp:posOffset>485444</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C56FBD" w:rsidRPr="005E3ED5">
        <w:rPr>
          <w:rFonts w:ascii="Calibri" w:hAnsi="Calibri"/>
        </w:rPr>
        <w:t xml:space="preserve">Au-dessus de ses 3 squads de trouvent les responsables du projet global et 2 </w:t>
      </w:r>
      <w:r w:rsidR="00C51DDE" w:rsidRPr="005E3ED5">
        <w:rPr>
          <w:rFonts w:ascii="Calibri" w:hAnsi="Calibri"/>
        </w:rPr>
        <w:t xml:space="preserve">sentinelles qui </w:t>
      </w:r>
      <w:r w:rsidR="00C56FBD" w:rsidRPr="005E3ED5">
        <w:rPr>
          <w:rFonts w:ascii="Calibri" w:hAnsi="Calibri"/>
        </w:rPr>
        <w:t xml:space="preserve">sont là pour aiguiller </w:t>
      </w:r>
      <w:r w:rsidR="00C51DDE" w:rsidRPr="005E3ED5">
        <w:rPr>
          <w:rFonts w:ascii="Calibri" w:hAnsi="Calibri"/>
        </w:rPr>
        <w:t xml:space="preserve">les </w:t>
      </w:r>
      <w:r w:rsidR="00C56FBD" w:rsidRPr="005E3ED5">
        <w:rPr>
          <w:rFonts w:ascii="Calibri" w:hAnsi="Calibri"/>
        </w:rPr>
        <w:t>demandes vers la bonne squad.</w:t>
      </w:r>
      <w:r w:rsidR="00A12F13" w:rsidRPr="005E3ED5">
        <w:rPr>
          <w:rFonts w:ascii="Calibri" w:hAnsi="Calibri"/>
        </w:rPr>
        <w:br/>
      </w:r>
      <w:r w:rsidR="00D21144" w:rsidRPr="005E3ED5">
        <w:rPr>
          <w:rFonts w:ascii="Calibri" w:hAnsi="Calibri"/>
        </w:rPr>
        <w:t xml:space="preserve"> </w:t>
      </w:r>
    </w:p>
    <w:p w14:paraId="6398EE46" w14:textId="77777777" w:rsidR="00EF6762" w:rsidRPr="005E3ED5" w:rsidRDefault="00EF6762" w:rsidP="00D90B08">
      <w:pPr>
        <w:rPr>
          <w:rFonts w:ascii="Calibri" w:hAnsi="Calibri"/>
        </w:rPr>
      </w:pPr>
    </w:p>
    <w:p w14:paraId="4C485B76" w14:textId="62329B6F" w:rsidR="00D21144" w:rsidRPr="005E3ED5" w:rsidRDefault="00EF6762" w:rsidP="00D90B08">
      <w:pPr>
        <w:rPr>
          <w:rFonts w:ascii="Calibri" w:hAnsi="Calibri"/>
        </w:rPr>
      </w:pPr>
      <w:r w:rsidRPr="005E3ED5">
        <w:rPr>
          <w:rFonts w:ascii="Calibri" w:hAnsi="Calibri"/>
        </w:rPr>
        <w:t>Mon équipe</w:t>
      </w:r>
      <w:r w:rsidR="00D21144" w:rsidRPr="005E3ED5">
        <w:rPr>
          <w:rFonts w:ascii="Calibri" w:hAnsi="Calibri"/>
        </w:rPr>
        <w:t xml:space="preserve"> est constitué</w:t>
      </w:r>
      <w:r w:rsidR="00A12F13" w:rsidRPr="005E3ED5">
        <w:rPr>
          <w:rFonts w:ascii="Calibri" w:hAnsi="Calibri"/>
        </w:rPr>
        <w:t>e</w:t>
      </w:r>
      <w:r w:rsidR="00D21144" w:rsidRPr="005E3ED5">
        <w:rPr>
          <w:rFonts w:ascii="Calibri" w:hAnsi="Calibri"/>
        </w:rPr>
        <w:t xml:space="preserve"> </w:t>
      </w:r>
      <w:r w:rsidR="00A12F13" w:rsidRPr="005E3ED5">
        <w:rPr>
          <w:rFonts w:ascii="Calibri" w:hAnsi="Calibri"/>
        </w:rPr>
        <w:t>actuellement de 8 développeurs, 1 testeur, 1 support, 1 référent service/technique et 1 chef de projet.</w:t>
      </w:r>
    </w:p>
    <w:p w14:paraId="5DEE07DF" w14:textId="5A93B673" w:rsidR="00090742" w:rsidRPr="005E3ED5" w:rsidRDefault="00EF6762" w:rsidP="00D90B08">
      <w:pPr>
        <w:rPr>
          <w:rFonts w:ascii="Calibri" w:hAnsi="Calibri"/>
          <w:noProof/>
        </w:rPr>
      </w:pPr>
      <w:r w:rsidRPr="005E3ED5">
        <w:rPr>
          <w:rFonts w:ascii="Calibri" w:hAnsi="Calibri"/>
          <w:noProof/>
        </w:rPr>
        <w:drawing>
          <wp:anchor distT="0" distB="0" distL="114300" distR="114300" simplePos="0" relativeHeight="251874304" behindDoc="1" locked="0" layoutInCell="1" allowOverlap="1" wp14:anchorId="30276839" wp14:editId="354993CF">
            <wp:simplePos x="0" y="0"/>
            <wp:positionH relativeFrom="column">
              <wp:posOffset>421419</wp:posOffset>
            </wp:positionH>
            <wp:positionV relativeFrom="paragraph">
              <wp:posOffset>70402</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p>
    <w:p w14:paraId="176E9AF6" w14:textId="6A5FF560" w:rsidR="00090742" w:rsidRPr="005E3ED5" w:rsidRDefault="00090742" w:rsidP="00D90B08">
      <w:pPr>
        <w:rPr>
          <w:rFonts w:ascii="Calibri" w:hAnsi="Calibri"/>
          <w:noProof/>
        </w:rPr>
      </w:pPr>
      <w:r w:rsidRPr="005E3ED5">
        <w:rPr>
          <w:rFonts w:ascii="Calibri" w:hAnsi="Calibri"/>
          <w:noProof/>
        </w:rPr>
        <w:br w:type="page"/>
      </w:r>
    </w:p>
    <w:p w14:paraId="4E6763FD" w14:textId="0E68E807" w:rsidR="00090742" w:rsidRPr="005E3ED5" w:rsidRDefault="00090742" w:rsidP="00D90B08">
      <w:pPr>
        <w:rPr>
          <w:rFonts w:ascii="Calibri" w:hAnsi="Calibri"/>
        </w:rPr>
      </w:pPr>
    </w:p>
    <w:p w14:paraId="26D8CB1A" w14:textId="66B16AA6" w:rsidR="00AA3A7B" w:rsidRPr="005E3ED5" w:rsidRDefault="00B74FCA" w:rsidP="00D90B08">
      <w:pPr>
        <w:pStyle w:val="Titre1"/>
        <w:rPr>
          <w:rFonts w:ascii="Calibri" w:hAnsi="Calibri" w:cs="Calibri"/>
          <w:lang w:val="fr-FR"/>
        </w:rPr>
      </w:pPr>
      <w:bookmarkStart w:id="13" w:name="_Toc111407287"/>
      <w:r w:rsidRPr="005E3ED5">
        <w:rPr>
          <w:rFonts w:ascii="Calibri" w:hAnsi="Calibri" w:cs="Calibri"/>
          <w:lang w:val="fr-FR"/>
        </w:rPr>
        <w:t>Présentation du Projet</w:t>
      </w:r>
      <w:bookmarkEnd w:id="13"/>
    </w:p>
    <w:p w14:paraId="257FF287" w14:textId="7BED3460" w:rsidR="007D788A" w:rsidRPr="005E3ED5" w:rsidRDefault="005E4BD0" w:rsidP="00D90B08">
      <w:pPr>
        <w:pStyle w:val="Titre2"/>
        <w:rPr>
          <w:rFonts w:ascii="Calibri" w:hAnsi="Calibri" w:cs="Calibri"/>
          <w:lang w:val="fr-FR"/>
        </w:rPr>
      </w:pPr>
      <w:bookmarkStart w:id="14" w:name="_Toc111407288"/>
      <w:r w:rsidRPr="005E3ED5">
        <w:rPr>
          <w:rFonts w:ascii="Calibri" w:hAnsi="Calibri" w:cs="Calibri"/>
          <w:lang w:val="fr-FR"/>
        </w:rPr>
        <w:t xml:space="preserve">Les </w:t>
      </w:r>
      <w:r w:rsidR="00DF2B3A" w:rsidRPr="005E3ED5">
        <w:rPr>
          <w:rFonts w:ascii="Calibri" w:hAnsi="Calibri" w:cs="Calibri"/>
          <w:lang w:val="fr-FR"/>
        </w:rPr>
        <w:t xml:space="preserve">besoins et </w:t>
      </w:r>
      <w:r w:rsidRPr="005E3ED5">
        <w:rPr>
          <w:rFonts w:ascii="Calibri" w:hAnsi="Calibri" w:cs="Calibri"/>
          <w:lang w:val="fr-FR"/>
        </w:rPr>
        <w:t>enjeux Stratégiques</w:t>
      </w:r>
      <w:r w:rsidR="00697594" w:rsidRPr="005E3ED5">
        <w:rPr>
          <w:rFonts w:ascii="Calibri" w:hAnsi="Calibri" w:cs="Calibri"/>
          <w:lang w:val="fr-FR"/>
        </w:rPr>
        <w:t xml:space="preserve"> pour la région Occitanie</w:t>
      </w:r>
      <w:bookmarkEnd w:id="14"/>
    </w:p>
    <w:p w14:paraId="14A84170" w14:textId="2FBA11E1" w:rsidR="001B52F6" w:rsidRPr="005E3ED5" w:rsidRDefault="00697594" w:rsidP="00D90B08">
      <w:pPr>
        <w:rPr>
          <w:rFonts w:ascii="Calibri" w:hAnsi="Calibri"/>
        </w:rPr>
      </w:pPr>
      <w:r w:rsidRPr="005E3ED5">
        <w:rPr>
          <w:rFonts w:ascii="Calibri" w:hAnsi="Calibri"/>
        </w:rPr>
        <w:t xml:space="preserve">La région a </w:t>
      </w:r>
      <w:r w:rsidR="001B52F6" w:rsidRPr="005E3ED5">
        <w:rPr>
          <w:rFonts w:ascii="Calibri" w:hAnsi="Calibri"/>
        </w:rPr>
        <w:t>eu</w:t>
      </w:r>
      <w:r w:rsidRPr="005E3ED5">
        <w:rPr>
          <w:rFonts w:ascii="Calibri" w:hAnsi="Calibri"/>
        </w:rPr>
        <w:t xml:space="preserve"> besoin de mettre en place un </w:t>
      </w:r>
      <w:r w:rsidR="001B52F6" w:rsidRPr="005E3ED5">
        <w:rPr>
          <w:rFonts w:ascii="Calibri" w:hAnsi="Calibri"/>
        </w:rPr>
        <w:t>écosystème</w:t>
      </w:r>
      <w:r w:rsidRPr="005E3ED5">
        <w:rPr>
          <w:rFonts w:ascii="Calibri" w:hAnsi="Calibri"/>
        </w:rPr>
        <w:t xml:space="preserve"> </w:t>
      </w:r>
      <w:r w:rsidR="001B52F6" w:rsidRPr="005E3ED5">
        <w:rPr>
          <w:rFonts w:ascii="Calibri" w:hAnsi="Calibri"/>
        </w:rPr>
        <w:t>m</w:t>
      </w:r>
      <w:r w:rsidRPr="005E3ED5">
        <w:rPr>
          <w:rFonts w:ascii="Calibri" w:hAnsi="Calibri"/>
        </w:rPr>
        <w:t>étie</w:t>
      </w:r>
      <w:r w:rsidR="001B52F6" w:rsidRPr="005E3ED5">
        <w:rPr>
          <w:rFonts w:ascii="Calibri" w:hAnsi="Calibri"/>
        </w:rPr>
        <w:t xml:space="preserve">r, </w:t>
      </w:r>
      <w:r w:rsidRPr="005E3ED5">
        <w:rPr>
          <w:rFonts w:ascii="Calibri" w:hAnsi="Calibri"/>
        </w:rPr>
        <w:t>applicatif et technique visant à répondre aux besoins des entreprises</w:t>
      </w:r>
      <w:r w:rsidR="001B52F6" w:rsidRPr="005E3ED5">
        <w:rPr>
          <w:rFonts w:ascii="Calibri" w:hAnsi="Calibri"/>
        </w:rPr>
        <w:t>.</w:t>
      </w:r>
      <w:r w:rsidR="00DF2B3A" w:rsidRPr="005E3ED5">
        <w:rPr>
          <w:rFonts w:ascii="Calibri" w:hAnsi="Calibri"/>
        </w:rPr>
        <w:t xml:space="preserve"> </w:t>
      </w:r>
      <w:r w:rsidR="001B52F6" w:rsidRPr="005E3ED5">
        <w:rPr>
          <w:rFonts w:ascii="Calibri" w:hAnsi="Calibri"/>
        </w:rPr>
        <w:t xml:space="preserve">Une fois mise en place, cette </w:t>
      </w:r>
      <w:r w:rsidR="001B52F6" w:rsidRPr="005E3ED5">
        <w:rPr>
          <w:rFonts w:ascii="Calibri" w:hAnsi="Calibri"/>
          <w:b/>
          <w:bCs/>
        </w:rPr>
        <w:t>plateforme</w:t>
      </w:r>
      <w:r w:rsidR="00B4681B" w:rsidRPr="005E3ED5">
        <w:rPr>
          <w:rFonts w:ascii="Calibri" w:hAnsi="Calibri"/>
          <w:b/>
          <w:bCs/>
        </w:rPr>
        <w:t xml:space="preserve"> Entreprise</w:t>
      </w:r>
      <w:r w:rsidR="001B52F6" w:rsidRPr="005E3ED5">
        <w:rPr>
          <w:rFonts w:ascii="Calibri" w:hAnsi="Calibri"/>
          <w:b/>
          <w:bCs/>
        </w:rPr>
        <w:t xml:space="preserve"> </w:t>
      </w:r>
      <w:r w:rsidR="001B52F6" w:rsidRPr="005E3ED5">
        <w:rPr>
          <w:rFonts w:ascii="Calibri" w:hAnsi="Calibri"/>
        </w:rPr>
        <w:t>a pu permettre :</w:t>
      </w:r>
    </w:p>
    <w:p w14:paraId="23CE1E2E" w14:textId="6B53E2B3" w:rsidR="00DF2B3A" w:rsidRPr="005E3ED5" w:rsidRDefault="001B52F6" w:rsidP="00D90B08">
      <w:pPr>
        <w:rPr>
          <w:rFonts w:ascii="Calibri" w:hAnsi="Calibri"/>
        </w:rPr>
      </w:pPr>
      <w:r w:rsidRPr="005E3ED5">
        <w:rPr>
          <w:rFonts w:ascii="Calibri" w:hAnsi="Calibri"/>
          <w:b/>
          <w:bCs/>
        </w:rPr>
        <w:t xml:space="preserve">Le </w:t>
      </w:r>
      <w:r w:rsidR="00DF2B3A" w:rsidRPr="005E3ED5">
        <w:rPr>
          <w:rFonts w:ascii="Calibri" w:hAnsi="Calibri"/>
          <w:b/>
          <w:bCs/>
        </w:rPr>
        <w:t>d</w:t>
      </w:r>
      <w:r w:rsidRPr="005E3ED5">
        <w:rPr>
          <w:rFonts w:ascii="Calibri" w:hAnsi="Calibri"/>
          <w:b/>
          <w:bCs/>
        </w:rPr>
        <w:t>éveloppement économique</w:t>
      </w:r>
      <w:r w:rsidRPr="005E3ED5">
        <w:rPr>
          <w:rFonts w:ascii="Calibri" w:hAnsi="Calibri"/>
        </w:rPr>
        <w:t xml:space="preserve"> : </w:t>
      </w:r>
      <w:r w:rsidRPr="005E3ED5">
        <w:rPr>
          <w:rFonts w:ascii="Calibri" w:hAnsi="Calibri"/>
          <w:lang w:val="it-IT"/>
        </w:rPr>
        <w:t xml:space="preserve">Soutenir le développement économique de la Région, </w:t>
      </w:r>
      <w:r w:rsidR="00DF2B3A" w:rsidRPr="005E3ED5">
        <w:rPr>
          <w:rFonts w:ascii="Calibri" w:hAnsi="Calibri"/>
          <w:lang w:val="it-IT"/>
        </w:rPr>
        <w:t>ê</w:t>
      </w:r>
      <w:r w:rsidRPr="005E3ED5">
        <w:rPr>
          <w:rFonts w:ascii="Calibri" w:hAnsi="Calibri"/>
          <w:lang w:val="it-IT"/>
        </w:rPr>
        <w:t>tre au service de la politique régionnale, rendre attractif la Région</w:t>
      </w:r>
      <w:r w:rsidR="00DF2B3A" w:rsidRPr="005E3ED5">
        <w:rPr>
          <w:rFonts w:ascii="Calibri" w:hAnsi="Calibri"/>
        </w:rPr>
        <w:t xml:space="preserve">, offrir des </w:t>
      </w:r>
      <w:r w:rsidR="00DF2B3A" w:rsidRPr="005E3ED5">
        <w:rPr>
          <w:rFonts w:ascii="Calibri" w:hAnsi="Calibri"/>
          <w:lang w:val="it-IT"/>
        </w:rPr>
        <w:t>s</w:t>
      </w:r>
      <w:r w:rsidRPr="005E3ED5">
        <w:rPr>
          <w:rFonts w:ascii="Calibri" w:hAnsi="Calibri"/>
          <w:lang w:val="it-IT"/>
        </w:rPr>
        <w:t>ervices en ligne dédiés aux entrepreneurs</w:t>
      </w:r>
      <w:r w:rsidR="00DF2B3A" w:rsidRPr="005E3ED5">
        <w:rPr>
          <w:rFonts w:ascii="Calibri" w:hAnsi="Calibri"/>
          <w:lang w:val="it-IT"/>
        </w:rPr>
        <w:t>.</w:t>
      </w:r>
      <w:r w:rsidR="00DF2B3A" w:rsidRPr="005E3ED5">
        <w:rPr>
          <w:rFonts w:ascii="Calibri" w:hAnsi="Calibri"/>
          <w:lang w:val="it-IT"/>
        </w:rPr>
        <w:br/>
      </w:r>
      <w:r w:rsidR="00DF2B3A" w:rsidRPr="005E3ED5">
        <w:rPr>
          <w:rFonts w:ascii="Calibri" w:hAnsi="Calibri"/>
          <w:lang w:val="it-IT"/>
        </w:rPr>
        <w:br/>
      </w:r>
      <w:r w:rsidR="00DF2B3A" w:rsidRPr="005E3ED5">
        <w:rPr>
          <w:rFonts w:ascii="Calibri" w:hAnsi="Calibri"/>
          <w:b/>
          <w:bCs/>
        </w:rPr>
        <w:t>la souveraineté</w:t>
      </w:r>
      <w:r w:rsidR="00DF2B3A" w:rsidRPr="005E3ED5">
        <w:rPr>
          <w:rFonts w:ascii="Calibri" w:hAnsi="Calibri"/>
          <w:b/>
          <w:bCs/>
          <w:lang w:val="it-IT"/>
        </w:rPr>
        <w:t xml:space="preserve"> à l’échelle de la Région</w:t>
      </w:r>
      <w:r w:rsidR="00DF2B3A" w:rsidRPr="005E3ED5">
        <w:rPr>
          <w:rFonts w:ascii="Calibri" w:hAnsi="Calibri"/>
        </w:rPr>
        <w:t> : Maîtrise de l’ensemble des technologies, gestion de la connaissance des logs, meilleure exploitation, suivi de l'audience et de de l'usage.</w:t>
      </w:r>
      <w:r w:rsidR="00DF2B3A" w:rsidRPr="005E3ED5">
        <w:rPr>
          <w:rFonts w:ascii="Calibri" w:hAnsi="Calibri"/>
        </w:rPr>
        <w:br/>
      </w:r>
      <w:r w:rsidR="00DF2B3A" w:rsidRPr="005E3ED5">
        <w:rPr>
          <w:rFonts w:ascii="Calibri" w:hAnsi="Calibri"/>
        </w:rPr>
        <w:br/>
      </w:r>
      <w:r w:rsidR="00DF2B3A" w:rsidRPr="005E3ED5">
        <w:rPr>
          <w:rFonts w:ascii="Calibri" w:hAnsi="Calibri"/>
          <w:b/>
          <w:bCs/>
        </w:rPr>
        <w:t>l’animation de réseaux</w:t>
      </w:r>
      <w:r w:rsidR="00DF2B3A" w:rsidRPr="005E3ED5">
        <w:rPr>
          <w:rFonts w:ascii="Calibri" w:hAnsi="Calibri"/>
        </w:rPr>
        <w:t> : Permettre à la collectivité d'animer les acteurs économiques de la Région, proposer un parcours d’accompagnement structuré.</w:t>
      </w:r>
    </w:p>
    <w:p w14:paraId="679C19AF" w14:textId="4D665EA9" w:rsidR="00B4681B" w:rsidRPr="005E3ED5" w:rsidRDefault="00B4681B" w:rsidP="00D90B08">
      <w:pPr>
        <w:rPr>
          <w:rFonts w:ascii="Calibri" w:hAnsi="Calibri"/>
        </w:rPr>
      </w:pPr>
      <w:r w:rsidRPr="005E3ED5">
        <w:rPr>
          <w:rFonts w:ascii="Calibri" w:hAnsi="Calibri"/>
          <w:b/>
          <w:bCs/>
        </w:rPr>
        <w:t>L’efficacité</w:t>
      </w:r>
      <w:r w:rsidR="00DF2B3A" w:rsidRPr="005E3ED5">
        <w:rPr>
          <w:rFonts w:ascii="Calibri" w:hAnsi="Calibri"/>
          <w:b/>
          <w:bCs/>
        </w:rPr>
        <w:t xml:space="preserve"> opérationnelle entre la région et Ad’occ (</w:t>
      </w:r>
      <w:r w:rsidR="00DF2B3A" w:rsidRPr="005E3ED5">
        <w:rPr>
          <w:rFonts w:ascii="Calibri" w:hAnsi="Calibri"/>
        </w:rPr>
        <w:t xml:space="preserve">agence de développement économique de la Région Occitanie) : </w:t>
      </w:r>
      <w:r w:rsidR="00DF2B3A" w:rsidRPr="005E3ED5">
        <w:rPr>
          <w:rFonts w:ascii="Calibri" w:hAnsi="Calibri"/>
          <w:lang w:val="it-IT"/>
        </w:rPr>
        <w:t>Pouvoir mesurer la performance interne.</w:t>
      </w:r>
      <w:r w:rsidR="00DF2B3A" w:rsidRPr="005E3ED5">
        <w:rPr>
          <w:rFonts w:ascii="Calibri" w:hAnsi="Calibri"/>
          <w:lang w:val="it-IT"/>
        </w:rPr>
        <w:br/>
      </w:r>
      <w:r w:rsidR="00DF2B3A" w:rsidRPr="005E3ED5">
        <w:rPr>
          <w:rFonts w:ascii="Calibri" w:hAnsi="Calibri"/>
          <w:lang w:val="it-IT"/>
        </w:rPr>
        <w:br/>
      </w:r>
      <w:r w:rsidR="00033EFD" w:rsidRPr="005E3ED5">
        <w:rPr>
          <w:rFonts w:ascii="Calibri" w:hAnsi="Calibri"/>
          <w:b/>
          <w:bCs/>
        </w:rPr>
        <w:t>U</w:t>
      </w:r>
      <w:r w:rsidRPr="005E3ED5">
        <w:rPr>
          <w:rFonts w:ascii="Calibri" w:hAnsi="Calibri"/>
          <w:b/>
          <w:bCs/>
        </w:rPr>
        <w:t>ne vision SI</w:t>
      </w:r>
      <w:r w:rsidRPr="005E3ED5">
        <w:rPr>
          <w:rFonts w:ascii="Calibri" w:hAnsi="Calibri"/>
        </w:rPr>
        <w:t xml:space="preserve"> : </w:t>
      </w:r>
      <w:r w:rsidRPr="005E3ED5">
        <w:rPr>
          <w:rFonts w:ascii="Calibri" w:hAnsi="Calibri"/>
          <w:lang w:val="it-IT"/>
        </w:rPr>
        <w:t>Urbanisation</w:t>
      </w:r>
      <w:r w:rsidRPr="005E3ED5">
        <w:rPr>
          <w:rFonts w:ascii="Calibri" w:hAnsi="Calibri"/>
        </w:rPr>
        <w:t xml:space="preserve">, </w:t>
      </w:r>
      <w:r w:rsidRPr="005E3ED5">
        <w:rPr>
          <w:rFonts w:ascii="Calibri" w:hAnsi="Calibri"/>
          <w:lang w:val="it-IT"/>
        </w:rPr>
        <w:t>remployabilité</w:t>
      </w:r>
      <w:r w:rsidRPr="005E3ED5">
        <w:rPr>
          <w:rFonts w:ascii="Calibri" w:hAnsi="Calibri"/>
        </w:rPr>
        <w:t xml:space="preserve">, </w:t>
      </w:r>
      <w:r w:rsidRPr="005E3ED5">
        <w:rPr>
          <w:rFonts w:ascii="Calibri" w:hAnsi="Calibri"/>
          <w:lang w:val="it-IT"/>
        </w:rPr>
        <w:t>standardisation</w:t>
      </w:r>
    </w:p>
    <w:p w14:paraId="319F3D57" w14:textId="7F3C7521" w:rsidR="00FA1420" w:rsidRPr="005E3ED5" w:rsidRDefault="00FA1420" w:rsidP="00D90B08">
      <w:pPr>
        <w:pStyle w:val="Titre2"/>
        <w:rPr>
          <w:rFonts w:ascii="Calibri" w:hAnsi="Calibri" w:cs="Calibri"/>
          <w:lang w:val="fr-FR"/>
        </w:rPr>
      </w:pPr>
      <w:bookmarkStart w:id="15" w:name="_Toc111407289"/>
      <w:r w:rsidRPr="005E3ED5">
        <w:rPr>
          <w:rFonts w:ascii="Calibri" w:hAnsi="Calibri" w:cs="Calibri"/>
          <w:lang w:val="fr-FR"/>
        </w:rPr>
        <w:t>Présentation de l’écosystème</w:t>
      </w:r>
      <w:r w:rsidR="00697594" w:rsidRPr="005E3ED5">
        <w:rPr>
          <w:rFonts w:ascii="Calibri" w:hAnsi="Calibri" w:cs="Calibri"/>
          <w:lang w:val="fr-FR"/>
        </w:rPr>
        <w:t xml:space="preserve"> </w:t>
      </w:r>
      <w:r w:rsidR="00B4681B" w:rsidRPr="005E3ED5">
        <w:rPr>
          <w:rFonts w:ascii="Calibri" w:hAnsi="Calibri" w:cs="Calibri"/>
          <w:lang w:val="fr-FR"/>
        </w:rPr>
        <w:t xml:space="preserve">de la plateforme </w:t>
      </w:r>
      <w:r w:rsidR="00290A5A" w:rsidRPr="005E3ED5">
        <w:rPr>
          <w:rFonts w:ascii="Calibri" w:hAnsi="Calibri" w:cs="Calibri"/>
          <w:lang w:val="fr-FR"/>
        </w:rPr>
        <w:t>Entreprise :</w:t>
      </w:r>
      <w:bookmarkEnd w:id="15"/>
    </w:p>
    <w:p w14:paraId="25E3CE7A" w14:textId="230E70B5" w:rsidR="00B4681B" w:rsidRPr="005E3ED5" w:rsidRDefault="00B4681B" w:rsidP="00D90B08">
      <w:pPr>
        <w:rPr>
          <w:rFonts w:ascii="Calibri" w:hAnsi="Calibri"/>
        </w:rPr>
      </w:pPr>
      <w:r w:rsidRPr="005E3ED5">
        <w:rPr>
          <w:rFonts w:ascii="Calibri" w:hAnsi="Calibri"/>
        </w:rPr>
        <w:t>La « plateforme entreprises » est un système composé de plusieurs applications rendant les services suivants :</w:t>
      </w:r>
    </w:p>
    <w:p w14:paraId="2F74E953" w14:textId="77777777" w:rsidR="00B4681B" w:rsidRPr="005E3ED5" w:rsidRDefault="00B4681B" w:rsidP="00D90B08">
      <w:pPr>
        <w:numPr>
          <w:ilvl w:val="0"/>
          <w:numId w:val="26"/>
        </w:numPr>
        <w:rPr>
          <w:rFonts w:ascii="Calibri" w:hAnsi="Calibri"/>
        </w:rPr>
      </w:pPr>
      <w:r w:rsidRPr="005E3ED5">
        <w:rPr>
          <w:rFonts w:ascii="Calibri" w:hAnsi="Calibri"/>
        </w:rPr>
        <w:t xml:space="preserve">La gestion de la confiance : </w:t>
      </w:r>
      <w:r w:rsidRPr="005E3ED5">
        <w:rPr>
          <w:rFonts w:ascii="Calibri" w:hAnsi="Calibri"/>
          <w:b/>
          <w:bCs/>
        </w:rPr>
        <w:t>Mon Compte Entreprise</w:t>
      </w:r>
      <w:r w:rsidRPr="005E3ED5">
        <w:rPr>
          <w:rFonts w:ascii="Calibri" w:hAnsi="Calibri"/>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5E3ED5" w:rsidRDefault="00B4681B" w:rsidP="00D90B08">
      <w:pPr>
        <w:numPr>
          <w:ilvl w:val="0"/>
          <w:numId w:val="26"/>
        </w:numPr>
        <w:rPr>
          <w:rFonts w:ascii="Calibri" w:hAnsi="Calibri"/>
        </w:rPr>
      </w:pPr>
      <w:r w:rsidRPr="005E3ED5">
        <w:rPr>
          <w:rFonts w:ascii="Calibri" w:hAnsi="Calibri"/>
        </w:rPr>
        <w:t xml:space="preserve">Le portail d’information sur les subventions régionales, de structuration de l’accompagnement et de l’animation du réseau des développeurs économiques d’Occitanie : </w:t>
      </w:r>
      <w:r w:rsidRPr="005E3ED5">
        <w:rPr>
          <w:rFonts w:ascii="Calibri" w:hAnsi="Calibri"/>
          <w:b/>
          <w:bCs/>
        </w:rPr>
        <w:t>le Hub Entreprendre Occitanie</w:t>
      </w:r>
    </w:p>
    <w:p w14:paraId="1D02C3B7" w14:textId="77777777" w:rsidR="00B4681B" w:rsidRPr="005E3ED5" w:rsidRDefault="00B4681B" w:rsidP="00D90B08">
      <w:pPr>
        <w:numPr>
          <w:ilvl w:val="0"/>
          <w:numId w:val="26"/>
        </w:numPr>
        <w:rPr>
          <w:rFonts w:ascii="Calibri" w:hAnsi="Calibri"/>
        </w:rPr>
      </w:pPr>
      <w:r w:rsidRPr="005E3ED5">
        <w:rPr>
          <w:rFonts w:ascii="Calibri" w:hAnsi="Calibri"/>
        </w:rPr>
        <w:t xml:space="preserve">Le dépôt de demande d’aides, de suivi des instructions et paiements : </w:t>
      </w:r>
      <w:r w:rsidRPr="005E3ED5">
        <w:rPr>
          <w:rFonts w:ascii="Calibri" w:hAnsi="Calibri"/>
          <w:b/>
          <w:bCs/>
        </w:rPr>
        <w:t>Mes Aides en Ligne</w:t>
      </w:r>
      <w:r w:rsidRPr="005E3ED5">
        <w:rPr>
          <w:rFonts w:ascii="Calibri" w:hAnsi="Calibri"/>
        </w:rPr>
        <w:t>, dont les ambitions consistent à dématérialiser les dossiers de subventions, à suivre en ligne des dossiers et simplifier les échanges avec les déposants</w:t>
      </w:r>
    </w:p>
    <w:p w14:paraId="0E1B1442" w14:textId="77777777" w:rsidR="00B4681B" w:rsidRPr="005E3ED5" w:rsidRDefault="00B4681B" w:rsidP="00D90B08">
      <w:pPr>
        <w:numPr>
          <w:ilvl w:val="0"/>
          <w:numId w:val="26"/>
        </w:numPr>
        <w:rPr>
          <w:rFonts w:ascii="Calibri" w:hAnsi="Calibri"/>
        </w:rPr>
      </w:pPr>
      <w:r w:rsidRPr="005E3ED5">
        <w:rPr>
          <w:rFonts w:ascii="Calibri" w:hAnsi="Calibri"/>
        </w:rPr>
        <w:t xml:space="preserve">L’organisation du travail d’accompagnement en vision transversale (prospection, communication, suivi de dossiers d’accompagnement, suivi des réalisations) : </w:t>
      </w:r>
      <w:r w:rsidRPr="005E3ED5">
        <w:rPr>
          <w:rFonts w:ascii="Calibri" w:hAnsi="Calibri"/>
          <w:b/>
          <w:bCs/>
        </w:rPr>
        <w:t>le CRM OPERA</w:t>
      </w:r>
    </w:p>
    <w:p w14:paraId="6CF4CC01" w14:textId="2D1F0320" w:rsidR="00C9167F" w:rsidRPr="005E3ED5" w:rsidRDefault="00B4681B" w:rsidP="00D90B08">
      <w:pPr>
        <w:numPr>
          <w:ilvl w:val="0"/>
          <w:numId w:val="26"/>
        </w:numPr>
        <w:rPr>
          <w:rFonts w:ascii="Calibri" w:hAnsi="Calibri"/>
        </w:rPr>
      </w:pPr>
      <w:r w:rsidRPr="005E3ED5">
        <w:rPr>
          <w:rFonts w:ascii="Calibri" w:hAnsi="Calibri"/>
        </w:rPr>
        <w:t>L’exploitation des données issues du SI Entreprise (production et visualisation d’indicateurs d’activité en lien avec la dimension financière et budgétaire) : l’</w:t>
      </w:r>
      <w:r w:rsidRPr="005E3ED5">
        <w:rPr>
          <w:rFonts w:ascii="Calibri" w:hAnsi="Calibri"/>
          <w:b/>
          <w:bCs/>
        </w:rPr>
        <w:t xml:space="preserve">Univers Entreprises. </w:t>
      </w:r>
      <w:r w:rsidRPr="005E3ED5">
        <w:rPr>
          <w:rFonts w:ascii="Calibri" w:hAnsi="Calibri"/>
        </w:rPr>
        <w:t>Il répond au besoin de la DVSI d’interroger les données de la base SIRENE afin de pouvoir les croiser avec des indicateurs internes ou externes.</w:t>
      </w:r>
    </w:p>
    <w:p w14:paraId="641D0603" w14:textId="620B7783" w:rsidR="005E4BD0" w:rsidRPr="005E3ED5" w:rsidRDefault="00FA1420" w:rsidP="00D90B08">
      <w:pPr>
        <w:rPr>
          <w:rFonts w:ascii="Calibri" w:hAnsi="Calibri"/>
        </w:rPr>
      </w:pPr>
      <w:r w:rsidRPr="005E3ED5">
        <w:rPr>
          <w:rFonts w:ascii="Calibri" w:hAnsi="Calibri"/>
          <w:noProof/>
          <w:szCs w:val="18"/>
        </w:rPr>
        <w:lastRenderedPageBreak/>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30"/>
                    <a:stretch>
                      <a:fillRect/>
                    </a:stretch>
                  </pic:blipFill>
                  <pic:spPr>
                    <a:xfrm>
                      <a:off x="0" y="0"/>
                      <a:ext cx="6047740" cy="2886710"/>
                    </a:xfrm>
                    <a:prstGeom prst="rect">
                      <a:avLst/>
                    </a:prstGeom>
                  </pic:spPr>
                </pic:pic>
              </a:graphicData>
            </a:graphic>
          </wp:inline>
        </w:drawing>
      </w:r>
    </w:p>
    <w:p w14:paraId="6AE689BC" w14:textId="721C7B89" w:rsidR="005E4BD0" w:rsidRPr="005E3ED5" w:rsidRDefault="009D3054" w:rsidP="00D90B08">
      <w:pPr>
        <w:pStyle w:val="Titre2"/>
        <w:rPr>
          <w:rFonts w:ascii="Calibri" w:hAnsi="Calibri" w:cs="Calibri"/>
          <w:lang w:val="fr-FR"/>
        </w:rPr>
      </w:pPr>
      <w:bookmarkStart w:id="16" w:name="_Toc111407290"/>
      <w:r w:rsidRPr="005E3ED5">
        <w:rPr>
          <w:rFonts w:ascii="Calibri" w:hAnsi="Calibri" w:cs="Calibri"/>
          <w:lang w:val="fr-FR"/>
        </w:rPr>
        <w:t>Présentation d</w:t>
      </w:r>
      <w:r w:rsidR="00694284" w:rsidRPr="005E3ED5">
        <w:rPr>
          <w:rFonts w:ascii="Calibri" w:hAnsi="Calibri" w:cs="Calibri"/>
          <w:lang w:val="fr-FR"/>
        </w:rPr>
        <w:t>u</w:t>
      </w:r>
      <w:r w:rsidRPr="005E3ED5">
        <w:rPr>
          <w:rFonts w:ascii="Calibri" w:hAnsi="Calibri" w:cs="Calibri"/>
          <w:lang w:val="fr-FR"/>
        </w:rPr>
        <w:t xml:space="preserve"> projet HUB ENTREPRENDRE</w:t>
      </w:r>
      <w:bookmarkEnd w:id="16"/>
    </w:p>
    <w:p w14:paraId="047DB38D" w14:textId="12BD253F" w:rsidR="00C9167F" w:rsidRPr="005E3ED5" w:rsidRDefault="0000659C" w:rsidP="00D90B08">
      <w:pPr>
        <w:pStyle w:val="Default"/>
        <w:rPr>
          <w:rFonts w:ascii="Calibri" w:hAnsi="Calibri" w:cs="Calibri"/>
          <w:sz w:val="18"/>
          <w:szCs w:val="18"/>
        </w:rPr>
      </w:pPr>
      <w:r w:rsidRPr="005E3ED5">
        <w:rPr>
          <w:rFonts w:ascii="Calibri" w:hAnsi="Calibri" w:cs="Calibri"/>
          <w:sz w:val="18"/>
          <w:szCs w:val="18"/>
        </w:rPr>
        <w:t>L</w:t>
      </w:r>
      <w:r w:rsidR="009D3054" w:rsidRPr="005E3ED5">
        <w:rPr>
          <w:rFonts w:ascii="Calibri" w:hAnsi="Calibri" w:cs="Calibri"/>
          <w:sz w:val="18"/>
          <w:szCs w:val="18"/>
        </w:rPr>
        <w:t>’Application</w:t>
      </w:r>
      <w:r w:rsidRPr="005E3ED5">
        <w:rPr>
          <w:rFonts w:ascii="Calibri" w:hAnsi="Calibri" w:cs="Calibri"/>
          <w:sz w:val="18"/>
          <w:szCs w:val="18"/>
        </w:rPr>
        <w:t xml:space="preserve"> </w:t>
      </w:r>
      <w:r w:rsidRPr="005E3ED5">
        <w:rPr>
          <w:rFonts w:ascii="Calibri" w:hAnsi="Calibri" w:cs="Calibri"/>
          <w:b/>
          <w:bCs/>
          <w:sz w:val="18"/>
          <w:szCs w:val="18"/>
        </w:rPr>
        <w:t>Hub</w:t>
      </w:r>
      <w:r w:rsidR="009D3054" w:rsidRPr="005E3ED5">
        <w:rPr>
          <w:rFonts w:ascii="Calibri" w:hAnsi="Calibri" w:cs="Calibri"/>
          <w:b/>
          <w:bCs/>
          <w:sz w:val="18"/>
          <w:szCs w:val="18"/>
        </w:rPr>
        <w:t xml:space="preserve"> Entreprendre</w:t>
      </w:r>
      <w:r w:rsidRPr="005E3ED5">
        <w:rPr>
          <w:rFonts w:ascii="Calibri" w:hAnsi="Calibri" w:cs="Calibri"/>
          <w:sz w:val="18"/>
          <w:szCs w:val="18"/>
        </w:rPr>
        <w:t xml:space="preserve"> </w:t>
      </w:r>
      <w:r w:rsidR="00C9167F" w:rsidRPr="005E3ED5">
        <w:rPr>
          <w:rFonts w:ascii="Calibri" w:hAnsi="Calibri" w:cs="Calibri"/>
          <w:sz w:val="18"/>
          <w:szCs w:val="18"/>
        </w:rPr>
        <w:t>joue</w:t>
      </w:r>
      <w:r w:rsidR="00391826" w:rsidRPr="005E3ED5">
        <w:rPr>
          <w:rFonts w:ascii="Calibri" w:hAnsi="Calibri" w:cs="Calibri"/>
          <w:sz w:val="18"/>
          <w:szCs w:val="18"/>
        </w:rPr>
        <w:t xml:space="preserve"> un rôle majeur </w:t>
      </w:r>
      <w:r w:rsidR="00C9167F" w:rsidRPr="005E3ED5">
        <w:rPr>
          <w:rFonts w:ascii="Calibri" w:hAnsi="Calibri" w:cs="Calibri"/>
          <w:sz w:val="18"/>
          <w:szCs w:val="18"/>
        </w:rPr>
        <w:t>dans le système qu’utilise la région et c’est sur cette application que m</w:t>
      </w:r>
      <w:r w:rsidR="00033EFD" w:rsidRPr="005E3ED5">
        <w:rPr>
          <w:rFonts w:ascii="Calibri" w:hAnsi="Calibri" w:cs="Calibri"/>
          <w:sz w:val="18"/>
          <w:szCs w:val="18"/>
        </w:rPr>
        <w:t>es</w:t>
      </w:r>
      <w:r w:rsidR="00C9167F" w:rsidRPr="005E3ED5">
        <w:rPr>
          <w:rFonts w:ascii="Calibri" w:hAnsi="Calibri" w:cs="Calibri"/>
          <w:sz w:val="18"/>
          <w:szCs w:val="18"/>
        </w:rPr>
        <w:t xml:space="preserve"> </w:t>
      </w:r>
      <w:r w:rsidR="00033EFD" w:rsidRPr="005E3ED5">
        <w:rPr>
          <w:rFonts w:ascii="Calibri" w:hAnsi="Calibri" w:cs="Calibri"/>
          <w:sz w:val="18"/>
          <w:szCs w:val="18"/>
        </w:rPr>
        <w:t>missions</w:t>
      </w:r>
      <w:r w:rsidR="00C9167F" w:rsidRPr="005E3ED5">
        <w:rPr>
          <w:rFonts w:ascii="Calibri" w:hAnsi="Calibri" w:cs="Calibri"/>
          <w:sz w:val="18"/>
          <w:szCs w:val="18"/>
        </w:rPr>
        <w:t xml:space="preserve"> porte</w:t>
      </w:r>
      <w:r w:rsidR="00033EFD" w:rsidRPr="005E3ED5">
        <w:rPr>
          <w:rFonts w:ascii="Calibri" w:hAnsi="Calibri" w:cs="Calibri"/>
          <w:sz w:val="18"/>
          <w:szCs w:val="18"/>
        </w:rPr>
        <w:t>nt</w:t>
      </w:r>
      <w:r w:rsidR="00C9167F" w:rsidRPr="005E3ED5">
        <w:rPr>
          <w:rFonts w:ascii="Calibri" w:hAnsi="Calibri" w:cs="Calibri"/>
          <w:sz w:val="18"/>
          <w:szCs w:val="18"/>
        </w:rPr>
        <w:t>.</w:t>
      </w:r>
    </w:p>
    <w:p w14:paraId="5F7CB445" w14:textId="77777777" w:rsidR="00C9167F" w:rsidRPr="005E3ED5" w:rsidRDefault="00C9167F" w:rsidP="00D90B08">
      <w:pPr>
        <w:pStyle w:val="Default"/>
        <w:rPr>
          <w:rFonts w:ascii="Calibri" w:hAnsi="Calibri" w:cs="Calibri"/>
          <w:sz w:val="18"/>
          <w:szCs w:val="18"/>
        </w:rPr>
      </w:pPr>
    </w:p>
    <w:p w14:paraId="070C431E" w14:textId="4E1CB6D9" w:rsidR="0000659C" w:rsidRPr="005E3ED5" w:rsidRDefault="00C9167F" w:rsidP="00D90B08">
      <w:pPr>
        <w:pStyle w:val="Default"/>
        <w:rPr>
          <w:rFonts w:ascii="Calibri" w:hAnsi="Calibri" w:cs="Calibri"/>
          <w:sz w:val="18"/>
          <w:szCs w:val="18"/>
        </w:rPr>
      </w:pPr>
      <w:r w:rsidRPr="005E3ED5">
        <w:rPr>
          <w:rFonts w:ascii="Calibri" w:hAnsi="Calibri" w:cs="Calibri"/>
          <w:sz w:val="18"/>
          <w:szCs w:val="18"/>
        </w:rPr>
        <w:t xml:space="preserve">Elle </w:t>
      </w:r>
      <w:r w:rsidR="0000659C" w:rsidRPr="005E3ED5">
        <w:rPr>
          <w:rFonts w:ascii="Calibri" w:hAnsi="Calibri" w:cs="Calibri"/>
          <w:sz w:val="18"/>
          <w:szCs w:val="18"/>
        </w:rPr>
        <w:t xml:space="preserve">permet de </w:t>
      </w:r>
      <w:r w:rsidR="0000659C" w:rsidRPr="005E3ED5">
        <w:rPr>
          <w:rFonts w:ascii="Calibri" w:hAnsi="Calibri" w:cs="Calibri"/>
          <w:b/>
          <w:bCs/>
          <w:sz w:val="18"/>
          <w:szCs w:val="18"/>
        </w:rPr>
        <w:t xml:space="preserve">centraliser toutes les aides de la Région et de ses partenaires sur une seule plateforme </w:t>
      </w:r>
      <w:r w:rsidR="0000659C" w:rsidRPr="005E3ED5">
        <w:rPr>
          <w:rFonts w:ascii="Calibri" w:hAnsi="Calibri" w:cs="Calibri"/>
          <w:sz w:val="18"/>
          <w:szCs w:val="18"/>
        </w:rPr>
        <w:t xml:space="preserve">: financements, appels à projets, ressources utiles, contacts… pour bénéficier d’un accompagnement 360° de son projet. </w:t>
      </w:r>
    </w:p>
    <w:p w14:paraId="498252C2" w14:textId="77777777" w:rsidR="00372E89" w:rsidRPr="005E3ED5" w:rsidRDefault="00372E89" w:rsidP="00D90B08">
      <w:pPr>
        <w:pStyle w:val="Default"/>
        <w:rPr>
          <w:rFonts w:ascii="Calibri" w:hAnsi="Calibri" w:cs="Calibri"/>
          <w:sz w:val="18"/>
          <w:szCs w:val="18"/>
        </w:rPr>
      </w:pPr>
    </w:p>
    <w:p w14:paraId="7C779D4D" w14:textId="57BD8275"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En quelques clics, </w:t>
      </w:r>
      <w:r w:rsidRPr="005E3ED5">
        <w:rPr>
          <w:rFonts w:ascii="Calibri" w:hAnsi="Calibri" w:cs="Calibri"/>
          <w:b/>
          <w:bCs/>
          <w:sz w:val="18"/>
          <w:szCs w:val="18"/>
        </w:rPr>
        <w:t xml:space="preserve">un entrepreneur peut facilement identifier les financements adaptés à son projet : </w:t>
      </w:r>
      <w:r w:rsidRPr="005E3ED5">
        <w:rPr>
          <w:rFonts w:ascii="Calibri" w:hAnsi="Calibri" w:cs="Calibri"/>
          <w:sz w:val="18"/>
          <w:szCs w:val="18"/>
        </w:rPr>
        <w:t xml:space="preserve">création, croissance, innovation, export… et </w:t>
      </w:r>
      <w:r w:rsidRPr="005E3ED5">
        <w:rPr>
          <w:rFonts w:ascii="Calibri" w:hAnsi="Calibri" w:cs="Calibri"/>
          <w:b/>
          <w:bCs/>
          <w:sz w:val="18"/>
          <w:szCs w:val="18"/>
        </w:rPr>
        <w:t>bénéficier de l’appui d’un référent</w:t>
      </w:r>
      <w:r w:rsidRPr="005E3ED5">
        <w:rPr>
          <w:rFonts w:ascii="Calibri" w:hAnsi="Calibri" w:cs="Calibri"/>
          <w:sz w:val="18"/>
          <w:szCs w:val="18"/>
        </w:rPr>
        <w:t xml:space="preserve">, professionnel de l’accompagnement et membre du Réseau des Développeurs Economiques Occitanie, qui sera son </w:t>
      </w:r>
      <w:r w:rsidRPr="005E3ED5">
        <w:rPr>
          <w:rFonts w:ascii="Calibri" w:hAnsi="Calibri" w:cs="Calibri"/>
          <w:b/>
          <w:bCs/>
          <w:sz w:val="18"/>
          <w:szCs w:val="18"/>
        </w:rPr>
        <w:t xml:space="preserve">contact privilégié. </w:t>
      </w:r>
    </w:p>
    <w:p w14:paraId="4B094F68" w14:textId="51C27D8C" w:rsidR="00372E89"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Sur son </w:t>
      </w:r>
      <w:r w:rsidRPr="005E3ED5">
        <w:rPr>
          <w:rFonts w:ascii="Calibri" w:hAnsi="Calibri" w:cs="Calibri"/>
          <w:b/>
          <w:bCs/>
          <w:sz w:val="18"/>
          <w:szCs w:val="18"/>
        </w:rPr>
        <w:t>espace personnalisé</w:t>
      </w:r>
      <w:r w:rsidRPr="005E3ED5">
        <w:rPr>
          <w:rFonts w:ascii="Calibri" w:hAnsi="Calibri" w:cs="Calibri"/>
          <w:sz w:val="18"/>
          <w:szCs w:val="18"/>
        </w:rPr>
        <w:t xml:space="preserve">, un entrepreneur peut également </w:t>
      </w:r>
      <w:r w:rsidRPr="005E3ED5">
        <w:rPr>
          <w:rFonts w:ascii="Calibri" w:hAnsi="Calibri" w:cs="Calibri"/>
          <w:b/>
          <w:bCs/>
          <w:sz w:val="18"/>
          <w:szCs w:val="18"/>
        </w:rPr>
        <w:t xml:space="preserve">suivre sa demande de financement </w:t>
      </w:r>
      <w:r w:rsidRPr="005E3ED5">
        <w:rPr>
          <w:rFonts w:ascii="Calibri" w:hAnsi="Calibri" w:cs="Calibri"/>
          <w:sz w:val="18"/>
          <w:szCs w:val="18"/>
        </w:rPr>
        <w:t>et consulter les évènements et actualités adaptés à sa filière.</w:t>
      </w:r>
    </w:p>
    <w:p w14:paraId="13DA9726" w14:textId="121BAEB0"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 </w:t>
      </w:r>
    </w:p>
    <w:p w14:paraId="43E5502A" w14:textId="77777777"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Le Hub Entreprendre Occitanie est le fruit d’un </w:t>
      </w:r>
      <w:r w:rsidRPr="005E3ED5">
        <w:rPr>
          <w:rFonts w:ascii="Calibri" w:hAnsi="Calibri" w:cs="Calibri"/>
          <w:b/>
          <w:bCs/>
          <w:sz w:val="18"/>
          <w:szCs w:val="18"/>
        </w:rPr>
        <w:t>travail partenarial avec les membres du Réseau des Développeurs Economiques Occitanie</w:t>
      </w:r>
      <w:r w:rsidRPr="005E3ED5">
        <w:rPr>
          <w:rFonts w:ascii="Calibri" w:hAnsi="Calibri" w:cs="Calibr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Ad’Occ, réseaux spécialisés, etc. </w:t>
      </w:r>
    </w:p>
    <w:p w14:paraId="34E2E734" w14:textId="7CCD509F" w:rsidR="008B50DD" w:rsidRPr="005E3ED5" w:rsidRDefault="0000659C" w:rsidP="00D90B08">
      <w:pPr>
        <w:rPr>
          <w:rFonts w:ascii="Calibri" w:hAnsi="Calibri"/>
          <w:szCs w:val="18"/>
        </w:rPr>
      </w:pPr>
      <w:r w:rsidRPr="005E3ED5">
        <w:rPr>
          <w:rFonts w:ascii="Calibri" w:hAnsi="Calibri"/>
          <w:szCs w:val="18"/>
        </w:rPr>
        <w:t xml:space="preserve">Il a pour </w:t>
      </w:r>
      <w:r w:rsidRPr="005E3ED5">
        <w:rPr>
          <w:rFonts w:ascii="Calibri" w:hAnsi="Calibri"/>
          <w:b/>
          <w:bCs/>
          <w:szCs w:val="18"/>
        </w:rPr>
        <w:t xml:space="preserve">objectif de coordonner et renforcer l’action des professionnels de l’accompagnement </w:t>
      </w:r>
      <w:r w:rsidRPr="005E3ED5">
        <w:rPr>
          <w:rFonts w:ascii="Calibri" w:hAnsi="Calibri"/>
          <w:szCs w:val="18"/>
        </w:rPr>
        <w:t xml:space="preserve">pour plus de </w:t>
      </w:r>
      <w:r w:rsidRPr="005E3ED5">
        <w:rPr>
          <w:rFonts w:ascii="Calibri" w:hAnsi="Calibri"/>
          <w:b/>
          <w:bCs/>
          <w:szCs w:val="18"/>
        </w:rPr>
        <w:t>lisibilité et efficacité auprès des entrepreneurs d’Occitanie</w:t>
      </w:r>
      <w:r w:rsidRPr="005E3ED5">
        <w:rPr>
          <w:rFonts w:ascii="Calibri" w:hAnsi="Calibri"/>
          <w:szCs w:val="18"/>
        </w:rPr>
        <w:t>.</w:t>
      </w:r>
    </w:p>
    <w:p w14:paraId="10259197" w14:textId="32659EB5" w:rsidR="009E566B" w:rsidRPr="005E3ED5" w:rsidRDefault="009E566B" w:rsidP="00D90B08">
      <w:pPr>
        <w:pStyle w:val="Titre2"/>
        <w:rPr>
          <w:rFonts w:ascii="Calibri" w:hAnsi="Calibri" w:cs="Calibri"/>
          <w:lang w:val="fr-FR"/>
        </w:rPr>
      </w:pPr>
      <w:bookmarkStart w:id="17" w:name="_Toc111407291"/>
      <w:r w:rsidRPr="005E3ED5">
        <w:rPr>
          <w:rFonts w:ascii="Calibri" w:hAnsi="Calibri" w:cs="Calibri"/>
          <w:lang w:val="fr-FR"/>
        </w:rPr>
        <w:t>Cahier de charge</w:t>
      </w:r>
      <w:r w:rsidR="00F86750" w:rsidRPr="005E3ED5">
        <w:rPr>
          <w:rFonts w:ascii="Calibri" w:hAnsi="Calibri" w:cs="Calibri"/>
          <w:lang w:val="fr-FR"/>
        </w:rPr>
        <w:t>s</w:t>
      </w:r>
      <w:bookmarkEnd w:id="17"/>
    </w:p>
    <w:p w14:paraId="2D32F774" w14:textId="3141D821" w:rsidR="00F86750" w:rsidRPr="005E3ED5" w:rsidRDefault="00A41D4B" w:rsidP="00D90B08">
      <w:pPr>
        <w:rPr>
          <w:rFonts w:ascii="Calibri" w:hAnsi="Calibri"/>
        </w:rPr>
      </w:pPr>
      <w:r w:rsidRPr="005E3ED5">
        <w:rPr>
          <w:rFonts w:ascii="Calibri" w:hAnsi="Calibri"/>
        </w:rPr>
        <w:t>Mon</w:t>
      </w:r>
      <w:r w:rsidR="00F86750" w:rsidRPr="005E3ED5">
        <w:rPr>
          <w:rFonts w:ascii="Calibri" w:hAnsi="Calibri"/>
        </w:rPr>
        <w:t xml:space="preserve"> périmètre du projet qui a été définit comportait </w:t>
      </w:r>
      <w:r w:rsidR="000D2C04" w:rsidRPr="005E3ED5">
        <w:rPr>
          <w:rFonts w:ascii="Calibri" w:hAnsi="Calibri"/>
        </w:rPr>
        <w:t>5</w:t>
      </w:r>
      <w:r w:rsidR="00F86750" w:rsidRPr="005E3ED5">
        <w:rPr>
          <w:rFonts w:ascii="Calibri" w:hAnsi="Calibri"/>
        </w:rPr>
        <w:t xml:space="preserve"> évolutions. Toutefois la demande du client a évolué au cours d</w:t>
      </w:r>
      <w:r w:rsidR="000D2C04" w:rsidRPr="005E3ED5">
        <w:rPr>
          <w:rFonts w:ascii="Calibri" w:hAnsi="Calibri"/>
        </w:rPr>
        <w:t>e ma période en entreprise</w:t>
      </w:r>
      <w:r w:rsidR="00F86750" w:rsidRPr="005E3ED5">
        <w:rPr>
          <w:rFonts w:ascii="Calibri" w:hAnsi="Calibri"/>
        </w:rPr>
        <w:t xml:space="preserve">, en ajoutant </w:t>
      </w:r>
      <w:r w:rsidR="000D2C04" w:rsidRPr="005E3ED5">
        <w:rPr>
          <w:rFonts w:ascii="Calibri" w:hAnsi="Calibri"/>
        </w:rPr>
        <w:t>et modifiant des</w:t>
      </w:r>
      <w:r w:rsidR="00F86750" w:rsidRPr="005E3ED5">
        <w:rPr>
          <w:rFonts w:ascii="Calibri" w:hAnsi="Calibri"/>
        </w:rPr>
        <w:t xml:space="preserve"> évolutions. Voici la version finale du cahier des charges initial</w:t>
      </w:r>
      <w:r w:rsidR="00D61642" w:rsidRPr="005E3ED5">
        <w:rPr>
          <w:rFonts w:ascii="Calibri" w:hAnsi="Calibri"/>
        </w:rPr>
        <w:t> :</w:t>
      </w:r>
    </w:p>
    <w:p w14:paraId="336296F1" w14:textId="759DA06A"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 xml:space="preserve">Jira PR1 - </w:t>
      </w:r>
      <w:r w:rsidR="00C0708E" w:rsidRPr="005E3ED5">
        <w:rPr>
          <w:rFonts w:ascii="Calibri" w:hAnsi="Calibri"/>
          <w:b/>
          <w:bCs/>
          <w:color w:val="F04641"/>
          <w:szCs w:val="18"/>
        </w:rPr>
        <w:t xml:space="preserve">[BO HUB] </w:t>
      </w:r>
      <w:r w:rsidRPr="005E3ED5">
        <w:rPr>
          <w:rFonts w:ascii="Calibri" w:hAnsi="Calibri"/>
          <w:b/>
          <w:bCs/>
          <w:color w:val="F04641"/>
          <w:szCs w:val="18"/>
        </w:rPr>
        <w:t>Modification url associée au clic-bouton "contacter un expert de proximité"</w:t>
      </w:r>
    </w:p>
    <w:p w14:paraId="3709AFAB" w14:textId="78D215F5" w:rsidR="00F0523E" w:rsidRPr="005E3ED5" w:rsidRDefault="00F0523E" w:rsidP="00D90B08">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44D03777" w14:textId="0771E277" w:rsidR="00735B7C"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Hub Entreprise, il est demandé de faire une mise à jour de l’URL associer au lien "Contacter un expert de proximité".</w:t>
      </w:r>
    </w:p>
    <w:p w14:paraId="1133FC24" w14:textId="40EC7442" w:rsidR="00F0523E"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b/>
          <w:bCs/>
          <w:color w:val="000000"/>
          <w:szCs w:val="18"/>
        </w:rPr>
        <w:t xml:space="preserve">Tâches identifiées sur le développement </w:t>
      </w:r>
      <w:r w:rsidRPr="005E3ED5">
        <w:rPr>
          <w:rFonts w:ascii="Calibri" w:hAnsi="Calibri"/>
          <w:color w:val="000000"/>
          <w:szCs w:val="18"/>
        </w:rPr>
        <w:t>:</w:t>
      </w:r>
    </w:p>
    <w:p w14:paraId="6022856B" w14:textId="24710CE3" w:rsidR="003E6841"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Dans le code source du </w:t>
      </w:r>
      <w:r w:rsidR="00AF7A74" w:rsidRPr="005E3ED5">
        <w:rPr>
          <w:rFonts w:ascii="Calibri" w:hAnsi="Calibri"/>
          <w:color w:val="000000"/>
          <w:szCs w:val="18"/>
        </w:rPr>
        <w:t>frontend</w:t>
      </w:r>
      <w:r w:rsidRPr="005E3ED5">
        <w:rPr>
          <w:rFonts w:ascii="Calibri" w:hAnsi="Calibri"/>
          <w:color w:val="000000"/>
          <w:szCs w:val="18"/>
        </w:rPr>
        <w:t xml:space="preserve"> HubEntreprise : modification d’un lien url dans un fichier de paramétrage de l’application.</w:t>
      </w:r>
    </w:p>
    <w:p w14:paraId="5BA4F72B" w14:textId="77777777" w:rsidR="00F0523E" w:rsidRPr="005E3ED5" w:rsidRDefault="00F0523E" w:rsidP="00F0523E">
      <w:pPr>
        <w:autoSpaceDE w:val="0"/>
        <w:autoSpaceDN w:val="0"/>
        <w:adjustRightInd w:val="0"/>
        <w:spacing w:after="0"/>
        <w:rPr>
          <w:rFonts w:ascii="Calibri" w:hAnsi="Calibri"/>
          <w:color w:val="000000"/>
          <w:szCs w:val="18"/>
        </w:rPr>
      </w:pPr>
    </w:p>
    <w:p w14:paraId="3D896D14"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PR5 - [BO HUB] Extraction des usagers du Hub</w:t>
      </w:r>
    </w:p>
    <w:p w14:paraId="070A8CA0"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981A2B7" w14:textId="736A39C5" w:rsidR="00B96B5E" w:rsidRPr="005E3ED5" w:rsidRDefault="00735B7C" w:rsidP="00B96B5E">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Back-Office Hub entreprendre, il est demandé d’ajouter une nouvelle carte (non</w:t>
      </w:r>
      <w:r w:rsidR="00570C32" w:rsidRPr="005E3ED5">
        <w:rPr>
          <w:rFonts w:ascii="Calibri" w:hAnsi="Calibri"/>
          <w:color w:val="000000"/>
          <w:szCs w:val="18"/>
        </w:rPr>
        <w:t xml:space="preserve"> </w:t>
      </w:r>
      <w:r w:rsidRPr="005E3ED5">
        <w:rPr>
          <w:rFonts w:ascii="Calibri" w:hAnsi="Calibri"/>
          <w:color w:val="000000"/>
          <w:szCs w:val="18"/>
        </w:rPr>
        <w:t>cliquable) « Usagers » avec un bouton</w:t>
      </w:r>
      <w:r w:rsidR="00570C32" w:rsidRPr="005E3ED5">
        <w:rPr>
          <w:rFonts w:ascii="Calibri" w:hAnsi="Calibri"/>
          <w:color w:val="000000"/>
          <w:szCs w:val="18"/>
        </w:rPr>
        <w:t xml:space="preserve"> « extraire</w:t>
      </w:r>
      <w:r w:rsidRPr="005E3ED5">
        <w:rPr>
          <w:rFonts w:ascii="Calibri" w:hAnsi="Calibri"/>
          <w:color w:val="000000"/>
          <w:szCs w:val="18"/>
        </w:rPr>
        <w:t xml:space="preserve"> » permettant d’extraire en csv</w:t>
      </w:r>
      <w:r w:rsidR="00570C32" w:rsidRPr="005E3ED5">
        <w:rPr>
          <w:rFonts w:ascii="Calibri" w:hAnsi="Calibri"/>
          <w:color w:val="000000"/>
          <w:szCs w:val="18"/>
        </w:rPr>
        <w:t xml:space="preserve"> </w:t>
      </w:r>
      <w:r w:rsidRPr="005E3ED5">
        <w:rPr>
          <w:rFonts w:ascii="Calibri" w:hAnsi="Calibri"/>
          <w:color w:val="000000"/>
          <w:szCs w:val="18"/>
        </w:rPr>
        <w:t>la liste des usagers du hub.</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r w:rsidR="00B96B5E" w:rsidRPr="005E3ED5">
        <w:rPr>
          <w:rFonts w:ascii="Calibri" w:hAnsi="Calibri"/>
          <w:color w:val="000000"/>
          <w:szCs w:val="18"/>
        </w:rPr>
        <w:br/>
        <w:t xml:space="preserve">• dans le code source du </w:t>
      </w:r>
      <w:r w:rsidR="00AF7A74" w:rsidRPr="005E3ED5">
        <w:rPr>
          <w:rFonts w:ascii="Calibri" w:hAnsi="Calibri"/>
          <w:color w:val="000000"/>
          <w:szCs w:val="18"/>
        </w:rPr>
        <w:t>frontend</w:t>
      </w:r>
      <w:r w:rsidR="00B96B5E" w:rsidRPr="005E3ED5">
        <w:rPr>
          <w:rFonts w:ascii="Calibri" w:hAnsi="Calibri"/>
          <w:color w:val="000000"/>
          <w:szCs w:val="18"/>
        </w:rPr>
        <w:t xml:space="preserve"> back-Office :</w:t>
      </w:r>
    </w:p>
    <w:p w14:paraId="5D4C2FE7" w14:textId="77777777" w:rsidR="00B96B5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lastRenderedPageBreak/>
        <w:t>- Création d'un nouveau bouton raccordé à un service de création d'un fichier export</w:t>
      </w:r>
    </w:p>
    <w:p w14:paraId="4ED6A08F" w14:textId="77777777" w:rsidR="00B96B5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t>- Création d'une nouvelle carte (affichage de donnée) sur l'accueil du Back-office</w:t>
      </w:r>
    </w:p>
    <w:p w14:paraId="78A84613" w14:textId="558075AF" w:rsidR="00F0523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t>• dans le code source du back-end HubEntreprendre :</w:t>
      </w:r>
      <w:r w:rsidRPr="005E3ED5">
        <w:rPr>
          <w:rFonts w:ascii="Calibri" w:hAnsi="Calibri"/>
          <w:color w:val="000000"/>
          <w:szCs w:val="18"/>
        </w:rPr>
        <w:br/>
        <w:t>- Ajout de code pour construction de la structure des données à exporter en tenant compte de la complexité du fichier Excel, et des règles de transcodage à appliquer entre valeurs techniques vers des valeurs fonctionnelles.</w:t>
      </w:r>
    </w:p>
    <w:p w14:paraId="701B4CF6" w14:textId="358BBD12" w:rsidR="00570C32" w:rsidRPr="005E3ED5" w:rsidRDefault="00570C32" w:rsidP="00D90B08">
      <w:pPr>
        <w:autoSpaceDE w:val="0"/>
        <w:autoSpaceDN w:val="0"/>
        <w:adjustRightInd w:val="0"/>
        <w:spacing w:after="0"/>
        <w:rPr>
          <w:rFonts w:ascii="Calibri" w:hAnsi="Calibri"/>
          <w:color w:val="000000"/>
          <w:szCs w:val="18"/>
        </w:rPr>
      </w:pPr>
    </w:p>
    <w:p w14:paraId="40EAE96C"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PR6 - [BO HUB] ajout des porteurs de projets dans la fiche référents</w:t>
      </w:r>
    </w:p>
    <w:p w14:paraId="3AC1894D"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6499E546" w14:textId="2A81B677" w:rsidR="00443D10"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Back-Office Hub entreprendre, il est demandé de modifier le tableau portefeuille de la fiche interlocuteur référent, afin d’y</w:t>
      </w:r>
      <w:r w:rsidR="00570C32" w:rsidRPr="005E3ED5">
        <w:rPr>
          <w:rFonts w:ascii="Calibri" w:hAnsi="Calibri"/>
          <w:color w:val="000000"/>
          <w:szCs w:val="18"/>
        </w:rPr>
        <w:t xml:space="preserve"> </w:t>
      </w:r>
      <w:r w:rsidRPr="005E3ED5">
        <w:rPr>
          <w:rFonts w:ascii="Calibri" w:hAnsi="Calibri"/>
          <w:color w:val="000000"/>
          <w:szCs w:val="18"/>
        </w:rPr>
        <w:t>faire apparaitre les « porteurs de projets » suivis par l’interlocuteur de la fiche concernée. L</w:t>
      </w:r>
      <w:r w:rsidR="00267DBE" w:rsidRPr="005E3ED5">
        <w:rPr>
          <w:rFonts w:ascii="Calibri" w:hAnsi="Calibri"/>
          <w:color w:val="000000"/>
          <w:szCs w:val="18"/>
        </w:rPr>
        <w:t>’</w:t>
      </w:r>
      <w:r w:rsidRPr="005E3ED5">
        <w:rPr>
          <w:rFonts w:ascii="Calibri" w:hAnsi="Calibri"/>
          <w:color w:val="000000"/>
          <w:szCs w:val="18"/>
        </w:rPr>
        <w:t>a</w:t>
      </w:r>
      <w:r w:rsidR="00267DBE" w:rsidRPr="005E3ED5">
        <w:rPr>
          <w:rFonts w:ascii="Calibri" w:hAnsi="Calibri"/>
          <w:color w:val="000000"/>
          <w:szCs w:val="18"/>
        </w:rPr>
        <w:t>jout d’une</w:t>
      </w:r>
      <w:r w:rsidRPr="005E3ED5">
        <w:rPr>
          <w:rFonts w:ascii="Calibri" w:hAnsi="Calibri"/>
          <w:color w:val="000000"/>
          <w:szCs w:val="18"/>
        </w:rPr>
        <w:t xml:space="preserve"> fonction « affecter à un autre référent » sur la fiche</w:t>
      </w:r>
      <w:r w:rsidR="00570C32" w:rsidRPr="005E3ED5">
        <w:rPr>
          <w:rFonts w:ascii="Calibri" w:hAnsi="Calibri"/>
          <w:color w:val="000000"/>
          <w:szCs w:val="18"/>
        </w:rPr>
        <w:t xml:space="preserve"> interlocuteur</w:t>
      </w:r>
      <w:r w:rsidRPr="005E3ED5">
        <w:rPr>
          <w:rFonts w:ascii="Calibri" w:hAnsi="Calibri"/>
          <w:color w:val="000000"/>
          <w:szCs w:val="18"/>
        </w:rPr>
        <w:t xml:space="preserve"> doit aussi permettre de changer l’interlocuteur référent d’un porteur de projet.</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p>
    <w:p w14:paraId="0DBA121B" w14:textId="5721D3FD" w:rsidR="00443D10" w:rsidRPr="005E3ED5" w:rsidRDefault="00443D10" w:rsidP="00443D10">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Dans le code source du </w:t>
      </w:r>
      <w:r w:rsidR="00AF7A74" w:rsidRPr="005E3ED5">
        <w:rPr>
          <w:rFonts w:ascii="Calibri" w:hAnsi="Calibri"/>
          <w:color w:val="000000"/>
          <w:szCs w:val="18"/>
        </w:rPr>
        <w:t>frontend</w:t>
      </w:r>
      <w:r w:rsidRPr="005E3ED5">
        <w:rPr>
          <w:rFonts w:ascii="Calibri" w:hAnsi="Calibri"/>
          <w:color w:val="000000"/>
          <w:szCs w:val="18"/>
        </w:rPr>
        <w:t xml:space="preserve"> backOffice : intervention sur le composant web « page.interlocuteur » (plusieurs fichiers html,</w:t>
      </w:r>
    </w:p>
    <w:p w14:paraId="00E94732" w14:textId="6777C334" w:rsidR="00443D10" w:rsidRPr="005E3ED5" w:rsidRDefault="00443D10" w:rsidP="00443D10">
      <w:pPr>
        <w:autoSpaceDE w:val="0"/>
        <w:autoSpaceDN w:val="0"/>
        <w:adjustRightInd w:val="0"/>
        <w:spacing w:after="0"/>
        <w:rPr>
          <w:rFonts w:ascii="Calibri" w:hAnsi="Calibri"/>
          <w:color w:val="000000"/>
          <w:szCs w:val="18"/>
        </w:rPr>
      </w:pPr>
      <w:r w:rsidRPr="005E3ED5">
        <w:rPr>
          <w:rFonts w:ascii="Calibri" w:hAnsi="Calibri"/>
          <w:color w:val="000000"/>
          <w:szCs w:val="18"/>
        </w:rPr>
        <w:t>typescript) pour compléter les données « Entreprises (Company) » par des données « Porteur de projet » dans le tableau portefeuille de l'interlocuteur.</w:t>
      </w:r>
    </w:p>
    <w:p w14:paraId="136B7E6E" w14:textId="2A639F8D" w:rsidR="00735B7C" w:rsidRPr="005E3ED5" w:rsidRDefault="00443D10" w:rsidP="00443D10">
      <w:pPr>
        <w:autoSpaceDE w:val="0"/>
        <w:autoSpaceDN w:val="0"/>
        <w:adjustRightInd w:val="0"/>
        <w:spacing w:after="0"/>
        <w:rPr>
          <w:rFonts w:ascii="Calibri" w:hAnsi="Calibri"/>
          <w:color w:val="000000"/>
          <w:szCs w:val="18"/>
        </w:rPr>
      </w:pPr>
      <w:r w:rsidRPr="005E3ED5">
        <w:rPr>
          <w:rFonts w:ascii="Calibri" w:hAnsi="Calibri"/>
          <w:color w:val="000000"/>
          <w:szCs w:val="18"/>
        </w:rPr>
        <w:t>Il s’agit de modifier le code source existant pour gérer aussi les porteurs de projets sans impacter la gestion déjà réalisée pour remonter les Entreprise (compagnies).</w:t>
      </w:r>
      <w:r w:rsidR="00F0523E" w:rsidRPr="005E3ED5">
        <w:rPr>
          <w:rFonts w:ascii="Calibri" w:hAnsi="Calibri"/>
          <w:color w:val="000000"/>
          <w:szCs w:val="18"/>
        </w:rPr>
        <w:br/>
      </w:r>
    </w:p>
    <w:p w14:paraId="0212A555" w14:textId="77777777" w:rsidR="00570C32" w:rsidRPr="005E3ED5" w:rsidRDefault="00570C32" w:rsidP="00D90B08">
      <w:pPr>
        <w:autoSpaceDE w:val="0"/>
        <w:autoSpaceDN w:val="0"/>
        <w:adjustRightInd w:val="0"/>
        <w:spacing w:after="0"/>
        <w:rPr>
          <w:rFonts w:ascii="Calibri" w:hAnsi="Calibri"/>
          <w:color w:val="000000"/>
          <w:szCs w:val="18"/>
        </w:rPr>
      </w:pPr>
    </w:p>
    <w:p w14:paraId="781E0645"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PR7 - [BO HUB] Fonctionnalité d'extraction des dispositifs</w:t>
      </w:r>
    </w:p>
    <w:p w14:paraId="2DBD2B23"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1F0357E" w14:textId="5871506D" w:rsidR="00F0523E" w:rsidRPr="005E3ED5" w:rsidRDefault="00735B7C" w:rsidP="00F0523E">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Back-Office Hub entreprendre, il est demandé dans le menu « Dispositifs » d’ajouter un picto cliquable permettant</w:t>
      </w:r>
      <w:r w:rsidR="00570C32" w:rsidRPr="005E3ED5">
        <w:rPr>
          <w:rFonts w:ascii="Calibri" w:hAnsi="Calibri"/>
          <w:color w:val="000000"/>
          <w:szCs w:val="18"/>
        </w:rPr>
        <w:t xml:space="preserve"> </w:t>
      </w:r>
      <w:r w:rsidRPr="005E3ED5">
        <w:rPr>
          <w:rFonts w:ascii="Calibri" w:hAnsi="Calibri"/>
          <w:color w:val="000000"/>
          <w:szCs w:val="18"/>
        </w:rPr>
        <w:t xml:space="preserve">l’extraction de l’ensemble des dispositifs </w:t>
      </w:r>
      <w:r w:rsidR="003E6841" w:rsidRPr="005E3ED5">
        <w:rPr>
          <w:rFonts w:ascii="Calibri" w:hAnsi="Calibri"/>
          <w:color w:val="000000"/>
          <w:szCs w:val="18"/>
        </w:rPr>
        <w:t xml:space="preserve">en format CSV </w:t>
      </w:r>
      <w:r w:rsidRPr="005E3ED5">
        <w:rPr>
          <w:rFonts w:ascii="Calibri" w:hAnsi="Calibri"/>
          <w:color w:val="000000"/>
          <w:szCs w:val="18"/>
        </w:rPr>
        <w:t>(fichier contenant la liste des dispositifs</w:t>
      </w:r>
      <w:r w:rsidR="003E6841" w:rsidRPr="005E3ED5">
        <w:rPr>
          <w:rFonts w:ascii="Calibri" w:hAnsi="Calibri"/>
          <w:color w:val="000000"/>
          <w:szCs w:val="18"/>
        </w:rPr>
        <w:t xml:space="preserve"> en annexe</w:t>
      </w:r>
      <w:r w:rsidRPr="005E3ED5">
        <w:rPr>
          <w:rFonts w:ascii="Calibri" w:hAnsi="Calibri"/>
          <w:color w:val="000000"/>
          <w:szCs w:val="18"/>
        </w:rPr>
        <w:t>).</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r w:rsidR="00F0523E" w:rsidRPr="005E3ED5">
        <w:rPr>
          <w:rFonts w:ascii="Calibri" w:hAnsi="Calibri"/>
          <w:color w:val="000000"/>
          <w:szCs w:val="18"/>
        </w:rPr>
        <w:br/>
        <w:t xml:space="preserve">• dans le code source du </w:t>
      </w:r>
      <w:r w:rsidR="00AF7A74" w:rsidRPr="005E3ED5">
        <w:rPr>
          <w:rFonts w:ascii="Calibri" w:hAnsi="Calibri"/>
          <w:color w:val="000000"/>
          <w:szCs w:val="18"/>
        </w:rPr>
        <w:t>frontend</w:t>
      </w:r>
      <w:r w:rsidR="00F0523E" w:rsidRPr="005E3ED5">
        <w:rPr>
          <w:rFonts w:ascii="Calibri" w:hAnsi="Calibri"/>
          <w:color w:val="000000"/>
          <w:szCs w:val="18"/>
        </w:rPr>
        <w:t xml:space="preserve"> backOffice : Création d'un nouveau bouton raccordé à un service de création d'un fichier export.</w:t>
      </w:r>
    </w:p>
    <w:p w14:paraId="7A0B96F6" w14:textId="29AB640A" w:rsidR="00F0523E" w:rsidRPr="005E3ED5" w:rsidRDefault="00F0523E" w:rsidP="00D90B08">
      <w:pPr>
        <w:autoSpaceDE w:val="0"/>
        <w:autoSpaceDN w:val="0"/>
        <w:adjustRightInd w:val="0"/>
        <w:spacing w:after="0"/>
        <w:rPr>
          <w:rFonts w:ascii="Calibri" w:hAnsi="Calibri"/>
          <w:color w:val="000000"/>
          <w:szCs w:val="18"/>
        </w:rPr>
      </w:pPr>
      <w:r w:rsidRPr="005E3ED5">
        <w:rPr>
          <w:rFonts w:ascii="Calibri" w:hAnsi="Calibri"/>
          <w:color w:val="000000"/>
          <w:szCs w:val="18"/>
        </w:rPr>
        <w:t>• dans le code source du back-end HubEntreprendre : Ajout de code pour construction de la structure des données à exporter en tenant compte de la complexité du fichier Excel, et des règles de transcodage à appliquer entre valeurs techniques vers des valeurs fonctionnelles.</w:t>
      </w:r>
      <w:r w:rsidRPr="005E3ED5">
        <w:rPr>
          <w:rFonts w:ascii="Calibri" w:hAnsi="Calibri"/>
          <w:color w:val="000000"/>
          <w:szCs w:val="18"/>
        </w:rPr>
        <w:br/>
      </w:r>
    </w:p>
    <w:p w14:paraId="490AE665" w14:textId="3B1FEEEE" w:rsidR="00735B7C"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b/>
          <w:bCs/>
          <w:color w:val="F04641"/>
          <w:szCs w:val="18"/>
        </w:rPr>
        <w:t xml:space="preserve">Jira PR8 - </w:t>
      </w:r>
      <w:r w:rsidR="00C0708E" w:rsidRPr="005E3ED5">
        <w:rPr>
          <w:rFonts w:ascii="Calibri" w:hAnsi="Calibri"/>
          <w:b/>
          <w:bCs/>
          <w:color w:val="F04641"/>
          <w:szCs w:val="18"/>
        </w:rPr>
        <w:t xml:space="preserve">[BO HUB] </w:t>
      </w:r>
      <w:bookmarkStart w:id="18" w:name="_Hlk111371052"/>
      <w:r w:rsidRPr="005E3ED5">
        <w:rPr>
          <w:rFonts w:ascii="Calibri" w:hAnsi="Calibri"/>
          <w:b/>
          <w:bCs/>
          <w:color w:val="F04641"/>
          <w:szCs w:val="18"/>
        </w:rPr>
        <w:t>Flux BPI</w:t>
      </w:r>
      <w:bookmarkEnd w:id="18"/>
    </w:p>
    <w:p w14:paraId="4D2CA13A"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2C0C23F" w14:textId="1DF598E9" w:rsidR="00F0523E" w:rsidRPr="005E3ED5" w:rsidRDefault="00735B7C" w:rsidP="00F0523E">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agent Hub entreprendre, il est demandé de faire une mise à jour de l’URL du flux BPI des dossiers p</w:t>
      </w:r>
      <w:r w:rsidR="00F0523E" w:rsidRPr="005E3ED5">
        <w:rPr>
          <w:rFonts w:ascii="Calibri" w:hAnsi="Calibri"/>
          <w:color w:val="000000"/>
          <w:szCs w:val="18"/>
        </w:rPr>
        <w:t>rojecteurs.</w:t>
      </w:r>
      <w:r w:rsidR="00F0523E" w:rsidRPr="005E3ED5">
        <w:rPr>
          <w:rFonts w:ascii="Calibri" w:hAnsi="Calibri"/>
          <w:color w:val="000000"/>
          <w:szCs w:val="18"/>
        </w:rPr>
        <w:br/>
      </w:r>
      <w:r w:rsidR="00F0523E" w:rsidRPr="005E3ED5">
        <w:rPr>
          <w:rFonts w:ascii="Calibri" w:hAnsi="Calibri"/>
          <w:b/>
          <w:bCs/>
          <w:color w:val="000000"/>
          <w:szCs w:val="18"/>
        </w:rPr>
        <w:t>Tâches identifiées sur le développement</w:t>
      </w:r>
      <w:r w:rsidR="00F0523E" w:rsidRPr="005E3ED5">
        <w:rPr>
          <w:rFonts w:ascii="Calibri" w:hAnsi="Calibri"/>
          <w:color w:val="000000"/>
          <w:szCs w:val="18"/>
        </w:rPr>
        <w:t xml:space="preserve"> :</w:t>
      </w:r>
    </w:p>
    <w:p w14:paraId="0D0D9E59" w14:textId="38B9C152" w:rsidR="00735B7C"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color w:val="000000"/>
          <w:szCs w:val="18"/>
        </w:rPr>
        <w:t>Dans le code source du back-end HubEntreprendre, modification d’un lien url dans un fichier de paramétrage de l’application</w:t>
      </w:r>
      <w:r w:rsidR="00AF7A74" w:rsidRPr="005E3ED5">
        <w:rPr>
          <w:rFonts w:ascii="Calibri" w:hAnsi="Calibri"/>
          <w:color w:val="000000"/>
          <w:szCs w:val="18"/>
        </w:rPr>
        <w:t>.</w:t>
      </w:r>
      <w:r w:rsidRPr="005E3ED5">
        <w:rPr>
          <w:rFonts w:ascii="Calibri" w:hAnsi="Calibri"/>
          <w:color w:val="000000"/>
          <w:szCs w:val="18"/>
        </w:rPr>
        <w:br/>
      </w:r>
    </w:p>
    <w:p w14:paraId="38FC50F0" w14:textId="77777777" w:rsidR="00017043" w:rsidRPr="005E3ED5" w:rsidRDefault="00017043" w:rsidP="00017043">
      <w:pPr>
        <w:autoSpaceDE w:val="0"/>
        <w:autoSpaceDN w:val="0"/>
        <w:adjustRightInd w:val="0"/>
        <w:spacing w:after="0"/>
        <w:rPr>
          <w:rFonts w:ascii="Calibri" w:hAnsi="Calibri"/>
          <w:color w:val="000000"/>
          <w:szCs w:val="18"/>
        </w:rPr>
      </w:pPr>
    </w:p>
    <w:p w14:paraId="01349A50" w14:textId="01D3A9CD" w:rsidR="00754B47" w:rsidRPr="005E3ED5" w:rsidRDefault="00470882" w:rsidP="00974265">
      <w:pPr>
        <w:pStyle w:val="Titre2"/>
        <w:rPr>
          <w:rFonts w:ascii="Calibri" w:hAnsi="Calibri" w:cs="Calibri"/>
          <w:noProof/>
        </w:rPr>
      </w:pPr>
      <w:bookmarkStart w:id="19" w:name="_Toc111407292"/>
      <w:r w:rsidRPr="005E3ED5">
        <w:rPr>
          <w:rFonts w:ascii="Calibri" w:hAnsi="Calibri" w:cs="Calibri"/>
        </w:rPr>
        <w:t>Planification du projet</w:t>
      </w:r>
      <w:bookmarkEnd w:id="19"/>
    </w:p>
    <w:p w14:paraId="482D793B" w14:textId="5D8B71A6" w:rsidR="000932A8" w:rsidRPr="005E3ED5" w:rsidRDefault="000932A8" w:rsidP="000932A8">
      <w:pPr>
        <w:pStyle w:val="Titre3"/>
        <w:rPr>
          <w:rFonts w:ascii="Calibri" w:hAnsi="Calibri" w:cs="Calibri"/>
        </w:rPr>
      </w:pPr>
      <w:bookmarkStart w:id="20" w:name="_Toc111407293"/>
      <w:r w:rsidRPr="005E3ED5">
        <w:rPr>
          <w:rFonts w:ascii="Calibri" w:hAnsi="Calibri" w:cs="Calibri"/>
        </w:rPr>
        <w:t>Organisation</w:t>
      </w:r>
      <w:bookmarkEnd w:id="20"/>
    </w:p>
    <w:p w14:paraId="7EEECEFA" w14:textId="329CFDFD" w:rsidR="00E01EAF" w:rsidRPr="005E3ED5" w:rsidRDefault="00E01EAF" w:rsidP="00AC4BB8">
      <w:pPr>
        <w:pStyle w:val="Listlevel1"/>
        <w:rPr>
          <w:rFonts w:ascii="Calibri" w:hAnsi="Calibri"/>
        </w:rPr>
      </w:pPr>
      <w:r w:rsidRPr="005E3ED5">
        <w:rPr>
          <w:rFonts w:ascii="Calibri" w:hAnsi="Calibri"/>
        </w:rPr>
        <w:t>La squad 3 :</w:t>
      </w:r>
    </w:p>
    <w:p w14:paraId="4BC89C7D" w14:textId="77777777" w:rsidR="00E01EAF" w:rsidRPr="005E3ED5" w:rsidRDefault="00E01EAF" w:rsidP="008820E4">
      <w:pPr>
        <w:spacing w:after="0"/>
        <w:rPr>
          <w:rFonts w:ascii="Calibri" w:hAnsi="Calibri"/>
          <w:b/>
          <w:bCs/>
          <w:szCs w:val="18"/>
        </w:rPr>
      </w:pPr>
    </w:p>
    <w:p w14:paraId="0C0BCEC2" w14:textId="2B0BCE1C" w:rsidR="00E01EAF" w:rsidRPr="005E3ED5" w:rsidRDefault="00E01EAF" w:rsidP="008820E4">
      <w:pPr>
        <w:spacing w:after="0"/>
        <w:rPr>
          <w:rFonts w:ascii="Calibri" w:hAnsi="Calibri"/>
          <w:szCs w:val="18"/>
        </w:rPr>
      </w:pPr>
      <w:r w:rsidRPr="005E3ED5">
        <w:rPr>
          <w:rFonts w:ascii="Calibri" w:hAnsi="Calibri"/>
          <w:szCs w:val="18"/>
        </w:rPr>
        <w:t>Dans la squad 3, nous basculons petit à petit sur les méthodes agiles plus précisément sur la méthode SCRUM.</w:t>
      </w:r>
    </w:p>
    <w:p w14:paraId="6466DDC2" w14:textId="6B85D0C8" w:rsidR="008820E4" w:rsidRPr="005E3ED5" w:rsidRDefault="008820E4" w:rsidP="008820E4">
      <w:pPr>
        <w:spacing w:after="0"/>
        <w:rPr>
          <w:rFonts w:ascii="Calibri" w:hAnsi="Calibri"/>
          <w:color w:val="000000"/>
          <w:szCs w:val="18"/>
        </w:rPr>
      </w:pPr>
      <w:r w:rsidRPr="005E3ED5">
        <w:rPr>
          <w:rFonts w:ascii="Calibri" w:hAnsi="Calibri"/>
          <w:color w:val="000000"/>
          <w:szCs w:val="18"/>
        </w:rPr>
        <w:br/>
      </w:r>
      <w:r w:rsidR="00E01EAF" w:rsidRPr="005E3ED5">
        <w:rPr>
          <w:rFonts w:ascii="Calibri" w:hAnsi="Calibri"/>
          <w:color w:val="000000"/>
          <w:szCs w:val="18"/>
        </w:rPr>
        <w:t>Une</w:t>
      </w:r>
      <w:r w:rsidR="00E26FD1" w:rsidRPr="005E3ED5">
        <w:rPr>
          <w:rFonts w:ascii="Calibri" w:hAnsi="Calibri"/>
          <w:color w:val="000000"/>
          <w:szCs w:val="18"/>
        </w:rPr>
        <w:t xml:space="preserve"> mêlée quotidienne (daily-scrum) est</w:t>
      </w:r>
      <w:r w:rsidR="00E01EAF" w:rsidRPr="005E3ED5">
        <w:rPr>
          <w:rFonts w:ascii="Calibri" w:hAnsi="Calibri"/>
          <w:color w:val="000000"/>
          <w:szCs w:val="18"/>
        </w:rPr>
        <w:t xml:space="preserve"> planifiée</w:t>
      </w:r>
      <w:r w:rsidR="00E26FD1" w:rsidRPr="005E3ED5">
        <w:rPr>
          <w:rFonts w:ascii="Calibri" w:hAnsi="Calibri"/>
          <w:color w:val="000000"/>
          <w:szCs w:val="18"/>
        </w:rPr>
        <w:t xml:space="preserve"> </w:t>
      </w:r>
      <w:r w:rsidR="00833647" w:rsidRPr="005E3ED5">
        <w:rPr>
          <w:rFonts w:ascii="Calibri" w:hAnsi="Calibri"/>
          <w:color w:val="000000"/>
          <w:szCs w:val="18"/>
        </w:rPr>
        <w:t>tous les matins</w:t>
      </w:r>
      <w:r w:rsidR="00E01EAF" w:rsidRPr="005E3ED5">
        <w:rPr>
          <w:rFonts w:ascii="Calibri" w:hAnsi="Calibri"/>
          <w:color w:val="000000"/>
          <w:szCs w:val="18"/>
        </w:rPr>
        <w:t xml:space="preserve"> </w:t>
      </w:r>
      <w:r w:rsidRPr="005E3ED5">
        <w:rPr>
          <w:rFonts w:ascii="Calibri" w:hAnsi="Calibri"/>
          <w:color w:val="000000"/>
          <w:szCs w:val="18"/>
        </w:rPr>
        <w:t xml:space="preserve">qui </w:t>
      </w:r>
      <w:r w:rsidR="00E26FD1" w:rsidRPr="005E3ED5">
        <w:rPr>
          <w:rFonts w:ascii="Calibri" w:hAnsi="Calibri"/>
          <w:color w:val="000000"/>
          <w:szCs w:val="18"/>
        </w:rPr>
        <w:t xml:space="preserve">permet aux développeurs de faire un point de coordination sur les tâches en cours et sur les difficultés rencontrées. </w:t>
      </w:r>
    </w:p>
    <w:p w14:paraId="3D248B66" w14:textId="77777777" w:rsidR="008820E4" w:rsidRPr="005E3ED5" w:rsidRDefault="008820E4" w:rsidP="008820E4">
      <w:pPr>
        <w:spacing w:after="0"/>
        <w:rPr>
          <w:rFonts w:ascii="Calibri" w:hAnsi="Calibri"/>
          <w:color w:val="000000"/>
          <w:szCs w:val="18"/>
        </w:rPr>
      </w:pPr>
    </w:p>
    <w:p w14:paraId="3E048F03" w14:textId="722F5CA1" w:rsidR="008820E4" w:rsidRPr="005E3ED5" w:rsidRDefault="008820E4" w:rsidP="008820E4">
      <w:pPr>
        <w:spacing w:after="0"/>
        <w:rPr>
          <w:rFonts w:ascii="Calibri" w:hAnsi="Calibri"/>
          <w:color w:val="000000"/>
          <w:szCs w:val="18"/>
        </w:rPr>
      </w:pPr>
      <w:r w:rsidRPr="005E3ED5">
        <w:rPr>
          <w:rFonts w:ascii="Calibri" w:hAnsi="Calibri"/>
          <w:color w:val="000000"/>
          <w:szCs w:val="18"/>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5E3ED5" w:rsidRDefault="008820E4" w:rsidP="008820E4">
      <w:pPr>
        <w:spacing w:after="0"/>
        <w:rPr>
          <w:rFonts w:ascii="Calibri" w:hAnsi="Calibri"/>
          <w:color w:val="000000"/>
          <w:szCs w:val="18"/>
        </w:rPr>
      </w:pPr>
    </w:p>
    <w:p w14:paraId="175F59FA" w14:textId="7BE1E050" w:rsidR="008820E4" w:rsidRPr="005E3ED5" w:rsidRDefault="008820E4" w:rsidP="008820E4">
      <w:pPr>
        <w:spacing w:after="0"/>
        <w:rPr>
          <w:rFonts w:ascii="Calibri" w:hAnsi="Calibri"/>
          <w:color w:val="000000"/>
          <w:szCs w:val="18"/>
        </w:rPr>
      </w:pPr>
      <w:r w:rsidRPr="005E3ED5">
        <w:rPr>
          <w:rFonts w:ascii="Calibri" w:hAnsi="Calibri"/>
          <w:color w:val="000000"/>
          <w:szCs w:val="18"/>
        </w:rPr>
        <w:t>On utilise souvent les trois questions suggérées par Scrum pour structurer la réunion :</w:t>
      </w:r>
    </w:p>
    <w:p w14:paraId="18862597" w14:textId="236753FA" w:rsidR="008820E4" w:rsidRPr="005E3ED5" w:rsidRDefault="008820E4" w:rsidP="008820E4">
      <w:pPr>
        <w:spacing w:after="0"/>
        <w:rPr>
          <w:rFonts w:ascii="Calibri" w:hAnsi="Calibri"/>
          <w:color w:val="000000"/>
          <w:szCs w:val="18"/>
        </w:rPr>
      </w:pPr>
      <w:r w:rsidRPr="005E3ED5">
        <w:rPr>
          <w:rFonts w:ascii="Calibri" w:hAnsi="Calibri"/>
          <w:color w:val="000000"/>
          <w:szCs w:val="18"/>
        </w:rPr>
        <w:t>– Qu’ai-je fait hier qui rapproche le produit de l’objectif du sprint ?</w:t>
      </w:r>
    </w:p>
    <w:p w14:paraId="1A58E792" w14:textId="4E0D5B7C" w:rsidR="008820E4" w:rsidRPr="005E3ED5" w:rsidRDefault="008820E4" w:rsidP="008820E4">
      <w:pPr>
        <w:spacing w:after="0"/>
        <w:rPr>
          <w:rFonts w:ascii="Calibri" w:hAnsi="Calibri"/>
          <w:color w:val="000000"/>
          <w:szCs w:val="18"/>
        </w:rPr>
      </w:pPr>
      <w:r w:rsidRPr="005E3ED5">
        <w:rPr>
          <w:rFonts w:ascii="Calibri" w:hAnsi="Calibri"/>
          <w:color w:val="000000"/>
          <w:szCs w:val="18"/>
        </w:rPr>
        <w:t>– Que vais-je faire aujourd’hui qui rapproche le produit de l’objectif du sprint ?</w:t>
      </w:r>
    </w:p>
    <w:p w14:paraId="5FB89864" w14:textId="4FFC1DE0" w:rsidR="008820E4" w:rsidRPr="005E3ED5" w:rsidRDefault="008820E4" w:rsidP="008820E4">
      <w:pPr>
        <w:spacing w:after="0"/>
        <w:rPr>
          <w:rFonts w:ascii="Calibri" w:hAnsi="Calibri"/>
          <w:color w:val="000000"/>
          <w:szCs w:val="18"/>
        </w:rPr>
      </w:pPr>
      <w:r w:rsidRPr="005E3ED5">
        <w:rPr>
          <w:rFonts w:ascii="Calibri" w:hAnsi="Calibri"/>
          <w:color w:val="000000"/>
          <w:szCs w:val="18"/>
        </w:rPr>
        <w:t>– Ai-je une ou plusieurs difficultés qui m’empêchent d’avancer ?</w:t>
      </w:r>
    </w:p>
    <w:p w14:paraId="47BB11B0" w14:textId="77777777" w:rsidR="008820E4" w:rsidRPr="005E3ED5" w:rsidRDefault="008820E4" w:rsidP="008820E4">
      <w:pPr>
        <w:spacing w:after="0"/>
        <w:rPr>
          <w:rFonts w:ascii="Calibri" w:hAnsi="Calibri"/>
          <w:color w:val="000000"/>
          <w:szCs w:val="18"/>
        </w:rPr>
      </w:pPr>
    </w:p>
    <w:p w14:paraId="40926C7F" w14:textId="2E1F694D" w:rsidR="00833647" w:rsidRPr="005E3ED5" w:rsidRDefault="008820E4" w:rsidP="00867E3D">
      <w:pPr>
        <w:spacing w:after="0"/>
        <w:rPr>
          <w:rFonts w:ascii="Calibri" w:hAnsi="Calibri"/>
          <w:color w:val="000000"/>
          <w:szCs w:val="18"/>
        </w:rPr>
      </w:pPr>
      <w:r w:rsidRPr="005E3ED5">
        <w:rPr>
          <w:rFonts w:ascii="Calibri" w:hAnsi="Calibri"/>
          <w:color w:val="000000"/>
          <w:szCs w:val="18"/>
        </w:rPr>
        <w:t xml:space="preserve">Tout ceci doit rentrer dans une « timebox », un temps maximum imposé afin que la cérémonie se finisse </w:t>
      </w:r>
      <w:r w:rsidR="00E01EAF" w:rsidRPr="005E3ED5">
        <w:rPr>
          <w:rFonts w:ascii="Calibri" w:hAnsi="Calibri"/>
          <w:color w:val="000000"/>
          <w:szCs w:val="18"/>
        </w:rPr>
        <w:t>rapidement</w:t>
      </w:r>
      <w:r w:rsidRPr="005E3ED5">
        <w:rPr>
          <w:rFonts w:ascii="Calibri" w:hAnsi="Calibri"/>
          <w:color w:val="000000"/>
          <w:szCs w:val="18"/>
        </w:rPr>
        <w:t>.</w:t>
      </w:r>
    </w:p>
    <w:p w14:paraId="08823DA5" w14:textId="77777777" w:rsidR="00FE5F3A" w:rsidRPr="005E3ED5" w:rsidRDefault="00FE5F3A" w:rsidP="009C0ED8">
      <w:pPr>
        <w:rPr>
          <w:rFonts w:ascii="Calibri" w:hAnsi="Calibri"/>
          <w:b/>
          <w:bCs/>
          <w:color w:val="000000"/>
          <w:szCs w:val="18"/>
        </w:rPr>
      </w:pPr>
    </w:p>
    <w:p w14:paraId="43C0EDCC" w14:textId="07209860" w:rsidR="00833647" w:rsidRPr="005E3ED5" w:rsidRDefault="00833647" w:rsidP="00AC4BB8">
      <w:pPr>
        <w:pStyle w:val="Listlevel1"/>
        <w:rPr>
          <w:rFonts w:ascii="Calibri" w:hAnsi="Calibri"/>
        </w:rPr>
      </w:pPr>
      <w:r w:rsidRPr="005E3ED5">
        <w:rPr>
          <w:rFonts w:ascii="Calibri" w:hAnsi="Calibri"/>
        </w:rPr>
        <w:lastRenderedPageBreak/>
        <w:t>Le projet HUB ENTREPRENDRE :</w:t>
      </w:r>
    </w:p>
    <w:p w14:paraId="727951F0" w14:textId="49F0A1FE" w:rsidR="0084456F" w:rsidRPr="005E3ED5" w:rsidRDefault="005A32FC" w:rsidP="009C0ED8">
      <w:pPr>
        <w:rPr>
          <w:rFonts w:ascii="Calibri" w:hAnsi="Calibri"/>
          <w:szCs w:val="18"/>
        </w:rPr>
      </w:pPr>
      <w:r w:rsidRPr="005E3ED5">
        <w:rPr>
          <w:rFonts w:ascii="Calibri" w:hAnsi="Calibri"/>
          <w:color w:val="000000"/>
          <w:szCs w:val="18"/>
        </w:rPr>
        <w:t xml:space="preserve">La première étape a été avec une session de chiffrage après réception du cahier. </w:t>
      </w:r>
      <w:r w:rsidR="00EC07EB" w:rsidRPr="005E3ED5">
        <w:rPr>
          <w:rFonts w:ascii="Calibri" w:hAnsi="Calibri"/>
          <w:szCs w:val="18"/>
        </w:rPr>
        <w:t>Ça m’a</w:t>
      </w:r>
      <w:r w:rsidRPr="005E3ED5">
        <w:rPr>
          <w:rFonts w:ascii="Calibri" w:hAnsi="Calibri"/>
          <w:szCs w:val="18"/>
        </w:rPr>
        <w:t xml:space="preserve"> perm</w:t>
      </w:r>
      <w:r w:rsidR="00EC07EB" w:rsidRPr="005E3ED5">
        <w:rPr>
          <w:rFonts w:ascii="Calibri" w:hAnsi="Calibri"/>
          <w:szCs w:val="18"/>
        </w:rPr>
        <w:t xml:space="preserve">is </w:t>
      </w:r>
      <w:r w:rsidRPr="005E3ED5">
        <w:rPr>
          <w:rFonts w:ascii="Calibri" w:hAnsi="Calibri"/>
          <w:szCs w:val="18"/>
        </w:rPr>
        <w:t xml:space="preserve">d’estimer le nombre de jours nécessaires au développement des évolutions. Après analyse </w:t>
      </w:r>
      <w:r w:rsidR="0084456F" w:rsidRPr="005E3ED5">
        <w:rPr>
          <w:rFonts w:ascii="Calibri" w:hAnsi="Calibri"/>
          <w:szCs w:val="18"/>
        </w:rPr>
        <w:t>des fonctionnalités</w:t>
      </w:r>
      <w:r w:rsidRPr="005E3ED5">
        <w:rPr>
          <w:rFonts w:ascii="Calibri" w:hAnsi="Calibri"/>
          <w:szCs w:val="18"/>
        </w:rPr>
        <w:t xml:space="preserve">, </w:t>
      </w:r>
      <w:r w:rsidR="00EC07EB" w:rsidRPr="005E3ED5">
        <w:rPr>
          <w:rFonts w:ascii="Calibri" w:hAnsi="Calibri"/>
          <w:szCs w:val="18"/>
        </w:rPr>
        <w:t>j’ai réfléchi au meilleur</w:t>
      </w:r>
      <w:r w:rsidRPr="005E3ED5">
        <w:rPr>
          <w:rFonts w:ascii="Calibri" w:hAnsi="Calibri"/>
          <w:szCs w:val="18"/>
        </w:rPr>
        <w:t xml:space="preserve"> découpage des taches et défini un nombre de jours pour la réalisation de chaque tâche</w:t>
      </w:r>
      <w:r w:rsidR="0084456F" w:rsidRPr="005E3ED5">
        <w:rPr>
          <w:rFonts w:ascii="Calibri" w:hAnsi="Calibri"/>
          <w:szCs w:val="18"/>
        </w:rPr>
        <w:t>.</w:t>
      </w:r>
    </w:p>
    <w:p w14:paraId="39D9A2B0" w14:textId="4AB988D0" w:rsidR="008601A1" w:rsidRPr="005E3ED5" w:rsidRDefault="008601A1" w:rsidP="00355457">
      <w:pPr>
        <w:spacing w:after="0"/>
        <w:rPr>
          <w:rFonts w:ascii="Calibri" w:hAnsi="Calibri"/>
          <w:szCs w:val="18"/>
        </w:rPr>
      </w:pPr>
      <w:r w:rsidRPr="005E3ED5">
        <w:rPr>
          <w:rFonts w:ascii="Calibri" w:hAnsi="Calibri"/>
          <w:szCs w:val="18"/>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5E3ED5"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4456F" w:rsidRPr="005E3ED5"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4456F" w:rsidRPr="005E3ED5">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à jour d'une URL dans un fichier de paramétrage</w:t>
            </w:r>
          </w:p>
        </w:tc>
      </w:tr>
      <w:tr w:rsidR="0084456F" w:rsidRPr="005E3ED5"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4456F" w:rsidRPr="005E3ED5"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4456F" w:rsidRPr="005E3ED5"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5E3ED5" w:rsidRDefault="0084456F" w:rsidP="00355457">
            <w:pPr>
              <w:spacing w:after="0"/>
              <w:jc w:val="center"/>
              <w:rPr>
                <w:rFonts w:ascii="Calibri" w:eastAsia="Times New Roman" w:hAnsi="Calibri"/>
                <w:b/>
                <w:bCs/>
                <w:color w:val="000000"/>
                <w:sz w:val="16"/>
                <w:szCs w:val="16"/>
                <w:lang w:eastAsia="fr-FR"/>
              </w:rPr>
            </w:pPr>
          </w:p>
        </w:tc>
      </w:tr>
    </w:tbl>
    <w:p w14:paraId="58CDFEF8" w14:textId="7CE1B912" w:rsidR="00655E42" w:rsidRPr="005E3ED5" w:rsidRDefault="00655E42" w:rsidP="00355457">
      <w:pPr>
        <w:spacing w:after="0"/>
        <w:rPr>
          <w:rFonts w:ascii="Calibri" w:hAnsi="Calibri"/>
          <w:color w:val="000000"/>
          <w:szCs w:val="18"/>
        </w:rPr>
      </w:pPr>
    </w:p>
    <w:p w14:paraId="7A85F2FA" w14:textId="45234120" w:rsidR="008601A1" w:rsidRPr="005E3ED5" w:rsidRDefault="00EC07EB" w:rsidP="00355457">
      <w:pPr>
        <w:spacing w:after="0"/>
        <w:rPr>
          <w:rFonts w:ascii="Calibri" w:hAnsi="Calibri"/>
          <w:color w:val="000000"/>
          <w:szCs w:val="18"/>
        </w:rPr>
      </w:pPr>
      <w:r w:rsidRPr="005E3ED5">
        <w:rPr>
          <w:rFonts w:ascii="Calibri" w:hAnsi="Calibri"/>
          <w:color w:val="000000"/>
          <w:szCs w:val="18"/>
        </w:rPr>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5E3ED5"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4E069A" w:rsidRPr="005E3ED5"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4E069A" w:rsidRPr="005E3ED5">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0412F0CB" w:rsidR="004E069A"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Frontend :</w:t>
            </w:r>
            <w:r w:rsidR="004E069A" w:rsidRPr="005E3ED5">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5E3ED5"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4E069A" w:rsidRPr="005E3ED5"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4E069A" w:rsidRPr="005E3ED5"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4E069A" w:rsidRPr="005E3ED5"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5E3ED5" w:rsidRDefault="004E069A" w:rsidP="00355457">
            <w:pPr>
              <w:spacing w:after="0"/>
              <w:jc w:val="center"/>
              <w:rPr>
                <w:rFonts w:ascii="Calibri" w:eastAsia="Times New Roman" w:hAnsi="Calibri"/>
                <w:b/>
                <w:bCs/>
                <w:color w:val="000000"/>
                <w:sz w:val="16"/>
                <w:szCs w:val="16"/>
                <w:lang w:eastAsia="fr-FR"/>
              </w:rPr>
            </w:pPr>
          </w:p>
        </w:tc>
      </w:tr>
    </w:tbl>
    <w:p w14:paraId="38E15213" w14:textId="77777777" w:rsidR="00355457" w:rsidRPr="005E3ED5" w:rsidRDefault="00355457" w:rsidP="00355457">
      <w:pPr>
        <w:spacing w:after="0"/>
        <w:rPr>
          <w:rFonts w:ascii="Calibri" w:hAnsi="Calibri"/>
          <w:color w:val="000000"/>
          <w:szCs w:val="18"/>
        </w:rPr>
      </w:pPr>
    </w:p>
    <w:p w14:paraId="5D0428A9" w14:textId="4BACA275" w:rsidR="00EC07EB" w:rsidRPr="005E3ED5" w:rsidRDefault="00EC07EB" w:rsidP="00355457">
      <w:pPr>
        <w:spacing w:after="0"/>
        <w:rPr>
          <w:rFonts w:ascii="Calibri" w:hAnsi="Calibri"/>
          <w:color w:val="000000"/>
          <w:szCs w:val="18"/>
        </w:rPr>
      </w:pPr>
      <w:r w:rsidRPr="005E3ED5">
        <w:rPr>
          <w:rFonts w:ascii="Calibri" w:hAnsi="Calibri"/>
          <w:color w:val="000000"/>
          <w:szCs w:val="18"/>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EC07EB" w:rsidRPr="005E3ED5" w14:paraId="65E8056D" w14:textId="77777777" w:rsidTr="00EC07EB">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5653C32"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07C30C2E"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60B6F529"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EC07EB" w:rsidRPr="005E3ED5" w14:paraId="17E0AB3B" w14:textId="77777777" w:rsidTr="00EC07EB">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251725" w14:textId="2E625D95" w:rsidR="00EC07EB" w:rsidRPr="005E3ED5" w:rsidRDefault="00867E3D"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EC07EB" w:rsidRPr="005E3ED5">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56F5932C"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261BE9AF"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Création du bouton servant à faire l'export et d'une nouvelle carte sur l'accueil du back office</w:t>
            </w:r>
          </w:p>
        </w:tc>
      </w:tr>
      <w:tr w:rsidR="00EC07EB" w:rsidRPr="005E3ED5" w14:paraId="2CA9724C" w14:textId="77777777" w:rsidTr="00EC07EB">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2115A2F1" w14:textId="77777777" w:rsidR="00EC07EB" w:rsidRPr="005E3ED5" w:rsidRDefault="00EC07EB"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618CD58"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108A81FD"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Structuration de la donnée à exporter dont le besoin a été exprimé</w:t>
            </w:r>
          </w:p>
        </w:tc>
      </w:tr>
      <w:tr w:rsidR="00EC07EB" w:rsidRPr="005E3ED5" w14:paraId="40F7128B"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B92879A"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3F690F6A"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3C8121B6"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EC07EB" w:rsidRPr="005E3ED5" w14:paraId="0E84956E"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18F26A6"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BCAAB6F"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391FA834"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EC07EB" w:rsidRPr="005E3ED5" w14:paraId="4B9EEC9C"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0F655BD4"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E8096B4"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66224431"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EC07EB" w:rsidRPr="005E3ED5" w14:paraId="1A6102E8" w14:textId="77777777" w:rsidTr="00EC07EB">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2AE7EA39"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1E116679"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1C94FAAA" w14:textId="77777777" w:rsidR="00EC07EB" w:rsidRPr="005E3ED5" w:rsidRDefault="00EC07EB" w:rsidP="00355457">
            <w:pPr>
              <w:spacing w:after="0"/>
              <w:jc w:val="center"/>
              <w:rPr>
                <w:rFonts w:ascii="Calibri" w:eastAsia="Times New Roman" w:hAnsi="Calibri"/>
                <w:b/>
                <w:bCs/>
                <w:color w:val="000000"/>
                <w:sz w:val="16"/>
                <w:szCs w:val="16"/>
                <w:lang w:eastAsia="fr-FR"/>
              </w:rPr>
            </w:pPr>
          </w:p>
        </w:tc>
      </w:tr>
    </w:tbl>
    <w:p w14:paraId="5CE42E8E" w14:textId="53805AC9" w:rsidR="00EC07EB" w:rsidRPr="005E3ED5" w:rsidRDefault="00EC07EB" w:rsidP="00355457">
      <w:pPr>
        <w:spacing w:after="0"/>
        <w:rPr>
          <w:rFonts w:ascii="Calibri" w:hAnsi="Calibri"/>
          <w:color w:val="000000"/>
          <w:szCs w:val="18"/>
        </w:rPr>
      </w:pPr>
    </w:p>
    <w:p w14:paraId="7E27A0AA" w14:textId="1B165899" w:rsidR="00EC07EB" w:rsidRPr="005E3ED5" w:rsidRDefault="00EC07EB" w:rsidP="00355457">
      <w:pPr>
        <w:spacing w:after="0"/>
        <w:rPr>
          <w:rFonts w:ascii="Calibri" w:hAnsi="Calibri"/>
          <w:color w:val="000000"/>
          <w:szCs w:val="18"/>
        </w:rPr>
      </w:pPr>
      <w:r w:rsidRPr="005E3ED5">
        <w:rPr>
          <w:rFonts w:ascii="Calibri" w:hAnsi="Calibri"/>
          <w:color w:val="000000"/>
          <w:szCs w:val="18"/>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5E3ED5"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601A1" w:rsidRPr="005E3ED5"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601A1" w:rsidRPr="005E3ED5">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Création du bouton servant à faire l'export dans la liste des dispositifs du back office</w:t>
            </w:r>
          </w:p>
        </w:tc>
      </w:tr>
      <w:tr w:rsidR="008601A1" w:rsidRPr="005E3ED5"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5E3ED5" w:rsidRDefault="008601A1"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Structuration de la donnée à exporter dont le besoin a été exprimé</w:t>
            </w:r>
          </w:p>
        </w:tc>
      </w:tr>
      <w:tr w:rsidR="008601A1" w:rsidRPr="005E3ED5"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8601A1" w:rsidRPr="005E3ED5"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601A1" w:rsidRPr="005E3ED5"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601A1" w:rsidRPr="005E3ED5"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bl>
    <w:p w14:paraId="1698D5E7" w14:textId="77777777" w:rsidR="00355457" w:rsidRPr="005E3ED5" w:rsidRDefault="00355457" w:rsidP="00355457">
      <w:pPr>
        <w:spacing w:after="0"/>
        <w:rPr>
          <w:rFonts w:ascii="Calibri" w:hAnsi="Calibri"/>
          <w:color w:val="000000"/>
          <w:szCs w:val="18"/>
        </w:rPr>
      </w:pPr>
    </w:p>
    <w:p w14:paraId="34D4CE5D" w14:textId="02872B68" w:rsidR="008601A1" w:rsidRPr="005E3ED5" w:rsidRDefault="00355457" w:rsidP="00355457">
      <w:pPr>
        <w:spacing w:after="0"/>
        <w:rPr>
          <w:rFonts w:ascii="Calibri" w:hAnsi="Calibri"/>
          <w:color w:val="000000"/>
          <w:szCs w:val="18"/>
        </w:rPr>
      </w:pPr>
      <w:r w:rsidRPr="005E3ED5">
        <w:rPr>
          <w:rFonts w:ascii="Calibri" w:hAnsi="Calibri"/>
          <w:color w:val="000000"/>
          <w:szCs w:val="18"/>
        </w:rPr>
        <w:t>PR8</w:t>
      </w:r>
    </w:p>
    <w:tbl>
      <w:tblPr>
        <w:tblW w:w="6994" w:type="dxa"/>
        <w:tblCellMar>
          <w:left w:w="70" w:type="dxa"/>
          <w:right w:w="70" w:type="dxa"/>
        </w:tblCellMar>
        <w:tblLook w:val="04A0" w:firstRow="1" w:lastRow="0" w:firstColumn="1" w:lastColumn="0" w:noHBand="0" w:noVBand="1"/>
      </w:tblPr>
      <w:tblGrid>
        <w:gridCol w:w="1715"/>
        <w:gridCol w:w="1329"/>
        <w:gridCol w:w="3950"/>
      </w:tblGrid>
      <w:tr w:rsidR="008601A1" w:rsidRPr="005E3ED5" w14:paraId="431ED046"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329"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3950"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601A1" w:rsidRPr="005E3ED5" w14:paraId="38BD5BD2" w14:textId="77777777" w:rsidTr="00AD2688">
        <w:trPr>
          <w:trHeight w:val="284"/>
        </w:trPr>
        <w:tc>
          <w:tcPr>
            <w:tcW w:w="1715" w:type="dxa"/>
            <w:tcBorders>
              <w:top w:val="nil"/>
              <w:left w:val="single" w:sz="4" w:space="0" w:color="auto"/>
              <w:bottom w:val="nil"/>
              <w:right w:val="single" w:sz="4" w:space="0" w:color="auto"/>
            </w:tcBorders>
            <w:shd w:val="clear" w:color="auto" w:fill="auto"/>
            <w:noWrap/>
            <w:vAlign w:val="center"/>
            <w:hideMark/>
          </w:tcPr>
          <w:p w14:paraId="1028EE9D" w14:textId="42C9BD07" w:rsidR="008601A1"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601A1" w:rsidRPr="005E3ED5">
              <w:rPr>
                <w:rFonts w:ascii="Calibri" w:eastAsia="Times New Roman" w:hAnsi="Calibri"/>
                <w:color w:val="000000"/>
                <w:sz w:val="16"/>
                <w:szCs w:val="16"/>
                <w:lang w:eastAsia="fr-FR"/>
              </w:rPr>
              <w:t>/TU</w:t>
            </w:r>
          </w:p>
        </w:tc>
        <w:tc>
          <w:tcPr>
            <w:tcW w:w="1329"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3950" w:type="dxa"/>
            <w:tcBorders>
              <w:top w:val="nil"/>
              <w:left w:val="nil"/>
              <w:bottom w:val="single" w:sz="4" w:space="0" w:color="auto"/>
              <w:right w:val="single" w:sz="4" w:space="0" w:color="auto"/>
            </w:tcBorders>
            <w:shd w:val="clear" w:color="auto" w:fill="auto"/>
            <w:noWrap/>
            <w:vAlign w:val="bottom"/>
            <w:hideMark/>
          </w:tcPr>
          <w:p w14:paraId="551F9C55" w14:textId="0A5736CA" w:rsidR="008601A1"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à jour d'une URL dans un fichier de paramétrage</w:t>
            </w:r>
          </w:p>
        </w:tc>
      </w:tr>
      <w:tr w:rsidR="008601A1" w:rsidRPr="005E3ED5" w14:paraId="3829A388"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329"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8601A1" w:rsidRPr="005E3ED5" w14:paraId="28E5B06B"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329"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601A1" w:rsidRPr="005E3ED5" w14:paraId="35934B84"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329"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601A1" w:rsidRPr="005E3ED5" w14:paraId="78B370DA"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329"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1,25</w:t>
            </w:r>
          </w:p>
        </w:tc>
        <w:tc>
          <w:tcPr>
            <w:tcW w:w="3950" w:type="dxa"/>
            <w:tcBorders>
              <w:top w:val="nil"/>
              <w:left w:val="nil"/>
              <w:bottom w:val="nil"/>
              <w:right w:val="nil"/>
            </w:tcBorders>
            <w:shd w:val="clear" w:color="auto" w:fill="auto"/>
            <w:noWrap/>
            <w:vAlign w:val="bottom"/>
            <w:hideMark/>
          </w:tcPr>
          <w:p w14:paraId="2FA2195A"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r w:rsidR="008601A1" w:rsidRPr="005E3ED5" w14:paraId="2D955DA3"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16FD4F43"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 + Management</w:t>
            </w:r>
          </w:p>
        </w:tc>
        <w:tc>
          <w:tcPr>
            <w:tcW w:w="1329" w:type="dxa"/>
            <w:tcBorders>
              <w:top w:val="nil"/>
              <w:left w:val="nil"/>
              <w:bottom w:val="single" w:sz="4" w:space="0" w:color="auto"/>
              <w:right w:val="single" w:sz="4" w:space="0" w:color="auto"/>
            </w:tcBorders>
            <w:shd w:val="clear" w:color="000000" w:fill="D9D9D9"/>
            <w:noWrap/>
            <w:vAlign w:val="center"/>
            <w:hideMark/>
          </w:tcPr>
          <w:p w14:paraId="0ED67EC1"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1</w:t>
            </w:r>
          </w:p>
        </w:tc>
        <w:tc>
          <w:tcPr>
            <w:tcW w:w="3950" w:type="dxa"/>
            <w:tcBorders>
              <w:top w:val="nil"/>
              <w:left w:val="nil"/>
              <w:bottom w:val="nil"/>
              <w:right w:val="nil"/>
            </w:tcBorders>
            <w:shd w:val="clear" w:color="auto" w:fill="auto"/>
            <w:noWrap/>
            <w:vAlign w:val="bottom"/>
            <w:hideMark/>
          </w:tcPr>
          <w:p w14:paraId="55C97B8B"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bl>
    <w:p w14:paraId="1AC967AF" w14:textId="77777777" w:rsidR="000E4BB0" w:rsidRPr="005E3ED5" w:rsidRDefault="000E4BB0" w:rsidP="009C0ED8">
      <w:pPr>
        <w:rPr>
          <w:rFonts w:ascii="Calibri" w:hAnsi="Calibri"/>
          <w:color w:val="000000"/>
          <w:szCs w:val="18"/>
        </w:rPr>
      </w:pPr>
    </w:p>
    <w:p w14:paraId="4E4DCE33" w14:textId="19EC56C4" w:rsidR="000E4BB0" w:rsidRPr="005E3ED5" w:rsidRDefault="009C0ED8" w:rsidP="009C0ED8">
      <w:pPr>
        <w:rPr>
          <w:rFonts w:ascii="Calibri" w:hAnsi="Calibri"/>
        </w:rPr>
      </w:pPr>
      <w:r w:rsidRPr="005E3ED5">
        <w:rPr>
          <w:rFonts w:ascii="Calibri" w:hAnsi="Calibri"/>
          <w:color w:val="000000"/>
          <w:szCs w:val="18"/>
        </w:rPr>
        <w:lastRenderedPageBreak/>
        <w:t>L’organisation du projet a initialement été proposée en suivant la méthode</w:t>
      </w:r>
      <w:r w:rsidR="00615621" w:rsidRPr="005E3ED5">
        <w:rPr>
          <w:rFonts w:ascii="Calibri" w:hAnsi="Calibri"/>
          <w:color w:val="000000"/>
          <w:szCs w:val="18"/>
        </w:rPr>
        <w:t xml:space="preserve"> agile/itérative dans le but </w:t>
      </w:r>
      <w:r w:rsidR="00B4326C" w:rsidRPr="005E3ED5">
        <w:rPr>
          <w:rFonts w:ascii="Calibri" w:hAnsi="Calibri"/>
          <w:color w:val="000000"/>
          <w:szCs w:val="18"/>
        </w:rPr>
        <w:t>d’</w:t>
      </w:r>
      <w:r w:rsidR="00B4326C" w:rsidRPr="005E3ED5">
        <w:rPr>
          <w:rFonts w:ascii="Calibri" w:hAnsi="Calibri"/>
        </w:rPr>
        <w:t xml:space="preserve">appréhender les besoins des utilisateurs et du client est de permettre à ces derniers de </w:t>
      </w:r>
      <w:r w:rsidR="00B4326C" w:rsidRPr="005E3ED5">
        <w:rPr>
          <w:rStyle w:val="lev"/>
          <w:rFonts w:ascii="Calibri" w:hAnsi="Calibri"/>
        </w:rPr>
        <w:t>tester le produit au fur et à mesure</w:t>
      </w:r>
      <w:r w:rsidR="00B4326C" w:rsidRPr="005E3ED5">
        <w:rPr>
          <w:rFonts w:ascii="Calibri" w:hAnsi="Calibri"/>
        </w:rPr>
        <w:t>, en situation réelle</w:t>
      </w:r>
      <w:r w:rsidR="000E4BB0" w:rsidRPr="005E3ED5">
        <w:rPr>
          <w:rFonts w:ascii="Calibri" w:hAnsi="Calibri"/>
        </w:rPr>
        <w:t>.</w:t>
      </w:r>
    </w:p>
    <w:p w14:paraId="2FBE4484" w14:textId="3B9B6D2E" w:rsidR="00FE5F3A" w:rsidRPr="005E3ED5" w:rsidRDefault="000E4BB0" w:rsidP="009C0ED8">
      <w:pPr>
        <w:rPr>
          <w:rFonts w:ascii="Calibri" w:hAnsi="Calibri"/>
        </w:rPr>
      </w:pPr>
      <w:r w:rsidRPr="005E3ED5">
        <w:rPr>
          <w:rFonts w:ascii="Calibri" w:hAnsi="Calibri"/>
        </w:rPr>
        <w:br/>
      </w:r>
      <w:r w:rsidRPr="005E3ED5">
        <w:rPr>
          <w:rFonts w:ascii="Calibri" w:hAnsi="Calibri"/>
          <w:noProof/>
        </w:rPr>
        <w:drawing>
          <wp:inline distT="0" distB="0" distL="0" distR="0" wp14:anchorId="17705276" wp14:editId="4B182CDE">
            <wp:extent cx="4677410" cy="2565400"/>
            <wp:effectExtent l="0" t="0" r="889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7410" cy="2565400"/>
                    </a:xfrm>
                    <a:prstGeom prst="rect">
                      <a:avLst/>
                    </a:prstGeom>
                    <a:noFill/>
                    <a:ln>
                      <a:noFill/>
                    </a:ln>
                  </pic:spPr>
                </pic:pic>
              </a:graphicData>
            </a:graphic>
          </wp:inline>
        </w:drawing>
      </w:r>
    </w:p>
    <w:p w14:paraId="077C8EB0" w14:textId="41BDF71F" w:rsidR="00017043" w:rsidRPr="005E3ED5" w:rsidRDefault="009C0ED8" w:rsidP="009C0ED8">
      <w:pPr>
        <w:rPr>
          <w:rFonts w:ascii="Calibri" w:hAnsi="Calibri"/>
          <w:color w:val="000000"/>
          <w:szCs w:val="18"/>
        </w:rPr>
      </w:pPr>
      <w:r w:rsidRPr="005E3ED5">
        <w:rPr>
          <w:rFonts w:ascii="Calibri" w:hAnsi="Calibri"/>
          <w:color w:val="000000"/>
          <w:szCs w:val="18"/>
        </w:rPr>
        <w:t>Cependant, celle-ci demandant une plus forte implication du client dans le processus de développement</w:t>
      </w:r>
      <w:r w:rsidR="00087342" w:rsidRPr="005E3ED5">
        <w:rPr>
          <w:rFonts w:ascii="Calibri" w:hAnsi="Calibri"/>
          <w:color w:val="000000"/>
          <w:szCs w:val="18"/>
        </w:rPr>
        <w:t xml:space="preserve"> accompagné de contraintes techniques,</w:t>
      </w:r>
      <w:r w:rsidRPr="005E3ED5">
        <w:rPr>
          <w:rFonts w:ascii="Calibri" w:hAnsi="Calibri"/>
          <w:color w:val="000000"/>
          <w:szCs w:val="18"/>
        </w:rPr>
        <w:t xml:space="preserve"> la gestion de projet s’est finalement déroulée en cycle en V. Voici une illustration de celui-ci :</w:t>
      </w:r>
    </w:p>
    <w:p w14:paraId="4A627D18" w14:textId="3228749D" w:rsidR="00D849E6" w:rsidRPr="005E3ED5" w:rsidRDefault="00CF4B97" w:rsidP="009C0ED8">
      <w:pPr>
        <w:rPr>
          <w:rFonts w:ascii="Calibri" w:hAnsi="Calibri"/>
          <w:color w:val="000000"/>
          <w:szCs w:val="18"/>
        </w:rPr>
      </w:pPr>
      <w:r w:rsidRPr="005E3ED5">
        <w:rPr>
          <w:rFonts w:ascii="Calibri" w:hAnsi="Calibri"/>
          <w:noProof/>
        </w:rPr>
        <w:drawing>
          <wp:inline distT="0" distB="0" distL="0" distR="0" wp14:anchorId="3F1D28CA" wp14:editId="4F85B1FE">
            <wp:extent cx="5745707" cy="2872854"/>
            <wp:effectExtent l="0" t="0" r="762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80232" cy="2890117"/>
                    </a:xfrm>
                    <a:prstGeom prst="rect">
                      <a:avLst/>
                    </a:prstGeom>
                    <a:noFill/>
                    <a:ln>
                      <a:noFill/>
                    </a:ln>
                  </pic:spPr>
                </pic:pic>
              </a:graphicData>
            </a:graphic>
          </wp:inline>
        </w:drawing>
      </w:r>
    </w:p>
    <w:p w14:paraId="256E56EF" w14:textId="2BD004E8" w:rsidR="00E26FD1" w:rsidRPr="005E3ED5" w:rsidRDefault="009C0ED8" w:rsidP="00E26FD1">
      <w:pPr>
        <w:pStyle w:val="Default"/>
        <w:rPr>
          <w:rFonts w:ascii="Calibri" w:hAnsi="Calibri" w:cs="Calibri"/>
          <w:sz w:val="18"/>
          <w:szCs w:val="18"/>
        </w:rPr>
      </w:pPr>
      <w:r w:rsidRPr="005E3ED5">
        <w:rPr>
          <w:rFonts w:ascii="Calibri" w:hAnsi="Calibri" w:cs="Calibri"/>
          <w:sz w:val="18"/>
          <w:szCs w:val="18"/>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5E3ED5">
        <w:rPr>
          <w:rFonts w:ascii="Calibri" w:hAnsi="Calibri" w:cs="Calibri"/>
          <w:sz w:val="18"/>
          <w:szCs w:val="18"/>
        </w:rPr>
        <w:t>réalisation</w:t>
      </w:r>
      <w:r w:rsidRPr="005E3ED5">
        <w:rPr>
          <w:rFonts w:ascii="Calibri" w:hAnsi="Calibri" w:cs="Calibri"/>
          <w:sz w:val="18"/>
          <w:szCs w:val="18"/>
        </w:rPr>
        <w:t xml:space="preserve"> qui sera ensuite suivie du flux montant. C’est dans cette partie que tous les tests et la partie validation du client va </w:t>
      </w:r>
      <w:r w:rsidR="0079759F" w:rsidRPr="005E3ED5">
        <w:rPr>
          <w:rFonts w:ascii="Calibri" w:hAnsi="Calibri" w:cs="Calibri"/>
          <w:sz w:val="18"/>
          <w:szCs w:val="18"/>
        </w:rPr>
        <w:t>être réaliser.</w:t>
      </w:r>
      <w:r w:rsidRPr="005E3ED5">
        <w:rPr>
          <w:rFonts w:ascii="Calibri" w:hAnsi="Calibri" w:cs="Calibri"/>
          <w:sz w:val="18"/>
          <w:szCs w:val="18"/>
        </w:rPr>
        <w:t xml:space="preserve"> </w:t>
      </w:r>
      <w:r w:rsidRPr="005E3ED5">
        <w:rPr>
          <w:rFonts w:ascii="Calibri" w:hAnsi="Calibri" w:cs="Calibri"/>
          <w:sz w:val="18"/>
          <w:szCs w:val="18"/>
        </w:rPr>
        <w:br/>
      </w:r>
    </w:p>
    <w:p w14:paraId="50D9AE3E" w14:textId="210BBAE8" w:rsidR="00615621" w:rsidRPr="005E3ED5" w:rsidRDefault="00974265" w:rsidP="008A50DE">
      <w:pPr>
        <w:pStyle w:val="Titre3"/>
        <w:rPr>
          <w:rFonts w:ascii="Calibri" w:hAnsi="Calibri" w:cs="Calibri"/>
          <w:noProof/>
          <w:lang w:val="fr-FR"/>
        </w:rPr>
      </w:pPr>
      <w:bookmarkStart w:id="21" w:name="_Toc111407294"/>
      <w:r w:rsidRPr="005E3ED5">
        <w:rPr>
          <w:rFonts w:ascii="Calibri" w:hAnsi="Calibri" w:cs="Calibri"/>
          <w:lang w:val="fr-FR"/>
        </w:rPr>
        <w:t>Processus de développement et de test</w:t>
      </w:r>
      <w:bookmarkEnd w:id="21"/>
    </w:p>
    <w:p w14:paraId="378D8177" w14:textId="0B8F3E6C" w:rsidR="00615621" w:rsidRPr="005E3ED5" w:rsidRDefault="00615621" w:rsidP="009C0ED8">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Le processus de développement et de test se déroule à travers 3 plateformes </w:t>
      </w:r>
      <w:r w:rsidR="00470882" w:rsidRPr="005E3ED5">
        <w:rPr>
          <w:rFonts w:ascii="Calibri" w:hAnsi="Calibri"/>
          <w:color w:val="000000"/>
          <w:szCs w:val="18"/>
        </w:rPr>
        <w:t>Microsoft A</w:t>
      </w:r>
      <w:r w:rsidR="00E65B8A" w:rsidRPr="005E3ED5">
        <w:rPr>
          <w:rFonts w:ascii="Calibri" w:hAnsi="Calibri"/>
          <w:color w:val="000000"/>
          <w:szCs w:val="18"/>
        </w:rPr>
        <w:t xml:space="preserve">zure </w:t>
      </w:r>
      <w:r w:rsidRPr="005E3ED5">
        <w:rPr>
          <w:rFonts w:ascii="Calibri" w:hAnsi="Calibri"/>
          <w:color w:val="000000"/>
          <w:szCs w:val="18"/>
        </w:rPr>
        <w:t>en ligne possédant chacune un rôle très précis comme on peut le voir sur le schéma ci-dessous :</w:t>
      </w:r>
    </w:p>
    <w:p w14:paraId="534EFF52" w14:textId="789EE5C9" w:rsidR="000932A8" w:rsidRPr="005E3ED5" w:rsidRDefault="004C6132" w:rsidP="009C0ED8">
      <w:pPr>
        <w:autoSpaceDE w:val="0"/>
        <w:autoSpaceDN w:val="0"/>
        <w:adjustRightInd w:val="0"/>
        <w:spacing w:after="0"/>
        <w:rPr>
          <w:rFonts w:ascii="Calibri" w:hAnsi="Calibri"/>
          <w:color w:val="000000"/>
          <w:sz w:val="23"/>
          <w:szCs w:val="23"/>
        </w:rPr>
      </w:pPr>
      <w:r w:rsidRPr="005E3ED5">
        <w:rPr>
          <w:rFonts w:ascii="Calibri" w:hAnsi="Calibri"/>
          <w:noProof/>
          <w:color w:val="000000"/>
          <w:sz w:val="23"/>
          <w:szCs w:val="23"/>
        </w:rPr>
        <w:lastRenderedPageBreak/>
        <w:drawing>
          <wp:inline distT="0" distB="0" distL="0" distR="0" wp14:anchorId="48BC284F" wp14:editId="57E1AA5E">
            <wp:extent cx="4215130" cy="2888615"/>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5130" cy="2888615"/>
                    </a:xfrm>
                    <a:prstGeom prst="rect">
                      <a:avLst/>
                    </a:prstGeom>
                    <a:noFill/>
                    <a:ln>
                      <a:noFill/>
                    </a:ln>
                  </pic:spPr>
                </pic:pic>
              </a:graphicData>
            </a:graphic>
          </wp:inline>
        </w:drawing>
      </w:r>
    </w:p>
    <w:p w14:paraId="02E23F98" w14:textId="77777777" w:rsidR="000E4BB0" w:rsidRPr="005E3ED5" w:rsidRDefault="000E4BB0" w:rsidP="009C0ED8">
      <w:pPr>
        <w:autoSpaceDE w:val="0"/>
        <w:autoSpaceDN w:val="0"/>
        <w:adjustRightInd w:val="0"/>
        <w:spacing w:after="0"/>
        <w:rPr>
          <w:rFonts w:ascii="Calibri" w:hAnsi="Calibri"/>
          <w:color w:val="000000"/>
          <w:sz w:val="23"/>
          <w:szCs w:val="23"/>
        </w:rPr>
      </w:pPr>
    </w:p>
    <w:p w14:paraId="2B34DAFD" w14:textId="519560BC" w:rsidR="000932A8" w:rsidRPr="005E3ED5" w:rsidRDefault="000932A8" w:rsidP="000932A8">
      <w:pPr>
        <w:pStyle w:val="Titre3"/>
        <w:rPr>
          <w:rFonts w:ascii="Calibri" w:hAnsi="Calibri" w:cs="Calibri"/>
        </w:rPr>
      </w:pPr>
      <w:bookmarkStart w:id="22" w:name="_Toc111407295"/>
      <w:r w:rsidRPr="005E3ED5">
        <w:rPr>
          <w:rFonts w:ascii="Calibri" w:hAnsi="Calibri" w:cs="Calibri"/>
        </w:rPr>
        <w:t>Le Suivi</w:t>
      </w:r>
      <w:bookmarkEnd w:id="22"/>
    </w:p>
    <w:p w14:paraId="14358E8B" w14:textId="37EBE459" w:rsidR="009C0ED8" w:rsidRPr="005E3ED5" w:rsidRDefault="009C0ED8" w:rsidP="009C0ED8">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Le suivi </w:t>
      </w:r>
      <w:r w:rsidR="009A331C" w:rsidRPr="005E3ED5">
        <w:rPr>
          <w:rFonts w:ascii="Calibri" w:hAnsi="Calibri"/>
          <w:color w:val="000000"/>
          <w:szCs w:val="18"/>
        </w:rPr>
        <w:t>avec le client a été effectué</w:t>
      </w:r>
      <w:r w:rsidRPr="005E3ED5">
        <w:rPr>
          <w:rFonts w:ascii="Calibri" w:hAnsi="Calibri"/>
          <w:color w:val="000000"/>
          <w:szCs w:val="18"/>
        </w:rPr>
        <w:t xml:space="preserve"> grâce à l’outils Jira/Confluence. Cela lui permet d’</w:t>
      </w:r>
      <w:r w:rsidR="00425C7B" w:rsidRPr="005E3ED5">
        <w:rPr>
          <w:rFonts w:ascii="Calibri" w:hAnsi="Calibri"/>
          <w:color w:val="000000"/>
          <w:szCs w:val="18"/>
        </w:rPr>
        <w:t>échanger</w:t>
      </w:r>
      <w:r w:rsidRPr="005E3ED5">
        <w:rPr>
          <w:rFonts w:ascii="Calibri" w:hAnsi="Calibri"/>
          <w:color w:val="000000"/>
          <w:szCs w:val="18"/>
        </w:rPr>
        <w:t xml:space="preserve"> directement avec le chef de projet </w:t>
      </w:r>
      <w:r w:rsidR="00615621" w:rsidRPr="005E3ED5">
        <w:rPr>
          <w:rFonts w:ascii="Calibri" w:hAnsi="Calibri"/>
          <w:color w:val="000000"/>
          <w:szCs w:val="18"/>
        </w:rPr>
        <w:t>et</w:t>
      </w:r>
      <w:r w:rsidRPr="005E3ED5">
        <w:rPr>
          <w:rFonts w:ascii="Calibri" w:hAnsi="Calibri"/>
          <w:color w:val="000000"/>
          <w:szCs w:val="18"/>
        </w:rPr>
        <w:t xml:space="preserve"> </w:t>
      </w:r>
      <w:r w:rsidR="00615621" w:rsidRPr="005E3ED5">
        <w:rPr>
          <w:rFonts w:ascii="Calibri" w:hAnsi="Calibri"/>
          <w:color w:val="000000"/>
          <w:szCs w:val="18"/>
        </w:rPr>
        <w:t>moi-même</w:t>
      </w:r>
      <w:r w:rsidRPr="005E3ED5">
        <w:rPr>
          <w:rFonts w:ascii="Calibri" w:hAnsi="Calibri"/>
          <w:color w:val="000000"/>
          <w:szCs w:val="18"/>
        </w:rPr>
        <w:t xml:space="preserve"> sur les différentes tâches à accomplir. </w:t>
      </w:r>
    </w:p>
    <w:p w14:paraId="6FA3FCAD" w14:textId="77777777" w:rsidR="000E4BB0" w:rsidRPr="005E3ED5" w:rsidRDefault="000E4BB0" w:rsidP="009C0ED8">
      <w:pPr>
        <w:autoSpaceDE w:val="0"/>
        <w:autoSpaceDN w:val="0"/>
        <w:adjustRightInd w:val="0"/>
        <w:spacing w:after="0"/>
        <w:rPr>
          <w:rFonts w:ascii="Calibri" w:hAnsi="Calibri"/>
          <w:color w:val="000000"/>
          <w:szCs w:val="18"/>
        </w:rPr>
      </w:pPr>
    </w:p>
    <w:p w14:paraId="6484D986" w14:textId="5E1E1BED" w:rsidR="00BC66F0" w:rsidRPr="005E3ED5" w:rsidRDefault="00425C7B" w:rsidP="00D90B08">
      <w:pPr>
        <w:rPr>
          <w:rFonts w:ascii="Calibri" w:hAnsi="Calibri"/>
        </w:rPr>
      </w:pPr>
      <w:r w:rsidRPr="005E3ED5">
        <w:rPr>
          <w:rFonts w:ascii="Calibri" w:hAnsi="Calibri"/>
          <w:noProof/>
        </w:rPr>
        <w:drawing>
          <wp:inline distT="0" distB="0" distL="0" distR="0" wp14:anchorId="0DCB9667" wp14:editId="4C42C0D1">
            <wp:extent cx="5080635" cy="2444115"/>
            <wp:effectExtent l="0" t="0" r="5715"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0635" cy="2444115"/>
                    </a:xfrm>
                    <a:prstGeom prst="rect">
                      <a:avLst/>
                    </a:prstGeom>
                  </pic:spPr>
                </pic:pic>
              </a:graphicData>
            </a:graphic>
          </wp:inline>
        </w:drawing>
      </w:r>
    </w:p>
    <w:p w14:paraId="02184190" w14:textId="07825BD2" w:rsidR="00833647" w:rsidRPr="005E3ED5" w:rsidRDefault="00833647" w:rsidP="00833647">
      <w:pPr>
        <w:pStyle w:val="Titre3"/>
        <w:rPr>
          <w:rFonts w:ascii="Calibri" w:hAnsi="Calibri" w:cs="Calibri"/>
        </w:rPr>
      </w:pPr>
      <w:bookmarkStart w:id="23" w:name="_Toc111407296"/>
      <w:r w:rsidRPr="005E3ED5">
        <w:rPr>
          <w:rFonts w:ascii="Calibri" w:hAnsi="Calibri" w:cs="Calibri"/>
          <w:noProof/>
        </w:rPr>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3ED5">
        <w:rPr>
          <w:rFonts w:ascii="Calibri" w:hAnsi="Calibri" w:cs="Calibri"/>
        </w:rPr>
        <w:t>Le Versioning</w:t>
      </w:r>
      <w:bookmarkEnd w:id="23"/>
    </w:p>
    <w:p w14:paraId="76165E23" w14:textId="13E36A6A" w:rsidR="00867E3D" w:rsidRPr="005E3ED5" w:rsidRDefault="000932A8" w:rsidP="00867E3D">
      <w:pPr>
        <w:spacing w:after="0"/>
        <w:rPr>
          <w:rFonts w:ascii="Calibri" w:hAnsi="Calibri"/>
        </w:rPr>
      </w:pPr>
      <w:r w:rsidRPr="005E3ED5">
        <w:rPr>
          <w:rFonts w:ascii="Calibri" w:hAnsi="Calibri"/>
        </w:rPr>
        <w:t xml:space="preserve">Pour le versioning, l’outil </w:t>
      </w:r>
      <w:r w:rsidR="00AD2688" w:rsidRPr="005E3ED5">
        <w:rPr>
          <w:rFonts w:ascii="Calibri" w:hAnsi="Calibri"/>
        </w:rPr>
        <w:t xml:space="preserve">Git et la plateforme </w:t>
      </w:r>
      <w:r w:rsidRPr="005E3ED5">
        <w:rPr>
          <w:rFonts w:ascii="Calibri" w:hAnsi="Calibri"/>
        </w:rPr>
        <w:t xml:space="preserve">GitLab </w:t>
      </w:r>
      <w:r w:rsidR="00AD2688" w:rsidRPr="005E3ED5">
        <w:rPr>
          <w:rFonts w:ascii="Calibri" w:hAnsi="Calibri"/>
        </w:rPr>
        <w:t>sont</w:t>
      </w:r>
      <w:r w:rsidRPr="005E3ED5">
        <w:rPr>
          <w:rFonts w:ascii="Calibri" w:hAnsi="Calibri"/>
        </w:rPr>
        <w:t xml:space="preserve"> utilisé</w:t>
      </w:r>
      <w:r w:rsidR="00AD2688" w:rsidRPr="005E3ED5">
        <w:rPr>
          <w:rFonts w:ascii="Calibri" w:hAnsi="Calibri"/>
        </w:rPr>
        <w:t>s</w:t>
      </w:r>
      <w:r w:rsidRPr="005E3ED5">
        <w:rPr>
          <w:rFonts w:ascii="Calibri" w:hAnsi="Calibri"/>
        </w:rPr>
        <w:t>.</w:t>
      </w:r>
    </w:p>
    <w:p w14:paraId="227924BA" w14:textId="2858EA04" w:rsidR="008A50DE" w:rsidRPr="005E3ED5" w:rsidRDefault="000932A8" w:rsidP="00867E3D">
      <w:pPr>
        <w:spacing w:after="0"/>
        <w:rPr>
          <w:rFonts w:ascii="Calibri" w:hAnsi="Calibri"/>
        </w:rPr>
      </w:pPr>
      <w:r w:rsidRPr="005E3ED5">
        <w:rPr>
          <w:rFonts w:ascii="Calibri" w:hAnsi="Calibri"/>
        </w:rPr>
        <w:t xml:space="preserve"> </w:t>
      </w:r>
    </w:p>
    <w:p w14:paraId="37AEFF61" w14:textId="1321A609" w:rsidR="00655E42" w:rsidRPr="005E3ED5" w:rsidRDefault="000932A8" w:rsidP="00867E3D">
      <w:pPr>
        <w:spacing w:after="0"/>
        <w:rPr>
          <w:rFonts w:ascii="Calibri" w:hAnsi="Calibri"/>
        </w:rPr>
      </w:pPr>
      <w:r w:rsidRPr="005E3ED5">
        <w:rPr>
          <w:rFonts w:ascii="Calibri" w:hAnsi="Calibri"/>
        </w:rPr>
        <w:t xml:space="preserve">On peut voir sur le schéma ci-dessous l’organisation des branches et des merges au cours du </w:t>
      </w:r>
      <w:r w:rsidR="00BC66F0" w:rsidRPr="005E3ED5">
        <w:rPr>
          <w:rFonts w:ascii="Calibri" w:hAnsi="Calibri"/>
        </w:rPr>
        <w:t>développement</w:t>
      </w:r>
      <w:r w:rsidRPr="005E3ED5">
        <w:rPr>
          <w:rFonts w:ascii="Calibri" w:hAnsi="Calibri"/>
        </w:rPr>
        <w:t>.</w:t>
      </w:r>
      <w:r w:rsidR="00BC66F0" w:rsidRPr="005E3ED5">
        <w:rPr>
          <w:rFonts w:ascii="Calibri" w:hAnsi="Calibri"/>
        </w:rPr>
        <w:br/>
      </w:r>
      <w:r w:rsidR="00BC66F0" w:rsidRPr="005E3ED5">
        <w:rPr>
          <w:rFonts w:ascii="Calibri" w:hAnsi="Calibri"/>
        </w:rPr>
        <w:br/>
      </w:r>
      <w:r w:rsidRPr="005E3ED5">
        <w:rPr>
          <w:rFonts w:ascii="Calibri" w:hAnsi="Calibri"/>
        </w:rPr>
        <w:t>La branche développement correspond à la plateforme CI</w:t>
      </w:r>
      <w:r w:rsidR="00655E42" w:rsidRPr="005E3ED5">
        <w:rPr>
          <w:rFonts w:ascii="Calibri" w:hAnsi="Calibri"/>
        </w:rPr>
        <w:t xml:space="preserve"> et la branche Master à la plateforme VAL</w:t>
      </w:r>
      <w:r w:rsidRPr="005E3ED5">
        <w:rPr>
          <w:rFonts w:ascii="Calibri" w:hAnsi="Calibri"/>
        </w:rPr>
        <w:t>.</w:t>
      </w:r>
    </w:p>
    <w:p w14:paraId="653FCB04" w14:textId="4F87F6A4" w:rsidR="00B278CC" w:rsidRPr="005E3ED5" w:rsidRDefault="000932A8" w:rsidP="00867E3D">
      <w:pPr>
        <w:spacing w:after="0"/>
        <w:rPr>
          <w:rFonts w:ascii="Calibri" w:hAnsi="Calibri"/>
        </w:rPr>
      </w:pPr>
      <w:r w:rsidRPr="005E3ED5">
        <w:rPr>
          <w:rFonts w:ascii="Calibri" w:hAnsi="Calibri"/>
        </w:rPr>
        <w:t>A chaque merge un pipeline est lancé déployant la nouvelle version du projet sur la plateforme.</w:t>
      </w:r>
    </w:p>
    <w:p w14:paraId="350D818C" w14:textId="09AD307C" w:rsidR="00A7391E" w:rsidRPr="005E3ED5" w:rsidRDefault="008A50DE" w:rsidP="00D90B08">
      <w:pPr>
        <w:pStyle w:val="Titre3"/>
        <w:rPr>
          <w:rFonts w:ascii="Calibri" w:hAnsi="Calibri" w:cs="Calibri"/>
          <w:lang w:val="fr-FR"/>
        </w:rPr>
      </w:pPr>
      <w:bookmarkStart w:id="24" w:name="_Toc111407297"/>
      <w:r w:rsidRPr="005E3ED5">
        <w:rPr>
          <w:rFonts w:ascii="Calibri" w:hAnsi="Calibri" w:cs="Calibri"/>
          <w:lang w:val="fr-FR"/>
        </w:rPr>
        <w:lastRenderedPageBreak/>
        <w:t>Echéances et ré</w:t>
      </w:r>
      <w:r w:rsidR="00F151A5" w:rsidRPr="005E3ED5">
        <w:rPr>
          <w:rFonts w:ascii="Calibri" w:hAnsi="Calibri" w:cs="Calibri"/>
          <w:lang w:val="fr-FR"/>
        </w:rPr>
        <w:t>partition</w:t>
      </w:r>
      <w:r w:rsidR="00A52277" w:rsidRPr="005E3ED5">
        <w:rPr>
          <w:rFonts w:ascii="Calibri" w:hAnsi="Calibri" w:cs="Calibri"/>
          <w:lang w:val="fr-FR"/>
        </w:rPr>
        <w:t xml:space="preserve"> des </w:t>
      </w:r>
      <w:r w:rsidR="00F151A5" w:rsidRPr="005E3ED5">
        <w:rPr>
          <w:rFonts w:ascii="Calibri" w:hAnsi="Calibri" w:cs="Calibri"/>
          <w:lang w:val="fr-FR"/>
        </w:rPr>
        <w:t>taches</w:t>
      </w:r>
      <w:bookmarkEnd w:id="24"/>
    </w:p>
    <w:p w14:paraId="35673062" w14:textId="0718553F" w:rsidR="00AE1DE1" w:rsidRPr="005E3ED5" w:rsidRDefault="00355457" w:rsidP="00AE1DE1">
      <w:pPr>
        <w:rPr>
          <w:rFonts w:ascii="Calibri" w:hAnsi="Calibri"/>
          <w:szCs w:val="18"/>
        </w:rPr>
      </w:pPr>
      <w:r w:rsidRPr="005E3ED5">
        <w:rPr>
          <w:rFonts w:ascii="Calibri" w:hAnsi="Calibri"/>
          <w:szCs w:val="18"/>
        </w:rPr>
        <w:t>Apres validation du chiffrage et proposition commerciale auprès</w:t>
      </w:r>
      <w:r w:rsidR="00867E3D" w:rsidRPr="005E3ED5">
        <w:rPr>
          <w:rFonts w:ascii="Calibri" w:hAnsi="Calibri"/>
          <w:szCs w:val="18"/>
        </w:rPr>
        <w:t xml:space="preserve"> du client, l</w:t>
      </w:r>
      <w:r w:rsidR="00A7391E" w:rsidRPr="005E3ED5">
        <w:rPr>
          <w:rFonts w:ascii="Calibri" w:hAnsi="Calibri"/>
          <w:szCs w:val="18"/>
        </w:rPr>
        <w:t xml:space="preserve">es dates prévues </w:t>
      </w:r>
      <w:r w:rsidR="00867E3D" w:rsidRPr="005E3ED5">
        <w:rPr>
          <w:rFonts w:ascii="Calibri" w:hAnsi="Calibri"/>
          <w:szCs w:val="18"/>
        </w:rPr>
        <w:t>de</w:t>
      </w:r>
      <w:r w:rsidR="00A7391E" w:rsidRPr="005E3ED5">
        <w:rPr>
          <w:rFonts w:ascii="Calibri" w:hAnsi="Calibri"/>
          <w:szCs w:val="18"/>
        </w:rPr>
        <w:t xml:space="preserve"> livraison sont :</w:t>
      </w:r>
    </w:p>
    <w:p w14:paraId="608B218C" w14:textId="3B7C94DA" w:rsidR="00A7391E" w:rsidRPr="005E3ED5" w:rsidRDefault="00A7391E" w:rsidP="00AE1DE1">
      <w:pPr>
        <w:spacing w:after="0"/>
        <w:rPr>
          <w:rFonts w:ascii="Calibri" w:hAnsi="Calibri"/>
          <w:szCs w:val="18"/>
        </w:rPr>
      </w:pPr>
      <w:r w:rsidRPr="005E3ED5">
        <w:rPr>
          <w:rFonts w:ascii="Calibri" w:hAnsi="Calibri"/>
          <w:b/>
          <w:bCs/>
          <w:color w:val="000000"/>
          <w:szCs w:val="18"/>
        </w:rPr>
        <w:t xml:space="preserve">Lancement </w:t>
      </w:r>
      <w:r w:rsidRPr="005E3ED5">
        <w:rPr>
          <w:rFonts w:ascii="Calibri" w:hAnsi="Calibri"/>
          <w:szCs w:val="18"/>
        </w:rPr>
        <w:t>11/07/2022</w:t>
      </w:r>
    </w:p>
    <w:p w14:paraId="26F16124" w14:textId="45324802" w:rsidR="00A7391E" w:rsidRPr="005E3ED5" w:rsidRDefault="00A7391E" w:rsidP="00AE1DE1">
      <w:pPr>
        <w:spacing w:after="0"/>
        <w:rPr>
          <w:rFonts w:ascii="Calibri" w:hAnsi="Calibri"/>
          <w:szCs w:val="18"/>
        </w:rPr>
      </w:pPr>
      <w:r w:rsidRPr="005E3ED5">
        <w:rPr>
          <w:rFonts w:ascii="Calibri" w:hAnsi="Calibri"/>
          <w:b/>
          <w:bCs/>
          <w:color w:val="000000"/>
          <w:szCs w:val="18"/>
        </w:rPr>
        <w:t xml:space="preserve">Démonstration auprès du client </w:t>
      </w:r>
      <w:r w:rsidRPr="005E3ED5">
        <w:rPr>
          <w:rFonts w:ascii="Calibri" w:hAnsi="Calibri"/>
          <w:iCs/>
          <w:szCs w:val="18"/>
        </w:rPr>
        <w:t>16/08/2022</w:t>
      </w:r>
    </w:p>
    <w:p w14:paraId="2C5BF7CC" w14:textId="701E8A37" w:rsidR="00A7391E" w:rsidRPr="005E3ED5" w:rsidRDefault="00A7391E" w:rsidP="00AE1DE1">
      <w:pPr>
        <w:spacing w:after="0"/>
        <w:rPr>
          <w:rFonts w:ascii="Calibri" w:hAnsi="Calibri"/>
          <w:iCs/>
        </w:rPr>
      </w:pPr>
      <w:r w:rsidRPr="005E3ED5">
        <w:rPr>
          <w:rFonts w:ascii="Calibri" w:hAnsi="Calibri"/>
          <w:b/>
          <w:bCs/>
          <w:color w:val="000000"/>
        </w:rPr>
        <w:t xml:space="preserve">Mise en recette </w:t>
      </w:r>
      <w:r w:rsidRPr="005E3ED5">
        <w:rPr>
          <w:rFonts w:ascii="Calibri" w:hAnsi="Calibri"/>
          <w:iCs/>
        </w:rPr>
        <w:t>19/08/2022</w:t>
      </w:r>
    </w:p>
    <w:p w14:paraId="6BF66624" w14:textId="52B7FA7D" w:rsidR="00A7391E" w:rsidRPr="005E3ED5" w:rsidRDefault="00A7391E" w:rsidP="00AE1DE1">
      <w:pPr>
        <w:spacing w:after="0"/>
        <w:rPr>
          <w:rFonts w:ascii="Calibri" w:hAnsi="Calibri"/>
          <w:iCs/>
        </w:rPr>
      </w:pPr>
      <w:r w:rsidRPr="005E3ED5">
        <w:rPr>
          <w:rFonts w:ascii="Calibri" w:hAnsi="Calibri"/>
          <w:b/>
          <w:bCs/>
          <w:color w:val="000000"/>
        </w:rPr>
        <w:t xml:space="preserve">Mise en production </w:t>
      </w:r>
      <w:r w:rsidRPr="005E3ED5">
        <w:rPr>
          <w:rFonts w:ascii="Calibri" w:hAnsi="Calibri"/>
          <w:iCs/>
        </w:rPr>
        <w:t>29/08/2022</w:t>
      </w:r>
    </w:p>
    <w:p w14:paraId="771173E9" w14:textId="77777777" w:rsidR="00AE1DE1" w:rsidRPr="005E3ED5" w:rsidRDefault="00AE1DE1" w:rsidP="00AE1DE1">
      <w:pPr>
        <w:spacing w:after="0"/>
        <w:rPr>
          <w:rFonts w:ascii="Calibri" w:hAnsi="Calibri"/>
        </w:rPr>
      </w:pPr>
    </w:p>
    <w:p w14:paraId="64C609DE" w14:textId="41FA2941" w:rsidR="007B462A" w:rsidRPr="005E3ED5" w:rsidRDefault="007B462A" w:rsidP="00D90B08">
      <w:pPr>
        <w:rPr>
          <w:rFonts w:ascii="Calibri" w:hAnsi="Calibri"/>
        </w:rPr>
      </w:pPr>
      <w:r w:rsidRPr="005E3ED5">
        <w:rPr>
          <w:rFonts w:ascii="Calibri" w:hAnsi="Calibri"/>
        </w:rPr>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5E3ED5" w:rsidRDefault="00A50A3E" w:rsidP="00D90B08">
      <w:pPr>
        <w:rPr>
          <w:rFonts w:ascii="Calibri" w:hAnsi="Calibri"/>
        </w:rPr>
      </w:pPr>
      <w:r w:rsidRPr="005E3ED5">
        <w:rPr>
          <w:rFonts w:ascii="Calibri" w:hAnsi="Calibri"/>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60379" cy="1339078"/>
                    </a:xfrm>
                    <a:prstGeom prst="rect">
                      <a:avLst/>
                    </a:prstGeom>
                  </pic:spPr>
                </pic:pic>
              </a:graphicData>
            </a:graphic>
          </wp:inline>
        </w:drawing>
      </w:r>
    </w:p>
    <w:p w14:paraId="75C02FB0" w14:textId="68F266C6" w:rsidR="002A66ED" w:rsidRPr="005E3ED5" w:rsidRDefault="002A66ED" w:rsidP="00D90B08">
      <w:pPr>
        <w:pStyle w:val="Titre2"/>
        <w:rPr>
          <w:rFonts w:ascii="Calibri" w:hAnsi="Calibri" w:cs="Calibri"/>
        </w:rPr>
      </w:pPr>
      <w:bookmarkStart w:id="25" w:name="_Toc111407298"/>
      <w:r w:rsidRPr="005E3ED5">
        <w:rPr>
          <w:rFonts w:ascii="Calibri" w:hAnsi="Calibri" w:cs="Calibri"/>
        </w:rPr>
        <w:t xml:space="preserve">Productions </w:t>
      </w:r>
      <w:r w:rsidRPr="005E3ED5">
        <w:rPr>
          <w:rFonts w:ascii="Calibri" w:hAnsi="Calibri" w:cs="Calibri"/>
          <w:lang w:val="fr-FR"/>
        </w:rPr>
        <w:t>attendues</w:t>
      </w:r>
      <w:bookmarkEnd w:id="25"/>
    </w:p>
    <w:p w14:paraId="48091B73" w14:textId="6587F3BB" w:rsidR="00A7391E" w:rsidRPr="005E3ED5" w:rsidRDefault="002A66ED" w:rsidP="00D90B08">
      <w:pPr>
        <w:rPr>
          <w:rFonts w:ascii="Calibri" w:hAnsi="Calibri"/>
        </w:rPr>
      </w:pPr>
      <w:r w:rsidRPr="005E3ED5">
        <w:rPr>
          <w:rFonts w:ascii="Calibri" w:hAnsi="Calibri"/>
        </w:rPr>
        <w:t xml:space="preserve">Les productions attendues étaient la livraison de la </w:t>
      </w:r>
      <w:r w:rsidR="00032F7C" w:rsidRPr="005E3ED5">
        <w:rPr>
          <w:rFonts w:ascii="Calibri" w:hAnsi="Calibri"/>
        </w:rPr>
        <w:t>nouvelle version</w:t>
      </w:r>
      <w:r w:rsidRPr="005E3ED5">
        <w:rPr>
          <w:rFonts w:ascii="Calibri" w:hAnsi="Calibri"/>
        </w:rPr>
        <w:t xml:space="preserve"> de l’application</w:t>
      </w:r>
      <w:r w:rsidR="00032F7C" w:rsidRPr="005E3ED5">
        <w:rPr>
          <w:rFonts w:ascii="Calibri" w:hAnsi="Calibri"/>
        </w:rPr>
        <w:t xml:space="preserve"> contenant les évolutifs </w:t>
      </w:r>
      <w:r w:rsidR="00290A5A" w:rsidRPr="005E3ED5">
        <w:rPr>
          <w:rFonts w:ascii="Calibri" w:hAnsi="Calibri"/>
        </w:rPr>
        <w:t>demandés avec</w:t>
      </w:r>
      <w:r w:rsidR="00AD2688" w:rsidRPr="005E3ED5">
        <w:rPr>
          <w:rFonts w:ascii="Calibri" w:hAnsi="Calibri"/>
        </w:rPr>
        <w:t xml:space="preserve"> les documents techniques associés </w:t>
      </w:r>
      <w:r w:rsidRPr="005E3ED5">
        <w:rPr>
          <w:rFonts w:ascii="Calibri" w:hAnsi="Calibri"/>
        </w:rPr>
        <w:t>mais comme les demandes du client évoluaient</w:t>
      </w:r>
      <w:r w:rsidR="00032F7C" w:rsidRPr="005E3ED5">
        <w:rPr>
          <w:rFonts w:ascii="Calibri" w:hAnsi="Calibri"/>
        </w:rPr>
        <w:t xml:space="preserve"> et les contraintes techniques étaient importantes</w:t>
      </w:r>
      <w:r w:rsidRPr="005E3ED5">
        <w:rPr>
          <w:rFonts w:ascii="Calibri" w:hAnsi="Calibri"/>
        </w:rPr>
        <w:t xml:space="preserve">, l’objectif </w:t>
      </w:r>
      <w:r w:rsidR="00F2054D" w:rsidRPr="005E3ED5">
        <w:rPr>
          <w:rFonts w:ascii="Calibri" w:hAnsi="Calibri"/>
        </w:rPr>
        <w:t xml:space="preserve">de la fin </w:t>
      </w:r>
      <w:r w:rsidRPr="005E3ED5">
        <w:rPr>
          <w:rFonts w:ascii="Calibri" w:hAnsi="Calibri"/>
        </w:rPr>
        <w:t xml:space="preserve">du stage </w:t>
      </w:r>
      <w:r w:rsidR="00F2054D" w:rsidRPr="005E3ED5">
        <w:rPr>
          <w:rFonts w:ascii="Calibri" w:hAnsi="Calibri"/>
        </w:rPr>
        <w:t xml:space="preserve">est fixé à la livraison d’une partie </w:t>
      </w:r>
      <w:r w:rsidR="000F61CE" w:rsidRPr="005E3ED5">
        <w:rPr>
          <w:rFonts w:ascii="Calibri" w:hAnsi="Calibri"/>
        </w:rPr>
        <w:t>des évolutions</w:t>
      </w:r>
      <w:r w:rsidR="00810295" w:rsidRPr="005E3ED5">
        <w:rPr>
          <w:rFonts w:ascii="Calibri" w:hAnsi="Calibri"/>
        </w:rPr>
        <w:t xml:space="preserve">. </w:t>
      </w:r>
    </w:p>
    <w:p w14:paraId="72C963CF" w14:textId="15777BD2" w:rsidR="009E566B" w:rsidRPr="005E3ED5" w:rsidRDefault="009E566B" w:rsidP="00D90B08">
      <w:pPr>
        <w:pStyle w:val="Titre2"/>
        <w:rPr>
          <w:rFonts w:ascii="Calibri" w:hAnsi="Calibri" w:cs="Calibri"/>
          <w:lang w:val="fr-FR"/>
        </w:rPr>
      </w:pPr>
      <w:bookmarkStart w:id="26" w:name="_Toc111407299"/>
      <w:r w:rsidRPr="005E3ED5">
        <w:rPr>
          <w:rFonts w:ascii="Calibri" w:hAnsi="Calibri" w:cs="Calibri"/>
          <w:lang w:val="fr-FR"/>
        </w:rPr>
        <w:t>Environnement et Contraintes technique</w:t>
      </w:r>
      <w:r w:rsidR="005F5618" w:rsidRPr="005E3ED5">
        <w:rPr>
          <w:rFonts w:ascii="Calibri" w:hAnsi="Calibri" w:cs="Calibri"/>
          <w:lang w:val="fr-FR"/>
        </w:rPr>
        <w:t>s</w:t>
      </w:r>
      <w:bookmarkEnd w:id="26"/>
      <w:r w:rsidRPr="005E3ED5">
        <w:rPr>
          <w:rFonts w:ascii="Calibri" w:hAnsi="Calibri" w:cs="Calibri"/>
          <w:lang w:val="fr-FR"/>
        </w:rPr>
        <w:t xml:space="preserve"> </w:t>
      </w:r>
    </w:p>
    <w:p w14:paraId="1091A044" w14:textId="7038B5F0" w:rsidR="00A01D68" w:rsidRPr="005E3ED5" w:rsidRDefault="001E01B6" w:rsidP="00D90B08">
      <w:pPr>
        <w:pStyle w:val="Titre3"/>
        <w:ind w:left="709"/>
        <w:rPr>
          <w:rFonts w:ascii="Calibri" w:hAnsi="Calibri" w:cs="Calibri"/>
          <w:lang w:val="fr-FR"/>
        </w:rPr>
      </w:pPr>
      <w:bookmarkStart w:id="27" w:name="_Toc111407300"/>
      <w:r w:rsidRPr="005E3ED5">
        <w:rPr>
          <w:rFonts w:ascii="Calibri" w:hAnsi="Calibri" w:cs="Calibri"/>
          <w:lang w:val="fr-FR"/>
        </w:rPr>
        <w:t>Environ</w:t>
      </w:r>
      <w:r w:rsidR="009B0A5F" w:rsidRPr="005E3ED5">
        <w:rPr>
          <w:rFonts w:ascii="Calibri" w:hAnsi="Calibri" w:cs="Calibri"/>
          <w:lang w:val="fr-FR"/>
        </w:rPr>
        <w:t>ne</w:t>
      </w:r>
      <w:r w:rsidRPr="005E3ED5">
        <w:rPr>
          <w:rFonts w:ascii="Calibri" w:hAnsi="Calibri" w:cs="Calibri"/>
          <w:lang w:val="fr-FR"/>
        </w:rPr>
        <w:t>ment</w:t>
      </w:r>
      <w:r w:rsidR="00CB747E" w:rsidRPr="005E3ED5">
        <w:rPr>
          <w:rFonts w:ascii="Calibri" w:hAnsi="Calibri" w:cs="Calibri"/>
          <w:lang w:val="fr-FR"/>
        </w:rPr>
        <w:t xml:space="preserve"> </w:t>
      </w:r>
      <w:r w:rsidR="00C15EE9" w:rsidRPr="005E3ED5">
        <w:rPr>
          <w:rFonts w:ascii="Calibri" w:hAnsi="Calibri" w:cs="Calibri"/>
          <w:lang w:val="fr-FR"/>
        </w:rPr>
        <w:t>Technique</w:t>
      </w:r>
      <w:bookmarkEnd w:id="27"/>
    </w:p>
    <w:p w14:paraId="48EF45F1" w14:textId="34736EC1" w:rsidR="00861A07" w:rsidRPr="005E3ED5" w:rsidRDefault="00861A07" w:rsidP="00D90B08">
      <w:pPr>
        <w:pStyle w:val="Listlevel1"/>
        <w:rPr>
          <w:rFonts w:ascii="Calibri" w:hAnsi="Calibri"/>
        </w:rPr>
      </w:pPr>
      <w:r w:rsidRPr="005E3ED5">
        <w:rPr>
          <w:rFonts w:ascii="Calibri" w:hAnsi="Calibri"/>
        </w:rPr>
        <w:t xml:space="preserve">Intellij IDEA community :  </w:t>
      </w:r>
    </w:p>
    <w:p w14:paraId="46E3E18D" w14:textId="4CAC291E" w:rsidR="00861A07" w:rsidRPr="005E3ED5" w:rsidRDefault="00072BDA" w:rsidP="00AE1DE1">
      <w:pPr>
        <w:rPr>
          <w:rFonts w:ascii="Calibri" w:hAnsi="Calibri"/>
        </w:rPr>
      </w:pPr>
      <w:r w:rsidRPr="005E3ED5">
        <w:rPr>
          <w:rFonts w:ascii="Calibri" w:hAnsi="Calibri"/>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5E3ED5">
        <w:rPr>
          <w:rFonts w:ascii="Calibri" w:hAnsi="Calibri"/>
        </w:rPr>
        <w:t>Également appelé « IntelliJ », « IDEA » ou « IDJ » est un environnement de développement intégré (en anglais Integrated Development Environment - IDE) destiné au développement de logiciels informatiques reposant sur la technologie Java. Il est développé par JetBrains (anciennement « IntelliJ ») et disponible en deux versions, l'une communautaire, open source, sous licence Apache 2 et l'autre propriétaire, protégée par une licence commerciale. Tous deux supportent les langages de programmation Java, Kotlin, Groovy et Scala.</w:t>
      </w:r>
    </w:p>
    <w:p w14:paraId="2F50B1EB" w14:textId="77777777" w:rsidR="00861A07" w:rsidRPr="005E3ED5" w:rsidRDefault="00861A07" w:rsidP="00D90B08">
      <w:pPr>
        <w:pStyle w:val="Listlevel1"/>
        <w:rPr>
          <w:rFonts w:ascii="Calibri" w:hAnsi="Calibri"/>
        </w:rPr>
      </w:pPr>
      <w:r w:rsidRPr="005E3ED5">
        <w:rPr>
          <w:rFonts w:ascii="Calibri" w:hAnsi="Calibri"/>
        </w:rPr>
        <w:t>Visual Studio Code :</w:t>
      </w:r>
    </w:p>
    <w:p w14:paraId="45C65A17" w14:textId="77777777" w:rsidR="00861A07" w:rsidRPr="005E3ED5" w:rsidRDefault="00861A07" w:rsidP="00D90B08">
      <w:pPr>
        <w:pStyle w:val="NormalWeb"/>
        <w:shd w:val="clear" w:color="auto" w:fill="FFFFFF"/>
        <w:spacing w:before="120" w:after="0"/>
        <w:ind w:left="357"/>
        <w:rPr>
          <w:rFonts w:ascii="Calibri" w:hAnsi="Calibri" w:cs="Calibri"/>
          <w:sz w:val="18"/>
          <w:szCs w:val="22"/>
        </w:rPr>
      </w:pPr>
      <w:r w:rsidRPr="005E3ED5">
        <w:rPr>
          <w:rFonts w:ascii="Calibri" w:hAnsi="Calibr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cs="Calibri"/>
          <w:sz w:val="18"/>
          <w:szCs w:val="22"/>
        </w:rPr>
        <w:t>Est un éditeur de code extensible développé par Microsoft pour Windows, Linux et macOS.</w:t>
      </w:r>
    </w:p>
    <w:p w14:paraId="77521A2A" w14:textId="6D33A217" w:rsidR="00072BDA" w:rsidRPr="005E3ED5" w:rsidRDefault="00861A07" w:rsidP="00D90B08">
      <w:pPr>
        <w:rPr>
          <w:rFonts w:ascii="Calibri" w:hAnsi="Calibri"/>
        </w:rPr>
      </w:pPr>
      <w:r w:rsidRPr="005E3ED5">
        <w:rPr>
          <w:rFonts w:ascii="Calibri" w:hAnsi="Calibri"/>
        </w:rPr>
        <w:t>Les fonctionnalités incluent la prise en charge du débogage, la mise en évidence de la syntaxe, la complétion intelligente du code, les snippets, la refactorisation du code et Git intégré. Les utilisateurs peuvent modifier le thème, les raccourcis clavier, les préférences et installer des extensions qui ajoutent des fonctionnalités supplémentaires.</w:t>
      </w:r>
    </w:p>
    <w:p w14:paraId="53EC7524" w14:textId="77777777" w:rsidR="00861A07" w:rsidRPr="005E3ED5" w:rsidRDefault="00861A07" w:rsidP="00D90B08">
      <w:pPr>
        <w:pStyle w:val="Listlevel1"/>
        <w:rPr>
          <w:rFonts w:ascii="Calibri" w:hAnsi="Calibri"/>
        </w:rPr>
      </w:pPr>
      <w:r w:rsidRPr="005E3ED5">
        <w:rPr>
          <w:rFonts w:ascii="Calibri" w:hAnsi="Calibri"/>
        </w:rPr>
        <w:t xml:space="preserve">Java : </w:t>
      </w:r>
    </w:p>
    <w:p w14:paraId="6AED4AEF" w14:textId="02049523"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Les concepteurs ont privilégié l’approche orientée objet de sorte qu’en Java, tout est objet à l’exception des types primitifs (nombres entiers, nombres à virgule flottante, etc.) qui ont cependant leurs variantes qui héritent de l'objet Object (Integer, Float...).</w:t>
      </w:r>
    </w:p>
    <w:p w14:paraId="2C609F66" w14:textId="47E94B34" w:rsidR="00861A07" w:rsidRPr="005E3ED5" w:rsidRDefault="00072BDA" w:rsidP="00D90B08">
      <w:pPr>
        <w:pStyle w:val="Listlevel1"/>
        <w:rPr>
          <w:rFonts w:ascii="Calibri" w:hAnsi="Calibri"/>
        </w:rPr>
      </w:pPr>
      <w:r w:rsidRPr="005E3ED5">
        <w:rPr>
          <w:rFonts w:ascii="Calibri" w:hAnsi="Calibri"/>
          <w:noProof/>
        </w:rPr>
        <w:lastRenderedPageBreak/>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5E3ED5">
        <w:rPr>
          <w:rFonts w:ascii="Calibri" w:hAnsi="Calibri"/>
        </w:rPr>
        <w:t>Maven :</w:t>
      </w:r>
    </w:p>
    <w:p w14:paraId="0A5E2E04" w14:textId="3A16F365" w:rsidR="00861A07" w:rsidRPr="005E3ED5" w:rsidRDefault="00861A07" w:rsidP="00D90B08">
      <w:pPr>
        <w:rPr>
          <w:rFonts w:ascii="Calibri" w:hAnsi="Calibri"/>
        </w:rPr>
      </w:pPr>
      <w:r w:rsidRPr="005E3ED5">
        <w:rPr>
          <w:rFonts w:ascii="Calibri" w:hAnsi="Calibri"/>
        </w:rPr>
        <w:t>Apache Maven (couramment appelé Maven) est un outil de gestion et d'automatisation de production des projets logiciels Java en général et Java EE en particulier. Il est utilisé pour automatiser l'intégration continue lors d'un développement de logiciel.</w:t>
      </w:r>
      <w:r w:rsidR="00C84EFE" w:rsidRPr="005E3ED5">
        <w:rPr>
          <w:rFonts w:ascii="Calibri" w:hAnsi="Calibri"/>
        </w:rPr>
        <w:t xml:space="preserve"> </w:t>
      </w:r>
      <w:r w:rsidRPr="005E3ED5">
        <w:rPr>
          <w:rFonts w:ascii="Calibri" w:hAnsi="Calibri"/>
        </w:rPr>
        <w:t>L'objectif recherché est de produire un logiciel à partir de ses sources, en optimisant les tâches réalisées à cette fin et en garantissant le bon ordre de fabrication.</w:t>
      </w:r>
      <w:r w:rsidR="00C84EFE" w:rsidRPr="005E3ED5">
        <w:rPr>
          <w:rFonts w:ascii="Calibri" w:hAnsi="Calibri"/>
        </w:rPr>
        <w:t xml:space="preserve"> </w:t>
      </w:r>
      <w:r w:rsidRPr="005E3ED5">
        <w:rPr>
          <w:rFonts w:ascii="Calibri" w:hAnsi="Calibri"/>
        </w:rPr>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5E3ED5" w:rsidRDefault="00861A07" w:rsidP="00D90B08">
      <w:pPr>
        <w:pStyle w:val="Listlevel1"/>
        <w:rPr>
          <w:rFonts w:ascii="Calibri" w:hAnsi="Calibri"/>
        </w:rPr>
      </w:pPr>
      <w:r w:rsidRPr="005E3ED5">
        <w:rPr>
          <w:rFonts w:ascii="Calibri" w:hAnsi="Calibri"/>
        </w:rPr>
        <w:t>Hibernate :</w:t>
      </w:r>
    </w:p>
    <w:p w14:paraId="76FECB3D" w14:textId="73C66918"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Hibernate est un framework open source gérant la persistance des objets en base de données   relationnelle.</w:t>
      </w:r>
      <w:r w:rsidR="00C84EFE" w:rsidRPr="005E3ED5">
        <w:rPr>
          <w:rFonts w:ascii="Calibri" w:hAnsi="Calibri"/>
        </w:rPr>
        <w:t xml:space="preserve"> </w:t>
      </w:r>
      <w:r w:rsidRPr="005E3ED5">
        <w:rPr>
          <w:rFonts w:ascii="Calibri" w:hAnsi="Calibri"/>
        </w:rPr>
        <w:t>Hibernate est adaptable en termes d'architecture.</w:t>
      </w:r>
      <w:r w:rsidR="00C84EFE" w:rsidRPr="005E3ED5">
        <w:rPr>
          <w:rFonts w:ascii="Calibri" w:hAnsi="Calibri"/>
        </w:rPr>
        <w:t xml:space="preserve"> </w:t>
      </w:r>
      <w:r w:rsidRPr="005E3ED5">
        <w:rPr>
          <w:rFonts w:ascii="Calibri" w:hAnsi="Calibri"/>
        </w:rPr>
        <w:t>Hibernate apporte une solution aux problèmes d'adaptation entre le paradigme objet et les SGBD en remplaçant les accès à la base de données par des appels à des méthodes objet de haut niveau.</w:t>
      </w:r>
    </w:p>
    <w:p w14:paraId="27C7D2BB" w14:textId="1E241699" w:rsidR="00861A07" w:rsidRPr="005E3ED5" w:rsidRDefault="00861A07" w:rsidP="00D90B08">
      <w:pPr>
        <w:pStyle w:val="Listlevel1"/>
        <w:rPr>
          <w:rFonts w:ascii="Calibri" w:hAnsi="Calibri"/>
        </w:rPr>
      </w:pPr>
      <w:r w:rsidRPr="005E3ED5">
        <w:rPr>
          <w:rFonts w:ascii="Calibri" w:hAnsi="Calibri"/>
        </w:rPr>
        <w:t xml:space="preserve">Spring &amp; Spring Boot :  </w:t>
      </w:r>
    </w:p>
    <w:p w14:paraId="46C8A277" w14:textId="6983A460" w:rsidR="00861A07" w:rsidRPr="005E3ED5" w:rsidRDefault="00C84EFE" w:rsidP="00D90B08">
      <w:pPr>
        <w:rPr>
          <w:rFonts w:ascii="Calibri" w:hAnsi="Calibri"/>
        </w:rPr>
      </w:pPr>
      <w:r w:rsidRPr="005E3ED5">
        <w:rPr>
          <w:rFonts w:ascii="Calibri" w:hAnsi="Calibri"/>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5E3ED5">
        <w:rPr>
          <w:rFonts w:ascii="Calibri" w:hAnsi="Calibri"/>
          <w:b/>
          <w:bCs/>
        </w:rPr>
        <w:t>Spring</w:t>
      </w:r>
      <w:r w:rsidR="00861A07" w:rsidRPr="005E3ED5">
        <w:rPr>
          <w:rFonts w:ascii="Calibri" w:hAnsi="Calibri"/>
        </w:rPr>
        <w:t xml:space="preserve"> est un framework open source pour construire et définir l'infrastructure d'une application Java, dont il facilite le développement et les tests.</w:t>
      </w:r>
      <w:r w:rsidR="00713184" w:rsidRPr="005E3ED5">
        <w:rPr>
          <w:rFonts w:ascii="Calibri" w:hAnsi="Calibri"/>
        </w:rPr>
        <w:t xml:space="preserve"> </w:t>
      </w:r>
      <w:r w:rsidR="00861A07" w:rsidRPr="005E3ED5">
        <w:rPr>
          <w:rFonts w:ascii="Calibri" w:hAnsi="Calibri"/>
        </w:rPr>
        <w:t>Spring s’appuie principalement sur l’intégration de trois concepts clés :</w:t>
      </w:r>
      <w:r w:rsidR="00FA6C6E" w:rsidRPr="005E3ED5">
        <w:rPr>
          <w:rFonts w:ascii="Calibri" w:hAnsi="Calibri"/>
        </w:rPr>
        <w:t xml:space="preserve"> </w:t>
      </w:r>
      <w:r w:rsidR="00861A07" w:rsidRPr="005E3ED5">
        <w:rPr>
          <w:rFonts w:ascii="Calibri" w:hAnsi="Calibri"/>
        </w:rPr>
        <w:t>L’inversion de contrôle</w:t>
      </w:r>
      <w:r w:rsidR="00FA6C6E" w:rsidRPr="005E3ED5">
        <w:rPr>
          <w:rFonts w:ascii="Calibri" w:hAnsi="Calibri"/>
        </w:rPr>
        <w:t>,</w:t>
      </w:r>
      <w:r w:rsidR="00861A07" w:rsidRPr="005E3ED5">
        <w:rPr>
          <w:rFonts w:ascii="Calibri" w:hAnsi="Calibri"/>
        </w:rPr>
        <w:t xml:space="preserve"> </w:t>
      </w:r>
      <w:r w:rsidR="00FA6C6E" w:rsidRPr="005E3ED5">
        <w:rPr>
          <w:rFonts w:ascii="Calibri" w:hAnsi="Calibri"/>
        </w:rPr>
        <w:t>l</w:t>
      </w:r>
      <w:r w:rsidR="00861A07" w:rsidRPr="005E3ED5">
        <w:rPr>
          <w:rFonts w:ascii="Calibri" w:hAnsi="Calibri"/>
        </w:rPr>
        <w:t>a programmation orientée aspect</w:t>
      </w:r>
      <w:r w:rsidR="00FA6C6E" w:rsidRPr="005E3ED5">
        <w:rPr>
          <w:rFonts w:ascii="Calibri" w:hAnsi="Calibri"/>
        </w:rPr>
        <w:t xml:space="preserve"> et u</w:t>
      </w:r>
      <w:r w:rsidR="00861A07" w:rsidRPr="005E3ED5">
        <w:rPr>
          <w:rFonts w:ascii="Calibri" w:hAnsi="Calibri"/>
        </w:rPr>
        <w:t>ne couche d’abstraction</w:t>
      </w:r>
      <w:r w:rsidR="00FA6C6E" w:rsidRPr="005E3ED5">
        <w:rPr>
          <w:rFonts w:ascii="Calibri" w:hAnsi="Calibri"/>
        </w:rPr>
        <w:t xml:space="preserve"> qui permet d’intégrer d’autres frameworks et bibliothèques avec une plus grande facilité</w:t>
      </w:r>
    </w:p>
    <w:p w14:paraId="48EA591F" w14:textId="64D59DDA" w:rsidR="00861A07" w:rsidRPr="005E3ED5" w:rsidRDefault="00861A07" w:rsidP="00D90B08">
      <w:pPr>
        <w:rPr>
          <w:rFonts w:ascii="Calibri" w:hAnsi="Calibri"/>
        </w:rPr>
      </w:pPr>
      <w:r w:rsidRPr="005E3ED5">
        <w:rPr>
          <w:rFonts w:ascii="Calibri" w:hAnsi="Calibri"/>
          <w:b/>
          <w:bCs/>
        </w:rPr>
        <w:t>Spring Boot</w:t>
      </w:r>
      <w:r w:rsidRPr="005E3ED5">
        <w:rPr>
          <w:rFonts w:ascii="Calibri" w:hAnsi="Calibri"/>
        </w:rPr>
        <w:t xml:space="preserve"> facilite la création d'applications Spring autonomes de qualité production afin de les exécuter simplement.</w:t>
      </w:r>
      <w:r w:rsidR="00FA6C6E" w:rsidRPr="005E3ED5">
        <w:rPr>
          <w:rFonts w:ascii="Calibri" w:hAnsi="Calibri"/>
        </w:rPr>
        <w:t xml:space="preserve"> </w:t>
      </w:r>
      <w:r w:rsidRPr="005E3ED5">
        <w:rPr>
          <w:rFonts w:ascii="Calibri" w:hAnsi="Calibri"/>
        </w:rPr>
        <w:t xml:space="preserve">Il permet de simplifier le développement en Spring (configuration </w:t>
      </w:r>
      <w:r w:rsidR="00FA6C6E" w:rsidRPr="005E3ED5">
        <w:rPr>
          <w:rFonts w:ascii="Calibri" w:hAnsi="Calibri"/>
        </w:rPr>
        <w:t>Maven</w:t>
      </w:r>
      <w:r w:rsidRPr="005E3ED5">
        <w:rPr>
          <w:rFonts w:ascii="Calibri" w:hAnsi="Calibri"/>
        </w:rPr>
        <w:t xml:space="preserve">, programme principal, etc.). Les éléments nécessaires pour une application </w:t>
      </w:r>
      <w:r w:rsidR="00FA6C6E" w:rsidRPr="005E3ED5">
        <w:rPr>
          <w:rFonts w:ascii="Calibri" w:hAnsi="Calibri"/>
        </w:rPr>
        <w:t>standalone</w:t>
      </w:r>
      <w:r w:rsidRPr="005E3ED5">
        <w:rPr>
          <w:rFonts w:ascii="Calibri" w:hAnsi="Calibri"/>
        </w:rPr>
        <w:t xml:space="preserve"> en SpringBoot sont un fichier pom.xml </w:t>
      </w:r>
      <w:r w:rsidR="00FA6C6E" w:rsidRPr="005E3ED5">
        <w:rPr>
          <w:rFonts w:ascii="Calibri" w:hAnsi="Calibri"/>
        </w:rPr>
        <w:t xml:space="preserve">qui contient les informations nécessaires à la génération du projet (identification de l'artéfact, déclaration des dépendances, définition d'informations relatives au projet, ...), </w:t>
      </w:r>
      <w:r w:rsidRPr="005E3ED5">
        <w:rPr>
          <w:rFonts w:ascii="Calibri" w:hAnsi="Calibri"/>
        </w:rPr>
        <w:t>un fichier Main.java qui initialise le conteneur Spring</w:t>
      </w:r>
      <w:r w:rsidR="00FA6C6E" w:rsidRPr="005E3ED5">
        <w:rPr>
          <w:rFonts w:ascii="Calibri" w:hAnsi="Calibri"/>
        </w:rPr>
        <w:t xml:space="preserve"> et d</w:t>
      </w:r>
      <w:r w:rsidRPr="005E3ED5">
        <w:rPr>
          <w:rFonts w:ascii="Calibri" w:hAnsi="Calibri"/>
        </w:rPr>
        <w:t>es annotations dans les classes</w:t>
      </w:r>
      <w:r w:rsidR="00FA6C6E" w:rsidRPr="005E3ED5">
        <w:rPr>
          <w:rFonts w:ascii="Calibri" w:hAnsi="Calibri"/>
        </w:rPr>
        <w:t>.</w:t>
      </w:r>
    </w:p>
    <w:p w14:paraId="41E80A91" w14:textId="77777777" w:rsidR="005A6E61" w:rsidRPr="005E3ED5" w:rsidRDefault="005A6E61" w:rsidP="00D90B08">
      <w:pPr>
        <w:pStyle w:val="Listlevel1"/>
        <w:rPr>
          <w:rFonts w:ascii="Calibri" w:hAnsi="Calibri"/>
        </w:rPr>
      </w:pPr>
      <w:r w:rsidRPr="005E3ED5">
        <w:rPr>
          <w:rFonts w:ascii="Calibri" w:hAnsi="Calibri"/>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Angular : </w:t>
      </w:r>
    </w:p>
    <w:p w14:paraId="72159AFF" w14:textId="132A5619" w:rsidR="005A6E61" w:rsidRPr="005E3ED5" w:rsidRDefault="005A6E61" w:rsidP="00D90B08">
      <w:pPr>
        <w:rPr>
          <w:rFonts w:ascii="Calibri" w:hAnsi="Calibri"/>
        </w:rPr>
      </w:pPr>
      <w:r w:rsidRPr="005E3ED5">
        <w:rPr>
          <w:rFonts w:ascii="Calibri" w:hAnsi="Calibri"/>
        </w:rPr>
        <w:t>Angular est un framework côté client, open source, basé sur TypeScript, et codirigé par l'équipe du projet « Angular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5E3ED5" w:rsidRDefault="00861A07" w:rsidP="00D90B08">
      <w:pPr>
        <w:pStyle w:val="Listlevel1"/>
        <w:rPr>
          <w:rFonts w:ascii="Calibri" w:hAnsi="Calibri"/>
        </w:rPr>
      </w:pPr>
      <w:r w:rsidRPr="005E3ED5">
        <w:rPr>
          <w:rFonts w:ascii="Calibri" w:hAnsi="Calibri"/>
        </w:rPr>
        <w:t xml:space="preserve">Postgres : </w:t>
      </w:r>
    </w:p>
    <w:p w14:paraId="67A3229E" w14:textId="7F9E6F80"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PostgreSQL est un système de gestion de base de données relationnelle orienté objet puissant et open source qui est capable de prendre en charge en toute sécurité les charges de travail de données les plus complexes. </w:t>
      </w:r>
    </w:p>
    <w:p w14:paraId="78740400" w14:textId="77777777" w:rsidR="00861A07" w:rsidRPr="005E3ED5" w:rsidRDefault="00861A07" w:rsidP="00D90B08">
      <w:pPr>
        <w:pStyle w:val="Listlevel1"/>
        <w:rPr>
          <w:rFonts w:ascii="Calibri" w:hAnsi="Calibri"/>
        </w:rPr>
      </w:pPr>
      <w:r w:rsidRPr="005E3ED5">
        <w:rPr>
          <w:rFonts w:ascii="Calibri" w:hAnsi="Calibri"/>
        </w:rPr>
        <w:t xml:space="preserve">DBeaver : </w:t>
      </w:r>
    </w:p>
    <w:p w14:paraId="133D5C30" w14:textId="4422A19A"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DBeaver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w:t>
      </w:r>
    </w:p>
    <w:p w14:paraId="7F3DF506"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Jenkins : </w:t>
      </w:r>
    </w:p>
    <w:p w14:paraId="04E74CBC" w14:textId="13ADBA9A" w:rsidR="00861A07" w:rsidRPr="005E3ED5" w:rsidRDefault="00861A07" w:rsidP="00D90B08">
      <w:pPr>
        <w:rPr>
          <w:rFonts w:ascii="Calibri" w:hAnsi="Calibri"/>
        </w:rPr>
      </w:pPr>
      <w:r w:rsidRPr="005E3ED5">
        <w:rPr>
          <w:rFonts w:ascii="Calibri" w:hAnsi="Calibri"/>
        </w:rPr>
        <w:t>Jenkins est un outil open source de serveur d'automatisation. Il aide à automatiser les parties du développement logiciel liées au build, aux tests et au déploiement, et facilite l'intégration continue et la livraison continue. Il s'interface avec des systèmes de gestion de versions tels que CVS, Git et Subversion, et exécute des projets basés sur Apache Ant et Apache Maven aussi bien que des scripts arbitraires en shell Unix ou batch Windows.</w:t>
      </w:r>
      <w:r w:rsidR="009644E5" w:rsidRPr="005E3ED5">
        <w:rPr>
          <w:rFonts w:ascii="Calibri" w:hAnsi="Calibri"/>
        </w:rPr>
        <w:t xml:space="preserve"> </w:t>
      </w:r>
    </w:p>
    <w:p w14:paraId="38777794"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SonarQube : </w:t>
      </w:r>
    </w:p>
    <w:p w14:paraId="5CB5CB1C" w14:textId="254B8677" w:rsidR="00861A07" w:rsidRPr="005E3ED5" w:rsidRDefault="00861A07" w:rsidP="00D90B08">
      <w:pPr>
        <w:rPr>
          <w:rFonts w:ascii="Calibri" w:hAnsi="Calibri"/>
        </w:rPr>
      </w:pPr>
      <w:r w:rsidRPr="005E3ED5">
        <w:rPr>
          <w:rFonts w:ascii="Calibri" w:hAnsi="Calibri"/>
        </w:rPr>
        <w:t xml:space="preserve">SonarQube (précédemment Sonar) est un logiciel libre de qualimétrie en continu de code. Il aide à la détection, la classification et la résolution de défaut dans le code source, permet d'identifier les </w:t>
      </w:r>
      <w:r w:rsidRPr="005E3ED5">
        <w:rPr>
          <w:rFonts w:ascii="Calibri" w:hAnsi="Calibri"/>
        </w:rPr>
        <w:lastRenderedPageBreak/>
        <w:t>duplications de code, de mesurer le niveau de documentation et connaître la couverture de test déployée.</w:t>
      </w:r>
      <w:r w:rsidR="009644E5" w:rsidRPr="005E3ED5">
        <w:rPr>
          <w:rFonts w:ascii="Calibri" w:hAnsi="Calibri"/>
        </w:rPr>
        <w:t xml:space="preserve"> </w:t>
      </w:r>
      <w:r w:rsidRPr="005E3ED5">
        <w:rPr>
          <w:rFonts w:ascii="Calibri" w:hAnsi="Calibri"/>
        </w:rPr>
        <w:t>SonarQube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5E3ED5" w:rsidRDefault="00861A07" w:rsidP="00B8588C">
      <w:pPr>
        <w:pStyle w:val="Listlevel1"/>
        <w:rPr>
          <w:rFonts w:ascii="Calibri" w:hAnsi="Calibri"/>
        </w:rPr>
      </w:pPr>
      <w:r w:rsidRPr="005E3ED5">
        <w:rPr>
          <w:rFonts w:ascii="Calibri" w:hAnsi="Calibri"/>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Docker : </w:t>
      </w:r>
    </w:p>
    <w:p w14:paraId="78DBF539" w14:textId="77777777" w:rsidR="00B8588C" w:rsidRPr="005E3ED5" w:rsidRDefault="00861A07" w:rsidP="00B8588C">
      <w:pPr>
        <w:rPr>
          <w:rFonts w:ascii="Calibri" w:hAnsi="Calibri"/>
        </w:rPr>
      </w:pPr>
      <w:r w:rsidRPr="005E3ED5">
        <w:rPr>
          <w:rFonts w:ascii="Calibri" w:hAnsi="Calibri"/>
        </w:rPr>
        <w:t xml:space="preserve">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w:t>
      </w:r>
    </w:p>
    <w:p w14:paraId="2481C4B2" w14:textId="2BF53416" w:rsidR="005A6E61" w:rsidRPr="005E3ED5" w:rsidRDefault="005A6E61" w:rsidP="00B8588C">
      <w:pPr>
        <w:pStyle w:val="Listlevel1"/>
        <w:rPr>
          <w:rFonts w:ascii="Calibri" w:hAnsi="Calibri"/>
        </w:rPr>
      </w:pPr>
      <w:r w:rsidRPr="005E3ED5">
        <w:rPr>
          <w:rFonts w:ascii="Calibri" w:hAnsi="Calibri"/>
        </w:rPr>
        <w:t>Microsoft Azure</w:t>
      </w:r>
    </w:p>
    <w:p w14:paraId="2163968A" w14:textId="3C372927" w:rsidR="005A6E61" w:rsidRPr="005E3ED5" w:rsidRDefault="005A6E61" w:rsidP="00D90B08">
      <w:pPr>
        <w:rPr>
          <w:rFonts w:ascii="Calibri" w:hAnsi="Calibri"/>
        </w:rPr>
      </w:pPr>
      <w:r w:rsidRPr="005E3ED5">
        <w:rPr>
          <w:rFonts w:ascii="Calibri" w:hAnsi="Calibri"/>
          <w:noProof/>
        </w:rPr>
        <w:drawing>
          <wp:anchor distT="0" distB="0" distL="114300" distR="114300" simplePos="0" relativeHeight="251896832" behindDoc="1" locked="0" layoutInCell="1" allowOverlap="1" wp14:anchorId="7C1146CA" wp14:editId="1EEB908B">
            <wp:simplePos x="0" y="0"/>
            <wp:positionH relativeFrom="column">
              <wp:posOffset>95367</wp:posOffset>
            </wp:positionH>
            <wp:positionV relativeFrom="paragraph">
              <wp:posOffset>19362</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5E3ED5">
        <w:rPr>
          <w:rFonts w:ascii="Calibri" w:hAnsi="Calibri"/>
        </w:rPr>
        <w:t xml:space="preserve"> Microsoft Azure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w:t>
      </w:r>
    </w:p>
    <w:p w14:paraId="0492F69E" w14:textId="77777777" w:rsidR="005A6E61" w:rsidRPr="005E3ED5" w:rsidRDefault="005A6E61" w:rsidP="00D90B08">
      <w:pPr>
        <w:pStyle w:val="Listlevel1"/>
        <w:rPr>
          <w:rFonts w:ascii="Calibri" w:hAnsi="Calibri"/>
        </w:rPr>
      </w:pPr>
      <w:r w:rsidRPr="005E3ED5">
        <w:rPr>
          <w:rFonts w:ascii="Calibri" w:hAnsi="Calibri"/>
        </w:rPr>
        <w:t xml:space="preserve">Lens </w:t>
      </w:r>
    </w:p>
    <w:p w14:paraId="150BADA5" w14:textId="433F63AD" w:rsidR="005A6E61" w:rsidRPr="005E3ED5" w:rsidRDefault="005A6E61" w:rsidP="00D90B08">
      <w:pPr>
        <w:pStyle w:val="pw-post-body-paragraph"/>
        <w:rPr>
          <w:rFonts w:ascii="Calibri" w:eastAsiaTheme="minorHAnsi" w:hAnsi="Calibri" w:cs="Calibri"/>
          <w:color w:val="222C4A" w:themeColor="text2"/>
          <w:sz w:val="18"/>
          <w:szCs w:val="22"/>
          <w:lang w:eastAsia="en-US"/>
        </w:rPr>
      </w:pPr>
      <w:r w:rsidRPr="005E3ED5">
        <w:rPr>
          <w:rFonts w:ascii="Calibri" w:hAnsi="Calibri" w:cs="Calibri"/>
          <w:noProof/>
        </w:rPr>
        <w:drawing>
          <wp:anchor distT="0" distB="0" distL="114300" distR="114300" simplePos="0" relativeHeight="251897856" behindDoc="1" locked="0" layoutInCell="1" allowOverlap="1" wp14:anchorId="4896E76A" wp14:editId="2F7FBA7B">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51" w:tgtFrame="_blank" w:history="1">
        <w:r w:rsidRPr="005E3ED5">
          <w:rPr>
            <w:rFonts w:ascii="Calibri" w:eastAsiaTheme="minorHAnsi" w:hAnsi="Calibri" w:cs="Calibri"/>
            <w:sz w:val="18"/>
            <w:szCs w:val="22"/>
            <w:lang w:eastAsia="en-US"/>
          </w:rPr>
          <w:t>Lens</w:t>
        </w:r>
      </w:hyperlink>
      <w:r w:rsidRPr="005E3ED5">
        <w:rPr>
          <w:rFonts w:ascii="Calibri" w:eastAsiaTheme="minorHAnsi" w:hAnsi="Calibri" w:cs="Calibri"/>
          <w:color w:val="222C4A" w:themeColor="text2"/>
          <w:sz w:val="18"/>
          <w:szCs w:val="22"/>
          <w:lang w:eastAsia="en-US"/>
        </w:rPr>
        <w:t xml:space="preserve"> est un client desktop pour gérer des clusters Kubernetes qui a été initié en 2020. Le projet est codé avec </w:t>
      </w:r>
      <w:hyperlink r:id="rId52" w:tgtFrame="_blank" w:history="1">
        <w:r w:rsidRPr="005E3ED5">
          <w:rPr>
            <w:rFonts w:ascii="Calibri" w:eastAsiaTheme="minorHAnsi" w:hAnsi="Calibri" w:cs="Calibri"/>
            <w:sz w:val="18"/>
            <w:szCs w:val="22"/>
            <w:lang w:eastAsia="en-US"/>
          </w:rPr>
          <w:t>Electron</w:t>
        </w:r>
      </w:hyperlink>
      <w:r w:rsidRPr="005E3ED5">
        <w:rPr>
          <w:rFonts w:ascii="Calibri" w:eastAsiaTheme="minorHAnsi" w:hAnsi="Calibri" w:cs="Calibri"/>
          <w:color w:val="222C4A" w:themeColor="text2"/>
          <w:sz w:val="18"/>
          <w:szCs w:val="22"/>
          <w:lang w:eastAsia="en-US"/>
        </w:rPr>
        <w:t xml:space="preserve">. Il est maintenu par </w:t>
      </w:r>
      <w:hyperlink r:id="rId53" w:tgtFrame="_blank" w:history="1">
        <w:r w:rsidRPr="005E3ED5">
          <w:rPr>
            <w:rFonts w:ascii="Calibri" w:eastAsiaTheme="minorHAnsi" w:hAnsi="Calibri" w:cs="Calibri"/>
            <w:sz w:val="18"/>
            <w:szCs w:val="22"/>
            <w:lang w:eastAsia="en-US"/>
          </w:rPr>
          <w:t>Mirantis</w:t>
        </w:r>
      </w:hyperlink>
      <w:r w:rsidRPr="005E3ED5">
        <w:rPr>
          <w:rFonts w:ascii="Calibri" w:eastAsiaTheme="minorHAnsi" w:hAnsi="Calibri" w:cs="Calibri"/>
          <w:color w:val="222C4A" w:themeColor="text2"/>
          <w:sz w:val="18"/>
          <w:szCs w:val="22"/>
          <w:lang w:eastAsia="en-US"/>
        </w:rPr>
        <w:t xml:space="preserve">, société qui traditionnellement faisait du </w:t>
      </w:r>
      <w:hyperlink r:id="rId54" w:tgtFrame="_blank" w:history="1">
        <w:r w:rsidRPr="005E3ED5">
          <w:rPr>
            <w:rFonts w:ascii="Calibri" w:eastAsiaTheme="minorHAnsi" w:hAnsi="Calibri" w:cs="Calibri"/>
            <w:sz w:val="18"/>
            <w:szCs w:val="22"/>
            <w:lang w:eastAsia="en-US"/>
          </w:rPr>
          <w:t>openstack</w:t>
        </w:r>
      </w:hyperlink>
      <w:r w:rsidRPr="005E3ED5">
        <w:rPr>
          <w:rFonts w:ascii="Calibri" w:eastAsiaTheme="minorHAnsi" w:hAnsi="Calibri" w:cs="Calibri"/>
          <w:color w:val="222C4A" w:themeColor="text2"/>
          <w:sz w:val="18"/>
          <w:szCs w:val="22"/>
          <w:lang w:eastAsia="en-US"/>
        </w:rPr>
        <w:t xml:space="preserve"> et qui maintenant a fait un virage vers Kubernetes. C’est aussi la société qui a racheté </w:t>
      </w:r>
      <w:hyperlink r:id="rId55" w:tgtFrame="_blank" w:history="1">
        <w:r w:rsidRPr="005E3ED5">
          <w:rPr>
            <w:rFonts w:ascii="Calibri" w:eastAsiaTheme="minorHAnsi" w:hAnsi="Calibri" w:cs="Calibri"/>
            <w:sz w:val="18"/>
            <w:szCs w:val="22"/>
            <w:lang w:eastAsia="en-US"/>
          </w:rPr>
          <w:t>Docker Entreprise Edition</w:t>
        </w:r>
      </w:hyperlink>
      <w:r w:rsidRPr="005E3ED5">
        <w:rPr>
          <w:rFonts w:ascii="Calibri" w:eastAsiaTheme="minorHAnsi" w:hAnsi="Calibri" w:cs="Calibri"/>
          <w:color w:val="222C4A" w:themeColor="text2"/>
          <w:sz w:val="18"/>
          <w:szCs w:val="22"/>
          <w:lang w:eastAsia="en-US"/>
        </w:rPr>
        <w:t>.</w:t>
      </w:r>
    </w:p>
    <w:p w14:paraId="1807FE7D" w14:textId="71DFBDC2" w:rsidR="005A6E61" w:rsidRPr="005E3ED5" w:rsidRDefault="00D06537" w:rsidP="00D90B08">
      <w:pPr>
        <w:pStyle w:val="Listlevel1"/>
        <w:rPr>
          <w:rFonts w:ascii="Calibri" w:hAnsi="Calibri"/>
        </w:rPr>
      </w:pPr>
      <w:r w:rsidRPr="005E3ED5">
        <w:rPr>
          <w:rFonts w:ascii="Calibri" w:hAnsi="Calibri"/>
          <w:noProof/>
        </w:rPr>
        <w:drawing>
          <wp:anchor distT="0" distB="0" distL="114300" distR="114300" simplePos="0" relativeHeight="251904000" behindDoc="0" locked="0" layoutInCell="1" allowOverlap="1" wp14:anchorId="2A012503" wp14:editId="2512C5F3">
            <wp:simplePos x="0" y="0"/>
            <wp:positionH relativeFrom="column">
              <wp:posOffset>164589</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r w:rsidR="005A6E61" w:rsidRPr="005E3ED5">
        <w:rPr>
          <w:rFonts w:ascii="Calibri" w:hAnsi="Calibri"/>
        </w:rPr>
        <w:t xml:space="preserve">Gitlab : </w:t>
      </w:r>
    </w:p>
    <w:p w14:paraId="325FB329" w14:textId="2F38A88E" w:rsidR="00D06537" w:rsidRPr="005E3ED5" w:rsidRDefault="00D06537" w:rsidP="00D06537">
      <w:pPr>
        <w:pStyle w:val="Listlevel1"/>
        <w:numPr>
          <w:ilvl w:val="0"/>
          <w:numId w:val="0"/>
        </w:numPr>
        <w:ind w:left="227"/>
        <w:rPr>
          <w:rFonts w:ascii="Calibri" w:hAnsi="Calibri"/>
          <w:b w:val="0"/>
          <w:bCs w:val="0"/>
          <w:sz w:val="18"/>
          <w:szCs w:val="22"/>
        </w:rPr>
      </w:pPr>
      <w:r w:rsidRPr="005E3ED5">
        <w:rPr>
          <w:rFonts w:ascii="Calibri" w:hAnsi="Calibri"/>
          <w:b w:val="0"/>
          <w:bCs w:val="0"/>
          <w:sz w:val="18"/>
          <w:szCs w:val="22"/>
        </w:rPr>
        <w:t>Nous utilisons le logiciel Git avec la plateforme Gitlab pour la gestion de version du projet. Son système de branche est particulièrement adapté dans le cadre d’un projet agile, il nous permet de toujours avoir une version déployable en production sur sa branche master, et nous permet de travailler sereinement nos fonctionnalités sur des branches annexes</w:t>
      </w:r>
    </w:p>
    <w:p w14:paraId="2A6C7C42" w14:textId="77777777" w:rsidR="00D06537" w:rsidRPr="005E3ED5" w:rsidRDefault="00D06537" w:rsidP="00D06537">
      <w:pPr>
        <w:pStyle w:val="Listlevel1"/>
        <w:numPr>
          <w:ilvl w:val="0"/>
          <w:numId w:val="0"/>
        </w:numPr>
        <w:ind w:left="227"/>
        <w:rPr>
          <w:rFonts w:ascii="Calibri" w:hAnsi="Calibri"/>
          <w:b w:val="0"/>
          <w:bCs w:val="0"/>
          <w:sz w:val="18"/>
          <w:szCs w:val="22"/>
        </w:rPr>
      </w:pPr>
    </w:p>
    <w:p w14:paraId="69E1F5CB" w14:textId="1F5F69D9" w:rsidR="005A6E61" w:rsidRPr="005E3ED5" w:rsidRDefault="005A6E61" w:rsidP="00D06537">
      <w:pPr>
        <w:pStyle w:val="Listlevel1"/>
        <w:numPr>
          <w:ilvl w:val="0"/>
          <w:numId w:val="0"/>
        </w:numPr>
        <w:ind w:left="227"/>
        <w:rPr>
          <w:rFonts w:ascii="Calibri" w:hAnsi="Calibri"/>
          <w:b w:val="0"/>
          <w:bCs w:val="0"/>
          <w:sz w:val="18"/>
          <w:szCs w:val="22"/>
        </w:rPr>
      </w:pPr>
      <w:r w:rsidRPr="005E3ED5">
        <w:rPr>
          <w:rFonts w:ascii="Calibri" w:hAnsi="Calibri"/>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Jira : </w:t>
      </w:r>
    </w:p>
    <w:p w14:paraId="7156A841" w14:textId="20C7E06C" w:rsidR="005A6E61" w:rsidRPr="005E3ED5" w:rsidRDefault="005A6E61" w:rsidP="00D90B08">
      <w:pPr>
        <w:rPr>
          <w:rFonts w:ascii="Calibri" w:hAnsi="Calibri"/>
        </w:rPr>
      </w:pPr>
      <w:r w:rsidRPr="005E3ED5">
        <w:rPr>
          <w:rFonts w:ascii="Calibri" w:hAnsi="Calibri"/>
        </w:rPr>
        <w:t>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scrum. Il permet le découpage des projets en récits utilisateurs (tâches, composants) et leur affectation aux développeurs.</w:t>
      </w:r>
    </w:p>
    <w:p w14:paraId="3C5466C6"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Microsoft Teams : </w:t>
      </w:r>
    </w:p>
    <w:p w14:paraId="4F80A571" w14:textId="2DAF3613" w:rsidR="005A6E61" w:rsidRPr="005E3ED5" w:rsidRDefault="00861A07" w:rsidP="00D90B08">
      <w:pPr>
        <w:rPr>
          <w:rFonts w:ascii="Calibri" w:hAnsi="Calibri"/>
        </w:rPr>
      </w:pPr>
      <w:r w:rsidRPr="005E3ED5">
        <w:rPr>
          <w:rFonts w:ascii="Calibri" w:hAnsi="Calibri"/>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3228F853" w14:textId="41424C5C" w:rsidR="00E16AC7" w:rsidRPr="005E3ED5" w:rsidRDefault="009B0A5F" w:rsidP="00D90B08">
      <w:pPr>
        <w:pStyle w:val="Titre3"/>
        <w:rPr>
          <w:rFonts w:ascii="Calibri" w:hAnsi="Calibri" w:cs="Calibri"/>
        </w:rPr>
      </w:pPr>
      <w:bookmarkStart w:id="28" w:name="_Toc111407301"/>
      <w:r w:rsidRPr="005E3ED5">
        <w:rPr>
          <w:rFonts w:ascii="Calibri" w:hAnsi="Calibri" w:cs="Calibri"/>
        </w:rPr>
        <w:t xml:space="preserve">Contraintes </w:t>
      </w:r>
      <w:r w:rsidR="00256BD3" w:rsidRPr="005E3ED5">
        <w:rPr>
          <w:rFonts w:ascii="Calibri" w:hAnsi="Calibri" w:cs="Calibri"/>
        </w:rPr>
        <w:t>du Projet</w:t>
      </w:r>
      <w:bookmarkEnd w:id="28"/>
    </w:p>
    <w:p w14:paraId="3F25799C" w14:textId="3247A18C" w:rsidR="00BE315C" w:rsidRPr="005E3ED5" w:rsidRDefault="00125F4F" w:rsidP="00D90B08">
      <w:pPr>
        <w:rPr>
          <w:rFonts w:ascii="Calibri" w:hAnsi="Calibri"/>
        </w:rPr>
      </w:pPr>
      <w:r w:rsidRPr="005E3ED5">
        <w:rPr>
          <w:rFonts w:ascii="Calibri" w:hAnsi="Calibri"/>
        </w:rPr>
        <w:t>J’étais seul pour mettre en œuvre</w:t>
      </w:r>
      <w:r w:rsidR="0052291A" w:rsidRPr="005E3ED5">
        <w:rPr>
          <w:rFonts w:ascii="Calibri" w:hAnsi="Calibri"/>
        </w:rPr>
        <w:t>,</w:t>
      </w:r>
      <w:r w:rsidRPr="005E3ED5">
        <w:rPr>
          <w:rFonts w:ascii="Calibri" w:hAnsi="Calibri"/>
        </w:rPr>
        <w:t xml:space="preserve"> </w:t>
      </w:r>
      <w:r w:rsidR="0052291A" w:rsidRPr="005E3ED5">
        <w:rPr>
          <w:rFonts w:ascii="Calibri" w:hAnsi="Calibri"/>
        </w:rPr>
        <w:t xml:space="preserve">sur un temps très court, </w:t>
      </w:r>
      <w:r w:rsidRPr="005E3ED5">
        <w:rPr>
          <w:rFonts w:ascii="Calibri" w:hAnsi="Calibri"/>
        </w:rPr>
        <w:t xml:space="preserve">ces évolutions </w:t>
      </w:r>
      <w:r w:rsidR="0052291A" w:rsidRPr="005E3ED5">
        <w:rPr>
          <w:rFonts w:ascii="Calibri" w:hAnsi="Calibri"/>
        </w:rPr>
        <w:t>pour</w:t>
      </w:r>
      <w:r w:rsidRPr="005E3ED5">
        <w:rPr>
          <w:rFonts w:ascii="Calibri" w:hAnsi="Calibri"/>
        </w:rPr>
        <w:t xml:space="preserve"> une a</w:t>
      </w:r>
      <w:r w:rsidR="00BE315C" w:rsidRPr="005E3ED5">
        <w:rPr>
          <w:rFonts w:ascii="Calibri" w:hAnsi="Calibri"/>
        </w:rPr>
        <w:t xml:space="preserve">pplication complexe </w:t>
      </w:r>
      <w:r w:rsidR="0052291A" w:rsidRPr="005E3ED5">
        <w:rPr>
          <w:rFonts w:ascii="Calibri" w:hAnsi="Calibri"/>
        </w:rPr>
        <w:t xml:space="preserve">et sans </w:t>
      </w:r>
      <w:r w:rsidR="00BE315C" w:rsidRPr="005E3ED5">
        <w:rPr>
          <w:rFonts w:ascii="Calibri" w:hAnsi="Calibri"/>
        </w:rPr>
        <w:t>un fonctionnel interlocuteur qui maitrise le périmètre de l’application</w:t>
      </w:r>
      <w:r w:rsidR="00994C15" w:rsidRPr="005E3ED5">
        <w:rPr>
          <w:rFonts w:ascii="Calibri" w:hAnsi="Calibri"/>
        </w:rPr>
        <w:t xml:space="preserve">. </w:t>
      </w:r>
      <w:r w:rsidR="00994C15" w:rsidRPr="005E3ED5">
        <w:rPr>
          <w:rFonts w:ascii="Calibri" w:hAnsi="Calibri"/>
        </w:rPr>
        <w:br/>
      </w:r>
      <w:r w:rsidR="00994C15" w:rsidRPr="005E3ED5">
        <w:rPr>
          <w:rFonts w:ascii="Calibri" w:hAnsi="Calibri"/>
        </w:rPr>
        <w:br/>
        <w:t xml:space="preserve">Cette application est </w:t>
      </w:r>
      <w:r w:rsidR="00790584" w:rsidRPr="005E3ED5">
        <w:rPr>
          <w:rFonts w:ascii="Calibri" w:hAnsi="Calibri"/>
        </w:rPr>
        <w:t>développée</w:t>
      </w:r>
      <w:r w:rsidR="00994C15" w:rsidRPr="005E3ED5">
        <w:rPr>
          <w:rFonts w:ascii="Calibri" w:hAnsi="Calibri"/>
        </w:rPr>
        <w:t xml:space="preserve"> à l’origine par une autre entreprise et la période de réversibilité pendant le transfert des connaissances a été minime : l</w:t>
      </w:r>
      <w:r w:rsidR="0052291A" w:rsidRPr="005E3ED5">
        <w:rPr>
          <w:rFonts w:ascii="Calibri" w:hAnsi="Calibri"/>
        </w:rPr>
        <w:t xml:space="preserve">a documentation de conception, d’installation et d’utilisation </w:t>
      </w:r>
      <w:r w:rsidR="00994C15" w:rsidRPr="005E3ED5">
        <w:rPr>
          <w:rFonts w:ascii="Calibri" w:hAnsi="Calibri"/>
        </w:rPr>
        <w:t xml:space="preserve">est </w:t>
      </w:r>
      <w:r w:rsidR="0052291A" w:rsidRPr="005E3ED5">
        <w:rPr>
          <w:rFonts w:ascii="Calibri" w:hAnsi="Calibri"/>
        </w:rPr>
        <w:t>incomplète, fausse ou inexistante</w:t>
      </w:r>
      <w:r w:rsidR="00994C15" w:rsidRPr="005E3ED5">
        <w:rPr>
          <w:rFonts w:ascii="Calibri" w:hAnsi="Calibri"/>
        </w:rPr>
        <w:t xml:space="preserve"> et personne dans l’équipe n’avait encore développ</w:t>
      </w:r>
      <w:r w:rsidR="00EE10CA" w:rsidRPr="005E3ED5">
        <w:rPr>
          <w:rFonts w:ascii="Calibri" w:hAnsi="Calibri"/>
        </w:rPr>
        <w:t xml:space="preserve">é </w:t>
      </w:r>
      <w:r w:rsidR="00994C15" w:rsidRPr="005E3ED5">
        <w:rPr>
          <w:rFonts w:ascii="Calibri" w:hAnsi="Calibri"/>
        </w:rPr>
        <w:t>sur l’application Hub Entreprendre</w:t>
      </w:r>
      <w:r w:rsidR="00811203" w:rsidRPr="005E3ED5">
        <w:rPr>
          <w:rFonts w:ascii="Calibri" w:hAnsi="Calibri"/>
        </w:rPr>
        <w:t xml:space="preserve"> n’y même lancé en local.</w:t>
      </w:r>
    </w:p>
    <w:p w14:paraId="01E850A3" w14:textId="256131BF" w:rsidR="00256BD3" w:rsidRPr="005E3ED5" w:rsidRDefault="00256BD3" w:rsidP="00D90B08">
      <w:pPr>
        <w:rPr>
          <w:rFonts w:ascii="Calibri" w:hAnsi="Calibri"/>
        </w:rPr>
      </w:pPr>
      <w:r w:rsidRPr="005E3ED5">
        <w:rPr>
          <w:rFonts w:ascii="Calibri" w:hAnsi="Calibri"/>
        </w:rPr>
        <w:t>L’essentiel des contraintes que j’ai rencontré sont techniques</w:t>
      </w:r>
      <w:r w:rsidR="00DE3489" w:rsidRPr="005E3ED5">
        <w:rPr>
          <w:rFonts w:ascii="Calibri" w:hAnsi="Calibri"/>
        </w:rPr>
        <w:t xml:space="preserve"> et étaient</w:t>
      </w:r>
      <w:r w:rsidR="00F21231" w:rsidRPr="005E3ED5">
        <w:rPr>
          <w:rFonts w:ascii="Calibri" w:hAnsi="Calibri"/>
        </w:rPr>
        <w:t> </w:t>
      </w:r>
      <w:r w:rsidR="00F9727D" w:rsidRPr="005E3ED5">
        <w:rPr>
          <w:rFonts w:ascii="Calibri" w:hAnsi="Calibri"/>
        </w:rPr>
        <w:t>dû à un problème d’installation d’environnement</w:t>
      </w:r>
      <w:r w:rsidR="00BE315C" w:rsidRPr="005E3ED5">
        <w:rPr>
          <w:rFonts w:ascii="Calibri" w:hAnsi="Calibri"/>
        </w:rPr>
        <w:t xml:space="preserve">, de configuration </w:t>
      </w:r>
      <w:r w:rsidR="00EE10CA" w:rsidRPr="005E3ED5">
        <w:rPr>
          <w:rFonts w:ascii="Calibri" w:hAnsi="Calibri"/>
        </w:rPr>
        <w:t>pour le déploiement</w:t>
      </w:r>
      <w:r w:rsidR="004C3772" w:rsidRPr="005E3ED5">
        <w:rPr>
          <w:rFonts w:ascii="Calibri" w:hAnsi="Calibri"/>
        </w:rPr>
        <w:t xml:space="preserve">, </w:t>
      </w:r>
      <w:r w:rsidR="00B13C3D" w:rsidRPr="005E3ED5">
        <w:rPr>
          <w:rFonts w:ascii="Calibri" w:hAnsi="Calibri"/>
        </w:rPr>
        <w:t>de connexion avec les nombreuses API</w:t>
      </w:r>
      <w:r w:rsidR="00EE10CA" w:rsidRPr="005E3ED5">
        <w:rPr>
          <w:rFonts w:ascii="Calibri" w:hAnsi="Calibri"/>
        </w:rPr>
        <w:t xml:space="preserve">, </w:t>
      </w:r>
      <w:r w:rsidR="004C3772" w:rsidRPr="005E3ED5">
        <w:rPr>
          <w:rFonts w:ascii="Calibri" w:hAnsi="Calibri"/>
        </w:rPr>
        <w:t>d’expiration des certificats</w:t>
      </w:r>
      <w:r w:rsidR="00027CC7" w:rsidRPr="005E3ED5">
        <w:rPr>
          <w:rFonts w:ascii="Calibri" w:hAnsi="Calibri"/>
        </w:rPr>
        <w:t xml:space="preserve"> et</w:t>
      </w:r>
      <w:r w:rsidR="004C3772" w:rsidRPr="005E3ED5">
        <w:rPr>
          <w:rFonts w:ascii="Calibri" w:hAnsi="Calibri"/>
        </w:rPr>
        <w:t xml:space="preserve"> de droits insuffisants </w:t>
      </w:r>
      <w:r w:rsidR="00F9727D" w:rsidRPr="005E3ED5">
        <w:rPr>
          <w:rFonts w:ascii="Calibri" w:hAnsi="Calibri"/>
        </w:rPr>
        <w:t>sachant que l’appli</w:t>
      </w:r>
      <w:r w:rsidR="00125F4F" w:rsidRPr="005E3ED5">
        <w:rPr>
          <w:rFonts w:ascii="Calibri" w:hAnsi="Calibri"/>
        </w:rPr>
        <w:t>cation</w:t>
      </w:r>
      <w:r w:rsidR="00F9727D" w:rsidRPr="005E3ED5">
        <w:rPr>
          <w:rFonts w:ascii="Calibri" w:hAnsi="Calibri"/>
        </w:rPr>
        <w:t xml:space="preserve"> tournait déjà en production</w:t>
      </w:r>
      <w:r w:rsidR="001A5AC9" w:rsidRPr="005E3ED5">
        <w:rPr>
          <w:rFonts w:ascii="Calibri" w:hAnsi="Calibri"/>
        </w:rPr>
        <w:t>.</w:t>
      </w:r>
    </w:p>
    <w:p w14:paraId="5F14484E" w14:textId="6305751F" w:rsidR="00E41BA1" w:rsidRPr="005E3ED5" w:rsidRDefault="00EE10CA" w:rsidP="00C669BB">
      <w:pPr>
        <w:rPr>
          <w:rFonts w:ascii="Calibri" w:hAnsi="Calibri"/>
        </w:rPr>
      </w:pPr>
      <w:r w:rsidRPr="005E3ED5">
        <w:rPr>
          <w:rFonts w:ascii="Calibri" w:hAnsi="Calibri"/>
        </w:rPr>
        <w:lastRenderedPageBreak/>
        <w:t xml:space="preserve">Je n’ai </w:t>
      </w:r>
      <w:r w:rsidR="00790584" w:rsidRPr="005E3ED5">
        <w:rPr>
          <w:rFonts w:ascii="Calibri" w:hAnsi="Calibri"/>
        </w:rPr>
        <w:t xml:space="preserve">jamais </w:t>
      </w:r>
      <w:r w:rsidRPr="005E3ED5">
        <w:rPr>
          <w:rFonts w:ascii="Calibri" w:hAnsi="Calibri"/>
        </w:rPr>
        <w:t xml:space="preserve">réussi à </w:t>
      </w:r>
      <w:r w:rsidR="00667B24" w:rsidRPr="005E3ED5">
        <w:rPr>
          <w:rFonts w:ascii="Calibri" w:hAnsi="Calibri"/>
        </w:rPr>
        <w:t>lancer l’application en local</w:t>
      </w:r>
      <w:r w:rsidR="00BE315C" w:rsidRPr="005E3ED5">
        <w:rPr>
          <w:rFonts w:ascii="Calibri" w:hAnsi="Calibri"/>
        </w:rPr>
        <w:t xml:space="preserve"> et j</w:t>
      </w:r>
      <w:r w:rsidR="004335A6" w:rsidRPr="005E3ED5">
        <w:rPr>
          <w:rFonts w:ascii="Calibri" w:hAnsi="Calibri"/>
        </w:rPr>
        <w:t xml:space="preserve">e </w:t>
      </w:r>
      <w:r w:rsidR="00245933" w:rsidRPr="005E3ED5">
        <w:rPr>
          <w:rFonts w:ascii="Calibri" w:hAnsi="Calibri"/>
        </w:rPr>
        <w:t>développ</w:t>
      </w:r>
      <w:r w:rsidR="004335A6" w:rsidRPr="005E3ED5">
        <w:rPr>
          <w:rFonts w:ascii="Calibri" w:hAnsi="Calibri"/>
        </w:rPr>
        <w:t>ai donc</w:t>
      </w:r>
      <w:r w:rsidR="00245933" w:rsidRPr="005E3ED5">
        <w:rPr>
          <w:rFonts w:ascii="Calibri" w:hAnsi="Calibri"/>
        </w:rPr>
        <w:t xml:space="preserve"> en aveugle</w:t>
      </w:r>
      <w:r w:rsidR="00BE315C" w:rsidRPr="005E3ED5">
        <w:rPr>
          <w:rFonts w:ascii="Calibri" w:hAnsi="Calibri"/>
        </w:rPr>
        <w:t>. La dernière semaine</w:t>
      </w:r>
      <w:r w:rsidR="00027CC7" w:rsidRPr="005E3ED5">
        <w:rPr>
          <w:rFonts w:ascii="Calibri" w:hAnsi="Calibri"/>
        </w:rPr>
        <w:t>,</w:t>
      </w:r>
      <w:r w:rsidR="00BE315C" w:rsidRPr="005E3ED5">
        <w:rPr>
          <w:rFonts w:ascii="Calibri" w:hAnsi="Calibri"/>
        </w:rPr>
        <w:t xml:space="preserve"> j’ai pu </w:t>
      </w:r>
      <w:r w:rsidR="00245933" w:rsidRPr="005E3ED5">
        <w:rPr>
          <w:rFonts w:ascii="Calibri" w:hAnsi="Calibri"/>
        </w:rPr>
        <w:t>compil</w:t>
      </w:r>
      <w:r w:rsidR="00BE315C" w:rsidRPr="005E3ED5">
        <w:rPr>
          <w:rFonts w:ascii="Calibri" w:hAnsi="Calibri"/>
        </w:rPr>
        <w:t>er</w:t>
      </w:r>
      <w:r w:rsidR="004335A6" w:rsidRPr="005E3ED5">
        <w:rPr>
          <w:rFonts w:ascii="Calibri" w:hAnsi="Calibri"/>
        </w:rPr>
        <w:t xml:space="preserve"> et déploy</w:t>
      </w:r>
      <w:r w:rsidR="00BE315C" w:rsidRPr="005E3ED5">
        <w:rPr>
          <w:rFonts w:ascii="Calibri" w:hAnsi="Calibri"/>
        </w:rPr>
        <w:t>er</w:t>
      </w:r>
      <w:r w:rsidR="00245933" w:rsidRPr="005E3ED5">
        <w:rPr>
          <w:rFonts w:ascii="Calibri" w:hAnsi="Calibri"/>
        </w:rPr>
        <w:t xml:space="preserve"> </w:t>
      </w:r>
      <w:r w:rsidR="00BE315C" w:rsidRPr="005E3ED5">
        <w:rPr>
          <w:rFonts w:ascii="Calibri" w:hAnsi="Calibri"/>
        </w:rPr>
        <w:t xml:space="preserve">sur la plateforme azure interne à </w:t>
      </w:r>
      <w:r w:rsidR="00140595" w:rsidRPr="005E3ED5">
        <w:rPr>
          <w:rFonts w:ascii="Calibri" w:hAnsi="Calibri"/>
        </w:rPr>
        <w:t>I</w:t>
      </w:r>
      <w:r w:rsidR="00BE315C" w:rsidRPr="005E3ED5">
        <w:rPr>
          <w:rFonts w:ascii="Calibri" w:hAnsi="Calibri"/>
        </w:rPr>
        <w:t xml:space="preserve">netum </w:t>
      </w:r>
      <w:r w:rsidR="00245933" w:rsidRPr="005E3ED5">
        <w:rPr>
          <w:rFonts w:ascii="Calibri" w:hAnsi="Calibri"/>
        </w:rPr>
        <w:t xml:space="preserve">pour ensuite voir si les modifications que j’ai </w:t>
      </w:r>
      <w:r w:rsidR="002177E3" w:rsidRPr="005E3ED5">
        <w:rPr>
          <w:rFonts w:ascii="Calibri" w:hAnsi="Calibri"/>
        </w:rPr>
        <w:t>apportées</w:t>
      </w:r>
      <w:r w:rsidR="00245933" w:rsidRPr="005E3ED5">
        <w:rPr>
          <w:rFonts w:ascii="Calibri" w:hAnsi="Calibri"/>
        </w:rPr>
        <w:t xml:space="preserve"> </w:t>
      </w:r>
      <w:r w:rsidR="00BE315C" w:rsidRPr="005E3ED5">
        <w:rPr>
          <w:rFonts w:ascii="Calibri" w:hAnsi="Calibri"/>
        </w:rPr>
        <w:t>étaient</w:t>
      </w:r>
      <w:r w:rsidR="00245933" w:rsidRPr="005E3ED5">
        <w:rPr>
          <w:rFonts w:ascii="Calibri" w:hAnsi="Calibri"/>
        </w:rPr>
        <w:t xml:space="preserve"> bonnes ou pas</w:t>
      </w:r>
      <w:r w:rsidR="00BE315C" w:rsidRPr="005E3ED5">
        <w:rPr>
          <w:rFonts w:ascii="Calibri" w:hAnsi="Calibri"/>
        </w:rPr>
        <w:t>.</w:t>
      </w:r>
    </w:p>
    <w:p w14:paraId="7D6FD2EE" w14:textId="775D8675" w:rsidR="00B769C5" w:rsidRPr="005E3ED5" w:rsidRDefault="002B2B83" w:rsidP="00D90B08">
      <w:pPr>
        <w:pStyle w:val="Titre1"/>
        <w:rPr>
          <w:rFonts w:ascii="Calibri" w:hAnsi="Calibri" w:cs="Calibri"/>
          <w:lang w:val="fr-FR"/>
        </w:rPr>
      </w:pPr>
      <w:bookmarkStart w:id="29" w:name="_Toc111407302"/>
      <w:r w:rsidRPr="005E3ED5">
        <w:rPr>
          <w:rFonts w:ascii="Calibri" w:hAnsi="Calibri" w:cs="Calibri"/>
          <w:lang w:val="fr-FR"/>
        </w:rPr>
        <w:t>Conception fonctionnelle</w:t>
      </w:r>
      <w:bookmarkEnd w:id="29"/>
    </w:p>
    <w:p w14:paraId="391C8E56" w14:textId="0C8FFC27" w:rsidR="002B2B83" w:rsidRPr="005E3ED5" w:rsidRDefault="002B2B83" w:rsidP="00D90B08">
      <w:pPr>
        <w:rPr>
          <w:rFonts w:ascii="Calibri" w:hAnsi="Calibri"/>
        </w:rPr>
      </w:pPr>
      <w:r w:rsidRPr="005E3ED5">
        <w:rPr>
          <w:rFonts w:ascii="Calibri" w:hAnsi="Calibri"/>
        </w:rPr>
        <w:br/>
        <w:t>La conception fonctionnelle permet de bien définir l’application du point de vue de</w:t>
      </w:r>
      <w:r w:rsidR="007C694D" w:rsidRPr="005E3ED5">
        <w:rPr>
          <w:rFonts w:ascii="Calibri" w:hAnsi="Calibri"/>
        </w:rPr>
        <w:t xml:space="preserve"> </w:t>
      </w:r>
      <w:r w:rsidRPr="005E3ED5">
        <w:rPr>
          <w:rFonts w:ascii="Calibri" w:hAnsi="Calibri"/>
        </w:rPr>
        <w:t xml:space="preserve">l’utilisateur. Le langage graphique de </w:t>
      </w:r>
      <w:r w:rsidRPr="005E3ED5">
        <w:rPr>
          <w:rFonts w:ascii="Calibri" w:hAnsi="Calibri"/>
          <w:b/>
          <w:bCs/>
        </w:rPr>
        <w:t>modélisation UML</w:t>
      </w:r>
      <w:r w:rsidRPr="005E3ED5">
        <w:rPr>
          <w:rFonts w:ascii="Calibri" w:hAnsi="Calibri"/>
        </w:rPr>
        <w:t xml:space="preserve"> a été utilisé pour</w:t>
      </w:r>
      <w:r w:rsidR="007C694D" w:rsidRPr="005E3ED5">
        <w:rPr>
          <w:rFonts w:ascii="Calibri" w:hAnsi="Calibri"/>
        </w:rPr>
        <w:t xml:space="preserve"> </w:t>
      </w:r>
      <w:r w:rsidRPr="005E3ED5">
        <w:rPr>
          <w:rFonts w:ascii="Calibri" w:hAnsi="Calibri"/>
        </w:rPr>
        <w:t>décrire les spécifications fonctionnelles du projet. Les fonctionnalités de l’application</w:t>
      </w:r>
      <w:r w:rsidR="007C694D" w:rsidRPr="005E3ED5">
        <w:rPr>
          <w:rFonts w:ascii="Calibri" w:hAnsi="Calibri"/>
        </w:rPr>
        <w:t xml:space="preserve"> </w:t>
      </w:r>
      <w:r w:rsidRPr="005E3ED5">
        <w:rPr>
          <w:rFonts w:ascii="Calibri" w:hAnsi="Calibri"/>
        </w:rPr>
        <w:t>sont représentées par des cas d’utilisation.</w:t>
      </w:r>
    </w:p>
    <w:p w14:paraId="1AD82E53" w14:textId="71DB5DC8" w:rsidR="001E599E" w:rsidRPr="005E3ED5" w:rsidRDefault="001E599E" w:rsidP="001E599E">
      <w:pPr>
        <w:pStyle w:val="Titre2"/>
        <w:rPr>
          <w:rFonts w:ascii="Calibri" w:hAnsi="Calibri" w:cs="Calibri"/>
          <w:lang w:val="fr-FR"/>
        </w:rPr>
      </w:pPr>
      <w:bookmarkStart w:id="30" w:name="_Toc111407303"/>
      <w:r w:rsidRPr="005E3ED5">
        <w:rPr>
          <w:rFonts w:ascii="Calibri" w:hAnsi="Calibri" w:cs="Calibri"/>
          <w:lang w:val="fr-FR"/>
        </w:rPr>
        <w:t>Analyse du besoin</w:t>
      </w:r>
      <w:bookmarkEnd w:id="30"/>
    </w:p>
    <w:p w14:paraId="49B150F1" w14:textId="4BFDC495" w:rsidR="006A7E52" w:rsidRPr="005E3ED5" w:rsidRDefault="006A7E52" w:rsidP="006A7E52">
      <w:pPr>
        <w:rPr>
          <w:rFonts w:ascii="Calibri" w:hAnsi="Calibri"/>
        </w:rPr>
      </w:pPr>
      <w:r w:rsidRPr="005E3ED5">
        <w:rPr>
          <w:rFonts w:ascii="Calibri" w:hAnsi="Calibri"/>
        </w:rPr>
        <w:t>L’analyse du besoin permet d’identifier les attentes des utilisateurs afin de décrire le processus métier dans lequel l’application informatique à développer devra intervenir, les tâches prises en charge par cette application, son interaction avec les différents intervenants (utilisateurs et éventuellement avec les autres systèmes informatiques).</w:t>
      </w:r>
      <w:r w:rsidR="000E4BB0" w:rsidRPr="005E3ED5">
        <w:rPr>
          <w:rFonts w:ascii="Calibri" w:hAnsi="Calibri"/>
        </w:rPr>
        <w:t xml:space="preserve"> </w:t>
      </w:r>
      <w:r w:rsidR="000E4BB0" w:rsidRPr="005E3ED5">
        <w:rPr>
          <w:rFonts w:ascii="Calibri" w:hAnsi="Calibri"/>
        </w:rPr>
        <w:br/>
      </w:r>
      <w:r w:rsidR="000E4BB0" w:rsidRPr="005E3ED5">
        <w:rPr>
          <w:rFonts w:ascii="Calibri" w:hAnsi="Calibri"/>
        </w:rPr>
        <w:br/>
        <w:t>Pour cela, j’ai organisé un échange sur team</w:t>
      </w:r>
      <w:r w:rsidR="007A36D7" w:rsidRPr="005E3ED5">
        <w:rPr>
          <w:rFonts w:ascii="Calibri" w:hAnsi="Calibri"/>
        </w:rPr>
        <w:t>-</w:t>
      </w:r>
      <w:r w:rsidR="000E4BB0" w:rsidRPr="005E3ED5">
        <w:rPr>
          <w:rFonts w:ascii="Calibri" w:hAnsi="Calibri"/>
        </w:rPr>
        <w:t>speak avec une représentante du métier coté région Occitanie</w:t>
      </w:r>
      <w:r w:rsidR="007A36D7" w:rsidRPr="005E3ED5">
        <w:rPr>
          <w:rFonts w:ascii="Calibri" w:hAnsi="Calibri"/>
        </w:rPr>
        <w:t xml:space="preserve"> pour qu’elle puisse m’expliquer en détail les processus métier et les attentes sur les améliorations que je dois implémenter.</w:t>
      </w:r>
    </w:p>
    <w:p w14:paraId="05CBE486" w14:textId="632D58C2" w:rsidR="00A648B3" w:rsidRPr="005E3ED5" w:rsidRDefault="00A648B3" w:rsidP="00A648B3">
      <w:pPr>
        <w:pStyle w:val="Titre3"/>
        <w:rPr>
          <w:rFonts w:ascii="Calibri" w:hAnsi="Calibri" w:cs="Calibri"/>
        </w:rPr>
      </w:pPr>
      <w:bookmarkStart w:id="31" w:name="_Toc111407304"/>
      <w:r w:rsidRPr="005E3ED5">
        <w:rPr>
          <w:rFonts w:ascii="Calibri" w:hAnsi="Calibri" w:cs="Calibri"/>
        </w:rPr>
        <w:t>Contexte et Objectifs</w:t>
      </w:r>
      <w:bookmarkEnd w:id="31"/>
    </w:p>
    <w:p w14:paraId="521570A1" w14:textId="39B0EB71" w:rsidR="00A648B3" w:rsidRPr="005E3ED5" w:rsidRDefault="00A648B3" w:rsidP="00A648B3">
      <w:pPr>
        <w:spacing w:after="0"/>
        <w:rPr>
          <w:rFonts w:ascii="Calibri" w:hAnsi="Calibri"/>
        </w:rPr>
      </w:pPr>
      <w:r w:rsidRPr="005E3ED5">
        <w:rPr>
          <w:rFonts w:ascii="Calibri" w:hAnsi="Calibri"/>
        </w:rPr>
        <w:t>Le Hub s'adresse aux créateurs, aux repreneurs et aux chefs d'entreprises qui souhaitent se développer ou s'implanter en Région Occitanie.</w:t>
      </w:r>
      <w:r w:rsidRPr="005E3ED5">
        <w:rPr>
          <w:rFonts w:ascii="Calibri" w:hAnsi="Calibri"/>
        </w:rPr>
        <w:br/>
        <w:t xml:space="preserve"> </w:t>
      </w:r>
    </w:p>
    <w:p w14:paraId="01EB684F" w14:textId="1B8EBB6A" w:rsidR="00A648B3" w:rsidRPr="005E3ED5" w:rsidRDefault="00A648B3" w:rsidP="00A648B3">
      <w:pPr>
        <w:spacing w:after="0"/>
        <w:rPr>
          <w:rFonts w:ascii="Calibri" w:hAnsi="Calibri"/>
        </w:rPr>
      </w:pPr>
      <w:r w:rsidRPr="005E3ED5">
        <w:rPr>
          <w:rFonts w:ascii="Calibri" w:hAnsi="Calibri"/>
        </w:rPr>
        <w:t>Le Réseau des Développeurs Economiques Occitanie est un réseau intégré territorialisé piloté par la Région et composé de plus de 400 structures et 1.600 membres. Son objectif est de mailler le territoire pour offrir un niveau d’accompagnement de qualité le plus harmonieux possible et le plus lisible.</w:t>
      </w:r>
    </w:p>
    <w:p w14:paraId="4DB88CB3" w14:textId="77777777" w:rsidR="00A648B3" w:rsidRPr="005E3ED5" w:rsidRDefault="00A648B3" w:rsidP="00A648B3">
      <w:pPr>
        <w:spacing w:after="0"/>
        <w:rPr>
          <w:rFonts w:ascii="Calibri" w:hAnsi="Calibri"/>
        </w:rPr>
      </w:pPr>
    </w:p>
    <w:p w14:paraId="3F0D510D" w14:textId="313B059B" w:rsidR="00A648B3" w:rsidRPr="005E3ED5" w:rsidRDefault="00A648B3" w:rsidP="00A648B3">
      <w:pPr>
        <w:spacing w:after="0"/>
        <w:rPr>
          <w:rFonts w:ascii="Calibri" w:hAnsi="Calibri"/>
        </w:rPr>
      </w:pPr>
      <w:r w:rsidRPr="005E3ED5">
        <w:rPr>
          <w:rFonts w:ascii="Calibri" w:hAnsi="Calibri"/>
        </w:rPr>
        <w:t xml:space="preserve">Chaque membre dispose d’un espace partenaire dans le Hub qui </w:t>
      </w:r>
      <w:r w:rsidR="00C907D4" w:rsidRPr="005E3ED5">
        <w:rPr>
          <w:rFonts w:ascii="Calibri" w:hAnsi="Calibri"/>
        </w:rPr>
        <w:t>lui permet :</w:t>
      </w:r>
      <w:r w:rsidRPr="005E3ED5">
        <w:rPr>
          <w:rFonts w:ascii="Calibri" w:hAnsi="Calibri"/>
        </w:rPr>
        <w:t xml:space="preserve"> </w:t>
      </w:r>
    </w:p>
    <w:p w14:paraId="65ED5466" w14:textId="77777777" w:rsidR="00E176B0" w:rsidRPr="005E3ED5" w:rsidRDefault="00E176B0" w:rsidP="00A648B3">
      <w:pPr>
        <w:spacing w:after="0"/>
        <w:rPr>
          <w:rFonts w:ascii="Calibri" w:hAnsi="Calibri"/>
        </w:rPr>
      </w:pPr>
    </w:p>
    <w:p w14:paraId="5CCBC324" w14:textId="77777777" w:rsidR="00E176B0" w:rsidRPr="005E3ED5" w:rsidRDefault="00E176B0" w:rsidP="00B27F8E">
      <w:pPr>
        <w:spacing w:after="0"/>
        <w:rPr>
          <w:rFonts w:ascii="Calibri" w:hAnsi="Calibri"/>
        </w:rPr>
      </w:pPr>
      <w:r w:rsidRPr="005E3ED5">
        <w:rPr>
          <w:rFonts w:ascii="Calibri" w:hAnsi="Calibri"/>
        </w:rPr>
        <w:t xml:space="preserve">▪ D'obtenir des informations sur les aides et appels à projets des financeurs suivants : Région Occitanie, Bpifrance, Créalia, France Initiative, Irdi-Soridec, … </w:t>
      </w:r>
    </w:p>
    <w:p w14:paraId="100A201C" w14:textId="77777777" w:rsidR="00E176B0" w:rsidRPr="005E3ED5" w:rsidRDefault="00E176B0" w:rsidP="00B27F8E">
      <w:pPr>
        <w:spacing w:after="0"/>
        <w:rPr>
          <w:rFonts w:ascii="Calibri" w:hAnsi="Calibri"/>
        </w:rPr>
      </w:pPr>
      <w:r w:rsidRPr="005E3ED5">
        <w:rPr>
          <w:rFonts w:ascii="Calibri" w:hAnsi="Calibri"/>
        </w:rPr>
        <w:t xml:space="preserve">▪ De consulter les actualités de la Région Occitanie et les évènements économiques sur le territoire </w:t>
      </w:r>
    </w:p>
    <w:p w14:paraId="6F7E9874" w14:textId="77777777" w:rsidR="00E176B0" w:rsidRPr="005E3ED5" w:rsidRDefault="00E176B0" w:rsidP="00B27F8E">
      <w:pPr>
        <w:spacing w:after="0"/>
        <w:rPr>
          <w:rFonts w:ascii="Calibri" w:hAnsi="Calibri"/>
        </w:rPr>
      </w:pPr>
      <w:r w:rsidRPr="005E3ED5">
        <w:rPr>
          <w:rFonts w:ascii="Calibri" w:hAnsi="Calibri"/>
        </w:rPr>
        <w:t xml:space="preserve">▪ De bénéficier d’un espace personnalisé pour accéder : </w:t>
      </w:r>
    </w:p>
    <w:p w14:paraId="66AB8284" w14:textId="4B13E691" w:rsidR="00E176B0" w:rsidRPr="005E3ED5" w:rsidRDefault="00C907D4" w:rsidP="00E176B0">
      <w:pPr>
        <w:pStyle w:val="Paragraphedeliste"/>
        <w:numPr>
          <w:ilvl w:val="0"/>
          <w:numId w:val="32"/>
        </w:numPr>
        <w:rPr>
          <w:rFonts w:ascii="Calibri" w:hAnsi="Calibri"/>
        </w:rPr>
      </w:pPr>
      <w:r w:rsidRPr="005E3ED5">
        <w:rPr>
          <w:rFonts w:ascii="Calibri" w:hAnsi="Calibri"/>
        </w:rPr>
        <w:t>À</w:t>
      </w:r>
      <w:r w:rsidR="00E176B0" w:rsidRPr="005E3ED5">
        <w:rPr>
          <w:rFonts w:ascii="Calibri" w:hAnsi="Calibri"/>
        </w:rPr>
        <w:t xml:space="preserve"> un référent – un contact qualifié de proximité qui l’accompagnera sur tous ses projets</w:t>
      </w:r>
      <w:r w:rsidRPr="005E3ED5">
        <w:rPr>
          <w:rFonts w:ascii="Calibri" w:hAnsi="Calibri"/>
        </w:rPr>
        <w:t>.</w:t>
      </w:r>
      <w:r w:rsidR="00E176B0" w:rsidRPr="005E3ED5">
        <w:rPr>
          <w:rFonts w:ascii="Calibri" w:hAnsi="Calibri"/>
        </w:rPr>
        <w:t xml:space="preserve"> </w:t>
      </w:r>
    </w:p>
    <w:p w14:paraId="5CBADCD7" w14:textId="0E7574F0" w:rsidR="00E176B0" w:rsidRPr="005E3ED5" w:rsidRDefault="00C907D4" w:rsidP="00E176B0">
      <w:pPr>
        <w:pStyle w:val="Paragraphedeliste"/>
        <w:numPr>
          <w:ilvl w:val="0"/>
          <w:numId w:val="32"/>
        </w:numPr>
        <w:rPr>
          <w:rFonts w:ascii="Calibri" w:hAnsi="Calibri"/>
        </w:rPr>
      </w:pPr>
      <w:r w:rsidRPr="005E3ED5">
        <w:rPr>
          <w:rFonts w:ascii="Calibri" w:hAnsi="Calibri"/>
        </w:rPr>
        <w:t>À</w:t>
      </w:r>
      <w:r w:rsidR="00E176B0" w:rsidRPr="005E3ED5">
        <w:rPr>
          <w:rFonts w:ascii="Calibri" w:hAnsi="Calibri"/>
        </w:rPr>
        <w:t xml:space="preserve"> un parcours qui lui permettra d’identifier le(s) financement(s) adapté(s) à son projet</w:t>
      </w:r>
      <w:r w:rsidRPr="005E3ED5">
        <w:rPr>
          <w:rFonts w:ascii="Calibri" w:hAnsi="Calibri"/>
        </w:rPr>
        <w:t>.</w:t>
      </w:r>
      <w:r w:rsidR="00E176B0" w:rsidRPr="005E3ED5">
        <w:rPr>
          <w:rFonts w:ascii="Calibri" w:hAnsi="Calibri"/>
        </w:rPr>
        <w:t xml:space="preserve"> </w:t>
      </w:r>
    </w:p>
    <w:p w14:paraId="07B70A9C" w14:textId="2336F583" w:rsidR="00E176B0" w:rsidRPr="005E3ED5" w:rsidRDefault="00C907D4" w:rsidP="00E176B0">
      <w:pPr>
        <w:pStyle w:val="Paragraphedeliste"/>
        <w:numPr>
          <w:ilvl w:val="0"/>
          <w:numId w:val="32"/>
        </w:numPr>
        <w:rPr>
          <w:rFonts w:ascii="Calibri" w:hAnsi="Calibri"/>
        </w:rPr>
      </w:pPr>
      <w:r w:rsidRPr="005E3ED5">
        <w:rPr>
          <w:rFonts w:ascii="Calibri" w:hAnsi="Calibri"/>
        </w:rPr>
        <w:t>À</w:t>
      </w:r>
      <w:r w:rsidR="00E176B0" w:rsidRPr="005E3ED5">
        <w:rPr>
          <w:rFonts w:ascii="Calibri" w:hAnsi="Calibri"/>
        </w:rPr>
        <w:t xml:space="preserve"> des actualités et évènements relatifs à sa ou ses filières</w:t>
      </w:r>
      <w:r w:rsidRPr="005E3ED5">
        <w:rPr>
          <w:rFonts w:ascii="Calibri" w:hAnsi="Calibri"/>
        </w:rPr>
        <w:t>.</w:t>
      </w:r>
      <w:r w:rsidR="00E176B0" w:rsidRPr="005E3ED5">
        <w:rPr>
          <w:rFonts w:ascii="Calibri" w:hAnsi="Calibri"/>
        </w:rPr>
        <w:t xml:space="preserve"> </w:t>
      </w:r>
    </w:p>
    <w:p w14:paraId="141EC8BC" w14:textId="5EEB1D71" w:rsidR="00E176B0" w:rsidRPr="005E3ED5" w:rsidRDefault="00C907D4" w:rsidP="00E176B0">
      <w:pPr>
        <w:pStyle w:val="Paragraphedeliste"/>
        <w:numPr>
          <w:ilvl w:val="0"/>
          <w:numId w:val="32"/>
        </w:numPr>
        <w:rPr>
          <w:rFonts w:ascii="Calibri" w:hAnsi="Calibri"/>
        </w:rPr>
      </w:pPr>
      <w:r w:rsidRPr="005E3ED5">
        <w:rPr>
          <w:rFonts w:ascii="Calibri" w:hAnsi="Calibri"/>
        </w:rPr>
        <w:t>Au</w:t>
      </w:r>
      <w:r w:rsidR="00E176B0" w:rsidRPr="005E3ED5">
        <w:rPr>
          <w:rFonts w:ascii="Calibri" w:hAnsi="Calibri"/>
        </w:rPr>
        <w:t xml:space="preserve"> dépôt en ligne des demandes d’aide</w:t>
      </w:r>
      <w:r w:rsidRPr="005E3ED5">
        <w:rPr>
          <w:rFonts w:ascii="Calibri" w:hAnsi="Calibri"/>
        </w:rPr>
        <w:t>.</w:t>
      </w:r>
    </w:p>
    <w:p w14:paraId="67682DD9" w14:textId="2F378A0A" w:rsidR="00A648B3" w:rsidRPr="005E3ED5" w:rsidRDefault="00C907D4" w:rsidP="00B27F8E">
      <w:pPr>
        <w:pStyle w:val="Paragraphedeliste"/>
        <w:numPr>
          <w:ilvl w:val="0"/>
          <w:numId w:val="32"/>
        </w:numPr>
        <w:rPr>
          <w:rFonts w:ascii="Calibri" w:hAnsi="Calibri"/>
        </w:rPr>
      </w:pPr>
      <w:r w:rsidRPr="005E3ED5">
        <w:rPr>
          <w:rFonts w:ascii="Calibri" w:hAnsi="Calibri"/>
        </w:rPr>
        <w:t>Au</w:t>
      </w:r>
      <w:r w:rsidR="00E176B0" w:rsidRPr="005E3ED5">
        <w:rPr>
          <w:rFonts w:ascii="Calibri" w:hAnsi="Calibri"/>
        </w:rPr>
        <w:t xml:space="preserve"> suivi de l’état d’avancement des dossiers déposés</w:t>
      </w:r>
      <w:r w:rsidRPr="005E3ED5">
        <w:rPr>
          <w:rFonts w:ascii="Calibri" w:hAnsi="Calibri"/>
        </w:rPr>
        <w:t>.</w:t>
      </w:r>
      <w:r w:rsidR="00E176B0" w:rsidRPr="005E3ED5">
        <w:rPr>
          <w:rFonts w:ascii="Calibri" w:hAnsi="Calibri"/>
        </w:rPr>
        <w:t xml:space="preserve"> </w:t>
      </w:r>
    </w:p>
    <w:p w14:paraId="28A142FF" w14:textId="72A7DEA9" w:rsidR="00E176B0" w:rsidRPr="005E3ED5" w:rsidRDefault="00A648B3" w:rsidP="00C907D4">
      <w:pPr>
        <w:spacing w:after="0"/>
        <w:rPr>
          <w:rFonts w:ascii="Calibri" w:hAnsi="Calibri"/>
        </w:rPr>
      </w:pPr>
      <w:r w:rsidRPr="005E3ED5">
        <w:rPr>
          <w:rFonts w:ascii="Calibri" w:hAnsi="Calibri"/>
        </w:rPr>
        <w:t>Les référents accèdent, en complément, aux informations sur les entreprises de leur portefeuille : projets déposés par l’entreprise, dispositifs Région associés aux projets, historique des contacts, …</w:t>
      </w:r>
    </w:p>
    <w:p w14:paraId="2D15EB10" w14:textId="77777777" w:rsidR="00C907D4" w:rsidRPr="005E3ED5" w:rsidRDefault="00C907D4" w:rsidP="00C907D4">
      <w:pPr>
        <w:spacing w:after="0"/>
        <w:rPr>
          <w:rFonts w:ascii="Calibri" w:hAnsi="Calibri"/>
        </w:rPr>
      </w:pPr>
    </w:p>
    <w:p w14:paraId="4D9404DB" w14:textId="0CA15377" w:rsidR="00E176B0" w:rsidRPr="005E3ED5" w:rsidRDefault="00E176B0" w:rsidP="00E176B0">
      <w:pPr>
        <w:rPr>
          <w:rFonts w:ascii="Calibri" w:hAnsi="Calibri"/>
        </w:rPr>
      </w:pPr>
      <w:r w:rsidRPr="005E3ED5">
        <w:rPr>
          <w:rFonts w:ascii="Calibri" w:hAnsi="Calibri"/>
        </w:rPr>
        <w:t>Pourquoi choisir un référent</w:t>
      </w:r>
      <w:r w:rsidR="00C907D4" w:rsidRPr="005E3ED5">
        <w:rPr>
          <w:rFonts w:ascii="Calibri" w:hAnsi="Calibri"/>
        </w:rPr>
        <w:t> ? :</w:t>
      </w:r>
    </w:p>
    <w:p w14:paraId="4544B8B3" w14:textId="3CE78D6B" w:rsidR="00E176B0" w:rsidRPr="005E3ED5" w:rsidRDefault="00E176B0" w:rsidP="00C907D4">
      <w:pPr>
        <w:rPr>
          <w:rFonts w:ascii="Calibri" w:hAnsi="Calibri"/>
        </w:rPr>
      </w:pPr>
      <w:r w:rsidRPr="005E3ED5">
        <w:rPr>
          <w:rFonts w:ascii="Calibri" w:hAnsi="Calibri"/>
        </w:rPr>
        <w:t>C’est au moment de la création de son compte que le choix du référent est fait par l’entreprise. Ce référent est un membre du Réseau des Développeurs Economiques et son rôle consiste à être un interlocuteur privilégié de l’entreprise. Il est en charge de créer le lien avec les autres interlocuteurs spécialistes dans le but de simplifier les démarches des entrepreneurs pour un suivi plus efficace et concerté.</w:t>
      </w:r>
    </w:p>
    <w:p w14:paraId="0F3496DD" w14:textId="55771152" w:rsidR="001E599E" w:rsidRPr="005E3ED5" w:rsidRDefault="001E599E" w:rsidP="001E599E">
      <w:pPr>
        <w:pStyle w:val="Titre3"/>
        <w:rPr>
          <w:rFonts w:ascii="Calibri" w:hAnsi="Calibri" w:cs="Calibri"/>
        </w:rPr>
      </w:pPr>
      <w:bookmarkStart w:id="32" w:name="_Toc111407305"/>
      <w:r w:rsidRPr="005E3ED5">
        <w:rPr>
          <w:rFonts w:ascii="Calibri" w:hAnsi="Calibri" w:cs="Calibri"/>
        </w:rPr>
        <w:t>Analyse de l’existant</w:t>
      </w:r>
      <w:bookmarkEnd w:id="32"/>
    </w:p>
    <w:p w14:paraId="017FFB72" w14:textId="415091CC" w:rsidR="002E36B2" w:rsidRPr="005E3ED5" w:rsidRDefault="002E36B2" w:rsidP="002E36B2">
      <w:pPr>
        <w:pStyle w:val="Listlevel1"/>
        <w:rPr>
          <w:rFonts w:ascii="Calibri" w:hAnsi="Calibri"/>
        </w:rPr>
      </w:pPr>
      <w:r w:rsidRPr="005E3ED5">
        <w:rPr>
          <w:rFonts w:ascii="Calibri" w:hAnsi="Calibri"/>
        </w:rPr>
        <w:t xml:space="preserve">Les </w:t>
      </w:r>
      <w:r w:rsidR="00AB086C" w:rsidRPr="005E3ED5">
        <w:rPr>
          <w:rFonts w:ascii="Calibri" w:hAnsi="Calibri"/>
        </w:rPr>
        <w:t>acteurs :</w:t>
      </w:r>
    </w:p>
    <w:p w14:paraId="25DDF678" w14:textId="77777777" w:rsidR="002E36B2" w:rsidRPr="005E3ED5" w:rsidRDefault="002E36B2" w:rsidP="002E36B2">
      <w:pPr>
        <w:rPr>
          <w:rFonts w:ascii="Calibri" w:hAnsi="Calibri"/>
          <w:szCs w:val="18"/>
        </w:rPr>
      </w:pPr>
      <w:r w:rsidRPr="005E3ED5">
        <w:rPr>
          <w:rFonts w:ascii="Calibri" w:hAnsi="Calibri"/>
          <w:szCs w:val="18"/>
        </w:rPr>
        <w:t>Dans cette partie, je décris les différents acteurs du système qui entrent en jeu pour la compréhension des tâches que j’ai pu réaliser.</w:t>
      </w:r>
    </w:p>
    <w:p w14:paraId="4F4519F5" w14:textId="77777777" w:rsidR="002E36B2" w:rsidRPr="005E3ED5" w:rsidRDefault="002E36B2" w:rsidP="002E36B2">
      <w:pPr>
        <w:rPr>
          <w:rFonts w:ascii="Calibri" w:hAnsi="Calibri"/>
          <w:szCs w:val="18"/>
        </w:rPr>
      </w:pPr>
      <w:r w:rsidRPr="005E3ED5">
        <w:rPr>
          <w:rFonts w:ascii="Calibri" w:hAnsi="Calibri"/>
          <w:b/>
          <w:bCs/>
          <w:szCs w:val="18"/>
        </w:rPr>
        <w:lastRenderedPageBreak/>
        <w:t>Simple interlocuteur</w:t>
      </w:r>
      <w:r w:rsidRPr="005E3ED5">
        <w:rPr>
          <w:rFonts w:ascii="Calibri" w:hAnsi="Calibri"/>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2901B278" w14:textId="77777777" w:rsidR="002E36B2" w:rsidRPr="005E3ED5" w:rsidRDefault="002E36B2" w:rsidP="002E36B2">
      <w:pPr>
        <w:rPr>
          <w:rFonts w:ascii="Calibri" w:hAnsi="Calibri"/>
          <w:szCs w:val="18"/>
        </w:rPr>
      </w:pPr>
      <w:r w:rsidRPr="005E3ED5">
        <w:rPr>
          <w:rFonts w:ascii="Calibri" w:hAnsi="Calibri"/>
          <w:b/>
          <w:bCs/>
          <w:szCs w:val="18"/>
        </w:rPr>
        <w:t>Référent</w:t>
      </w:r>
      <w:r w:rsidRPr="005E3ED5">
        <w:rPr>
          <w:rFonts w:ascii="Calibri" w:hAnsi="Calibri"/>
          <w:szCs w:val="18"/>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1287B50" w14:textId="77777777" w:rsidR="002E36B2" w:rsidRPr="005E3ED5" w:rsidRDefault="002E36B2" w:rsidP="002E36B2">
      <w:pPr>
        <w:rPr>
          <w:rFonts w:ascii="Calibri" w:hAnsi="Calibri"/>
          <w:szCs w:val="18"/>
        </w:rPr>
      </w:pPr>
      <w:r w:rsidRPr="005E3ED5">
        <w:rPr>
          <w:rFonts w:ascii="Calibri" w:hAnsi="Calibri"/>
          <w:b/>
          <w:bCs/>
          <w:szCs w:val="18"/>
        </w:rPr>
        <w:t>Expert d'un financement</w:t>
      </w:r>
      <w:r w:rsidRPr="005E3ED5">
        <w:rPr>
          <w:rFonts w:ascii="Calibri" w:hAnsi="Calibri"/>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490F7E1C" w14:textId="77777777" w:rsidR="002E36B2" w:rsidRPr="005E3ED5" w:rsidRDefault="002E36B2" w:rsidP="002E36B2">
      <w:pPr>
        <w:rPr>
          <w:rFonts w:ascii="Calibri" w:hAnsi="Calibri"/>
          <w:szCs w:val="18"/>
        </w:rPr>
      </w:pPr>
      <w:r w:rsidRPr="005E3ED5">
        <w:rPr>
          <w:rFonts w:ascii="Calibri" w:hAnsi="Calibri"/>
          <w:b/>
          <w:bCs/>
          <w:szCs w:val="18"/>
        </w:rPr>
        <w:t>Spécialiste</w:t>
      </w:r>
      <w:r w:rsidRPr="005E3ED5">
        <w:rPr>
          <w:rFonts w:ascii="Calibri" w:hAnsi="Calibri"/>
          <w:szCs w:val="18"/>
        </w:rPr>
        <w:t> : un spécialiste a une filière particulière d’action ou une compétence, qu’il va pouvoir mettre à disposition des référents pour accompagner certains projets</w:t>
      </w:r>
    </w:p>
    <w:p w14:paraId="0FFFB2C4" w14:textId="19FCE93E" w:rsidR="00140595" w:rsidRPr="005E3ED5" w:rsidRDefault="002E36B2" w:rsidP="002E36B2">
      <w:pPr>
        <w:rPr>
          <w:rFonts w:ascii="Calibri" w:hAnsi="Calibri"/>
          <w:szCs w:val="18"/>
        </w:rPr>
      </w:pPr>
      <w:r w:rsidRPr="005E3ED5">
        <w:rPr>
          <w:rFonts w:ascii="Calibri" w:hAnsi="Calibri"/>
          <w:b/>
          <w:bCs/>
          <w:szCs w:val="18"/>
        </w:rPr>
        <w:t>Groupe projet</w:t>
      </w:r>
      <w:r w:rsidRPr="005E3ED5">
        <w:rPr>
          <w:rFonts w:ascii="Calibri" w:hAnsi="Calibri"/>
          <w:szCs w:val="18"/>
        </w:rPr>
        <w:t> : pour chaque entreprise ou projet, le référent peut s’entourer de compétences spécifiques et complémentaires en constituant un groupe projet</w:t>
      </w:r>
    </w:p>
    <w:p w14:paraId="5CCC6AEF" w14:textId="04367E19" w:rsidR="00140595" w:rsidRPr="005E3ED5" w:rsidRDefault="00AB6111" w:rsidP="00537249">
      <w:pPr>
        <w:pStyle w:val="Listlevel1"/>
        <w:rPr>
          <w:rFonts w:ascii="Calibri" w:hAnsi="Calibri"/>
        </w:rPr>
      </w:pPr>
      <w:r w:rsidRPr="005E3ED5">
        <w:rPr>
          <w:rFonts w:ascii="Calibri" w:hAnsi="Calibri"/>
        </w:rPr>
        <w:t xml:space="preserve">Les partenaires et dépendances </w:t>
      </w:r>
    </w:p>
    <w:p w14:paraId="7D1C5805" w14:textId="5F79C020" w:rsidR="00AB6111" w:rsidRPr="005E3ED5" w:rsidRDefault="00AB6111" w:rsidP="00985953">
      <w:pPr>
        <w:pStyle w:val="Default"/>
        <w:ind w:firstLine="720"/>
        <w:rPr>
          <w:rFonts w:ascii="Calibri" w:hAnsi="Calibri" w:cs="Calibri"/>
          <w:b/>
          <w:bCs/>
          <w:sz w:val="22"/>
          <w:szCs w:val="22"/>
          <w:u w:val="single"/>
        </w:rPr>
      </w:pPr>
      <w:r w:rsidRPr="005E3ED5">
        <w:rPr>
          <w:rFonts w:ascii="Calibri" w:hAnsi="Calibri" w:cs="Calibri"/>
          <w:b/>
          <w:bCs/>
          <w:sz w:val="22"/>
          <w:szCs w:val="22"/>
          <w:u w:val="single"/>
        </w:rPr>
        <w:t xml:space="preserve">Les gestionnaires d'identités : </w:t>
      </w:r>
    </w:p>
    <w:p w14:paraId="4369A5E3" w14:textId="77777777" w:rsidR="00AB6111" w:rsidRPr="005E3ED5" w:rsidRDefault="00AB6111" w:rsidP="00D90B08">
      <w:pPr>
        <w:pStyle w:val="Default"/>
        <w:rPr>
          <w:rFonts w:ascii="Calibri" w:hAnsi="Calibri" w:cs="Calibri"/>
          <w:b/>
          <w:bCs/>
          <w:sz w:val="22"/>
          <w:szCs w:val="22"/>
        </w:rPr>
      </w:pPr>
    </w:p>
    <w:p w14:paraId="1C8C6C4E" w14:textId="77777777" w:rsidR="00DD75AB"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La solution se repose sur deux gestionnaires d’identités : </w:t>
      </w:r>
    </w:p>
    <w:p w14:paraId="7EAC8BB3" w14:textId="77777777" w:rsidR="00027CC7" w:rsidRPr="005E3ED5" w:rsidRDefault="00027CC7" w:rsidP="00027CC7">
      <w:pPr>
        <w:pStyle w:val="Default"/>
        <w:rPr>
          <w:rFonts w:ascii="Calibri" w:hAnsi="Calibri" w:cs="Calibri"/>
          <w:sz w:val="18"/>
          <w:szCs w:val="18"/>
        </w:rPr>
      </w:pPr>
    </w:p>
    <w:p w14:paraId="76FA803B" w14:textId="0C477C17" w:rsidR="00DD75AB" w:rsidRPr="005E3ED5" w:rsidRDefault="00140595" w:rsidP="00027CC7">
      <w:pPr>
        <w:pStyle w:val="Default"/>
        <w:rPr>
          <w:rFonts w:ascii="Calibri" w:hAnsi="Calibri" w:cs="Calibri"/>
          <w:sz w:val="18"/>
          <w:szCs w:val="18"/>
        </w:rPr>
      </w:pPr>
      <w:r w:rsidRPr="005E3ED5">
        <w:rPr>
          <w:rFonts w:ascii="Calibri" w:hAnsi="Calibri" w:cs="Calibri"/>
          <w:sz w:val="18"/>
          <w:szCs w:val="18"/>
        </w:rPr>
        <w:t>La</w:t>
      </w:r>
      <w:r w:rsidR="00AB6111" w:rsidRPr="005E3ED5">
        <w:rPr>
          <w:rFonts w:ascii="Calibri" w:hAnsi="Calibri" w:cs="Calibri"/>
          <w:sz w:val="18"/>
          <w:szCs w:val="18"/>
        </w:rPr>
        <w:t xml:space="preserve"> </w:t>
      </w:r>
      <w:r w:rsidR="00AB6111" w:rsidRPr="005E3ED5">
        <w:rPr>
          <w:rFonts w:ascii="Calibri" w:hAnsi="Calibri" w:cs="Calibri"/>
          <w:b/>
          <w:bCs/>
          <w:sz w:val="18"/>
          <w:szCs w:val="18"/>
        </w:rPr>
        <w:t xml:space="preserve">GDI Entreprise </w:t>
      </w:r>
      <w:r w:rsidR="00AB6111" w:rsidRPr="005E3ED5">
        <w:rPr>
          <w:rFonts w:ascii="Calibri" w:hAnsi="Calibri" w:cs="Calibri"/>
          <w:sz w:val="18"/>
          <w:szCs w:val="18"/>
        </w:rPr>
        <w:t>pour les mandataires et les ayants droits des entreprises ainsi que les porteurs de projet</w:t>
      </w:r>
      <w:r w:rsidR="00A648B3" w:rsidRPr="005E3ED5">
        <w:rPr>
          <w:rFonts w:ascii="Calibri" w:hAnsi="Calibri" w:cs="Calibri"/>
          <w:sz w:val="18"/>
          <w:szCs w:val="18"/>
        </w:rPr>
        <w:t>.</w:t>
      </w:r>
      <w:r w:rsidR="00AB6111" w:rsidRPr="005E3ED5">
        <w:rPr>
          <w:rFonts w:ascii="Calibri" w:hAnsi="Calibri" w:cs="Calibri"/>
          <w:sz w:val="18"/>
          <w:szCs w:val="18"/>
        </w:rPr>
        <w:t xml:space="preserve"> </w:t>
      </w:r>
    </w:p>
    <w:p w14:paraId="6F3C7013" w14:textId="77777777" w:rsidR="00027CC7" w:rsidRPr="005E3ED5" w:rsidRDefault="00027CC7" w:rsidP="00027CC7">
      <w:pPr>
        <w:pStyle w:val="Default"/>
        <w:rPr>
          <w:rFonts w:ascii="Calibri" w:hAnsi="Calibri" w:cs="Calibri"/>
          <w:sz w:val="18"/>
          <w:szCs w:val="18"/>
        </w:rPr>
      </w:pPr>
    </w:p>
    <w:p w14:paraId="470DC8DC" w14:textId="16436FCA" w:rsidR="00AB6111" w:rsidRPr="005E3ED5" w:rsidRDefault="00140595" w:rsidP="00027CC7">
      <w:pPr>
        <w:pStyle w:val="Default"/>
        <w:rPr>
          <w:rFonts w:ascii="Calibri" w:hAnsi="Calibri" w:cs="Calibri"/>
          <w:sz w:val="18"/>
          <w:szCs w:val="18"/>
        </w:rPr>
      </w:pPr>
      <w:r w:rsidRPr="005E3ED5">
        <w:rPr>
          <w:rFonts w:ascii="Calibri" w:hAnsi="Calibri" w:cs="Calibri"/>
          <w:sz w:val="18"/>
          <w:szCs w:val="18"/>
        </w:rPr>
        <w:t>La</w:t>
      </w:r>
      <w:r w:rsidR="00AB6111" w:rsidRPr="005E3ED5">
        <w:rPr>
          <w:rFonts w:ascii="Calibri" w:hAnsi="Calibri" w:cs="Calibri"/>
          <w:sz w:val="18"/>
          <w:szCs w:val="18"/>
        </w:rPr>
        <w:t xml:space="preserve"> </w:t>
      </w:r>
      <w:r w:rsidR="00AB6111" w:rsidRPr="005E3ED5">
        <w:rPr>
          <w:rFonts w:ascii="Calibri" w:hAnsi="Calibri" w:cs="Calibri"/>
          <w:b/>
          <w:bCs/>
          <w:sz w:val="18"/>
          <w:szCs w:val="18"/>
        </w:rPr>
        <w:t xml:space="preserve">GDI Partenaire </w:t>
      </w:r>
      <w:r w:rsidR="00AB6111" w:rsidRPr="005E3ED5">
        <w:rPr>
          <w:rFonts w:ascii="Calibri" w:hAnsi="Calibri" w:cs="Calibri"/>
          <w:sz w:val="18"/>
          <w:szCs w:val="18"/>
        </w:rPr>
        <w:t xml:space="preserve">pour les accès au Back-Office et au Front Agent des agents de la Région Occitanie et des partenaires assurant le suivi des démarches (Add'Oc, etc.…) </w:t>
      </w:r>
    </w:p>
    <w:p w14:paraId="24200A54" w14:textId="77777777" w:rsidR="00811203" w:rsidRPr="005E3ED5" w:rsidRDefault="00811203" w:rsidP="00D90B08">
      <w:pPr>
        <w:pStyle w:val="Default"/>
        <w:rPr>
          <w:rFonts w:ascii="Calibri" w:hAnsi="Calibri" w:cs="Calibri"/>
          <w:b/>
          <w:bCs/>
          <w:sz w:val="27"/>
          <w:szCs w:val="27"/>
        </w:rPr>
      </w:pPr>
    </w:p>
    <w:p w14:paraId="77435484" w14:textId="77777777" w:rsidR="00AB6111" w:rsidRPr="005E3ED5" w:rsidRDefault="00AB6111" w:rsidP="00985953">
      <w:pPr>
        <w:pStyle w:val="Default"/>
        <w:ind w:firstLine="720"/>
        <w:rPr>
          <w:rFonts w:ascii="Calibri" w:hAnsi="Calibri" w:cs="Calibri"/>
          <w:b/>
          <w:bCs/>
          <w:sz w:val="22"/>
          <w:szCs w:val="22"/>
          <w:u w:val="single"/>
        </w:rPr>
      </w:pPr>
      <w:r w:rsidRPr="005E3ED5">
        <w:rPr>
          <w:rFonts w:ascii="Calibri" w:hAnsi="Calibri" w:cs="Calibri"/>
          <w:b/>
          <w:bCs/>
          <w:sz w:val="22"/>
          <w:szCs w:val="22"/>
          <w:u w:val="single"/>
        </w:rPr>
        <w:t xml:space="preserve">Les API Externes : </w:t>
      </w:r>
    </w:p>
    <w:p w14:paraId="6D0E46C2" w14:textId="77777777" w:rsidR="00AB6111" w:rsidRPr="005E3ED5" w:rsidRDefault="00AB6111" w:rsidP="00D90B08">
      <w:pPr>
        <w:pStyle w:val="Default"/>
        <w:rPr>
          <w:rFonts w:ascii="Calibri" w:hAnsi="Calibri" w:cs="Calibri"/>
          <w:b/>
          <w:bCs/>
          <w:sz w:val="22"/>
          <w:szCs w:val="22"/>
        </w:rPr>
      </w:pPr>
    </w:p>
    <w:p w14:paraId="57BD7597" w14:textId="55090EF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L'API Entreprise</w:t>
      </w:r>
      <w:r w:rsidRPr="005E3ED5">
        <w:rPr>
          <w:rFonts w:ascii="Calibri" w:hAnsi="Calibri" w:cs="Calibri"/>
          <w:sz w:val="18"/>
          <w:szCs w:val="18"/>
        </w:rPr>
        <w:t xml:space="preserve"> permet de récupérer les informations administratives des entreprises. Les données servies par l'API sont issues directement des organismes de références.</w:t>
      </w:r>
    </w:p>
    <w:p w14:paraId="1A54F81A" w14:textId="77777777" w:rsidR="00AB6111" w:rsidRPr="005E3ED5" w:rsidRDefault="00AB6111" w:rsidP="00D90B08">
      <w:pPr>
        <w:pStyle w:val="Default"/>
        <w:rPr>
          <w:rFonts w:ascii="Calibri" w:hAnsi="Calibri" w:cs="Calibri"/>
          <w:sz w:val="18"/>
          <w:szCs w:val="18"/>
        </w:rPr>
      </w:pPr>
    </w:p>
    <w:p w14:paraId="48BEB38B" w14:textId="7777777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Progos</w:t>
      </w:r>
      <w:r w:rsidRPr="005E3ED5">
        <w:rPr>
          <w:rFonts w:ascii="Calibri" w:hAnsi="Calibri" w:cs="Calibri"/>
          <w:sz w:val="18"/>
          <w:szCs w:val="18"/>
        </w:rPr>
        <w:t xml:space="preserve"> est une application de la Région sur laquelle les dossiers de subventions sont récupérées. </w:t>
      </w:r>
    </w:p>
    <w:p w14:paraId="56FABAE1" w14:textId="77777777" w:rsidR="00AB6111" w:rsidRPr="005E3ED5" w:rsidRDefault="00AB6111" w:rsidP="00D90B08">
      <w:pPr>
        <w:pStyle w:val="Default"/>
        <w:rPr>
          <w:rFonts w:ascii="Calibri" w:hAnsi="Calibri" w:cs="Calibri"/>
          <w:sz w:val="23"/>
          <w:szCs w:val="23"/>
        </w:rPr>
      </w:pPr>
    </w:p>
    <w:p w14:paraId="6BE02C57" w14:textId="7777777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SPIP</w:t>
      </w:r>
      <w:r w:rsidRPr="005E3ED5">
        <w:rPr>
          <w:rFonts w:ascii="Calibri" w:hAnsi="Calibri" w:cs="Calibri"/>
          <w:sz w:val="18"/>
          <w:szCs w:val="18"/>
        </w:rPr>
        <w:t xml:space="preserve"> est le service sur lequel les actualités de la Région sont récupérées.</w:t>
      </w:r>
    </w:p>
    <w:p w14:paraId="1212074F" w14:textId="099C4F81" w:rsidR="00AB6111"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 </w:t>
      </w:r>
    </w:p>
    <w:p w14:paraId="58AF255C" w14:textId="05830E2F"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Grand Angle</w:t>
      </w:r>
      <w:r w:rsidRPr="005E3ED5">
        <w:rPr>
          <w:rFonts w:ascii="Calibri" w:hAnsi="Calibri" w:cs="Calibri"/>
          <w:sz w:val="18"/>
          <w:szCs w:val="18"/>
        </w:rPr>
        <w:t xml:space="preserve"> (GDA) permet de récupérer les paiements faits par la Région et versées aux entreprises.</w:t>
      </w:r>
    </w:p>
    <w:p w14:paraId="52391516" w14:textId="3A73A3BB" w:rsidR="00AB6111"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 </w:t>
      </w:r>
    </w:p>
    <w:p w14:paraId="72EABE96" w14:textId="00EA5923"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 xml:space="preserve">BPI France </w:t>
      </w:r>
      <w:r w:rsidRPr="005E3ED5">
        <w:rPr>
          <w:rFonts w:ascii="Calibri" w:hAnsi="Calibri" w:cs="Calibri"/>
          <w:sz w:val="18"/>
          <w:szCs w:val="18"/>
        </w:rPr>
        <w:t>est une api qui permet d'afficher dans le Front Agent les "dossiers projeteurs" des entreprises.</w:t>
      </w:r>
    </w:p>
    <w:p w14:paraId="396A3BCD" w14:textId="02AA14F4" w:rsidR="00A41D4B" w:rsidRPr="005E3ED5" w:rsidRDefault="00A41D4B" w:rsidP="00D90B08">
      <w:pPr>
        <w:pStyle w:val="Default"/>
        <w:rPr>
          <w:rFonts w:ascii="Calibri" w:hAnsi="Calibri" w:cs="Calibri"/>
          <w:sz w:val="18"/>
          <w:szCs w:val="18"/>
        </w:rPr>
      </w:pPr>
    </w:p>
    <w:p w14:paraId="47E83B96" w14:textId="77777777" w:rsidR="00A41D4B" w:rsidRPr="005E3ED5" w:rsidRDefault="00A41D4B" w:rsidP="00D90B08">
      <w:pPr>
        <w:pStyle w:val="Default"/>
        <w:rPr>
          <w:rFonts w:ascii="Calibri" w:hAnsi="Calibri" w:cs="Calibri"/>
          <w:sz w:val="18"/>
          <w:szCs w:val="18"/>
        </w:rPr>
      </w:pPr>
    </w:p>
    <w:p w14:paraId="706BDC83" w14:textId="77C01F54" w:rsidR="00A41D4B" w:rsidRPr="005E3ED5" w:rsidRDefault="00A41D4B" w:rsidP="00537249">
      <w:pPr>
        <w:pStyle w:val="Listlevel1"/>
        <w:rPr>
          <w:rFonts w:ascii="Calibri" w:hAnsi="Calibri"/>
        </w:rPr>
      </w:pPr>
      <w:r w:rsidRPr="005E3ED5">
        <w:rPr>
          <w:rFonts w:ascii="Calibri" w:hAnsi="Calibri"/>
        </w:rPr>
        <w:t xml:space="preserve">Fonctionnement </w:t>
      </w:r>
      <w:r w:rsidR="00AD56C6" w:rsidRPr="005E3ED5">
        <w:rPr>
          <w:rFonts w:ascii="Calibri" w:hAnsi="Calibri"/>
        </w:rPr>
        <w:t>général :</w:t>
      </w:r>
    </w:p>
    <w:p w14:paraId="354137D7" w14:textId="22080BAC" w:rsidR="00AC4BB8" w:rsidRPr="005E3ED5" w:rsidRDefault="00AC4BB8" w:rsidP="00AC4BB8">
      <w:pPr>
        <w:pStyle w:val="Listlevel1"/>
        <w:numPr>
          <w:ilvl w:val="0"/>
          <w:numId w:val="0"/>
        </w:numPr>
        <w:ind w:left="227" w:hanging="227"/>
        <w:rPr>
          <w:rFonts w:ascii="Calibri" w:hAnsi="Calibri"/>
        </w:rPr>
      </w:pPr>
    </w:p>
    <w:p w14:paraId="15D738E2" w14:textId="7CADF0FE" w:rsidR="00AC4BB8" w:rsidRPr="005E3ED5" w:rsidRDefault="00AC4BB8" w:rsidP="00AC4BB8">
      <w:pPr>
        <w:pStyle w:val="Listlevel1"/>
        <w:numPr>
          <w:ilvl w:val="0"/>
          <w:numId w:val="0"/>
        </w:numPr>
        <w:ind w:left="227" w:hanging="227"/>
        <w:rPr>
          <w:rFonts w:ascii="Calibri" w:hAnsi="Calibri"/>
        </w:rPr>
      </w:pPr>
    </w:p>
    <w:p w14:paraId="0CBF24D8" w14:textId="77777777" w:rsidR="00AC4BB8" w:rsidRPr="005E3ED5" w:rsidRDefault="00AC4BB8" w:rsidP="00AC4BB8">
      <w:pPr>
        <w:pStyle w:val="Listlevel1"/>
        <w:numPr>
          <w:ilvl w:val="0"/>
          <w:numId w:val="0"/>
        </w:numPr>
        <w:ind w:left="227" w:hanging="227"/>
        <w:rPr>
          <w:rFonts w:ascii="Calibri" w:hAnsi="Calibri"/>
        </w:rPr>
      </w:pPr>
    </w:p>
    <w:p w14:paraId="21F934D0" w14:textId="3B718B6D" w:rsidR="00A41D4B" w:rsidRPr="005E3ED5" w:rsidRDefault="00A41D4B" w:rsidP="00D90B08">
      <w:pPr>
        <w:pStyle w:val="Default"/>
        <w:rPr>
          <w:rFonts w:ascii="Calibri" w:hAnsi="Calibri" w:cs="Calibri"/>
          <w:sz w:val="18"/>
          <w:szCs w:val="18"/>
        </w:rPr>
      </w:pPr>
      <w:r w:rsidRPr="005E3ED5">
        <w:rPr>
          <w:rFonts w:ascii="Calibri" w:hAnsi="Calibri" w:cs="Calibri"/>
          <w:noProof/>
        </w:rPr>
        <w:lastRenderedPageBreak/>
        <w:drawing>
          <wp:inline distT="0" distB="0" distL="0" distR="0" wp14:anchorId="0DFEA12E" wp14:editId="7C7A073F">
            <wp:extent cx="5163640" cy="3225800"/>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1821" cy="3262147"/>
                    </a:xfrm>
                    <a:prstGeom prst="rect">
                      <a:avLst/>
                    </a:prstGeom>
                  </pic:spPr>
                </pic:pic>
              </a:graphicData>
            </a:graphic>
          </wp:inline>
        </w:drawing>
      </w:r>
    </w:p>
    <w:p w14:paraId="51F28DF6" w14:textId="450186DF" w:rsidR="00A41D4B" w:rsidRPr="005E3ED5" w:rsidRDefault="00A41D4B" w:rsidP="00D90B08">
      <w:pPr>
        <w:pStyle w:val="Default"/>
        <w:rPr>
          <w:rFonts w:ascii="Calibri" w:hAnsi="Calibri" w:cs="Calibri"/>
          <w:sz w:val="18"/>
          <w:szCs w:val="18"/>
        </w:rPr>
      </w:pPr>
    </w:p>
    <w:p w14:paraId="4C03CB01" w14:textId="77777777" w:rsidR="00AB6111" w:rsidRPr="005E3ED5" w:rsidRDefault="00AB6111" w:rsidP="00D90B08">
      <w:pPr>
        <w:pStyle w:val="Default"/>
        <w:rPr>
          <w:rFonts w:ascii="Calibri" w:hAnsi="Calibri" w:cs="Calibri"/>
          <w:b/>
          <w:bCs/>
          <w:sz w:val="27"/>
          <w:szCs w:val="27"/>
        </w:rPr>
      </w:pPr>
    </w:p>
    <w:p w14:paraId="327BD25D" w14:textId="76DEF4EE" w:rsidR="006B6C32" w:rsidRPr="005E3ED5" w:rsidRDefault="006B6C32" w:rsidP="008D376D">
      <w:pPr>
        <w:autoSpaceDE w:val="0"/>
        <w:autoSpaceDN w:val="0"/>
        <w:adjustRightInd w:val="0"/>
        <w:spacing w:after="0"/>
        <w:rPr>
          <w:rFonts w:ascii="Calibri" w:hAnsi="Calibri"/>
          <w:color w:val="auto"/>
          <w:sz w:val="24"/>
          <w:szCs w:val="24"/>
        </w:rPr>
      </w:pPr>
    </w:p>
    <w:p w14:paraId="7DD5E85D" w14:textId="237A0679" w:rsidR="006B6C32" w:rsidRPr="005E3ED5" w:rsidRDefault="009F5721" w:rsidP="001B02B8">
      <w:pPr>
        <w:pStyle w:val="Titre3"/>
        <w:rPr>
          <w:rFonts w:ascii="Calibri" w:hAnsi="Calibri" w:cs="Calibri"/>
        </w:rPr>
      </w:pPr>
      <w:bookmarkStart w:id="33" w:name="_Toc111407306"/>
      <w:r w:rsidRPr="005E3ED5">
        <w:rPr>
          <w:rFonts w:ascii="Calibri" w:hAnsi="Calibri" w:cs="Calibri"/>
        </w:rPr>
        <w:t>Fonctionnalités</w:t>
      </w:r>
      <w:r w:rsidR="006B6C32" w:rsidRPr="005E3ED5">
        <w:rPr>
          <w:rFonts w:ascii="Calibri" w:hAnsi="Calibri" w:cs="Calibri"/>
        </w:rPr>
        <w:t xml:space="preserve"> de </w:t>
      </w:r>
      <w:r w:rsidR="00BD6ACD" w:rsidRPr="005E3ED5">
        <w:rPr>
          <w:rFonts w:ascii="Calibri" w:hAnsi="Calibri" w:cs="Calibri"/>
        </w:rPr>
        <w:t>l’application</w:t>
      </w:r>
      <w:r w:rsidR="001B02B8" w:rsidRPr="005E3ED5">
        <w:rPr>
          <w:rFonts w:ascii="Calibri" w:hAnsi="Calibri" w:cs="Calibri"/>
        </w:rPr>
        <w:t>:</w:t>
      </w:r>
      <w:bookmarkEnd w:id="33"/>
    </w:p>
    <w:p w14:paraId="6DD23C7E" w14:textId="77777777" w:rsidR="002B5C53" w:rsidRPr="005E3ED5" w:rsidRDefault="006B6C32" w:rsidP="004E4F31">
      <w:pPr>
        <w:spacing w:after="0"/>
        <w:rPr>
          <w:rFonts w:ascii="Calibri" w:hAnsi="Calibri"/>
        </w:rPr>
      </w:pPr>
      <w:r w:rsidRPr="005E3ED5">
        <w:rPr>
          <w:rFonts w:ascii="Calibri" w:hAnsi="Calibri"/>
        </w:rPr>
        <w:t>Les utilisateurs du hub-entreprendre peuvent se connecter sur trois portail web avec des fonctionnalités différentes :</w:t>
      </w:r>
    </w:p>
    <w:p w14:paraId="451B11CC" w14:textId="4C5B838B" w:rsidR="006B6C32" w:rsidRPr="005E3ED5" w:rsidRDefault="006B6C32" w:rsidP="004E4F31">
      <w:pPr>
        <w:spacing w:after="0"/>
        <w:rPr>
          <w:rFonts w:ascii="Calibri" w:hAnsi="Calibri"/>
        </w:rPr>
      </w:pPr>
      <w:r w:rsidRPr="005E3ED5">
        <w:rPr>
          <w:rFonts w:ascii="Calibri" w:hAnsi="Calibri"/>
        </w:rPr>
        <w:br/>
      </w:r>
      <w:r w:rsidRPr="005E3ED5">
        <w:rPr>
          <w:rFonts w:ascii="Calibri" w:hAnsi="Calibri"/>
          <w:b/>
          <w:bCs/>
        </w:rPr>
        <w:t>Le Front-entreprise</w:t>
      </w:r>
      <w:r w:rsidRPr="005E3ED5">
        <w:rPr>
          <w:rFonts w:ascii="Calibri" w:hAnsi="Calibri"/>
        </w:rPr>
        <w:t xml:space="preserve"> où les </w:t>
      </w:r>
      <w:r w:rsidRPr="005E3ED5">
        <w:rPr>
          <w:rFonts w:ascii="Calibri" w:hAnsi="Calibri"/>
          <w:b/>
          <w:bCs/>
        </w:rPr>
        <w:t>entreprises</w:t>
      </w:r>
      <w:r w:rsidRPr="005E3ED5">
        <w:rPr>
          <w:rFonts w:ascii="Calibri" w:hAnsi="Calibri"/>
        </w:rPr>
        <w:t xml:space="preserve"> (Mandataire, collaborateur, prestataire externe) peuvent :</w:t>
      </w:r>
    </w:p>
    <w:p w14:paraId="3A869979"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Consulter les Actualités et les boites à outils</w:t>
      </w:r>
    </w:p>
    <w:p w14:paraId="58BA930B"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Rechercher des financements et des évènements</w:t>
      </w:r>
    </w:p>
    <w:p w14:paraId="08A7EFE8"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Choisir un référent</w:t>
      </w:r>
    </w:p>
    <w:p w14:paraId="2DAB41C4"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Créer un projet</w:t>
      </w:r>
    </w:p>
    <w:p w14:paraId="1E06D5AB" w14:textId="7F5402C1"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Suivre des dossiers</w:t>
      </w:r>
    </w:p>
    <w:p w14:paraId="54FA9827" w14:textId="77777777" w:rsidR="002B5C53" w:rsidRPr="005E3ED5" w:rsidRDefault="002B5C53" w:rsidP="002B5C53">
      <w:pPr>
        <w:pStyle w:val="Paragraphedeliste"/>
        <w:spacing w:after="0"/>
        <w:rPr>
          <w:rFonts w:ascii="Calibri" w:hAnsi="Calibri"/>
        </w:rPr>
      </w:pPr>
    </w:p>
    <w:p w14:paraId="073FD651" w14:textId="07A6461F" w:rsidR="006B6C32" w:rsidRPr="005E3ED5" w:rsidRDefault="006B6C32" w:rsidP="002B5C53">
      <w:pPr>
        <w:spacing w:after="0"/>
        <w:ind w:left="360"/>
        <w:rPr>
          <w:rStyle w:val="Lienhypertexte"/>
        </w:rPr>
      </w:pPr>
      <w:r w:rsidRPr="005E3ED5">
        <w:rPr>
          <w:rFonts w:ascii="Calibri" w:hAnsi="Calibri"/>
        </w:rPr>
        <w:t xml:space="preserve"> Accessible à cette adresse : </w:t>
      </w:r>
      <w:hyperlink r:id="rId60" w:history="1">
        <w:r w:rsidRPr="005E3ED5">
          <w:rPr>
            <w:rStyle w:val="Lienhypertexte"/>
          </w:rPr>
          <w:t>https://hubentreprendre.laregion.fr</w:t>
        </w:r>
      </w:hyperlink>
    </w:p>
    <w:p w14:paraId="10DCBD3A" w14:textId="77777777" w:rsidR="002B5C53" w:rsidRPr="005E3ED5" w:rsidRDefault="002B5C53" w:rsidP="002B5C53">
      <w:pPr>
        <w:spacing w:after="0"/>
        <w:ind w:left="360"/>
        <w:rPr>
          <w:rFonts w:ascii="Calibri" w:hAnsi="Calibri"/>
        </w:rPr>
      </w:pPr>
    </w:p>
    <w:p w14:paraId="370DA90F" w14:textId="77777777" w:rsidR="006B6C32" w:rsidRPr="005E3ED5" w:rsidRDefault="006B6C32" w:rsidP="006B6C32">
      <w:pPr>
        <w:rPr>
          <w:rFonts w:ascii="Calibri" w:hAnsi="Calibri"/>
        </w:rPr>
      </w:pPr>
      <w:r w:rsidRPr="005E3ED5">
        <w:rPr>
          <w:rFonts w:ascii="Calibri" w:hAnsi="Calibri"/>
          <w:b/>
          <w:bCs/>
        </w:rPr>
        <w:t>Le front Agent</w:t>
      </w:r>
      <w:r w:rsidRPr="005E3ED5">
        <w:rPr>
          <w:rFonts w:ascii="Calibri" w:hAnsi="Calibri"/>
        </w:rPr>
        <w:t xml:space="preserve"> où </w:t>
      </w:r>
      <w:r w:rsidRPr="005E3ED5">
        <w:rPr>
          <w:rFonts w:ascii="Calibri" w:hAnsi="Calibri"/>
          <w:b/>
          <w:bCs/>
        </w:rPr>
        <w:t>Agents région</w:t>
      </w:r>
      <w:r w:rsidRPr="005E3ED5">
        <w:rPr>
          <w:rFonts w:ascii="Calibri" w:hAnsi="Calibri"/>
        </w:rPr>
        <w:t>, Ad’Occ, et les partenaires Région (CMA, CCI) peuvent :</w:t>
      </w:r>
    </w:p>
    <w:p w14:paraId="221B70CE"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 xml:space="preserve">Rechercher des entreprises (contact), des financements et des interlocuteurs, </w:t>
      </w:r>
    </w:p>
    <w:p w14:paraId="11C345D6"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Recevoir des notifications</w:t>
      </w:r>
    </w:p>
    <w:p w14:paraId="0B5AE2A9" w14:textId="77777777" w:rsidR="006B6C32" w:rsidRPr="005E3ED5" w:rsidRDefault="006B6C32" w:rsidP="006B6C32">
      <w:pPr>
        <w:pStyle w:val="Paragraphedeliste"/>
        <w:numPr>
          <w:ilvl w:val="0"/>
          <w:numId w:val="26"/>
        </w:numPr>
        <w:rPr>
          <w:rFonts w:ascii="Calibri" w:hAnsi="Calibri"/>
        </w:rPr>
      </w:pPr>
      <w:r w:rsidRPr="005E3ED5">
        <w:rPr>
          <w:rFonts w:ascii="Calibri" w:hAnsi="Calibri"/>
          <w:i/>
          <w:iCs/>
        </w:rPr>
        <w:t xml:space="preserve">Ajouter </w:t>
      </w:r>
      <w:r w:rsidRPr="005E3ED5">
        <w:rPr>
          <w:rFonts w:ascii="Calibri" w:hAnsi="Calibri"/>
        </w:rPr>
        <w:t>un acteur dans un groupe projet, un événement d’une structure</w:t>
      </w:r>
    </w:p>
    <w:p w14:paraId="38B61E8C" w14:textId="77777777" w:rsidR="006B6C32" w:rsidRPr="005E3ED5" w:rsidRDefault="006B6C32" w:rsidP="006B6C32">
      <w:pPr>
        <w:pStyle w:val="Paragraphedeliste"/>
        <w:numPr>
          <w:ilvl w:val="0"/>
          <w:numId w:val="26"/>
        </w:numPr>
        <w:rPr>
          <w:rFonts w:ascii="Calibri" w:hAnsi="Calibri"/>
        </w:rPr>
      </w:pPr>
      <w:r w:rsidRPr="005E3ED5">
        <w:rPr>
          <w:rFonts w:ascii="Calibri" w:hAnsi="Calibri"/>
          <w:i/>
          <w:iCs/>
        </w:rPr>
        <w:t>Consultation l’</w:t>
      </w:r>
      <w:r w:rsidRPr="005E3ED5">
        <w:rPr>
          <w:rFonts w:ascii="Calibri" w:hAnsi="Calibri"/>
        </w:rPr>
        <w:t>historique, le portefeuille d’entreprise et créateurs-repreneurs, l’annuaire, le dossier projecteurs (BPI)</w:t>
      </w:r>
    </w:p>
    <w:p w14:paraId="3DBEC0B1" w14:textId="77777777" w:rsidR="006B6C32" w:rsidRPr="005E3ED5" w:rsidRDefault="006B6C32" w:rsidP="006B6C32">
      <w:pPr>
        <w:rPr>
          <w:rFonts w:ascii="Calibri" w:hAnsi="Calibri"/>
        </w:rPr>
      </w:pPr>
      <w:r w:rsidRPr="005E3ED5">
        <w:rPr>
          <w:rFonts w:ascii="Calibri" w:hAnsi="Calibri"/>
        </w:rPr>
        <w:t xml:space="preserve">Accessible à cette adresse : </w:t>
      </w:r>
      <w:hyperlink r:id="rId61" w:history="1">
        <w:r w:rsidRPr="005E3ED5">
          <w:rPr>
            <w:rStyle w:val="Lienhypertexte"/>
          </w:rPr>
          <w:t>https://agent.hubentreprendre.laregion.fr</w:t>
        </w:r>
      </w:hyperlink>
    </w:p>
    <w:p w14:paraId="59F32C5A" w14:textId="77777777" w:rsidR="006B6C32" w:rsidRPr="005E3ED5" w:rsidRDefault="006B6C32" w:rsidP="006B6C32">
      <w:pPr>
        <w:rPr>
          <w:rFonts w:ascii="Calibri" w:hAnsi="Calibri"/>
        </w:rPr>
      </w:pPr>
      <w:r w:rsidRPr="005E3ED5">
        <w:rPr>
          <w:rFonts w:ascii="Calibri" w:hAnsi="Calibri"/>
          <w:b/>
          <w:bCs/>
        </w:rPr>
        <w:t>Le Back-office</w:t>
      </w:r>
      <w:r w:rsidRPr="005E3ED5">
        <w:rPr>
          <w:rFonts w:ascii="Calibri" w:hAnsi="Calibri"/>
        </w:rPr>
        <w:t xml:space="preserve"> où les </w:t>
      </w:r>
      <w:r w:rsidRPr="005E3ED5">
        <w:rPr>
          <w:rFonts w:ascii="Calibri" w:hAnsi="Calibri"/>
          <w:b/>
          <w:bCs/>
        </w:rPr>
        <w:t>agents région (rôle Admin)</w:t>
      </w:r>
      <w:r w:rsidRPr="005E3ED5">
        <w:rPr>
          <w:rFonts w:ascii="Calibri" w:hAnsi="Calibri"/>
        </w:rPr>
        <w:t xml:space="preserve"> peuvent gérer :</w:t>
      </w:r>
    </w:p>
    <w:p w14:paraId="60F961AB"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structures d’accompagnement</w:t>
      </w:r>
    </w:p>
    <w:p w14:paraId="5A24C951"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dispositifs (Financements)</w:t>
      </w:r>
    </w:p>
    <w:p w14:paraId="504C0D5B"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interlocuteurs (Référents, spécialistes)</w:t>
      </w:r>
    </w:p>
    <w:p w14:paraId="10A9293D"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outils</w:t>
      </w:r>
    </w:p>
    <w:p w14:paraId="449FC015"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territoires</w:t>
      </w:r>
    </w:p>
    <w:p w14:paraId="3F98C4F0"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filières</w:t>
      </w:r>
    </w:p>
    <w:p w14:paraId="62C806D3"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actualités</w:t>
      </w:r>
    </w:p>
    <w:p w14:paraId="2EBAAC1D"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encart extranet (Front agent)</w:t>
      </w:r>
    </w:p>
    <w:p w14:paraId="4A6997BF"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brèves d’information</w:t>
      </w:r>
    </w:p>
    <w:p w14:paraId="38E3DC46" w14:textId="77777777" w:rsidR="00EB4CA9" w:rsidRPr="005E3ED5" w:rsidRDefault="006B6C32" w:rsidP="00EB4CA9">
      <w:pPr>
        <w:pStyle w:val="Paragraphedeliste"/>
        <w:numPr>
          <w:ilvl w:val="0"/>
          <w:numId w:val="26"/>
        </w:numPr>
        <w:rPr>
          <w:rFonts w:ascii="Calibri" w:hAnsi="Calibri"/>
        </w:rPr>
      </w:pPr>
      <w:r w:rsidRPr="005E3ED5">
        <w:rPr>
          <w:rFonts w:ascii="Calibri" w:hAnsi="Calibri"/>
        </w:rPr>
        <w:t>Des événements</w:t>
      </w:r>
    </w:p>
    <w:p w14:paraId="71F4DE0E" w14:textId="77777777" w:rsidR="00EB4CA9" w:rsidRPr="005E3ED5" w:rsidRDefault="00EB4CA9" w:rsidP="00EB4CA9">
      <w:pPr>
        <w:pStyle w:val="Paragraphedeliste"/>
        <w:rPr>
          <w:rFonts w:ascii="Calibri" w:hAnsi="Calibri"/>
        </w:rPr>
      </w:pPr>
    </w:p>
    <w:p w14:paraId="167A210D" w14:textId="1886443F" w:rsidR="00EB4CA9" w:rsidRPr="005E3ED5" w:rsidRDefault="006B6C32" w:rsidP="00EB4CA9">
      <w:pPr>
        <w:pStyle w:val="Paragraphedeliste"/>
        <w:ind w:left="0"/>
        <w:rPr>
          <w:rFonts w:ascii="Calibri" w:hAnsi="Calibri"/>
        </w:rPr>
      </w:pPr>
      <w:r w:rsidRPr="005E3ED5">
        <w:rPr>
          <w:rFonts w:ascii="Calibri" w:hAnsi="Calibri"/>
        </w:rPr>
        <w:t>Accessible ici : https://backoffice.hubentreprendre.laregion.fr</w:t>
      </w:r>
    </w:p>
    <w:p w14:paraId="79A3A83D" w14:textId="66B5308F" w:rsidR="00EB4CA9" w:rsidRPr="005E3ED5" w:rsidRDefault="00EB4CA9" w:rsidP="00EB4CA9">
      <w:pPr>
        <w:rPr>
          <w:rFonts w:ascii="Calibri" w:hAnsi="Calibri"/>
        </w:rPr>
      </w:pPr>
      <w:r w:rsidRPr="005E3ED5">
        <w:rPr>
          <w:rFonts w:ascii="Calibri" w:hAnsi="Calibri"/>
        </w:rPr>
        <w:t>Après découverte de l’application Hub Entreprendre et son cœur de métier et vu qu’il n’y avait pas de documents de conception, j’ai commencé en effectuant un reverse-engineering de l’application et de la base de données en m’aidant du schéma architectural, des sites web en ligne et des échanges avec le métier</w:t>
      </w:r>
      <w:r w:rsidR="00B635EB" w:rsidRPr="005E3ED5">
        <w:rPr>
          <w:rFonts w:ascii="Calibri" w:hAnsi="Calibri"/>
        </w:rPr>
        <w:t xml:space="preserve"> en me concentr</w:t>
      </w:r>
      <w:r w:rsidR="00FD207C" w:rsidRPr="005E3ED5">
        <w:rPr>
          <w:rFonts w:ascii="Calibri" w:hAnsi="Calibri"/>
        </w:rPr>
        <w:t>ant</w:t>
      </w:r>
      <w:r w:rsidR="00B635EB" w:rsidRPr="005E3ED5">
        <w:rPr>
          <w:rFonts w:ascii="Calibri" w:hAnsi="Calibri"/>
        </w:rPr>
        <w:t xml:space="preserve"> sur le Back-end et le Back office, sujet de ma mission.</w:t>
      </w:r>
    </w:p>
    <w:p w14:paraId="5014C7F9" w14:textId="1AFE1612" w:rsidR="006B121E" w:rsidRPr="005E3ED5" w:rsidRDefault="006B121E" w:rsidP="00EB4CA9">
      <w:pPr>
        <w:pStyle w:val="Titre3"/>
        <w:rPr>
          <w:rFonts w:ascii="Calibri" w:hAnsi="Calibri" w:cs="Calibri"/>
        </w:rPr>
      </w:pPr>
      <w:bookmarkStart w:id="34" w:name="_Toc111407307"/>
      <w:r w:rsidRPr="005E3ED5">
        <w:rPr>
          <w:rFonts w:ascii="Calibri" w:hAnsi="Calibri" w:cs="Calibri"/>
        </w:rPr>
        <w:t>Spécification des besoins fonctionnels:</w:t>
      </w:r>
      <w:bookmarkEnd w:id="34"/>
    </w:p>
    <w:p w14:paraId="7E52598C" w14:textId="5830D91E" w:rsidR="00B635EB" w:rsidRPr="005E3ED5" w:rsidRDefault="00B635EB" w:rsidP="006B121E">
      <w:pPr>
        <w:pStyle w:val="Listlevel1"/>
        <w:rPr>
          <w:rFonts w:ascii="Calibri" w:hAnsi="Calibri"/>
        </w:rPr>
      </w:pPr>
      <w:r w:rsidRPr="005E3ED5">
        <w:rPr>
          <w:rFonts w:ascii="Calibri" w:hAnsi="Calibri"/>
        </w:rPr>
        <w:t xml:space="preserve">Les cas d’utilisation </w:t>
      </w:r>
      <w:r w:rsidR="006B121E" w:rsidRPr="005E3ED5">
        <w:rPr>
          <w:rFonts w:ascii="Calibri" w:hAnsi="Calibri"/>
        </w:rPr>
        <w:t>(Use Case) :</w:t>
      </w:r>
    </w:p>
    <w:p w14:paraId="52D25D8A" w14:textId="61B86158" w:rsidR="00EB4CA9" w:rsidRPr="005E3ED5" w:rsidRDefault="00EB4CA9" w:rsidP="00EB4CA9">
      <w:pPr>
        <w:rPr>
          <w:rFonts w:ascii="Calibri" w:hAnsi="Calibri"/>
        </w:rPr>
      </w:pPr>
      <w:r w:rsidRPr="005E3ED5">
        <w:rPr>
          <w:rFonts w:ascii="Calibri" w:hAnsi="Calibri"/>
        </w:rPr>
        <w:t>Le diagramme ci-dessous représente l</w:t>
      </w:r>
      <w:r w:rsidR="00B635EB" w:rsidRPr="005E3ED5">
        <w:rPr>
          <w:rFonts w:ascii="Calibri" w:hAnsi="Calibri"/>
        </w:rPr>
        <w:t>a modélisation UML des</w:t>
      </w:r>
      <w:r w:rsidRPr="005E3ED5">
        <w:rPr>
          <w:rFonts w:ascii="Calibri" w:hAnsi="Calibri"/>
        </w:rPr>
        <w:t xml:space="preserve"> </w:t>
      </w:r>
      <w:r w:rsidRPr="005E3ED5">
        <w:rPr>
          <w:rFonts w:ascii="Calibri" w:hAnsi="Calibri"/>
          <w:b/>
          <w:bCs/>
        </w:rPr>
        <w:t>cas d’utilisation</w:t>
      </w:r>
      <w:r w:rsidRPr="005E3ED5">
        <w:rPr>
          <w:rFonts w:ascii="Calibri" w:hAnsi="Calibri"/>
        </w:rPr>
        <w:t xml:space="preserve"> de l’application pour les Administrateurs Région sur </w:t>
      </w:r>
      <w:r w:rsidRPr="005E3ED5">
        <w:rPr>
          <w:rFonts w:ascii="Calibri" w:hAnsi="Calibri"/>
          <w:b/>
          <w:bCs/>
        </w:rPr>
        <w:t>le portail Back Office</w:t>
      </w:r>
      <w:r w:rsidRPr="005E3ED5">
        <w:rPr>
          <w:rFonts w:ascii="Calibri" w:hAnsi="Calibri"/>
        </w:rPr>
        <w:t>. Ce travail m’a permis de comprendre et de voir toutes les tâches associées à un agent administrateur région et ses interactions avec les systèmes Back Office.</w:t>
      </w:r>
    </w:p>
    <w:p w14:paraId="359D9155" w14:textId="6041A436" w:rsidR="00A534AA" w:rsidRPr="005E3ED5" w:rsidRDefault="00EB4CA9" w:rsidP="00EB4CA9">
      <w:pPr>
        <w:rPr>
          <w:rFonts w:ascii="Calibri" w:hAnsi="Calibri"/>
        </w:rPr>
      </w:pPr>
      <w:r w:rsidRPr="005E3ED5">
        <w:rPr>
          <w:rFonts w:ascii="Calibri" w:hAnsi="Calibri"/>
          <w:noProof/>
        </w:rPr>
        <w:drawing>
          <wp:inline distT="0" distB="0" distL="0" distR="0" wp14:anchorId="33A3C070" wp14:editId="50A190C5">
            <wp:extent cx="6047740" cy="4055110"/>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47740" cy="4055110"/>
                    </a:xfrm>
                    <a:prstGeom prst="rect">
                      <a:avLst/>
                    </a:prstGeom>
                    <a:noFill/>
                    <a:ln>
                      <a:noFill/>
                    </a:ln>
                  </pic:spPr>
                </pic:pic>
              </a:graphicData>
            </a:graphic>
          </wp:inline>
        </w:drawing>
      </w:r>
    </w:p>
    <w:p w14:paraId="3F5E9FCD" w14:textId="77777777" w:rsidR="007C5422" w:rsidRPr="005E3ED5" w:rsidRDefault="007C5422" w:rsidP="006B121E">
      <w:pPr>
        <w:pStyle w:val="Listlevel1"/>
        <w:rPr>
          <w:rFonts w:ascii="Calibri" w:hAnsi="Calibri"/>
        </w:rPr>
      </w:pPr>
      <w:r w:rsidRPr="005E3ED5">
        <w:rPr>
          <w:rFonts w:ascii="Calibri" w:hAnsi="Calibri"/>
        </w:rPr>
        <w:t>Spécification des données</w:t>
      </w:r>
    </w:p>
    <w:p w14:paraId="46B6B3C3" w14:textId="05C7B6D2" w:rsidR="00AB086C" w:rsidRPr="005E3ED5" w:rsidRDefault="00B635EB" w:rsidP="00D905EB">
      <w:pPr>
        <w:rPr>
          <w:rFonts w:ascii="Calibri" w:hAnsi="Calibri"/>
        </w:rPr>
      </w:pPr>
      <w:r w:rsidRPr="005E3ED5">
        <w:rPr>
          <w:rFonts w:ascii="Calibri" w:hAnsi="Calibri"/>
        </w:rPr>
        <w:t>Puis j’ai</w:t>
      </w:r>
      <w:r w:rsidR="007C5422" w:rsidRPr="005E3ED5">
        <w:rPr>
          <w:rFonts w:ascii="Calibri" w:hAnsi="Calibri"/>
        </w:rPr>
        <w:t xml:space="preserve"> entamé la compréhension de la base de données PostgreSQL de Hub Entreprendre à partir d’un dump de la BDD de la production</w:t>
      </w:r>
      <w:r w:rsidR="00C07988" w:rsidRPr="005E3ED5">
        <w:rPr>
          <w:rFonts w:ascii="Calibri" w:hAnsi="Calibri"/>
        </w:rPr>
        <w:t xml:space="preserve"> et j’ai modélisé les données avec</w:t>
      </w:r>
      <w:r w:rsidR="007C5422" w:rsidRPr="005E3ED5">
        <w:rPr>
          <w:rFonts w:ascii="Calibri" w:hAnsi="Calibri"/>
        </w:rPr>
        <w:t xml:space="preserve"> la réalisation du</w:t>
      </w:r>
      <w:r w:rsidR="007374FF" w:rsidRPr="005E3ED5">
        <w:rPr>
          <w:rFonts w:ascii="Calibri" w:hAnsi="Calibri"/>
        </w:rPr>
        <w:t xml:space="preserve"> :</w:t>
      </w:r>
    </w:p>
    <w:p w14:paraId="1DD8218F" w14:textId="59BD4053" w:rsidR="007C5422" w:rsidRPr="005E3ED5" w:rsidRDefault="007374FF" w:rsidP="00AB086C">
      <w:pPr>
        <w:pStyle w:val="Paragraphedeliste"/>
        <w:numPr>
          <w:ilvl w:val="0"/>
          <w:numId w:val="26"/>
        </w:numPr>
        <w:rPr>
          <w:rFonts w:ascii="Calibri" w:hAnsi="Calibri"/>
        </w:rPr>
      </w:pPr>
      <w:r w:rsidRPr="005E3ED5">
        <w:rPr>
          <w:rFonts w:ascii="Calibri" w:hAnsi="Calibri"/>
          <w:b/>
          <w:bCs/>
        </w:rPr>
        <w:t>Dictionnaire</w:t>
      </w:r>
      <w:r w:rsidR="007C5422" w:rsidRPr="005E3ED5">
        <w:rPr>
          <w:rFonts w:ascii="Calibri" w:hAnsi="Calibri"/>
          <w:b/>
          <w:bCs/>
        </w:rPr>
        <w:t xml:space="preserve"> de donnée</w:t>
      </w:r>
      <w:r w:rsidR="007C5422" w:rsidRPr="005E3ED5">
        <w:rPr>
          <w:rFonts w:ascii="Calibri" w:hAnsi="Calibri"/>
        </w:rPr>
        <w:t xml:space="preserve"> (</w:t>
      </w:r>
      <w:r w:rsidR="000421F5" w:rsidRPr="005E3ED5">
        <w:rPr>
          <w:rFonts w:ascii="Calibri" w:hAnsi="Calibri"/>
        </w:rPr>
        <w:t>v</w:t>
      </w:r>
      <w:r w:rsidR="007C5422" w:rsidRPr="005E3ED5">
        <w:rPr>
          <w:rFonts w:ascii="Calibri" w:hAnsi="Calibri"/>
        </w:rPr>
        <w:t xml:space="preserve">oir section </w:t>
      </w:r>
      <w:r w:rsidR="000421F5" w:rsidRPr="005E3ED5">
        <w:rPr>
          <w:rFonts w:ascii="Calibri" w:hAnsi="Calibri"/>
        </w:rPr>
        <w:t>Annexe)</w:t>
      </w:r>
      <w:r w:rsidR="007C5422" w:rsidRPr="005E3ED5">
        <w:rPr>
          <w:rFonts w:ascii="Calibri" w:hAnsi="Calibri"/>
        </w:rPr>
        <w:t>.</w:t>
      </w:r>
    </w:p>
    <w:p w14:paraId="610B07BD" w14:textId="051F3C84" w:rsidR="00AB086C" w:rsidRPr="005E3ED5" w:rsidRDefault="007C5422" w:rsidP="00AB086C">
      <w:pPr>
        <w:pStyle w:val="Paragraphedeliste"/>
        <w:numPr>
          <w:ilvl w:val="0"/>
          <w:numId w:val="26"/>
        </w:numPr>
        <w:spacing w:after="0"/>
        <w:rPr>
          <w:rFonts w:ascii="Calibri" w:hAnsi="Calibri"/>
        </w:rPr>
      </w:pPr>
      <w:r w:rsidRPr="005E3ED5">
        <w:rPr>
          <w:rFonts w:ascii="Calibri" w:hAnsi="Calibri"/>
          <w:b/>
          <w:bCs/>
        </w:rPr>
        <w:t>Modèle logique des données</w:t>
      </w:r>
      <w:r w:rsidRPr="005E3ED5">
        <w:rPr>
          <w:rFonts w:ascii="Calibri" w:hAnsi="Calibri"/>
        </w:rPr>
        <w:t xml:space="preserve"> (voir section Annexe</w:t>
      </w:r>
      <w:r w:rsidR="00AD56C6" w:rsidRPr="005E3ED5">
        <w:rPr>
          <w:rFonts w:ascii="Calibri" w:hAnsi="Calibri"/>
        </w:rPr>
        <w:t>).</w:t>
      </w:r>
    </w:p>
    <w:p w14:paraId="58331F56" w14:textId="77777777" w:rsidR="00AB086C" w:rsidRPr="005E3ED5" w:rsidRDefault="00AB086C" w:rsidP="00AB086C">
      <w:pPr>
        <w:pStyle w:val="Paragraphedeliste"/>
        <w:spacing w:after="0"/>
        <w:rPr>
          <w:rFonts w:ascii="Calibri" w:hAnsi="Calibri"/>
        </w:rPr>
      </w:pPr>
    </w:p>
    <w:p w14:paraId="04A25606" w14:textId="3E661F96" w:rsidR="00AB086C" w:rsidRPr="005E3ED5" w:rsidRDefault="00AD56C6" w:rsidP="00D90B08">
      <w:pPr>
        <w:rPr>
          <w:rFonts w:ascii="Calibri" w:hAnsi="Calibri"/>
        </w:rPr>
      </w:pPr>
      <w:r w:rsidRPr="005E3ED5">
        <w:rPr>
          <w:rFonts w:ascii="Calibri" w:hAnsi="Calibri"/>
        </w:rPr>
        <w:t>Ce</w:t>
      </w:r>
      <w:r w:rsidR="00AB086C" w:rsidRPr="005E3ED5">
        <w:rPr>
          <w:rFonts w:ascii="Calibri" w:hAnsi="Calibri"/>
        </w:rPr>
        <w:t>s supports</w:t>
      </w:r>
      <w:r w:rsidR="007C5422" w:rsidRPr="005E3ED5">
        <w:rPr>
          <w:rFonts w:ascii="Calibri" w:hAnsi="Calibri"/>
        </w:rPr>
        <w:t xml:space="preserve"> m’</w:t>
      </w:r>
      <w:r w:rsidR="00AB086C" w:rsidRPr="005E3ED5">
        <w:rPr>
          <w:rFonts w:ascii="Calibri" w:hAnsi="Calibri"/>
        </w:rPr>
        <w:t>ont</w:t>
      </w:r>
      <w:r w:rsidR="007C5422" w:rsidRPr="005E3ED5">
        <w:rPr>
          <w:rFonts w:ascii="Calibri" w:hAnsi="Calibri"/>
        </w:rPr>
        <w:t xml:space="preserve"> permis de localiser les tables sur lesquelles j’interviendrai pour réaliser les évolutions demandées par le </w:t>
      </w:r>
      <w:r w:rsidR="00AB086C" w:rsidRPr="005E3ED5">
        <w:rPr>
          <w:rFonts w:ascii="Calibri" w:hAnsi="Calibri"/>
        </w:rPr>
        <w:t>client.</w:t>
      </w:r>
    </w:p>
    <w:p w14:paraId="785C0111" w14:textId="4E0A8630" w:rsidR="00E41BA1" w:rsidRPr="005E3ED5" w:rsidRDefault="00FA1049" w:rsidP="00BD6ACD">
      <w:pPr>
        <w:pStyle w:val="Listlevel1"/>
        <w:rPr>
          <w:rFonts w:ascii="Calibri" w:hAnsi="Calibri"/>
        </w:rPr>
      </w:pPr>
      <w:r w:rsidRPr="005E3ED5">
        <w:rPr>
          <w:rFonts w:ascii="Calibri" w:hAnsi="Calibri"/>
        </w:rPr>
        <w:t>Les</w:t>
      </w:r>
      <w:r w:rsidR="00353E3A" w:rsidRPr="005E3ED5">
        <w:rPr>
          <w:rFonts w:ascii="Calibri" w:hAnsi="Calibri"/>
        </w:rPr>
        <w:t xml:space="preserve"> IHM</w:t>
      </w:r>
    </w:p>
    <w:p w14:paraId="73C78701" w14:textId="47A2EB83" w:rsidR="00FA1049" w:rsidRPr="005E3ED5" w:rsidRDefault="001B02B8" w:rsidP="00D905EB">
      <w:pPr>
        <w:rPr>
          <w:rFonts w:ascii="Calibri" w:hAnsi="Calibri"/>
        </w:rPr>
      </w:pPr>
      <w:r w:rsidRPr="005E3ED5">
        <w:rPr>
          <w:rFonts w:ascii="Calibri" w:hAnsi="Calibri"/>
        </w:rPr>
        <w:t xml:space="preserve">Voici en exemple </w:t>
      </w:r>
      <w:r w:rsidR="000A5BF3" w:rsidRPr="005E3ED5">
        <w:rPr>
          <w:rFonts w:ascii="Calibri" w:hAnsi="Calibri"/>
        </w:rPr>
        <w:t>3</w:t>
      </w:r>
      <w:r w:rsidRPr="005E3ED5">
        <w:rPr>
          <w:rFonts w:ascii="Calibri" w:hAnsi="Calibri"/>
        </w:rPr>
        <w:t xml:space="preserve"> IHM du BackOffice sur lesquels je vais porter des modifications</w:t>
      </w:r>
    </w:p>
    <w:p w14:paraId="5248D4C4" w14:textId="7B0E6747" w:rsidR="00FA1049" w:rsidRPr="005E3ED5" w:rsidRDefault="00FA1049" w:rsidP="00D905EB">
      <w:pPr>
        <w:rPr>
          <w:rFonts w:ascii="Calibri" w:hAnsi="Calibri"/>
          <w:u w:val="single"/>
        </w:rPr>
      </w:pPr>
      <w:r w:rsidRPr="005E3ED5">
        <w:rPr>
          <w:rFonts w:ascii="Calibri" w:hAnsi="Calibri"/>
          <w:u w:val="single"/>
        </w:rPr>
        <w:t>La page d’accueil du BackOffice après connexion</w:t>
      </w:r>
    </w:p>
    <w:p w14:paraId="682B6AFE" w14:textId="7DEA2D3D" w:rsidR="00D905EB" w:rsidRPr="005E3ED5" w:rsidRDefault="000E3164" w:rsidP="00D905EB">
      <w:pPr>
        <w:rPr>
          <w:rFonts w:ascii="Calibri" w:hAnsi="Calibri"/>
        </w:rPr>
      </w:pPr>
      <w:r w:rsidRPr="005E3ED5">
        <w:rPr>
          <w:rFonts w:ascii="Calibri" w:hAnsi="Calibri"/>
          <w:noProof/>
        </w:rPr>
        <w:lastRenderedPageBreak/>
        <w:drawing>
          <wp:inline distT="0" distB="0" distL="0" distR="0" wp14:anchorId="3D014E6D" wp14:editId="12563638">
            <wp:extent cx="3496858" cy="2675882"/>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6801" cy="2683491"/>
                    </a:xfrm>
                    <a:prstGeom prst="rect">
                      <a:avLst/>
                    </a:prstGeom>
                  </pic:spPr>
                </pic:pic>
              </a:graphicData>
            </a:graphic>
          </wp:inline>
        </w:drawing>
      </w:r>
    </w:p>
    <w:p w14:paraId="1BD67486" w14:textId="36687E49" w:rsidR="00FA1049" w:rsidRPr="005E3ED5" w:rsidRDefault="001B02B8" w:rsidP="00D905EB">
      <w:pPr>
        <w:rPr>
          <w:rFonts w:ascii="Calibri" w:hAnsi="Calibri"/>
          <w:u w:val="single"/>
        </w:rPr>
      </w:pPr>
      <w:r w:rsidRPr="005E3ED5">
        <w:rPr>
          <w:rFonts w:ascii="Calibri" w:hAnsi="Calibri"/>
          <w:u w:val="single"/>
        </w:rPr>
        <w:t>La page des dispositifs du BackOffice :</w:t>
      </w:r>
    </w:p>
    <w:p w14:paraId="7BE600B3" w14:textId="31C14251" w:rsidR="00D905EB" w:rsidRPr="005E3ED5" w:rsidRDefault="00FA1049" w:rsidP="00D905EB">
      <w:pPr>
        <w:rPr>
          <w:rFonts w:ascii="Calibri" w:hAnsi="Calibri"/>
        </w:rPr>
      </w:pPr>
      <w:r w:rsidRPr="005E3ED5">
        <w:rPr>
          <w:rFonts w:ascii="Calibri" w:hAnsi="Calibri"/>
          <w:noProof/>
        </w:rPr>
        <w:drawing>
          <wp:inline distT="0" distB="0" distL="0" distR="0" wp14:anchorId="5DF6EC30" wp14:editId="6EBC2C5D">
            <wp:extent cx="3825895" cy="2434770"/>
            <wp:effectExtent l="0" t="0" r="3175"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1633" cy="2451149"/>
                    </a:xfrm>
                    <a:prstGeom prst="rect">
                      <a:avLst/>
                    </a:prstGeom>
                  </pic:spPr>
                </pic:pic>
              </a:graphicData>
            </a:graphic>
          </wp:inline>
        </w:drawing>
      </w:r>
    </w:p>
    <w:p w14:paraId="5E19EBCD" w14:textId="32473594" w:rsidR="003C4EDD" w:rsidRPr="005E3ED5" w:rsidRDefault="003C4EDD" w:rsidP="00D905EB">
      <w:pPr>
        <w:rPr>
          <w:rFonts w:ascii="Calibri" w:hAnsi="Calibri"/>
          <w:u w:val="single"/>
        </w:rPr>
      </w:pPr>
      <w:r w:rsidRPr="005E3ED5">
        <w:rPr>
          <w:rFonts w:ascii="Calibri" w:hAnsi="Calibri"/>
          <w:u w:val="single"/>
        </w:rPr>
        <w:t>La page des interlocuteurs du BackOffice :</w:t>
      </w:r>
    </w:p>
    <w:p w14:paraId="32A1F50E" w14:textId="21E35E62" w:rsidR="001025A1" w:rsidRPr="005E3ED5" w:rsidRDefault="009941C4" w:rsidP="00D905EB">
      <w:pPr>
        <w:rPr>
          <w:rFonts w:ascii="Calibri" w:hAnsi="Calibri"/>
        </w:rPr>
      </w:pPr>
      <w:r w:rsidRPr="005E3ED5">
        <w:rPr>
          <w:rFonts w:ascii="Calibri" w:hAnsi="Calibri"/>
          <w:noProof/>
        </w:rPr>
        <w:drawing>
          <wp:inline distT="0" distB="0" distL="0" distR="0" wp14:anchorId="144F0120" wp14:editId="5F5A7E6E">
            <wp:extent cx="2829245" cy="2372953"/>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59289" cy="2398151"/>
                    </a:xfrm>
                    <a:prstGeom prst="rect">
                      <a:avLst/>
                    </a:prstGeom>
                  </pic:spPr>
                </pic:pic>
              </a:graphicData>
            </a:graphic>
          </wp:inline>
        </w:drawing>
      </w:r>
    </w:p>
    <w:p w14:paraId="59A7024A" w14:textId="7D0968A1" w:rsidR="001025A1" w:rsidRPr="005E3ED5" w:rsidRDefault="00F816FC" w:rsidP="001025A1">
      <w:pPr>
        <w:pStyle w:val="Titre3"/>
        <w:rPr>
          <w:rFonts w:ascii="Calibri" w:hAnsi="Calibri" w:cs="Calibri"/>
        </w:rPr>
      </w:pPr>
      <w:bookmarkStart w:id="35" w:name="_Toc111407308"/>
      <w:r w:rsidRPr="005E3ED5">
        <w:rPr>
          <w:rFonts w:ascii="Calibri" w:hAnsi="Calibri" w:cs="Calibri"/>
        </w:rPr>
        <w:lastRenderedPageBreak/>
        <w:t xml:space="preserve">Ma mission </w:t>
      </w:r>
      <w:bookmarkEnd w:id="35"/>
    </w:p>
    <w:p w14:paraId="332A9490" w14:textId="36D631C5" w:rsidR="001025A1" w:rsidRPr="005E3ED5" w:rsidRDefault="001025A1" w:rsidP="009941C4">
      <w:pPr>
        <w:pStyle w:val="Listlevel1"/>
        <w:rPr>
          <w:rFonts w:ascii="Calibri" w:hAnsi="Calibri"/>
        </w:rPr>
      </w:pPr>
      <w:r w:rsidRPr="005E3ED5">
        <w:rPr>
          <w:rFonts w:ascii="Calibri" w:hAnsi="Calibri"/>
        </w:rPr>
        <w:t>PR1 : Modification url associée au clic-bouton "contacter un expert de proximité"</w:t>
      </w:r>
    </w:p>
    <w:p w14:paraId="1223C715" w14:textId="019935DE" w:rsidR="00C366FA" w:rsidRPr="005E3ED5" w:rsidRDefault="00C366FA" w:rsidP="001025A1">
      <w:pPr>
        <w:autoSpaceDE w:val="0"/>
        <w:autoSpaceDN w:val="0"/>
        <w:adjustRightInd w:val="0"/>
        <w:spacing w:after="0"/>
        <w:rPr>
          <w:rFonts w:ascii="Calibri" w:hAnsi="Calibri"/>
          <w:color w:val="auto"/>
          <w:szCs w:val="18"/>
        </w:rPr>
      </w:pPr>
    </w:p>
    <w:p w14:paraId="350EDD2A" w14:textId="4EA2F890" w:rsidR="00C366FA" w:rsidRPr="005E3ED5" w:rsidRDefault="00C366FA" w:rsidP="00181B31">
      <w:pPr>
        <w:pStyle w:val="Listlevel1"/>
        <w:numPr>
          <w:ilvl w:val="0"/>
          <w:numId w:val="0"/>
        </w:numPr>
        <w:ind w:left="227" w:hanging="227"/>
        <w:rPr>
          <w:rFonts w:ascii="Calibri" w:hAnsi="Calibri"/>
          <w:b w:val="0"/>
          <w:bCs w:val="0"/>
          <w:sz w:val="18"/>
          <w:szCs w:val="18"/>
        </w:rPr>
      </w:pPr>
      <w:r w:rsidRPr="005E3ED5">
        <w:rPr>
          <w:rFonts w:ascii="Calibri" w:hAnsi="Calibri"/>
          <w:b w:val="0"/>
          <w:bCs w:val="0"/>
          <w:color w:val="auto"/>
          <w:sz w:val="18"/>
          <w:szCs w:val="18"/>
          <w:u w:val="single"/>
        </w:rPr>
        <w:t>Spécification fonctionnelles détaillées :</w:t>
      </w:r>
    </w:p>
    <w:p w14:paraId="164753BA" w14:textId="00C72B58" w:rsidR="00C366FA" w:rsidRPr="005E3ED5" w:rsidRDefault="00194680" w:rsidP="00C366FA">
      <w:pPr>
        <w:pStyle w:val="Listlevel1"/>
        <w:numPr>
          <w:ilvl w:val="0"/>
          <w:numId w:val="0"/>
        </w:numPr>
        <w:rPr>
          <w:rFonts w:ascii="Calibri" w:hAnsi="Calibri"/>
        </w:rPr>
      </w:pPr>
      <w:r w:rsidRPr="005E3ED5">
        <w:rPr>
          <w:rFonts w:ascii="Calibri" w:hAnsi="Calibri"/>
          <w:sz w:val="18"/>
          <w:szCs w:val="18"/>
        </w:rPr>
        <w:t xml:space="preserve">PR1 : </w:t>
      </w:r>
      <w:r w:rsidR="00C366FA" w:rsidRPr="005E3ED5">
        <w:rPr>
          <w:rFonts w:ascii="Calibri" w:hAnsi="Calibri"/>
          <w:sz w:val="18"/>
          <w:szCs w:val="18"/>
        </w:rPr>
        <w:t xml:space="preserve">En tant qu'utilisateur je veux avoir accès </w:t>
      </w:r>
      <w:r w:rsidRPr="005E3ED5">
        <w:rPr>
          <w:rFonts w:ascii="Calibri" w:hAnsi="Calibri"/>
          <w:sz w:val="18"/>
          <w:szCs w:val="18"/>
        </w:rPr>
        <w:t>aux coordonnées</w:t>
      </w:r>
      <w:r w:rsidR="00C366FA" w:rsidRPr="005E3ED5">
        <w:rPr>
          <w:rFonts w:ascii="Calibri" w:hAnsi="Calibri"/>
          <w:sz w:val="18"/>
          <w:szCs w:val="18"/>
        </w:rPr>
        <w:t xml:space="preserve"> des contacts prioritaires afin d'être mis en relation avec les bons interlocuteurs sur le Front-Entreprise</w:t>
      </w:r>
    </w:p>
    <w:tbl>
      <w:tblPr>
        <w:tblStyle w:val="Grilledutableau"/>
        <w:tblW w:w="0" w:type="auto"/>
        <w:tblLook w:val="04A0" w:firstRow="1" w:lastRow="0" w:firstColumn="1" w:lastColumn="0" w:noHBand="0" w:noVBand="1"/>
      </w:tblPr>
      <w:tblGrid>
        <w:gridCol w:w="421"/>
        <w:gridCol w:w="9093"/>
      </w:tblGrid>
      <w:tr w:rsidR="00C366FA" w:rsidRPr="005E3ED5" w14:paraId="27393913" w14:textId="77777777" w:rsidTr="00EF5E39">
        <w:tc>
          <w:tcPr>
            <w:tcW w:w="421" w:type="dxa"/>
          </w:tcPr>
          <w:p w14:paraId="4963B447" w14:textId="77777777" w:rsidR="00C366FA" w:rsidRPr="005E3ED5" w:rsidRDefault="00C366FA" w:rsidP="00EF5E39">
            <w:pPr>
              <w:autoSpaceDE w:val="0"/>
              <w:autoSpaceDN w:val="0"/>
              <w:adjustRightInd w:val="0"/>
              <w:spacing w:after="0"/>
              <w:rPr>
                <w:rFonts w:ascii="Calibri" w:hAnsi="Calibri"/>
                <w:color w:val="auto"/>
                <w:szCs w:val="18"/>
              </w:rPr>
            </w:pPr>
          </w:p>
        </w:tc>
        <w:tc>
          <w:tcPr>
            <w:tcW w:w="9093" w:type="dxa"/>
          </w:tcPr>
          <w:p w14:paraId="1404E374" w14:textId="77777777"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La zone de contact (L3845,01, H2528, X-5,01, Y0) est composée :</w:t>
            </w:r>
          </w:p>
          <w:p w14:paraId="760E4F2E" w14:textId="7C6A45CE"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 xml:space="preserve"> </w:t>
            </w:r>
          </w:p>
          <w:p w14:paraId="1E007D51" w14:textId="47219F8F"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titre "VOUS AVEZ UNE QUESTION ?" : Arial, Bold 24, #1B1B1B</w:t>
            </w:r>
          </w:p>
          <w:p w14:paraId="13D44B98" w14:textId="2ACADB07"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sous-titre "Différentes options s'offrent à vous" : Arial, Médium, 30, #04797E</w:t>
            </w:r>
          </w:p>
          <w:p w14:paraId="5264BE6A" w14:textId="3A9B7C4C"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bloc contact (L1725,19, H229, X87,5, Y2195) composés de 4 contacts chacun composé :</w:t>
            </w:r>
          </w:p>
          <w:p w14:paraId="7DE9CB2F"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D'un logo ou titre : ArialBold, 24, #1B1B1B, Taille du composant : L389; H54; X543,19; Y2143</w:t>
            </w:r>
          </w:p>
          <w:p w14:paraId="0D24D2BF"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D'une description : Arial, , Medium, 18, #1B1B1B (certains mot en bold), Taille du composant : L389; H83; X1433,19; Y2333</w:t>
            </w:r>
          </w:p>
          <w:p w14:paraId="58B5A8DA"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D'une zone de contact : Téléphone ( L266,67; H43; X53402; Y2381) ou d'un lien</w:t>
            </w:r>
          </w:p>
          <w:p w14:paraId="4C1B8744"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image Téléphone</w:t>
            </w:r>
          </w:p>
          <w:p w14:paraId="57210DE6"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Numéro de téléphone : Arial, Bold, 24, #04797E</w:t>
            </w:r>
          </w:p>
          <w:p w14:paraId="2A1F145C"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Texte : "Service gratuit + prix d'un appel" : Arial, Bold, 14, #3B3B3B</w:t>
            </w:r>
          </w:p>
          <w:p w14:paraId="055CE52B"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 xml:space="preserve">Si lien : bouton #04797E, L224; H42; X1439; Y2325 / Libellé : Arial, Bold, 17, #FFFFFF, L174; H21; X1469; Y2333 </w:t>
            </w:r>
          </w:p>
          <w:p w14:paraId="04D2D4C5" w14:textId="3ABCBF93" w:rsidR="00C366FA" w:rsidRPr="005E3ED5" w:rsidRDefault="00C366FA" w:rsidP="00EF5E39">
            <w:pPr>
              <w:autoSpaceDE w:val="0"/>
              <w:autoSpaceDN w:val="0"/>
              <w:adjustRightInd w:val="0"/>
              <w:spacing w:after="0"/>
              <w:rPr>
                <w:rFonts w:ascii="Calibri" w:hAnsi="Calibri"/>
                <w:color w:val="auto"/>
                <w:szCs w:val="18"/>
              </w:rPr>
            </w:pPr>
          </w:p>
        </w:tc>
      </w:tr>
    </w:tbl>
    <w:p w14:paraId="594F4785" w14:textId="77777777" w:rsidR="00C366FA" w:rsidRPr="005E3ED5" w:rsidRDefault="00C366FA" w:rsidP="00C366FA">
      <w:pPr>
        <w:autoSpaceDE w:val="0"/>
        <w:autoSpaceDN w:val="0"/>
        <w:adjustRightInd w:val="0"/>
        <w:spacing w:after="0"/>
        <w:rPr>
          <w:rFonts w:ascii="Calibri" w:hAnsi="Calibri"/>
          <w:color w:val="auto"/>
          <w:szCs w:val="18"/>
        </w:rPr>
      </w:pPr>
    </w:p>
    <w:p w14:paraId="5177AD4E" w14:textId="77777777" w:rsidR="00C366FA" w:rsidRPr="005E3ED5" w:rsidRDefault="00C366FA" w:rsidP="00C366FA">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6DB432D4" w14:textId="77777777" w:rsidR="00C366FA" w:rsidRPr="005E3ED5" w:rsidRDefault="00C366FA" w:rsidP="001025A1">
      <w:pPr>
        <w:autoSpaceDE w:val="0"/>
        <w:autoSpaceDN w:val="0"/>
        <w:adjustRightInd w:val="0"/>
        <w:spacing w:after="0"/>
        <w:rPr>
          <w:rFonts w:ascii="Calibri" w:hAnsi="Calibri"/>
          <w:color w:val="auto"/>
          <w:szCs w:val="18"/>
        </w:rPr>
      </w:pPr>
    </w:p>
    <w:p w14:paraId="117F5603" w14:textId="73D67A6D" w:rsidR="003C4EDD" w:rsidRPr="005E3ED5" w:rsidRDefault="00194680" w:rsidP="001025A1">
      <w:pPr>
        <w:autoSpaceDE w:val="0"/>
        <w:autoSpaceDN w:val="0"/>
        <w:adjustRightInd w:val="0"/>
        <w:spacing w:after="0"/>
        <w:rPr>
          <w:rFonts w:ascii="Calibri" w:hAnsi="Calibri"/>
          <w:color w:val="auto"/>
          <w:szCs w:val="18"/>
        </w:rPr>
      </w:pPr>
      <w:r w:rsidRPr="005E3ED5">
        <w:rPr>
          <w:rFonts w:ascii="Calibri" w:hAnsi="Calibri"/>
          <w:noProof/>
          <w:color w:val="auto"/>
          <w:szCs w:val="18"/>
        </w:rPr>
        <w:drawing>
          <wp:inline distT="0" distB="0" distL="0" distR="0" wp14:anchorId="0234EDCC" wp14:editId="5E922526">
            <wp:extent cx="1284648" cy="86181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99753" cy="871945"/>
                    </a:xfrm>
                    <a:prstGeom prst="rect">
                      <a:avLst/>
                    </a:prstGeom>
                  </pic:spPr>
                </pic:pic>
              </a:graphicData>
            </a:graphic>
          </wp:inline>
        </w:drawing>
      </w:r>
    </w:p>
    <w:p w14:paraId="06238EEE" w14:textId="1D2EEBB2" w:rsidR="00194680" w:rsidRPr="005E3ED5" w:rsidRDefault="00194680" w:rsidP="001025A1">
      <w:pPr>
        <w:autoSpaceDE w:val="0"/>
        <w:autoSpaceDN w:val="0"/>
        <w:adjustRightInd w:val="0"/>
        <w:spacing w:after="0"/>
        <w:rPr>
          <w:rFonts w:ascii="Calibri" w:hAnsi="Calibri"/>
          <w:color w:val="auto"/>
          <w:szCs w:val="18"/>
        </w:rPr>
      </w:pPr>
    </w:p>
    <w:p w14:paraId="2C14DE16" w14:textId="77777777" w:rsidR="00194680" w:rsidRPr="005E3ED5" w:rsidRDefault="00194680" w:rsidP="001025A1">
      <w:pPr>
        <w:autoSpaceDE w:val="0"/>
        <w:autoSpaceDN w:val="0"/>
        <w:adjustRightInd w:val="0"/>
        <w:spacing w:after="0"/>
        <w:rPr>
          <w:rFonts w:ascii="Calibri" w:hAnsi="Calibri"/>
          <w:color w:val="auto"/>
          <w:szCs w:val="18"/>
        </w:rPr>
      </w:pPr>
    </w:p>
    <w:p w14:paraId="0F8D7DDF" w14:textId="77777777" w:rsidR="00BB7221" w:rsidRPr="005E3ED5" w:rsidRDefault="001025A1" w:rsidP="00BB7221">
      <w:pPr>
        <w:pStyle w:val="Listlevel1"/>
        <w:rPr>
          <w:rFonts w:ascii="Calibri" w:hAnsi="Calibri"/>
        </w:rPr>
      </w:pPr>
      <w:r w:rsidRPr="005E3ED5">
        <w:rPr>
          <w:rFonts w:ascii="Calibri" w:hAnsi="Calibri"/>
        </w:rPr>
        <w:t>PR5 : Extraction des usagers du Hub</w:t>
      </w:r>
    </w:p>
    <w:p w14:paraId="66A7676E" w14:textId="784ACAC4" w:rsidR="00BB7221" w:rsidRPr="005E3ED5" w:rsidRDefault="00BB7221" w:rsidP="00BB7221">
      <w:pPr>
        <w:pStyle w:val="Listlevel1"/>
        <w:numPr>
          <w:ilvl w:val="0"/>
          <w:numId w:val="0"/>
        </w:numPr>
        <w:ind w:left="227"/>
        <w:rPr>
          <w:rFonts w:ascii="Calibri" w:hAnsi="Calibri"/>
          <w:b w:val="0"/>
          <w:bCs w:val="0"/>
          <w:sz w:val="18"/>
          <w:szCs w:val="18"/>
        </w:rPr>
      </w:pPr>
      <w:r w:rsidRPr="005E3ED5">
        <w:rPr>
          <w:rFonts w:ascii="Calibri" w:hAnsi="Calibri"/>
          <w:b w:val="0"/>
          <w:bCs w:val="0"/>
          <w:color w:val="auto"/>
          <w:sz w:val="18"/>
          <w:szCs w:val="18"/>
          <w:u w:val="single"/>
        </w:rPr>
        <w:t>Spécification fonctionnelles détaillées :</w:t>
      </w:r>
    </w:p>
    <w:p w14:paraId="0B1E9EDC" w14:textId="221A5123" w:rsidR="00BB7221" w:rsidRPr="005E3ED5" w:rsidRDefault="00BB7221" w:rsidP="00BF3EE7">
      <w:pPr>
        <w:pStyle w:val="Listlevel1"/>
        <w:numPr>
          <w:ilvl w:val="0"/>
          <w:numId w:val="0"/>
        </w:numPr>
        <w:rPr>
          <w:rFonts w:ascii="Calibri" w:hAnsi="Calibri"/>
        </w:rPr>
      </w:pPr>
      <w:r w:rsidRPr="005E3ED5">
        <w:rPr>
          <w:rFonts w:ascii="Calibri" w:hAnsi="Calibri"/>
          <w:sz w:val="18"/>
          <w:szCs w:val="18"/>
        </w:rPr>
        <w:t>En tant qu'administrateur du BO je peux visualiser la page d'accueil du Hub Entreprises afin de voir toutes les données que je peux modifier</w:t>
      </w:r>
    </w:p>
    <w:tbl>
      <w:tblPr>
        <w:tblStyle w:val="Grilledutableau"/>
        <w:tblW w:w="0" w:type="auto"/>
        <w:tblLook w:val="04A0" w:firstRow="1" w:lastRow="0" w:firstColumn="1" w:lastColumn="0" w:noHBand="0" w:noVBand="1"/>
      </w:tblPr>
      <w:tblGrid>
        <w:gridCol w:w="421"/>
        <w:gridCol w:w="9093"/>
      </w:tblGrid>
      <w:tr w:rsidR="00BB7221" w:rsidRPr="005E3ED5" w14:paraId="7BC2F543" w14:textId="77777777" w:rsidTr="00672CB2">
        <w:tc>
          <w:tcPr>
            <w:tcW w:w="421" w:type="dxa"/>
          </w:tcPr>
          <w:p w14:paraId="372BFC04" w14:textId="1DA043A3" w:rsidR="00BB7221" w:rsidRPr="005E3ED5" w:rsidRDefault="00BB7221" w:rsidP="00672CB2">
            <w:pPr>
              <w:autoSpaceDE w:val="0"/>
              <w:autoSpaceDN w:val="0"/>
              <w:adjustRightInd w:val="0"/>
              <w:spacing w:after="0"/>
              <w:rPr>
                <w:rFonts w:ascii="Calibri" w:hAnsi="Calibri"/>
                <w:color w:val="auto"/>
                <w:szCs w:val="18"/>
              </w:rPr>
            </w:pPr>
          </w:p>
        </w:tc>
        <w:tc>
          <w:tcPr>
            <w:tcW w:w="9093" w:type="dxa"/>
          </w:tcPr>
          <w:p w14:paraId="084CEF5D" w14:textId="7FF14BA6"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La page d'accueil est composée de 12 tuiles réparties sur 3 colonnes et composées :</w:t>
            </w:r>
          </w:p>
          <w:p w14:paraId="1368FAAC" w14:textId="77777777"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D’un</w:t>
            </w:r>
            <w:r w:rsidR="00BB7221" w:rsidRPr="005E3ED5">
              <w:rPr>
                <w:rFonts w:ascii="Calibri" w:hAnsi="Calibri"/>
                <w:color w:val="auto"/>
                <w:szCs w:val="18"/>
              </w:rPr>
              <w:t xml:space="preserve"> cadre à fond blanc et à bord gris (#797979)</w:t>
            </w:r>
          </w:p>
          <w:p w14:paraId="3FB9AD5B" w14:textId="77777777"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titre centré en haut du cadre blanc</w:t>
            </w:r>
          </w:p>
          <w:p w14:paraId="275FEAE9" w14:textId="77777777"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Une</w:t>
            </w:r>
            <w:r w:rsidR="00BB7221" w:rsidRPr="005E3ED5">
              <w:rPr>
                <w:rFonts w:ascii="Calibri" w:hAnsi="Calibri"/>
                <w:color w:val="auto"/>
                <w:szCs w:val="18"/>
              </w:rPr>
              <w:t xml:space="preserve"> image centrée</w:t>
            </w:r>
          </w:p>
          <w:p w14:paraId="413626DC" w14:textId="2BAE8296"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bouton "Créer" en bas à gauche du cadre blanc (pour dispositif, interlocuteur et outils uniquement)</w:t>
            </w:r>
          </w:p>
          <w:p w14:paraId="60D48291" w14:textId="7075CB55"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 xml:space="preserve">Un bouton "Gérer" en bas au milieu du cadre blanc (pour </w:t>
            </w:r>
            <w:r w:rsidR="005B475A" w:rsidRPr="005E3ED5">
              <w:rPr>
                <w:rFonts w:ascii="Calibri" w:hAnsi="Calibri"/>
                <w:color w:val="auto"/>
                <w:szCs w:val="18"/>
              </w:rPr>
              <w:t>Les outils</w:t>
            </w:r>
            <w:r w:rsidRPr="005E3ED5">
              <w:rPr>
                <w:rFonts w:ascii="Calibri" w:hAnsi="Calibri"/>
                <w:color w:val="auto"/>
                <w:szCs w:val="18"/>
              </w:rPr>
              <w:t xml:space="preserve">, </w:t>
            </w:r>
            <w:r w:rsidR="005B475A" w:rsidRPr="005E3ED5">
              <w:rPr>
                <w:rFonts w:ascii="Calibri" w:hAnsi="Calibri"/>
                <w:color w:val="auto"/>
                <w:szCs w:val="18"/>
              </w:rPr>
              <w:t>Carrousel, Encart extranet, Actualités, Gestion des évènements partenaires</w:t>
            </w:r>
            <w:r w:rsidRPr="005E3ED5">
              <w:rPr>
                <w:rFonts w:ascii="Calibri" w:hAnsi="Calibri"/>
                <w:color w:val="auto"/>
                <w:szCs w:val="18"/>
              </w:rPr>
              <w:t>)</w:t>
            </w:r>
          </w:p>
          <w:p w14:paraId="72066A3F" w14:textId="45BB02A6" w:rsidR="005B475A" w:rsidRPr="005E3ED5" w:rsidRDefault="005B475A" w:rsidP="00835D82">
            <w:pPr>
              <w:pStyle w:val="Paragraphedeliste"/>
              <w:numPr>
                <w:ilvl w:val="0"/>
                <w:numId w:val="35"/>
              </w:numPr>
              <w:autoSpaceDE w:val="0"/>
              <w:autoSpaceDN w:val="0"/>
              <w:adjustRightInd w:val="0"/>
              <w:spacing w:after="0"/>
              <w:rPr>
                <w:rFonts w:ascii="Calibri" w:hAnsi="Calibri"/>
                <w:b/>
                <w:bCs/>
                <w:color w:val="auto"/>
                <w:szCs w:val="18"/>
              </w:rPr>
            </w:pPr>
            <w:r w:rsidRPr="005E3ED5">
              <w:rPr>
                <w:rFonts w:ascii="Calibri" w:hAnsi="Calibri"/>
                <w:b/>
                <w:bCs/>
                <w:color w:val="auto"/>
                <w:szCs w:val="18"/>
              </w:rPr>
              <w:t>Un bouton Extraire en bas au milieu du cadre blanc pour Usagers</w:t>
            </w:r>
          </w:p>
          <w:p w14:paraId="60818784" w14:textId="7E458C8B" w:rsidR="00BB7221"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bouton lien "Voir tout &gt;&gt;" en bas à droite du cadre blanc (sauf Carrousel, Encart extranet, Actualités, Gestion des</w:t>
            </w:r>
            <w:r w:rsidRPr="005E3ED5">
              <w:rPr>
                <w:rFonts w:ascii="Calibri" w:hAnsi="Calibri"/>
                <w:color w:val="auto"/>
                <w:szCs w:val="18"/>
              </w:rPr>
              <w:t xml:space="preserve"> </w:t>
            </w:r>
            <w:r w:rsidR="00BB7221" w:rsidRPr="005E3ED5">
              <w:rPr>
                <w:rFonts w:ascii="Calibri" w:hAnsi="Calibri"/>
                <w:color w:val="auto"/>
                <w:szCs w:val="18"/>
              </w:rPr>
              <w:t>évènements partenaires</w:t>
            </w:r>
            <w:r w:rsidR="00031BB9" w:rsidRPr="005E3ED5">
              <w:rPr>
                <w:rFonts w:ascii="Calibri" w:hAnsi="Calibri"/>
                <w:color w:val="auto"/>
                <w:szCs w:val="18"/>
              </w:rPr>
              <w:t xml:space="preserve"> et usagers.</w:t>
            </w:r>
          </w:p>
          <w:p w14:paraId="4D2D9C51" w14:textId="7E5E8E5B" w:rsidR="00C05C8D" w:rsidRPr="005E3ED5" w:rsidRDefault="00C05C8D"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Chaque carte est cliquable et reliée à sa page dédiée correspondante (sauf Usagers)</w:t>
            </w:r>
          </w:p>
          <w:p w14:paraId="6438BFD2" w14:textId="77777777" w:rsidR="00BB7221" w:rsidRPr="005E3ED5" w:rsidRDefault="00BB7221" w:rsidP="00BB7221">
            <w:pPr>
              <w:autoSpaceDE w:val="0"/>
              <w:autoSpaceDN w:val="0"/>
              <w:adjustRightInd w:val="0"/>
              <w:spacing w:after="0"/>
              <w:rPr>
                <w:rFonts w:ascii="Calibri" w:hAnsi="Calibri"/>
                <w:color w:val="auto"/>
                <w:szCs w:val="18"/>
              </w:rPr>
            </w:pPr>
          </w:p>
          <w:p w14:paraId="2430857A" w14:textId="1AE781C9" w:rsidR="00835D82" w:rsidRPr="005E3ED5" w:rsidRDefault="00BB7221" w:rsidP="00835D82">
            <w:pPr>
              <w:autoSpaceDE w:val="0"/>
              <w:autoSpaceDN w:val="0"/>
              <w:adjustRightInd w:val="0"/>
              <w:spacing w:after="0"/>
              <w:rPr>
                <w:rFonts w:ascii="Calibri" w:hAnsi="Calibri"/>
                <w:color w:val="auto"/>
                <w:szCs w:val="18"/>
              </w:rPr>
            </w:pPr>
            <w:r w:rsidRPr="005E3ED5">
              <w:rPr>
                <w:rFonts w:ascii="Calibri" w:hAnsi="Calibri"/>
                <w:color w:val="auto"/>
                <w:szCs w:val="18"/>
              </w:rPr>
              <w:t xml:space="preserve">Les </w:t>
            </w:r>
            <w:r w:rsidR="00031BB9" w:rsidRPr="005E3ED5">
              <w:rPr>
                <w:rFonts w:ascii="Calibri" w:hAnsi="Calibri"/>
                <w:color w:val="auto"/>
                <w:szCs w:val="18"/>
              </w:rPr>
              <w:t>12</w:t>
            </w:r>
            <w:r w:rsidRPr="005E3ED5">
              <w:rPr>
                <w:rFonts w:ascii="Calibri" w:hAnsi="Calibri"/>
                <w:color w:val="auto"/>
                <w:szCs w:val="18"/>
              </w:rPr>
              <w:t xml:space="preserve"> tuiles sont :</w:t>
            </w:r>
          </w:p>
          <w:p w14:paraId="7C1756FF" w14:textId="77777777" w:rsidR="00835D82" w:rsidRPr="005E3ED5"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dispositif</w:t>
            </w:r>
            <w:r w:rsidR="00835D82" w:rsidRPr="005E3ED5">
              <w:rPr>
                <w:rFonts w:ascii="Calibri" w:hAnsi="Calibri"/>
                <w:color w:val="auto"/>
                <w:szCs w:val="18"/>
              </w:rPr>
              <w:t>s</w:t>
            </w:r>
          </w:p>
          <w:p w14:paraId="749737A9" w14:textId="77777777" w:rsidR="00835D82" w:rsidRPr="005E3ED5"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interlocuteurs</w:t>
            </w:r>
          </w:p>
          <w:p w14:paraId="5DCECFE4" w14:textId="77777777" w:rsidR="00835D82" w:rsidRPr="005E3ED5" w:rsidRDefault="00835D82"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territoires</w:t>
            </w:r>
          </w:p>
          <w:p w14:paraId="54CF334B"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structures</w:t>
            </w:r>
          </w:p>
          <w:p w14:paraId="12BBAA15"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entreprises</w:t>
            </w:r>
          </w:p>
          <w:p w14:paraId="511756A4" w14:textId="77777777" w:rsidR="00835D82" w:rsidRPr="005E3ED5"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filières</w:t>
            </w:r>
          </w:p>
          <w:p w14:paraId="2ECBA60B"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outils</w:t>
            </w:r>
          </w:p>
          <w:p w14:paraId="102690BB"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Carrousel</w:t>
            </w:r>
          </w:p>
          <w:p w14:paraId="1F8BFCC8"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Encarts extranets</w:t>
            </w:r>
          </w:p>
          <w:p w14:paraId="7A7C320D"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Actualités</w:t>
            </w:r>
          </w:p>
          <w:p w14:paraId="28E18D20"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lastRenderedPageBreak/>
              <w:t>Gestion des événements partenaires</w:t>
            </w:r>
          </w:p>
          <w:p w14:paraId="459815DB" w14:textId="7D95FE31" w:rsidR="00BB7221" w:rsidRPr="005E3ED5" w:rsidRDefault="00C05C8D" w:rsidP="00835D82">
            <w:pPr>
              <w:pStyle w:val="Paragraphedeliste"/>
              <w:numPr>
                <w:ilvl w:val="0"/>
                <w:numId w:val="34"/>
              </w:numPr>
              <w:autoSpaceDE w:val="0"/>
              <w:autoSpaceDN w:val="0"/>
              <w:adjustRightInd w:val="0"/>
              <w:spacing w:after="0"/>
              <w:rPr>
                <w:rFonts w:ascii="Calibri" w:hAnsi="Calibri"/>
                <w:b/>
                <w:bCs/>
                <w:color w:val="auto"/>
                <w:szCs w:val="18"/>
              </w:rPr>
            </w:pPr>
            <w:r w:rsidRPr="005E3ED5">
              <w:rPr>
                <w:rFonts w:ascii="Calibri" w:hAnsi="Calibri"/>
                <w:b/>
                <w:bCs/>
                <w:color w:val="auto"/>
                <w:szCs w:val="18"/>
              </w:rPr>
              <w:t>Usagers (La carte est non cliquable car non reliée à une page dédiée dans le site. Seul le bouton est cliquable)</w:t>
            </w:r>
          </w:p>
          <w:p w14:paraId="769A5AF1" w14:textId="3E6ACA65"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 xml:space="preserve">    </w:t>
            </w:r>
          </w:p>
          <w:p w14:paraId="1C72D0DA" w14:textId="1A9FB60E"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Le picto user en haut à droite devient "User connecté" (en rouge)</w:t>
            </w:r>
          </w:p>
        </w:tc>
      </w:tr>
    </w:tbl>
    <w:p w14:paraId="3463EC33" w14:textId="4B73844A" w:rsidR="001025A1" w:rsidRPr="005E3ED5" w:rsidRDefault="001025A1" w:rsidP="001025A1">
      <w:pPr>
        <w:autoSpaceDE w:val="0"/>
        <w:autoSpaceDN w:val="0"/>
        <w:adjustRightInd w:val="0"/>
        <w:spacing w:after="0"/>
        <w:rPr>
          <w:rFonts w:ascii="Calibri" w:hAnsi="Calibri"/>
          <w:color w:val="auto"/>
          <w:szCs w:val="18"/>
        </w:rPr>
      </w:pPr>
    </w:p>
    <w:p w14:paraId="29A6E95E" w14:textId="1E1A1604" w:rsidR="003C4EDD" w:rsidRPr="005E3ED5" w:rsidRDefault="00835D82" w:rsidP="001025A1">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69CB5CFC" w14:textId="77777777" w:rsidR="00055304" w:rsidRPr="005E3ED5" w:rsidRDefault="00055304" w:rsidP="001025A1">
      <w:pPr>
        <w:autoSpaceDE w:val="0"/>
        <w:autoSpaceDN w:val="0"/>
        <w:adjustRightInd w:val="0"/>
        <w:spacing w:after="0"/>
        <w:rPr>
          <w:rFonts w:ascii="Calibri" w:hAnsi="Calibri"/>
          <w:color w:val="auto"/>
          <w:szCs w:val="18"/>
          <w:u w:val="single"/>
        </w:rPr>
      </w:pPr>
    </w:p>
    <w:p w14:paraId="48B0C336" w14:textId="39BB1EF7" w:rsidR="00835D82" w:rsidRPr="005E3ED5" w:rsidRDefault="00055304" w:rsidP="001025A1">
      <w:pPr>
        <w:autoSpaceDE w:val="0"/>
        <w:autoSpaceDN w:val="0"/>
        <w:adjustRightInd w:val="0"/>
        <w:spacing w:after="0"/>
        <w:rPr>
          <w:rFonts w:ascii="Calibri" w:hAnsi="Calibri"/>
          <w:color w:val="auto"/>
          <w:szCs w:val="18"/>
        </w:rPr>
      </w:pPr>
      <w:r w:rsidRPr="005E3ED5">
        <w:rPr>
          <w:rFonts w:ascii="Calibri" w:hAnsi="Calibri"/>
          <w:noProof/>
          <w:color w:val="auto"/>
          <w:szCs w:val="18"/>
        </w:rPr>
        <w:drawing>
          <wp:inline distT="0" distB="0" distL="0" distR="0" wp14:anchorId="7D68D91C" wp14:editId="129FF8D7">
            <wp:extent cx="2883446" cy="163716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7790" cy="1645307"/>
                    </a:xfrm>
                    <a:prstGeom prst="rect">
                      <a:avLst/>
                    </a:prstGeom>
                  </pic:spPr>
                </pic:pic>
              </a:graphicData>
            </a:graphic>
          </wp:inline>
        </w:drawing>
      </w:r>
    </w:p>
    <w:p w14:paraId="5A9FC764" w14:textId="3EB1231E" w:rsidR="00055304" w:rsidRPr="005E3ED5" w:rsidRDefault="00055304" w:rsidP="001025A1">
      <w:pPr>
        <w:autoSpaceDE w:val="0"/>
        <w:autoSpaceDN w:val="0"/>
        <w:adjustRightInd w:val="0"/>
        <w:spacing w:after="0"/>
        <w:rPr>
          <w:rFonts w:ascii="Calibri" w:hAnsi="Calibri"/>
          <w:color w:val="auto"/>
          <w:szCs w:val="18"/>
        </w:rPr>
      </w:pPr>
    </w:p>
    <w:p w14:paraId="6991E517" w14:textId="77777777" w:rsidR="00C05A73" w:rsidRPr="005E3ED5" w:rsidRDefault="00055304" w:rsidP="00055304">
      <w:pPr>
        <w:autoSpaceDE w:val="0"/>
        <w:autoSpaceDN w:val="0"/>
        <w:adjustRightInd w:val="0"/>
        <w:spacing w:after="0"/>
        <w:rPr>
          <w:rFonts w:ascii="Calibri" w:hAnsi="Calibri"/>
          <w:color w:val="auto"/>
          <w:szCs w:val="18"/>
        </w:rPr>
      </w:pPr>
      <w:r w:rsidRPr="005E3ED5">
        <w:rPr>
          <w:rFonts w:ascii="Calibri" w:hAnsi="Calibri"/>
          <w:color w:val="auto"/>
          <w:szCs w:val="18"/>
          <w:u w:val="single"/>
        </w:rPr>
        <w:t>Spécification du format du fichier d’extraction :</w:t>
      </w:r>
      <w:r w:rsidRPr="005E3ED5">
        <w:rPr>
          <w:rFonts w:ascii="Calibri" w:hAnsi="Calibri"/>
          <w:color w:val="auto"/>
          <w:szCs w:val="18"/>
        </w:rPr>
        <w:br/>
      </w:r>
      <w:r w:rsidRPr="005E3ED5">
        <w:rPr>
          <w:rFonts w:ascii="Calibri" w:hAnsi="Calibri"/>
          <w:color w:val="auto"/>
          <w:szCs w:val="18"/>
        </w:rPr>
        <w:br/>
        <w:t>fichier en format csv </w:t>
      </w:r>
      <w:r w:rsidR="00C05C8D" w:rsidRPr="005E3ED5">
        <w:rPr>
          <w:rFonts w:ascii="Calibri" w:hAnsi="Calibri"/>
          <w:color w:val="auto"/>
          <w:szCs w:val="18"/>
        </w:rPr>
        <w:t>rassemblant la liste des usagers du Hub</w:t>
      </w:r>
      <w:r w:rsidR="006D0476" w:rsidRPr="005E3ED5">
        <w:rPr>
          <w:rFonts w:ascii="Calibri" w:hAnsi="Calibri"/>
          <w:color w:val="auto"/>
          <w:szCs w:val="18"/>
        </w:rPr>
        <w:t xml:space="preserve"> avec les champs suivants</w:t>
      </w:r>
      <w:r w:rsidR="00C05C8D" w:rsidRPr="005E3ED5">
        <w:rPr>
          <w:rFonts w:ascii="Calibri" w:hAnsi="Calibri"/>
          <w:color w:val="auto"/>
          <w:szCs w:val="18"/>
        </w:rPr>
        <w:t xml:space="preserve"> </w:t>
      </w:r>
      <w:r w:rsidRPr="005E3ED5">
        <w:rPr>
          <w:rFonts w:ascii="Calibri" w:hAnsi="Calibri"/>
          <w:color w:val="auto"/>
          <w:szCs w:val="18"/>
        </w:rPr>
        <w:t>:</w:t>
      </w:r>
    </w:p>
    <w:p w14:paraId="2C9CFCEF" w14:textId="396514AE" w:rsidR="00055304" w:rsidRPr="005E3ED5" w:rsidRDefault="00055304" w:rsidP="00055304">
      <w:pPr>
        <w:autoSpaceDE w:val="0"/>
        <w:autoSpaceDN w:val="0"/>
        <w:adjustRightInd w:val="0"/>
        <w:spacing w:after="0"/>
        <w:rPr>
          <w:rFonts w:ascii="Calibri" w:hAnsi="Calibri"/>
          <w:color w:val="auto"/>
          <w:szCs w:val="18"/>
        </w:rPr>
      </w:pPr>
      <w:r w:rsidRPr="005E3ED5">
        <w:rPr>
          <w:rFonts w:ascii="Calibri" w:hAnsi="Calibri"/>
          <w:color w:val="auto"/>
          <w:szCs w:val="18"/>
        </w:rPr>
        <w:t>Nom</w:t>
      </w:r>
      <w:r w:rsidR="006D0476" w:rsidRPr="005E3ED5">
        <w:rPr>
          <w:rFonts w:ascii="Calibri" w:hAnsi="Calibri"/>
          <w:color w:val="auto"/>
          <w:szCs w:val="18"/>
        </w:rPr>
        <w:t xml:space="preserve">, </w:t>
      </w:r>
      <w:r w:rsidRPr="005E3ED5">
        <w:rPr>
          <w:rFonts w:ascii="Calibri" w:hAnsi="Calibri"/>
          <w:color w:val="auto"/>
          <w:szCs w:val="18"/>
        </w:rPr>
        <w:t>Prénom</w:t>
      </w:r>
      <w:r w:rsidR="006D0476" w:rsidRPr="005E3ED5">
        <w:rPr>
          <w:rFonts w:ascii="Calibri" w:hAnsi="Calibri"/>
          <w:color w:val="auto"/>
          <w:szCs w:val="18"/>
        </w:rPr>
        <w:t xml:space="preserve">, </w:t>
      </w:r>
      <w:r w:rsidRPr="005E3ED5">
        <w:rPr>
          <w:rFonts w:ascii="Calibri" w:hAnsi="Calibri"/>
          <w:color w:val="auto"/>
          <w:szCs w:val="18"/>
        </w:rPr>
        <w:t>Statut (mandataire, collaborateur, externe)</w:t>
      </w:r>
      <w:r w:rsidR="006D0476" w:rsidRPr="005E3ED5">
        <w:rPr>
          <w:rFonts w:ascii="Calibri" w:hAnsi="Calibri"/>
          <w:color w:val="auto"/>
          <w:szCs w:val="18"/>
        </w:rPr>
        <w:t xml:space="preserve">, </w:t>
      </w:r>
      <w:r w:rsidRPr="005E3ED5">
        <w:rPr>
          <w:rFonts w:ascii="Calibri" w:hAnsi="Calibri"/>
          <w:color w:val="auto"/>
          <w:szCs w:val="18"/>
        </w:rPr>
        <w:t>Date de consentement</w:t>
      </w:r>
      <w:r w:rsidR="006D0476" w:rsidRPr="005E3ED5">
        <w:rPr>
          <w:rFonts w:ascii="Calibri" w:hAnsi="Calibri"/>
          <w:color w:val="auto"/>
          <w:szCs w:val="18"/>
        </w:rPr>
        <w:t xml:space="preserve">, </w:t>
      </w:r>
      <w:r w:rsidRPr="005E3ED5">
        <w:rPr>
          <w:rFonts w:ascii="Calibri" w:hAnsi="Calibri"/>
          <w:color w:val="auto"/>
          <w:szCs w:val="18"/>
        </w:rPr>
        <w:t>Coche téléphone (oui/non)</w:t>
      </w:r>
      <w:r w:rsidR="006D0476" w:rsidRPr="005E3ED5">
        <w:rPr>
          <w:rFonts w:ascii="Calibri" w:hAnsi="Calibri"/>
          <w:color w:val="auto"/>
          <w:szCs w:val="18"/>
        </w:rPr>
        <w:t xml:space="preserve">, </w:t>
      </w:r>
      <w:r w:rsidRPr="005E3ED5">
        <w:rPr>
          <w:rFonts w:ascii="Calibri" w:hAnsi="Calibri"/>
          <w:color w:val="auto"/>
          <w:szCs w:val="18"/>
        </w:rPr>
        <w:t>Coche mail (oui/non)</w:t>
      </w:r>
      <w:r w:rsidR="006D0476" w:rsidRPr="005E3ED5">
        <w:rPr>
          <w:rFonts w:ascii="Calibri" w:hAnsi="Calibri"/>
          <w:color w:val="auto"/>
          <w:szCs w:val="18"/>
        </w:rPr>
        <w:t xml:space="preserve">, </w:t>
      </w:r>
      <w:r w:rsidRPr="005E3ED5">
        <w:rPr>
          <w:rFonts w:ascii="Calibri" w:hAnsi="Calibri"/>
          <w:color w:val="auto"/>
          <w:szCs w:val="18"/>
        </w:rPr>
        <w:t>Mail</w:t>
      </w:r>
      <w:r w:rsidR="006D0476" w:rsidRPr="005E3ED5">
        <w:rPr>
          <w:rFonts w:ascii="Calibri" w:hAnsi="Calibri"/>
          <w:color w:val="auto"/>
          <w:szCs w:val="18"/>
        </w:rPr>
        <w:t xml:space="preserve">, </w:t>
      </w:r>
      <w:r w:rsidRPr="005E3ED5">
        <w:rPr>
          <w:rFonts w:ascii="Calibri" w:hAnsi="Calibri"/>
          <w:color w:val="auto"/>
          <w:szCs w:val="18"/>
        </w:rPr>
        <w:t>Tel</w:t>
      </w:r>
      <w:r w:rsidR="006D0476" w:rsidRPr="005E3ED5">
        <w:rPr>
          <w:rFonts w:ascii="Calibri" w:hAnsi="Calibri"/>
          <w:color w:val="auto"/>
          <w:szCs w:val="18"/>
        </w:rPr>
        <w:t xml:space="preserve">, </w:t>
      </w:r>
      <w:r w:rsidRPr="005E3ED5">
        <w:rPr>
          <w:rFonts w:ascii="Calibri" w:hAnsi="Calibri"/>
          <w:color w:val="auto"/>
          <w:szCs w:val="18"/>
        </w:rPr>
        <w:t>SIRET (vide si projet)</w:t>
      </w:r>
      <w:r w:rsidR="006D0476" w:rsidRPr="005E3ED5">
        <w:rPr>
          <w:rFonts w:ascii="Calibri" w:hAnsi="Calibri"/>
          <w:color w:val="auto"/>
          <w:szCs w:val="18"/>
        </w:rPr>
        <w:t xml:space="preserve">, </w:t>
      </w:r>
      <w:r w:rsidRPr="005E3ED5">
        <w:rPr>
          <w:rFonts w:ascii="Calibri" w:hAnsi="Calibri"/>
          <w:color w:val="auto"/>
          <w:szCs w:val="18"/>
        </w:rPr>
        <w:t>Raison sociale/Nom projet</w:t>
      </w:r>
      <w:r w:rsidR="006D0476" w:rsidRPr="005E3ED5">
        <w:rPr>
          <w:rFonts w:ascii="Calibri" w:hAnsi="Calibri"/>
          <w:color w:val="auto"/>
          <w:szCs w:val="18"/>
        </w:rPr>
        <w:t xml:space="preserve">, </w:t>
      </w:r>
      <w:r w:rsidRPr="005E3ED5">
        <w:rPr>
          <w:rFonts w:ascii="Calibri" w:hAnsi="Calibri"/>
          <w:color w:val="auto"/>
          <w:szCs w:val="18"/>
        </w:rPr>
        <w:t>Code insee</w:t>
      </w:r>
      <w:r w:rsidR="00E865D9" w:rsidRPr="005E3ED5">
        <w:rPr>
          <w:rFonts w:ascii="Calibri" w:hAnsi="Calibri"/>
          <w:color w:val="auto"/>
          <w:szCs w:val="18"/>
        </w:rPr>
        <w:t>,</w:t>
      </w:r>
      <w:r w:rsidRPr="005E3ED5">
        <w:rPr>
          <w:rFonts w:ascii="Calibri" w:hAnsi="Calibri"/>
          <w:color w:val="auto"/>
          <w:szCs w:val="18"/>
        </w:rPr>
        <w:t xml:space="preserve"> </w:t>
      </w:r>
      <w:r w:rsidR="00E865D9" w:rsidRPr="005E3ED5">
        <w:rPr>
          <w:rFonts w:ascii="Calibri" w:hAnsi="Calibri"/>
          <w:color w:val="auto"/>
          <w:szCs w:val="18"/>
        </w:rPr>
        <w:t>L</w:t>
      </w:r>
      <w:r w:rsidRPr="005E3ED5">
        <w:rPr>
          <w:rFonts w:ascii="Calibri" w:hAnsi="Calibri"/>
          <w:color w:val="auto"/>
          <w:szCs w:val="18"/>
        </w:rPr>
        <w:t>ocalisation (entreprise)</w:t>
      </w:r>
      <w:r w:rsidR="006D0476" w:rsidRPr="005E3ED5">
        <w:rPr>
          <w:rFonts w:ascii="Calibri" w:hAnsi="Calibri"/>
          <w:color w:val="auto"/>
          <w:szCs w:val="18"/>
        </w:rPr>
        <w:t xml:space="preserve">, </w:t>
      </w:r>
      <w:r w:rsidRPr="005E3ED5">
        <w:rPr>
          <w:rFonts w:ascii="Calibri" w:hAnsi="Calibri"/>
          <w:color w:val="auto"/>
          <w:szCs w:val="18"/>
        </w:rPr>
        <w:t>Code naf</w:t>
      </w:r>
      <w:r w:rsidR="006D0476" w:rsidRPr="005E3ED5">
        <w:rPr>
          <w:rFonts w:ascii="Calibri" w:hAnsi="Calibri"/>
          <w:color w:val="auto"/>
          <w:szCs w:val="18"/>
        </w:rPr>
        <w:t xml:space="preserve">, </w:t>
      </w:r>
      <w:r w:rsidRPr="005E3ED5">
        <w:rPr>
          <w:rFonts w:ascii="Calibri" w:hAnsi="Calibri"/>
          <w:color w:val="auto"/>
          <w:szCs w:val="18"/>
        </w:rPr>
        <w:t xml:space="preserve">Référent obligatoire </w:t>
      </w:r>
      <w:r w:rsidR="006D0476" w:rsidRPr="005E3ED5">
        <w:rPr>
          <w:rFonts w:ascii="Calibri" w:hAnsi="Calibri"/>
          <w:color w:val="auto"/>
          <w:szCs w:val="18"/>
        </w:rPr>
        <w:t>(oui/non).</w:t>
      </w:r>
    </w:p>
    <w:p w14:paraId="38CF5C5A" w14:textId="77777777" w:rsidR="003C4EDD" w:rsidRPr="005E3ED5" w:rsidRDefault="003C4EDD" w:rsidP="001025A1">
      <w:pPr>
        <w:autoSpaceDE w:val="0"/>
        <w:autoSpaceDN w:val="0"/>
        <w:adjustRightInd w:val="0"/>
        <w:spacing w:after="0"/>
        <w:rPr>
          <w:rFonts w:ascii="Calibri" w:hAnsi="Calibri"/>
          <w:color w:val="auto"/>
          <w:szCs w:val="18"/>
        </w:rPr>
      </w:pPr>
    </w:p>
    <w:p w14:paraId="78691E44" w14:textId="37409047" w:rsidR="001025A1" w:rsidRPr="005E3ED5" w:rsidRDefault="009941C4" w:rsidP="009941C4">
      <w:pPr>
        <w:pStyle w:val="Listlevel1"/>
        <w:rPr>
          <w:rFonts w:ascii="Calibri" w:hAnsi="Calibri"/>
        </w:rPr>
      </w:pPr>
      <w:r w:rsidRPr="005E3ED5">
        <w:rPr>
          <w:rFonts w:ascii="Calibri" w:hAnsi="Calibri"/>
        </w:rPr>
        <w:t>P</w:t>
      </w:r>
      <w:r w:rsidR="001025A1" w:rsidRPr="005E3ED5">
        <w:rPr>
          <w:rFonts w:ascii="Calibri" w:hAnsi="Calibri"/>
        </w:rPr>
        <w:t>R</w:t>
      </w:r>
      <w:r w:rsidRPr="005E3ED5">
        <w:rPr>
          <w:rFonts w:ascii="Calibri" w:hAnsi="Calibri"/>
        </w:rPr>
        <w:t>6</w:t>
      </w:r>
      <w:r w:rsidR="001025A1" w:rsidRPr="005E3ED5">
        <w:rPr>
          <w:rFonts w:ascii="Calibri" w:hAnsi="Calibri"/>
        </w:rPr>
        <w:t> : Ajout des porteurs de projets dans la fiche référents</w:t>
      </w:r>
      <w:r w:rsidR="007C37EC" w:rsidRPr="005E3ED5">
        <w:rPr>
          <w:rFonts w:ascii="Calibri" w:hAnsi="Calibri"/>
        </w:rPr>
        <w:t xml:space="preserve"> et l’ajout d’une fonction « affecter à un autre référent » sur la fiche interlocuteur qui doit permettre de changer l’interlocuteur référent.</w:t>
      </w:r>
    </w:p>
    <w:p w14:paraId="47653E92" w14:textId="42433E84" w:rsidR="00F472C1" w:rsidRPr="005E3ED5" w:rsidRDefault="001025A1" w:rsidP="001025A1">
      <w:pPr>
        <w:autoSpaceDE w:val="0"/>
        <w:autoSpaceDN w:val="0"/>
        <w:adjustRightInd w:val="0"/>
        <w:spacing w:after="0"/>
        <w:rPr>
          <w:rFonts w:ascii="Calibri" w:hAnsi="Calibri"/>
          <w:color w:val="auto"/>
          <w:szCs w:val="18"/>
          <w:u w:val="single"/>
        </w:rPr>
      </w:pPr>
      <w:r w:rsidRPr="005E3ED5">
        <w:rPr>
          <w:rFonts w:ascii="Calibri" w:hAnsi="Calibri"/>
          <w:color w:val="auto"/>
          <w:szCs w:val="18"/>
        </w:rPr>
        <w:br/>
      </w:r>
      <w:bookmarkStart w:id="36" w:name="_Hlk111371311"/>
      <w:r w:rsidR="00D8001B" w:rsidRPr="005E3ED5">
        <w:rPr>
          <w:rFonts w:ascii="Calibri" w:hAnsi="Calibri"/>
          <w:color w:val="auto"/>
          <w:szCs w:val="18"/>
          <w:u w:val="single"/>
        </w:rPr>
        <w:t>Spécification fonctionnelles détaillées :</w:t>
      </w:r>
      <w:bookmarkEnd w:id="36"/>
    </w:p>
    <w:p w14:paraId="5218360F" w14:textId="77777777" w:rsidR="00D8001B" w:rsidRPr="005E3ED5" w:rsidRDefault="00D8001B" w:rsidP="001025A1">
      <w:pPr>
        <w:autoSpaceDE w:val="0"/>
        <w:autoSpaceDN w:val="0"/>
        <w:adjustRightInd w:val="0"/>
        <w:spacing w:after="0"/>
        <w:rPr>
          <w:rFonts w:ascii="Calibri" w:hAnsi="Calibri"/>
          <w:color w:val="auto"/>
          <w:szCs w:val="18"/>
        </w:rPr>
      </w:pPr>
    </w:p>
    <w:p w14:paraId="4E899F25" w14:textId="59A7CBEE" w:rsidR="00FA4D55" w:rsidRPr="005E3ED5" w:rsidRDefault="00FA4D55" w:rsidP="001025A1">
      <w:pPr>
        <w:autoSpaceDE w:val="0"/>
        <w:autoSpaceDN w:val="0"/>
        <w:adjustRightInd w:val="0"/>
        <w:spacing w:after="0"/>
        <w:rPr>
          <w:rFonts w:ascii="Calibri" w:hAnsi="Calibri"/>
          <w:b/>
          <w:bCs/>
          <w:color w:val="auto"/>
          <w:szCs w:val="18"/>
        </w:rPr>
      </w:pPr>
      <w:r w:rsidRPr="005E3ED5">
        <w:rPr>
          <w:rFonts w:ascii="Calibri" w:hAnsi="Calibri"/>
          <w:b/>
          <w:bCs/>
          <w:color w:val="auto"/>
          <w:szCs w:val="18"/>
        </w:rPr>
        <w:t>En tant qu'administrateur du BO, je peux visualiser le détail d'une carte Interlocuteur afin de vérifier les informations</w:t>
      </w:r>
    </w:p>
    <w:tbl>
      <w:tblPr>
        <w:tblStyle w:val="Grilledutableau"/>
        <w:tblW w:w="0" w:type="auto"/>
        <w:tblLook w:val="04A0" w:firstRow="1" w:lastRow="0" w:firstColumn="1" w:lastColumn="0" w:noHBand="0" w:noVBand="1"/>
      </w:tblPr>
      <w:tblGrid>
        <w:gridCol w:w="421"/>
        <w:gridCol w:w="9093"/>
      </w:tblGrid>
      <w:tr w:rsidR="00F472C1" w:rsidRPr="005E3ED5" w14:paraId="07E97FA0" w14:textId="77777777" w:rsidTr="00FA4D55">
        <w:tc>
          <w:tcPr>
            <w:tcW w:w="421" w:type="dxa"/>
          </w:tcPr>
          <w:p w14:paraId="1905742C" w14:textId="77777777" w:rsidR="00F472C1" w:rsidRPr="005E3ED5" w:rsidRDefault="00F472C1" w:rsidP="001025A1">
            <w:pPr>
              <w:autoSpaceDE w:val="0"/>
              <w:autoSpaceDN w:val="0"/>
              <w:adjustRightInd w:val="0"/>
              <w:spacing w:after="0"/>
              <w:rPr>
                <w:rFonts w:ascii="Calibri" w:hAnsi="Calibri"/>
                <w:color w:val="auto"/>
                <w:szCs w:val="18"/>
              </w:rPr>
            </w:pPr>
          </w:p>
        </w:tc>
        <w:tc>
          <w:tcPr>
            <w:tcW w:w="9093" w:type="dxa"/>
          </w:tcPr>
          <w:p w14:paraId="58E72AF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Pour visualiser le détail d'une carte Interlocuteur, l'administrateur du BO clique sur le rectangle gris "Prénom NOM" de l'interlocuteur.</w:t>
            </w:r>
          </w:p>
          <w:p w14:paraId="37680B91" w14:textId="77777777" w:rsidR="00FA4D55" w:rsidRPr="005E3ED5" w:rsidRDefault="00FA4D55" w:rsidP="00FA4D55">
            <w:pPr>
              <w:autoSpaceDE w:val="0"/>
              <w:autoSpaceDN w:val="0"/>
              <w:adjustRightInd w:val="0"/>
              <w:spacing w:after="0"/>
              <w:rPr>
                <w:rFonts w:ascii="Calibri" w:hAnsi="Calibri"/>
                <w:color w:val="auto"/>
                <w:szCs w:val="18"/>
              </w:rPr>
            </w:pPr>
          </w:p>
          <w:p w14:paraId="1A61AFB4" w14:textId="396AA5C5"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COMPOSITION DE L'ECRAN</w:t>
            </w:r>
          </w:p>
          <w:p w14:paraId="309E435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En haut à gauche "&lt; Retour à la liste" permet à l'administrateur de revenir sur la page précédente</w:t>
            </w:r>
          </w:p>
          <w:p w14:paraId="4289335F" w14:textId="042036D2"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picto "user"</w:t>
            </w:r>
          </w:p>
          <w:p w14:paraId="62E3BD7A" w14:textId="77777777" w:rsidR="00667E82" w:rsidRPr="005E3ED5" w:rsidRDefault="00667E82" w:rsidP="00FA4D55">
            <w:pPr>
              <w:autoSpaceDE w:val="0"/>
              <w:autoSpaceDN w:val="0"/>
              <w:adjustRightInd w:val="0"/>
              <w:spacing w:after="0"/>
              <w:rPr>
                <w:rFonts w:ascii="Calibri" w:hAnsi="Calibri"/>
                <w:color w:val="auto"/>
                <w:szCs w:val="18"/>
              </w:rPr>
            </w:pPr>
          </w:p>
          <w:p w14:paraId="24849F27"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Ancrée à droite, alignée avec le haut de la photo un cadre gris (#D7D7D7) contenant</w:t>
            </w:r>
          </w:p>
          <w:p w14:paraId="0EDA5444"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Prénom et NOM sur la gauche du cadre</w:t>
            </w:r>
          </w:p>
          <w:p w14:paraId="68DF77E9"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Référent ou Expert Spécialiste ou Référent / Expert /Spécialiste ou Référent/Spécialiste... sur la droite selon le cas</w:t>
            </w:r>
          </w:p>
          <w:p w14:paraId="3DEFEB33" w14:textId="4B3FBAC5" w:rsidR="00667E82" w:rsidRPr="005E3ED5" w:rsidRDefault="00667E82" w:rsidP="00FA4D55">
            <w:pPr>
              <w:autoSpaceDE w:val="0"/>
              <w:autoSpaceDN w:val="0"/>
              <w:adjustRightInd w:val="0"/>
              <w:spacing w:after="0"/>
              <w:rPr>
                <w:rFonts w:ascii="Calibri" w:hAnsi="Calibri"/>
                <w:color w:val="auto"/>
                <w:szCs w:val="18"/>
              </w:rPr>
            </w:pPr>
            <w:r w:rsidRPr="005E3ED5">
              <w:rPr>
                <w:rFonts w:ascii="Calibri" w:hAnsi="Calibri"/>
                <w:color w:val="auto"/>
                <w:szCs w:val="18"/>
              </w:rPr>
              <w:t>Sur le cadre gris, ancré à droite en gras : "</w:t>
            </w:r>
            <w:r w:rsidR="00AF0A78" w:rsidRPr="005E3ED5">
              <w:rPr>
                <w:rFonts w:ascii="Calibri" w:hAnsi="Calibri"/>
                <w:color w:val="auto"/>
                <w:szCs w:val="18"/>
              </w:rPr>
              <w:t>Charte qualité</w:t>
            </w:r>
            <w:r w:rsidRPr="005E3ED5">
              <w:rPr>
                <w:rFonts w:ascii="Calibri" w:hAnsi="Calibri"/>
                <w:color w:val="auto"/>
                <w:szCs w:val="18"/>
              </w:rPr>
              <w:t xml:space="preserve"> approuvée :" suivie de "Oui" ou "Non"</w:t>
            </w:r>
            <w:r w:rsidR="00FA4D55" w:rsidRPr="005E3ED5">
              <w:rPr>
                <w:rFonts w:ascii="Calibri" w:hAnsi="Calibri"/>
                <w:color w:val="auto"/>
                <w:szCs w:val="18"/>
              </w:rPr>
              <w:t xml:space="preserve">  </w:t>
            </w:r>
          </w:p>
          <w:p w14:paraId="60082339" w14:textId="19E9EB2D"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Sous le cadre gris, ancrés à gauche</w:t>
            </w:r>
          </w:p>
          <w:p w14:paraId="333C2C08"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"Poste :"</w:t>
            </w:r>
          </w:p>
          <w:p w14:paraId="2671FF15" w14:textId="769817F2"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"Téléphone :"</w:t>
            </w:r>
          </w:p>
          <w:p w14:paraId="7E5389BD"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"Email :"</w:t>
            </w:r>
          </w:p>
          <w:p w14:paraId="65D811F1" w14:textId="2D9E33E0"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"Domaine(s) de compétence(s) :"</w:t>
            </w:r>
          </w:p>
          <w:p w14:paraId="6D45C507"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"Domaine de compétences :"</w:t>
            </w:r>
          </w:p>
          <w:p w14:paraId="28A49AE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"Filière :"</w:t>
            </w:r>
          </w:p>
          <w:p w14:paraId="4DD73F0C" w14:textId="2D311EB9"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Secteur d'activité (uniquement pour les Référent)</w:t>
            </w:r>
          </w:p>
          <w:p w14:paraId="559A92DD"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Sous le cadre gris, ancré à droite</w:t>
            </w:r>
          </w:p>
          <w:p w14:paraId="26010A85"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Le logo de la structure à laquelle l'interlocuteur est rattaché</w:t>
            </w:r>
          </w:p>
          <w:p w14:paraId="10FD48D1"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Le nom de la structure à laquelle l'interlocuteur est rattaché</w:t>
            </w:r>
          </w:p>
          <w:p w14:paraId="5FDF2BC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L'adresse de la structure à laquelle l'interlocuteur est rattaché (n°, rue, code postal ville)</w:t>
            </w:r>
          </w:p>
          <w:p w14:paraId="0F9E5CF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onglet "Son portefeuille" souligné d'un trait rouge (#BB0000) affiché uniquement si l'interlocuteur est déclaré à minima "Référent"</w:t>
            </w:r>
          </w:p>
          <w:p w14:paraId="4960242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onglet "Ses dispositifs" affiché uniquement si l'interlocuteur est déclaré à minima "Expert"</w:t>
            </w:r>
          </w:p>
          <w:p w14:paraId="01467B01" w14:textId="2BAF8A36" w:rsidR="00F472C1"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bouton "Modifier" </w:t>
            </w:r>
            <w:r w:rsidR="00CD21B1" w:rsidRPr="005E3ED5">
              <w:rPr>
                <w:rFonts w:ascii="Calibri" w:hAnsi="Calibri"/>
                <w:color w:val="auto"/>
                <w:szCs w:val="18"/>
              </w:rPr>
              <w:t>en Jaune (#</w:t>
            </w:r>
            <w:r w:rsidR="00CD21B1" w:rsidRPr="005E3ED5">
              <w:rPr>
                <w:rFonts w:ascii="Calibri" w:hAnsi="Calibri"/>
              </w:rPr>
              <w:t>FFFF00)</w:t>
            </w:r>
          </w:p>
        </w:tc>
      </w:tr>
      <w:tr w:rsidR="00F472C1" w:rsidRPr="005E3ED5" w14:paraId="39E89302" w14:textId="77777777" w:rsidTr="00FA4D55">
        <w:tc>
          <w:tcPr>
            <w:tcW w:w="421" w:type="dxa"/>
          </w:tcPr>
          <w:p w14:paraId="23D1E1B0" w14:textId="77777777" w:rsidR="00F472C1" w:rsidRPr="005E3ED5" w:rsidRDefault="00F472C1" w:rsidP="001025A1">
            <w:pPr>
              <w:autoSpaceDE w:val="0"/>
              <w:autoSpaceDN w:val="0"/>
              <w:adjustRightInd w:val="0"/>
              <w:spacing w:after="0"/>
              <w:rPr>
                <w:rFonts w:ascii="Calibri" w:hAnsi="Calibri"/>
                <w:color w:val="auto"/>
                <w:szCs w:val="18"/>
              </w:rPr>
            </w:pPr>
          </w:p>
        </w:tc>
        <w:tc>
          <w:tcPr>
            <w:tcW w:w="9093" w:type="dxa"/>
          </w:tcPr>
          <w:p w14:paraId="7D83D669" w14:textId="596C47CE" w:rsidR="00CD21B1" w:rsidRPr="005E3ED5" w:rsidRDefault="00CD21B1" w:rsidP="00CD21B1">
            <w:pPr>
              <w:autoSpaceDE w:val="0"/>
              <w:autoSpaceDN w:val="0"/>
              <w:adjustRightInd w:val="0"/>
              <w:spacing w:after="0"/>
              <w:rPr>
                <w:rFonts w:ascii="Calibri" w:hAnsi="Calibri"/>
                <w:color w:val="auto"/>
                <w:szCs w:val="18"/>
              </w:rPr>
            </w:pPr>
            <w:r w:rsidRPr="005E3ED5">
              <w:rPr>
                <w:rFonts w:ascii="Calibri" w:hAnsi="Calibri"/>
                <w:color w:val="auto"/>
                <w:szCs w:val="18"/>
              </w:rPr>
              <w:t>L'onglet "Son portefeuille" est composé de :</w:t>
            </w:r>
          </w:p>
          <w:p w14:paraId="728C4FAC" w14:textId="510966CE" w:rsidR="00CD21B1" w:rsidRPr="005E3ED5" w:rsidRDefault="00CD21B1" w:rsidP="00CD21B1">
            <w:pPr>
              <w:pStyle w:val="Paragraphedeliste"/>
              <w:numPr>
                <w:ilvl w:val="0"/>
                <w:numId w:val="33"/>
              </w:numPr>
              <w:autoSpaceDE w:val="0"/>
              <w:autoSpaceDN w:val="0"/>
              <w:adjustRightInd w:val="0"/>
              <w:spacing w:after="0"/>
              <w:rPr>
                <w:rFonts w:ascii="Calibri" w:hAnsi="Calibri"/>
                <w:color w:val="auto"/>
                <w:szCs w:val="18"/>
              </w:rPr>
            </w:pPr>
            <w:r w:rsidRPr="005E3ED5">
              <w:rPr>
                <w:rFonts w:ascii="Calibri" w:hAnsi="Calibri"/>
                <w:color w:val="auto"/>
                <w:szCs w:val="18"/>
              </w:rPr>
              <w:t>Une zone de saisie pour rechercher une entreprise ou un porteur de son portefeuille. La recherche est faite sur le SIRET, le nom de l'entreprise, le nom du porteur</w:t>
            </w:r>
          </w:p>
          <w:p w14:paraId="0BD95DAB" w14:textId="30A84CE8" w:rsidR="00CD21B1" w:rsidRPr="005E3ED5" w:rsidRDefault="00CD21B1" w:rsidP="00CD21B1">
            <w:pPr>
              <w:pStyle w:val="Paragraphedeliste"/>
              <w:numPr>
                <w:ilvl w:val="0"/>
                <w:numId w:val="33"/>
              </w:numPr>
              <w:autoSpaceDE w:val="0"/>
              <w:autoSpaceDN w:val="0"/>
              <w:adjustRightInd w:val="0"/>
              <w:spacing w:after="0"/>
              <w:rPr>
                <w:rFonts w:ascii="Calibri" w:hAnsi="Calibri"/>
                <w:color w:val="auto"/>
                <w:szCs w:val="18"/>
              </w:rPr>
            </w:pPr>
            <w:r w:rsidRPr="005E3ED5">
              <w:rPr>
                <w:rFonts w:ascii="Calibri" w:hAnsi="Calibri"/>
                <w:color w:val="auto"/>
                <w:szCs w:val="18"/>
              </w:rPr>
              <w:lastRenderedPageBreak/>
              <w:t>Un bouton "Loupe" pour exécuter la recherche</w:t>
            </w:r>
          </w:p>
          <w:p w14:paraId="494C2794" w14:textId="77777777" w:rsidR="00AF0A78" w:rsidRPr="005E3ED5" w:rsidRDefault="00CD21B1" w:rsidP="00CD21B1">
            <w:pPr>
              <w:pStyle w:val="Paragraphedeliste"/>
              <w:numPr>
                <w:ilvl w:val="0"/>
                <w:numId w:val="33"/>
              </w:numPr>
              <w:autoSpaceDE w:val="0"/>
              <w:autoSpaceDN w:val="0"/>
              <w:adjustRightInd w:val="0"/>
              <w:spacing w:after="0"/>
              <w:rPr>
                <w:rFonts w:ascii="Calibri" w:hAnsi="Calibri"/>
                <w:b/>
                <w:bCs/>
                <w:color w:val="auto"/>
                <w:szCs w:val="18"/>
              </w:rPr>
            </w:pPr>
            <w:r w:rsidRPr="005E3ED5">
              <w:rPr>
                <w:rFonts w:ascii="Calibri" w:hAnsi="Calibri"/>
                <w:b/>
                <w:bCs/>
                <w:color w:val="auto"/>
                <w:szCs w:val="18"/>
              </w:rPr>
              <w:t>Un tableau résultat de 4 colonnes : "SIRET (si Entreprise)", "Nom de l'entreprise / du porteur de projet", "Mandataire", " "</w:t>
            </w:r>
          </w:p>
          <w:p w14:paraId="51E034D3" w14:textId="56F75F7C" w:rsidR="00CD21B1" w:rsidRPr="005E3ED5" w:rsidRDefault="00CD21B1" w:rsidP="00AF0A78">
            <w:pPr>
              <w:autoSpaceDE w:val="0"/>
              <w:autoSpaceDN w:val="0"/>
              <w:adjustRightInd w:val="0"/>
              <w:spacing w:after="0"/>
              <w:rPr>
                <w:rFonts w:ascii="Calibri" w:hAnsi="Calibri"/>
                <w:color w:val="auto"/>
                <w:szCs w:val="18"/>
              </w:rPr>
            </w:pPr>
            <w:r w:rsidRPr="005E3ED5">
              <w:rPr>
                <w:rFonts w:ascii="Calibri" w:hAnsi="Calibri"/>
                <w:color w:val="auto"/>
                <w:szCs w:val="18"/>
              </w:rPr>
              <w:t>Par défaut le tableau est trié par ordre alphabétique du Nom de l'entreprise/du porteur de projet. Une</w:t>
            </w:r>
            <w:r w:rsidR="00AF0A78" w:rsidRPr="005E3ED5">
              <w:rPr>
                <w:rFonts w:ascii="Calibri" w:hAnsi="Calibri"/>
                <w:color w:val="auto"/>
                <w:szCs w:val="18"/>
              </w:rPr>
              <w:t xml:space="preserve"> </w:t>
            </w:r>
            <w:r w:rsidRPr="005E3ED5">
              <w:rPr>
                <w:rFonts w:ascii="Calibri" w:hAnsi="Calibri"/>
                <w:color w:val="auto"/>
                <w:szCs w:val="18"/>
              </w:rPr>
              <w:t>fonctionnalité de tri est proposée sur les colonnes "</w:t>
            </w:r>
            <w:r w:rsidR="00773E21" w:rsidRPr="005E3ED5">
              <w:rPr>
                <w:rFonts w:ascii="Calibri" w:hAnsi="Calibri"/>
                <w:color w:val="auto"/>
                <w:szCs w:val="18"/>
              </w:rPr>
              <w:t>Siret (si entreprise)</w:t>
            </w:r>
            <w:r w:rsidRPr="005E3ED5">
              <w:rPr>
                <w:rFonts w:ascii="Calibri" w:hAnsi="Calibri"/>
                <w:color w:val="auto"/>
                <w:szCs w:val="18"/>
              </w:rPr>
              <w:t>" et "Mandataires"</w:t>
            </w:r>
          </w:p>
          <w:p w14:paraId="45CBE3A2" w14:textId="07BEF864" w:rsidR="00F472C1" w:rsidRPr="005E3ED5" w:rsidRDefault="00CD21B1" w:rsidP="00CD21B1">
            <w:pPr>
              <w:autoSpaceDE w:val="0"/>
              <w:autoSpaceDN w:val="0"/>
              <w:adjustRightInd w:val="0"/>
              <w:spacing w:after="0"/>
              <w:rPr>
                <w:rFonts w:ascii="Calibri" w:hAnsi="Calibri"/>
                <w:b/>
                <w:bCs/>
                <w:color w:val="auto"/>
                <w:szCs w:val="18"/>
              </w:rPr>
            </w:pPr>
            <w:r w:rsidRPr="005E3ED5">
              <w:rPr>
                <w:rFonts w:ascii="Calibri" w:hAnsi="Calibri"/>
                <w:b/>
                <w:bCs/>
                <w:color w:val="auto"/>
                <w:szCs w:val="18"/>
              </w:rPr>
              <w:t>Pour chaque ligne, dans la 4ème colonne (qui n'a pas de libellé), un lien pour accéder à la fonctionnalité "Affecter à un autre référent"</w:t>
            </w:r>
          </w:p>
        </w:tc>
      </w:tr>
    </w:tbl>
    <w:p w14:paraId="4383B491" w14:textId="28C2379B" w:rsidR="001025A1" w:rsidRPr="005E3ED5" w:rsidRDefault="001025A1" w:rsidP="00667E82">
      <w:pPr>
        <w:autoSpaceDE w:val="0"/>
        <w:autoSpaceDN w:val="0"/>
        <w:adjustRightInd w:val="0"/>
        <w:spacing w:after="0"/>
        <w:rPr>
          <w:rFonts w:ascii="Calibri" w:hAnsi="Calibri"/>
          <w:color w:val="auto"/>
          <w:szCs w:val="18"/>
        </w:rPr>
      </w:pPr>
    </w:p>
    <w:p w14:paraId="5AB85B9A" w14:textId="77777777" w:rsidR="00550E22" w:rsidRPr="005E3ED5" w:rsidRDefault="00D8001B" w:rsidP="00667E82">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3DDBED21" w14:textId="2825DD03" w:rsidR="00D8001B" w:rsidRPr="005E3ED5" w:rsidRDefault="00D8001B" w:rsidP="00667E82">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br/>
      </w:r>
      <w:r w:rsidR="00DA47C6" w:rsidRPr="005E3ED5">
        <w:rPr>
          <w:rFonts w:ascii="Calibri" w:hAnsi="Calibri"/>
          <w:noProof/>
          <w:color w:val="auto"/>
          <w:szCs w:val="18"/>
          <w:u w:val="single"/>
        </w:rPr>
        <w:drawing>
          <wp:inline distT="0" distB="0" distL="0" distR="0" wp14:anchorId="4F9C8059" wp14:editId="77DA1270">
            <wp:extent cx="4729075" cy="128555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6799" cy="1290368"/>
                    </a:xfrm>
                    <a:prstGeom prst="rect">
                      <a:avLst/>
                    </a:prstGeom>
                  </pic:spPr>
                </pic:pic>
              </a:graphicData>
            </a:graphic>
          </wp:inline>
        </w:drawing>
      </w:r>
    </w:p>
    <w:p w14:paraId="65B2952E" w14:textId="77777777" w:rsidR="00F95CA0" w:rsidRPr="005E3ED5" w:rsidRDefault="00F95CA0" w:rsidP="00667E82">
      <w:pPr>
        <w:autoSpaceDE w:val="0"/>
        <w:autoSpaceDN w:val="0"/>
        <w:adjustRightInd w:val="0"/>
        <w:spacing w:after="0"/>
        <w:rPr>
          <w:rFonts w:ascii="Calibri" w:hAnsi="Calibri"/>
          <w:color w:val="auto"/>
          <w:szCs w:val="18"/>
          <w:u w:val="single"/>
        </w:rPr>
      </w:pPr>
    </w:p>
    <w:p w14:paraId="1A4F9A9F" w14:textId="6554C9F9" w:rsidR="00D8001B" w:rsidRPr="005E3ED5" w:rsidRDefault="009941C4" w:rsidP="00886DC4">
      <w:pPr>
        <w:pStyle w:val="Listlevel1"/>
        <w:rPr>
          <w:rFonts w:ascii="Calibri" w:hAnsi="Calibri"/>
        </w:rPr>
      </w:pPr>
      <w:r w:rsidRPr="005E3ED5">
        <w:rPr>
          <w:rFonts w:ascii="Calibri" w:hAnsi="Calibri"/>
        </w:rPr>
        <w:t>PR7 : Extraction des dispositifs</w:t>
      </w:r>
    </w:p>
    <w:p w14:paraId="1E7F8CA7" w14:textId="54995790" w:rsidR="00BF3EE7" w:rsidRPr="005E3ED5" w:rsidRDefault="00BF3EE7" w:rsidP="00667E82">
      <w:pPr>
        <w:autoSpaceDE w:val="0"/>
        <w:autoSpaceDN w:val="0"/>
        <w:adjustRightInd w:val="0"/>
        <w:spacing w:after="0"/>
        <w:rPr>
          <w:rFonts w:ascii="Calibri" w:hAnsi="Calibri"/>
          <w:b/>
          <w:bCs/>
        </w:rPr>
      </w:pPr>
    </w:p>
    <w:p w14:paraId="2186D0E7" w14:textId="77777777" w:rsidR="00BF3EE7" w:rsidRPr="005E3ED5" w:rsidRDefault="00BF3EE7" w:rsidP="00BF3EE7">
      <w:pPr>
        <w:pStyle w:val="Listlevel1"/>
        <w:numPr>
          <w:ilvl w:val="0"/>
          <w:numId w:val="0"/>
        </w:numPr>
        <w:ind w:left="227" w:hanging="227"/>
        <w:rPr>
          <w:rFonts w:ascii="Calibri" w:hAnsi="Calibri"/>
          <w:b w:val="0"/>
          <w:bCs w:val="0"/>
          <w:sz w:val="18"/>
          <w:szCs w:val="18"/>
        </w:rPr>
      </w:pPr>
      <w:r w:rsidRPr="005E3ED5">
        <w:rPr>
          <w:rFonts w:ascii="Calibri" w:hAnsi="Calibri"/>
          <w:b w:val="0"/>
          <w:bCs w:val="0"/>
          <w:color w:val="auto"/>
          <w:sz w:val="18"/>
          <w:szCs w:val="18"/>
          <w:u w:val="single"/>
        </w:rPr>
        <w:t>Spécification fonctionnelles détaillées :</w:t>
      </w:r>
    </w:p>
    <w:p w14:paraId="4C090390" w14:textId="7BF22720" w:rsidR="00BF3EE7" w:rsidRPr="005E3ED5" w:rsidRDefault="00BF3EE7" w:rsidP="00BF3EE7">
      <w:pPr>
        <w:pStyle w:val="Listlevel1"/>
        <w:numPr>
          <w:ilvl w:val="0"/>
          <w:numId w:val="0"/>
        </w:numPr>
        <w:ind w:left="227" w:hanging="227"/>
        <w:rPr>
          <w:rFonts w:ascii="Calibri" w:hAnsi="Calibri"/>
        </w:rPr>
      </w:pPr>
      <w:r w:rsidRPr="005E3ED5">
        <w:rPr>
          <w:rFonts w:ascii="Calibri" w:hAnsi="Calibri"/>
          <w:sz w:val="18"/>
          <w:szCs w:val="18"/>
        </w:rPr>
        <w:t>En tant qu'administrateur du BO, je peux visualiser tous les dispositifs saisis sur la plateforme afin d 'avoir une vue d'ensemble</w:t>
      </w:r>
    </w:p>
    <w:tbl>
      <w:tblPr>
        <w:tblStyle w:val="Grilledutableau"/>
        <w:tblW w:w="0" w:type="auto"/>
        <w:tblLook w:val="04A0" w:firstRow="1" w:lastRow="0" w:firstColumn="1" w:lastColumn="0" w:noHBand="0" w:noVBand="1"/>
      </w:tblPr>
      <w:tblGrid>
        <w:gridCol w:w="421"/>
        <w:gridCol w:w="9093"/>
      </w:tblGrid>
      <w:tr w:rsidR="00BF3EE7" w:rsidRPr="005E3ED5" w14:paraId="4E9A3A6E" w14:textId="77777777" w:rsidTr="00672CB2">
        <w:tc>
          <w:tcPr>
            <w:tcW w:w="421" w:type="dxa"/>
          </w:tcPr>
          <w:p w14:paraId="10DA7665" w14:textId="77777777" w:rsidR="00BF3EE7" w:rsidRPr="005E3ED5" w:rsidRDefault="00BF3EE7" w:rsidP="00672CB2">
            <w:pPr>
              <w:autoSpaceDE w:val="0"/>
              <w:autoSpaceDN w:val="0"/>
              <w:adjustRightInd w:val="0"/>
              <w:spacing w:after="0"/>
              <w:rPr>
                <w:rFonts w:ascii="Calibri" w:hAnsi="Calibri"/>
                <w:color w:val="auto"/>
                <w:szCs w:val="18"/>
              </w:rPr>
            </w:pPr>
          </w:p>
        </w:tc>
        <w:tc>
          <w:tcPr>
            <w:tcW w:w="9093" w:type="dxa"/>
          </w:tcPr>
          <w:p w14:paraId="5F98CEE4" w14:textId="44DF24E8"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Lorsque l'administrateur clique sur dispositifs du menu de gauche (ou sur Voir tout de la vignette) il voit tous les dispositifs déjà saisis dans le BO.</w:t>
            </w:r>
          </w:p>
          <w:p w14:paraId="3A5F837A" w14:textId="77777777" w:rsidR="00BF3EE7" w:rsidRPr="005E3ED5" w:rsidRDefault="00BF3EE7" w:rsidP="00BF3EE7">
            <w:pPr>
              <w:autoSpaceDE w:val="0"/>
              <w:autoSpaceDN w:val="0"/>
              <w:adjustRightInd w:val="0"/>
              <w:spacing w:after="0"/>
              <w:rPr>
                <w:rFonts w:ascii="Calibri" w:hAnsi="Calibri"/>
                <w:color w:val="auto"/>
                <w:szCs w:val="18"/>
              </w:rPr>
            </w:pPr>
          </w:p>
          <w:p w14:paraId="267FD578"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COMPOSITION DE L'ECRAN</w:t>
            </w:r>
          </w:p>
          <w:p w14:paraId="0897902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 titre centré en haut de l'écran "Les dispositifs"</w:t>
            </w:r>
          </w:p>
          <w:p w14:paraId="39815B8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D'une zone de saisie contenant le libellé "Rechercher" (écrit en gris et italique)</w:t>
            </w:r>
          </w:p>
          <w:p w14:paraId="32A0B7C3" w14:textId="39126EAE"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 bouton picto "loupe" permettant d'exécuter la recherche</w:t>
            </w:r>
          </w:p>
          <w:p w14:paraId="132CE9F2" w14:textId="50853121" w:rsidR="00BF3EE7" w:rsidRPr="005E3ED5" w:rsidRDefault="00BF3EE7" w:rsidP="00BF3EE7">
            <w:pPr>
              <w:autoSpaceDE w:val="0"/>
              <w:autoSpaceDN w:val="0"/>
              <w:adjustRightInd w:val="0"/>
              <w:spacing w:after="0"/>
              <w:rPr>
                <w:rFonts w:ascii="Calibri" w:hAnsi="Calibri"/>
                <w:b/>
                <w:bCs/>
                <w:color w:val="auto"/>
                <w:szCs w:val="18"/>
              </w:rPr>
            </w:pPr>
            <w:r w:rsidRPr="005E3ED5">
              <w:rPr>
                <w:rFonts w:ascii="Calibri" w:hAnsi="Calibri"/>
                <w:b/>
                <w:bCs/>
                <w:color w:val="auto"/>
                <w:szCs w:val="18"/>
              </w:rPr>
              <w:t>D'un bouton picto "</w:t>
            </w:r>
            <w:r w:rsidR="005E0076" w:rsidRPr="005E3ED5">
              <w:rPr>
                <w:rFonts w:ascii="Calibri" w:hAnsi="Calibri"/>
                <w:b/>
                <w:bCs/>
                <w:color w:val="auto"/>
                <w:szCs w:val="18"/>
              </w:rPr>
              <w:t>Exporter les données</w:t>
            </w:r>
            <w:r w:rsidRPr="005E3ED5">
              <w:rPr>
                <w:rFonts w:ascii="Calibri" w:hAnsi="Calibri"/>
                <w:b/>
                <w:bCs/>
                <w:color w:val="auto"/>
                <w:szCs w:val="18"/>
              </w:rPr>
              <w:t>" permettant l’</w:t>
            </w:r>
            <w:r w:rsidR="005E0076" w:rsidRPr="005E3ED5">
              <w:rPr>
                <w:rFonts w:ascii="Calibri" w:hAnsi="Calibri"/>
                <w:b/>
                <w:bCs/>
                <w:color w:val="auto"/>
                <w:szCs w:val="18"/>
              </w:rPr>
              <w:t>export</w:t>
            </w:r>
            <w:r w:rsidRPr="005E3ED5">
              <w:rPr>
                <w:rFonts w:ascii="Calibri" w:hAnsi="Calibri"/>
                <w:b/>
                <w:bCs/>
                <w:color w:val="auto"/>
                <w:szCs w:val="18"/>
              </w:rPr>
              <w:t xml:space="preserve"> des dispositifs</w:t>
            </w:r>
          </w:p>
          <w:p w14:paraId="5AB6816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 bouton picto "créer" pour créer un nouveau dispositif</w:t>
            </w:r>
          </w:p>
          <w:p w14:paraId="268EB318"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De trois onglets</w:t>
            </w:r>
          </w:p>
          <w:p w14:paraId="4B796A6C"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"Tous"+ le nombre de dispositifs écrits entre parenthèses</w:t>
            </w:r>
          </w:p>
          <w:p w14:paraId="0BF48EC0"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"Actifs"+ le nombre de dispositifs actifs écrits entre parenthèses</w:t>
            </w:r>
          </w:p>
          <w:p w14:paraId="09C7BC94" w14:textId="0D631F73" w:rsidR="00BF3EE7" w:rsidRPr="005E3ED5" w:rsidRDefault="00BF3EE7" w:rsidP="00672CB2">
            <w:pPr>
              <w:autoSpaceDE w:val="0"/>
              <w:autoSpaceDN w:val="0"/>
              <w:adjustRightInd w:val="0"/>
              <w:spacing w:after="0"/>
              <w:rPr>
                <w:rFonts w:ascii="Calibri" w:hAnsi="Calibri"/>
                <w:color w:val="auto"/>
                <w:szCs w:val="18"/>
              </w:rPr>
            </w:pPr>
            <w:r w:rsidRPr="005E3ED5">
              <w:rPr>
                <w:rFonts w:ascii="Calibri" w:hAnsi="Calibri"/>
                <w:color w:val="auto"/>
                <w:szCs w:val="18"/>
              </w:rPr>
              <w:t>"Inactifs""+ le nombre de dispositifs inactifs écrits entre parenthèses</w:t>
            </w:r>
          </w:p>
        </w:tc>
      </w:tr>
    </w:tbl>
    <w:p w14:paraId="0DC05E70" w14:textId="77777777" w:rsidR="00BF3EE7" w:rsidRPr="005E3ED5" w:rsidRDefault="00BF3EE7" w:rsidP="00BF3EE7">
      <w:pPr>
        <w:autoSpaceDE w:val="0"/>
        <w:autoSpaceDN w:val="0"/>
        <w:adjustRightInd w:val="0"/>
        <w:spacing w:after="0"/>
        <w:rPr>
          <w:rFonts w:ascii="Calibri" w:hAnsi="Calibri"/>
          <w:color w:val="auto"/>
          <w:szCs w:val="18"/>
        </w:rPr>
      </w:pPr>
    </w:p>
    <w:p w14:paraId="27F3A550" w14:textId="77777777" w:rsidR="00BF3EE7" w:rsidRPr="005E3ED5" w:rsidRDefault="00BF3EE7" w:rsidP="00BF3EE7">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19C123CB" w14:textId="78134FF7" w:rsidR="00BF3EE7" w:rsidRPr="005E3ED5" w:rsidRDefault="00BF3EE7" w:rsidP="00667E82">
      <w:pPr>
        <w:autoSpaceDE w:val="0"/>
        <w:autoSpaceDN w:val="0"/>
        <w:adjustRightInd w:val="0"/>
        <w:spacing w:after="0"/>
        <w:rPr>
          <w:rFonts w:ascii="Calibri" w:hAnsi="Calibri"/>
          <w:color w:val="auto"/>
          <w:szCs w:val="18"/>
          <w:u w:val="single"/>
        </w:rPr>
      </w:pPr>
    </w:p>
    <w:p w14:paraId="17EFAE3E" w14:textId="48084693" w:rsidR="00550E22" w:rsidRPr="005E3ED5" w:rsidRDefault="00550E22" w:rsidP="00667E82">
      <w:pPr>
        <w:autoSpaceDE w:val="0"/>
        <w:autoSpaceDN w:val="0"/>
        <w:adjustRightInd w:val="0"/>
        <w:spacing w:after="0"/>
        <w:rPr>
          <w:rFonts w:ascii="Calibri" w:hAnsi="Calibri"/>
          <w:color w:val="auto"/>
          <w:szCs w:val="18"/>
          <w:u w:val="single"/>
        </w:rPr>
      </w:pPr>
      <w:r w:rsidRPr="005E3ED5">
        <w:rPr>
          <w:rFonts w:ascii="Calibri" w:hAnsi="Calibri"/>
          <w:noProof/>
          <w:color w:val="auto"/>
          <w:szCs w:val="18"/>
          <w:u w:val="single"/>
        </w:rPr>
        <w:drawing>
          <wp:inline distT="0" distB="0" distL="0" distR="0" wp14:anchorId="5D6D8A37" wp14:editId="4E5C5A7D">
            <wp:extent cx="3876383" cy="483123"/>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9444" cy="489736"/>
                    </a:xfrm>
                    <a:prstGeom prst="rect">
                      <a:avLst/>
                    </a:prstGeom>
                  </pic:spPr>
                </pic:pic>
              </a:graphicData>
            </a:graphic>
          </wp:inline>
        </w:drawing>
      </w:r>
    </w:p>
    <w:p w14:paraId="00885517" w14:textId="77777777" w:rsidR="00550E22" w:rsidRPr="005E3ED5" w:rsidRDefault="00550E22" w:rsidP="00667E82">
      <w:pPr>
        <w:autoSpaceDE w:val="0"/>
        <w:autoSpaceDN w:val="0"/>
        <w:adjustRightInd w:val="0"/>
        <w:spacing w:after="0"/>
        <w:rPr>
          <w:rFonts w:ascii="Calibri" w:hAnsi="Calibri"/>
          <w:color w:val="auto"/>
          <w:szCs w:val="18"/>
          <w:u w:val="single"/>
        </w:rPr>
      </w:pPr>
    </w:p>
    <w:p w14:paraId="169FD81B" w14:textId="71EF7921" w:rsidR="00494AD5" w:rsidRPr="005E3ED5" w:rsidRDefault="00550E22" w:rsidP="00550E22">
      <w:pPr>
        <w:autoSpaceDE w:val="0"/>
        <w:autoSpaceDN w:val="0"/>
        <w:adjustRightInd w:val="0"/>
        <w:spacing w:after="0"/>
        <w:rPr>
          <w:rFonts w:ascii="Calibri" w:hAnsi="Calibri"/>
          <w:color w:val="auto"/>
          <w:szCs w:val="18"/>
        </w:rPr>
      </w:pPr>
      <w:r w:rsidRPr="005E3ED5">
        <w:rPr>
          <w:rFonts w:ascii="Calibri" w:hAnsi="Calibri"/>
          <w:color w:val="auto"/>
          <w:szCs w:val="18"/>
          <w:u w:val="single"/>
        </w:rPr>
        <w:t>Spécification du format du fichier d’extraction :</w:t>
      </w:r>
      <w:r w:rsidRPr="005E3ED5">
        <w:rPr>
          <w:rFonts w:ascii="Calibri" w:hAnsi="Calibri"/>
          <w:color w:val="auto"/>
          <w:szCs w:val="18"/>
        </w:rPr>
        <w:br/>
      </w:r>
      <w:r w:rsidRPr="005E3ED5">
        <w:rPr>
          <w:rFonts w:ascii="Calibri" w:hAnsi="Calibri"/>
          <w:color w:val="auto"/>
          <w:szCs w:val="18"/>
        </w:rPr>
        <w:br/>
      </w:r>
      <w:r w:rsidR="00494AD5" w:rsidRPr="005E3ED5">
        <w:rPr>
          <w:rFonts w:ascii="Calibri" w:hAnsi="Calibri"/>
          <w:color w:val="auto"/>
          <w:szCs w:val="18"/>
        </w:rPr>
        <w:t>F</w:t>
      </w:r>
      <w:r w:rsidRPr="005E3ED5">
        <w:rPr>
          <w:rFonts w:ascii="Calibri" w:hAnsi="Calibri"/>
          <w:color w:val="auto"/>
          <w:szCs w:val="18"/>
        </w:rPr>
        <w:t>ichier en format csv rassemblant la liste des dispositifs du Hub avec les champs suivants :</w:t>
      </w:r>
    </w:p>
    <w:p w14:paraId="0B06E373" w14:textId="77777777" w:rsidR="00494AD5" w:rsidRPr="005E3ED5" w:rsidRDefault="00494AD5" w:rsidP="00550E22">
      <w:pPr>
        <w:autoSpaceDE w:val="0"/>
        <w:autoSpaceDN w:val="0"/>
        <w:adjustRightInd w:val="0"/>
        <w:spacing w:after="0"/>
        <w:rPr>
          <w:rFonts w:ascii="Calibri" w:hAnsi="Calibri"/>
          <w:color w:val="auto"/>
          <w:szCs w:val="18"/>
        </w:rPr>
      </w:pPr>
    </w:p>
    <w:p w14:paraId="44B08195" w14:textId="099A26C9" w:rsidR="00550E22" w:rsidRPr="005E3ED5" w:rsidRDefault="00494AD5" w:rsidP="00550E22">
      <w:pPr>
        <w:autoSpaceDE w:val="0"/>
        <w:autoSpaceDN w:val="0"/>
        <w:adjustRightInd w:val="0"/>
        <w:spacing w:after="0"/>
        <w:rPr>
          <w:rFonts w:ascii="Calibri" w:hAnsi="Calibri"/>
          <w:color w:val="auto"/>
          <w:szCs w:val="18"/>
        </w:rPr>
      </w:pPr>
      <w:r w:rsidRPr="005E3ED5">
        <w:rPr>
          <w:rFonts w:ascii="Calibri" w:hAnsi="Calibri"/>
          <w:color w:val="auto"/>
          <w:szCs w:val="18"/>
        </w:rPr>
        <w:t>I</w:t>
      </w:r>
      <w:r w:rsidR="00AE6A6C" w:rsidRPr="005E3ED5">
        <w:rPr>
          <w:rFonts w:ascii="Calibri" w:hAnsi="Calibri"/>
          <w:color w:val="auto"/>
          <w:szCs w:val="18"/>
        </w:rPr>
        <w:t xml:space="preserve">d, Nom, Courriel, Catégorie, Phrase d’accroche, Chiffres clés, Actif, Type, Filières, Catégories du projet, Dépenses éligibles, Objectifs, Nature aide, Tags, NAF exclus, </w:t>
      </w:r>
      <w:r w:rsidRPr="005E3ED5">
        <w:rPr>
          <w:rFonts w:ascii="Calibri" w:hAnsi="Calibri"/>
          <w:color w:val="auto"/>
          <w:szCs w:val="18"/>
        </w:rPr>
        <w:t>Date de création</w:t>
      </w:r>
      <w:r w:rsidR="00AE6A6C" w:rsidRPr="005E3ED5">
        <w:rPr>
          <w:rFonts w:ascii="Calibri" w:hAnsi="Calibri"/>
          <w:color w:val="auto"/>
          <w:szCs w:val="18"/>
        </w:rPr>
        <w:t xml:space="preserve">, </w:t>
      </w:r>
      <w:r w:rsidRPr="005E3ED5">
        <w:rPr>
          <w:rFonts w:ascii="Calibri" w:hAnsi="Calibri"/>
          <w:color w:val="auto"/>
          <w:szCs w:val="18"/>
        </w:rPr>
        <w:t>Date MaJ</w:t>
      </w:r>
      <w:r w:rsidR="00AE6A6C" w:rsidRPr="005E3ED5">
        <w:rPr>
          <w:rFonts w:ascii="Calibri" w:hAnsi="Calibri"/>
          <w:color w:val="auto"/>
          <w:szCs w:val="18"/>
        </w:rPr>
        <w:t xml:space="preserve">, </w:t>
      </w:r>
      <w:r w:rsidRPr="005E3ED5">
        <w:rPr>
          <w:rFonts w:ascii="Calibri" w:hAnsi="Calibri"/>
          <w:color w:val="auto"/>
          <w:szCs w:val="18"/>
        </w:rPr>
        <w:t>Date de départ</w:t>
      </w:r>
      <w:r w:rsidR="00AE6A6C" w:rsidRPr="005E3ED5">
        <w:rPr>
          <w:rFonts w:ascii="Calibri" w:hAnsi="Calibri"/>
          <w:color w:val="auto"/>
          <w:szCs w:val="18"/>
        </w:rPr>
        <w:t xml:space="preserve">, </w:t>
      </w:r>
      <w:r w:rsidRPr="005E3ED5">
        <w:rPr>
          <w:rFonts w:ascii="Calibri" w:hAnsi="Calibri"/>
          <w:color w:val="auto"/>
          <w:szCs w:val="18"/>
        </w:rPr>
        <w:t>Date de fin</w:t>
      </w:r>
      <w:r w:rsidR="00AE6A6C" w:rsidRPr="005E3ED5">
        <w:rPr>
          <w:rFonts w:ascii="Calibri" w:hAnsi="Calibri"/>
          <w:color w:val="auto"/>
          <w:szCs w:val="18"/>
        </w:rPr>
        <w:t xml:space="preserve">, </w:t>
      </w:r>
      <w:r w:rsidRPr="005E3ED5">
        <w:rPr>
          <w:rFonts w:ascii="Calibri" w:hAnsi="Calibri"/>
          <w:color w:val="auto"/>
          <w:szCs w:val="18"/>
        </w:rPr>
        <w:t>O</w:t>
      </w:r>
      <w:r w:rsidR="00AE6A6C" w:rsidRPr="005E3ED5">
        <w:rPr>
          <w:rFonts w:ascii="Calibri" w:hAnsi="Calibri"/>
          <w:color w:val="auto"/>
          <w:szCs w:val="18"/>
        </w:rPr>
        <w:t xml:space="preserve">perateur, </w:t>
      </w:r>
      <w:r w:rsidRPr="005E3ED5">
        <w:rPr>
          <w:rFonts w:ascii="Calibri" w:hAnsi="Calibri"/>
          <w:color w:val="auto"/>
          <w:szCs w:val="18"/>
        </w:rPr>
        <w:t>E</w:t>
      </w:r>
      <w:r w:rsidR="00AE6A6C" w:rsidRPr="005E3ED5">
        <w:rPr>
          <w:rFonts w:ascii="Calibri" w:hAnsi="Calibri"/>
          <w:color w:val="auto"/>
          <w:szCs w:val="18"/>
        </w:rPr>
        <w:t>xperts, Lien fiche descriptive (pdf)(nom du document + nom pour l'affichage s'il y en a un spécifique),</w:t>
      </w:r>
      <w:r w:rsidRPr="005E3ED5">
        <w:rPr>
          <w:rFonts w:ascii="Calibri" w:hAnsi="Calibri"/>
          <w:color w:val="auto"/>
          <w:szCs w:val="18"/>
        </w:rPr>
        <w:t xml:space="preserve"> D</w:t>
      </w:r>
      <w:r w:rsidR="00AE6A6C" w:rsidRPr="005E3ED5">
        <w:rPr>
          <w:rFonts w:ascii="Calibri" w:hAnsi="Calibri"/>
          <w:color w:val="auto"/>
          <w:szCs w:val="18"/>
        </w:rPr>
        <w:t xml:space="preserve">ocuments, Documents visibles uniquement sur le portail Agents (Lien vers la FAQ, PDF), Liens de </w:t>
      </w:r>
      <w:r w:rsidRPr="005E3ED5">
        <w:rPr>
          <w:rFonts w:ascii="Calibri" w:hAnsi="Calibri"/>
          <w:color w:val="auto"/>
          <w:szCs w:val="18"/>
        </w:rPr>
        <w:t>dépôt</w:t>
      </w:r>
      <w:r w:rsidR="00AE6A6C" w:rsidRPr="005E3ED5">
        <w:rPr>
          <w:rFonts w:ascii="Calibri" w:hAnsi="Calibri"/>
          <w:color w:val="auto"/>
          <w:szCs w:val="18"/>
        </w:rPr>
        <w:t xml:space="preserve"> de dossier PDF (+ nom du lien s'il existe dans la colonne suivante, séparés par des slashs),</w:t>
      </w:r>
      <w:r w:rsidRPr="005E3ED5">
        <w:rPr>
          <w:rFonts w:ascii="Calibri" w:hAnsi="Calibri"/>
          <w:color w:val="auto"/>
          <w:szCs w:val="18"/>
        </w:rPr>
        <w:t xml:space="preserve"> </w:t>
      </w:r>
      <w:r w:rsidR="00AE6A6C" w:rsidRPr="005E3ED5">
        <w:rPr>
          <w:rFonts w:ascii="Calibri" w:hAnsi="Calibri"/>
          <w:color w:val="auto"/>
          <w:szCs w:val="18"/>
        </w:rPr>
        <w:t xml:space="preserve">Liens de dépôt de dossier URL (URL + nom du lien s'il existe, séparés par des slashs), Vidéos (nom de la vidéo : URL de la vidéo, séparés par des slashs), </w:t>
      </w:r>
      <w:r w:rsidRPr="005E3ED5">
        <w:rPr>
          <w:rFonts w:ascii="Calibri" w:hAnsi="Calibri"/>
          <w:color w:val="auto"/>
          <w:szCs w:val="18"/>
        </w:rPr>
        <w:t>Age min</w:t>
      </w:r>
      <w:r w:rsidR="00AE6A6C" w:rsidRPr="005E3ED5">
        <w:rPr>
          <w:rFonts w:ascii="Calibri" w:hAnsi="Calibri"/>
          <w:color w:val="auto"/>
          <w:szCs w:val="18"/>
        </w:rPr>
        <w:t xml:space="preserve">, Age max, </w:t>
      </w:r>
      <w:r w:rsidRPr="005E3ED5">
        <w:rPr>
          <w:rFonts w:ascii="Calibri" w:hAnsi="Calibri"/>
          <w:color w:val="auto"/>
          <w:szCs w:val="18"/>
        </w:rPr>
        <w:t>N</w:t>
      </w:r>
      <w:r w:rsidR="00AE6A6C" w:rsidRPr="005E3ED5">
        <w:rPr>
          <w:rFonts w:ascii="Calibri" w:hAnsi="Calibri"/>
          <w:color w:val="auto"/>
          <w:szCs w:val="18"/>
        </w:rPr>
        <w:t>ombre d’employés</w:t>
      </w:r>
      <w:r w:rsidRPr="005E3ED5">
        <w:rPr>
          <w:rFonts w:ascii="Calibri" w:hAnsi="Calibri"/>
          <w:color w:val="auto"/>
          <w:szCs w:val="18"/>
        </w:rPr>
        <w:t xml:space="preserve"> min</w:t>
      </w:r>
      <w:r w:rsidR="00AE6A6C" w:rsidRPr="005E3ED5">
        <w:rPr>
          <w:rFonts w:ascii="Calibri" w:hAnsi="Calibri"/>
          <w:color w:val="auto"/>
          <w:szCs w:val="18"/>
        </w:rPr>
        <w:t xml:space="preserve"> , </w:t>
      </w:r>
      <w:r w:rsidRPr="005E3ED5">
        <w:rPr>
          <w:rFonts w:ascii="Calibri" w:hAnsi="Calibri"/>
          <w:color w:val="auto"/>
          <w:szCs w:val="18"/>
        </w:rPr>
        <w:t>N</w:t>
      </w:r>
      <w:r w:rsidR="00AE6A6C" w:rsidRPr="005E3ED5">
        <w:rPr>
          <w:rFonts w:ascii="Calibri" w:hAnsi="Calibri"/>
          <w:color w:val="auto"/>
          <w:szCs w:val="18"/>
        </w:rPr>
        <w:t>ombre d’employés</w:t>
      </w:r>
      <w:r w:rsidRPr="005E3ED5">
        <w:rPr>
          <w:rFonts w:ascii="Calibri" w:hAnsi="Calibri"/>
          <w:color w:val="auto"/>
          <w:szCs w:val="18"/>
        </w:rPr>
        <w:t xml:space="preserve"> max</w:t>
      </w:r>
      <w:r w:rsidR="00AE6A6C" w:rsidRPr="005E3ED5">
        <w:rPr>
          <w:rFonts w:ascii="Calibri" w:hAnsi="Calibri"/>
          <w:color w:val="auto"/>
          <w:szCs w:val="18"/>
        </w:rPr>
        <w:t>, Lien URL de la page</w:t>
      </w:r>
      <w:r w:rsidRPr="005E3ED5">
        <w:rPr>
          <w:rFonts w:ascii="Calibri" w:hAnsi="Calibri"/>
          <w:color w:val="auto"/>
          <w:szCs w:val="18"/>
        </w:rPr>
        <w:t>.</w:t>
      </w:r>
    </w:p>
    <w:p w14:paraId="79CEB433" w14:textId="09E3F7CD" w:rsidR="00886DC4" w:rsidRPr="005E3ED5" w:rsidRDefault="00886DC4" w:rsidP="00550E22">
      <w:pPr>
        <w:autoSpaceDE w:val="0"/>
        <w:autoSpaceDN w:val="0"/>
        <w:adjustRightInd w:val="0"/>
        <w:spacing w:after="0"/>
        <w:rPr>
          <w:rFonts w:ascii="Calibri" w:hAnsi="Calibri"/>
          <w:color w:val="auto"/>
          <w:szCs w:val="18"/>
        </w:rPr>
      </w:pPr>
    </w:p>
    <w:p w14:paraId="09A61CE9" w14:textId="77777777" w:rsidR="00886DC4" w:rsidRPr="005E3ED5" w:rsidRDefault="00886DC4" w:rsidP="00550E22">
      <w:pPr>
        <w:autoSpaceDE w:val="0"/>
        <w:autoSpaceDN w:val="0"/>
        <w:adjustRightInd w:val="0"/>
        <w:spacing w:after="0"/>
        <w:rPr>
          <w:rFonts w:ascii="Calibri" w:hAnsi="Calibri"/>
          <w:color w:val="auto"/>
          <w:szCs w:val="18"/>
        </w:rPr>
      </w:pPr>
    </w:p>
    <w:p w14:paraId="1E54EA3A" w14:textId="1B2E7F6C" w:rsidR="00886DC4" w:rsidRPr="005E3ED5" w:rsidRDefault="00886DC4" w:rsidP="00886DC4">
      <w:pPr>
        <w:pStyle w:val="Listlevel1"/>
        <w:rPr>
          <w:rFonts w:ascii="Calibri" w:hAnsi="Calibri"/>
        </w:rPr>
      </w:pPr>
      <w:r w:rsidRPr="005E3ED5">
        <w:rPr>
          <w:rFonts w:ascii="Calibri" w:hAnsi="Calibri"/>
        </w:rPr>
        <w:t>PR8 : Modification url du flux BPI</w:t>
      </w:r>
    </w:p>
    <w:p w14:paraId="3AAA64C0" w14:textId="77777777" w:rsidR="00886DC4" w:rsidRPr="005E3ED5" w:rsidRDefault="00886DC4" w:rsidP="00886DC4">
      <w:pPr>
        <w:autoSpaceDE w:val="0"/>
        <w:autoSpaceDN w:val="0"/>
        <w:adjustRightInd w:val="0"/>
        <w:spacing w:after="0"/>
        <w:rPr>
          <w:rFonts w:ascii="Calibri" w:hAnsi="Calibri"/>
          <w:color w:val="auto"/>
          <w:szCs w:val="18"/>
          <w:u w:val="single"/>
        </w:rPr>
      </w:pPr>
    </w:p>
    <w:p w14:paraId="61A6524F" w14:textId="7D3DA333" w:rsidR="00550E22" w:rsidRPr="005E3ED5" w:rsidRDefault="00886DC4" w:rsidP="00886DC4">
      <w:pPr>
        <w:autoSpaceDE w:val="0"/>
        <w:autoSpaceDN w:val="0"/>
        <w:adjustRightInd w:val="0"/>
        <w:spacing w:after="0"/>
        <w:rPr>
          <w:rFonts w:ascii="Calibri" w:hAnsi="Calibri"/>
          <w:color w:val="auto"/>
          <w:szCs w:val="18"/>
        </w:rPr>
      </w:pPr>
      <w:r w:rsidRPr="005E3ED5">
        <w:rPr>
          <w:rFonts w:ascii="Calibri" w:hAnsi="Calibri"/>
          <w:color w:val="auto"/>
          <w:szCs w:val="18"/>
        </w:rPr>
        <w:lastRenderedPageBreak/>
        <w:t xml:space="preserve">Je n’ai pas fait de conception fonctionnelle pour cette évolution : ça n’impliquait que de modifier 1 URL dans un fichier </w:t>
      </w:r>
      <w:r w:rsidR="002F0BCA">
        <w:rPr>
          <w:rFonts w:ascii="Calibri" w:hAnsi="Calibri"/>
          <w:color w:val="auto"/>
          <w:szCs w:val="18"/>
        </w:rPr>
        <w:t>.yml</w:t>
      </w:r>
      <w:r w:rsidRPr="005E3ED5">
        <w:rPr>
          <w:rFonts w:ascii="Calibri" w:hAnsi="Calibri"/>
          <w:color w:val="auto"/>
          <w:szCs w:val="18"/>
        </w:rPr>
        <w:t xml:space="preserve"> dans le code source du Backend.</w:t>
      </w:r>
    </w:p>
    <w:p w14:paraId="258703AC" w14:textId="49B6668F" w:rsidR="007374FF" w:rsidRPr="005E3ED5" w:rsidRDefault="009E566B" w:rsidP="007374FF">
      <w:pPr>
        <w:pStyle w:val="Titre1"/>
        <w:rPr>
          <w:rFonts w:ascii="Calibri" w:hAnsi="Calibri" w:cs="Calibri"/>
          <w:lang w:val="fr-FR"/>
        </w:rPr>
      </w:pPr>
      <w:bookmarkStart w:id="37" w:name="_Conception"/>
      <w:bookmarkStart w:id="38" w:name="_Toc111407309"/>
      <w:bookmarkEnd w:id="37"/>
      <w:r w:rsidRPr="005E3ED5">
        <w:rPr>
          <w:rFonts w:ascii="Calibri" w:hAnsi="Calibri" w:cs="Calibri"/>
          <w:lang w:val="fr-FR"/>
        </w:rPr>
        <w:t>Conception</w:t>
      </w:r>
      <w:r w:rsidR="00BD6ACD" w:rsidRPr="005E3ED5">
        <w:rPr>
          <w:rFonts w:ascii="Calibri" w:hAnsi="Calibri" w:cs="Calibri"/>
          <w:lang w:val="fr-FR"/>
        </w:rPr>
        <w:t xml:space="preserve"> technique</w:t>
      </w:r>
      <w:bookmarkEnd w:id="38"/>
    </w:p>
    <w:p w14:paraId="75895F87" w14:textId="77777777" w:rsidR="003559A4" w:rsidRPr="005E3ED5" w:rsidRDefault="003559A4" w:rsidP="003559A4">
      <w:pPr>
        <w:rPr>
          <w:rFonts w:ascii="Calibri" w:hAnsi="Calibri"/>
        </w:rPr>
      </w:pPr>
    </w:p>
    <w:p w14:paraId="30AB02AA" w14:textId="7E433FD0" w:rsidR="00CA13E2" w:rsidRPr="005E3ED5" w:rsidRDefault="000F334D" w:rsidP="000F334D">
      <w:pPr>
        <w:pStyle w:val="Titre3"/>
        <w:rPr>
          <w:rFonts w:ascii="Calibri" w:hAnsi="Calibri" w:cs="Calibri"/>
        </w:rPr>
      </w:pPr>
      <w:bookmarkStart w:id="39" w:name="_Toc111407310"/>
      <w:r w:rsidRPr="005E3ED5">
        <w:rPr>
          <w:rFonts w:ascii="Calibri" w:hAnsi="Calibri" w:cs="Calibri"/>
        </w:rPr>
        <w:t>Présentation des différents composant</w:t>
      </w:r>
      <w:r w:rsidR="00C86D86" w:rsidRPr="005E3ED5">
        <w:rPr>
          <w:rFonts w:ascii="Calibri" w:hAnsi="Calibri" w:cs="Calibri"/>
        </w:rPr>
        <w:t>s</w:t>
      </w:r>
      <w:bookmarkEnd w:id="39"/>
    </w:p>
    <w:p w14:paraId="2B91FADE" w14:textId="12378B68" w:rsidR="00CA13E2" w:rsidRPr="005E3ED5" w:rsidRDefault="00CA13E2" w:rsidP="003F0509">
      <w:pPr>
        <w:pStyle w:val="Listlevel1"/>
        <w:rPr>
          <w:rFonts w:ascii="Calibri" w:hAnsi="Calibri"/>
        </w:rPr>
      </w:pPr>
      <w:r w:rsidRPr="005E3ED5">
        <w:rPr>
          <w:rFonts w:ascii="Calibri" w:hAnsi="Calibri"/>
        </w:rPr>
        <w:t xml:space="preserve">Le Backend </w:t>
      </w:r>
      <w:r w:rsidR="00465FFD" w:rsidRPr="005E3ED5">
        <w:rPr>
          <w:rFonts w:ascii="Calibri" w:hAnsi="Calibri"/>
        </w:rPr>
        <w:t>Hub Entreprendre</w:t>
      </w:r>
    </w:p>
    <w:p w14:paraId="1A51D897" w14:textId="6A1D4B8F" w:rsidR="00CA13E2" w:rsidRPr="005E3ED5" w:rsidRDefault="00CA13E2" w:rsidP="00CA13E2">
      <w:pPr>
        <w:pStyle w:val="Default"/>
        <w:rPr>
          <w:rFonts w:ascii="Calibri" w:hAnsi="Calibri" w:cs="Calibri"/>
          <w:sz w:val="18"/>
          <w:szCs w:val="18"/>
        </w:rPr>
      </w:pPr>
      <w:r w:rsidRPr="005E3ED5">
        <w:rPr>
          <w:rFonts w:ascii="Calibri" w:hAnsi="Calibri" w:cs="Calibri"/>
          <w:sz w:val="18"/>
          <w:szCs w:val="18"/>
        </w:rPr>
        <w:t xml:space="preserve">Le Backend est une API centralisée répondant aux sollicitations des 3 portails Web : le </w:t>
      </w:r>
      <w:r w:rsidR="00F95CA0" w:rsidRPr="005E3ED5">
        <w:rPr>
          <w:rFonts w:ascii="Calibri" w:hAnsi="Calibri" w:cs="Calibri"/>
          <w:sz w:val="18"/>
          <w:szCs w:val="18"/>
        </w:rPr>
        <w:t>Front-Office</w:t>
      </w:r>
      <w:r w:rsidRPr="005E3ED5">
        <w:rPr>
          <w:rFonts w:ascii="Calibri" w:hAnsi="Calibri" w:cs="Calibri"/>
          <w:sz w:val="18"/>
          <w:szCs w:val="18"/>
        </w:rPr>
        <w:t>, le Back-Office et le Front</w:t>
      </w:r>
      <w:r w:rsidR="00F95CA0" w:rsidRPr="005E3ED5">
        <w:rPr>
          <w:rFonts w:ascii="Calibri" w:hAnsi="Calibri" w:cs="Calibri"/>
          <w:sz w:val="18"/>
          <w:szCs w:val="18"/>
        </w:rPr>
        <w:t>-</w:t>
      </w:r>
      <w:r w:rsidRPr="005E3ED5">
        <w:rPr>
          <w:rFonts w:ascii="Calibri" w:hAnsi="Calibri" w:cs="Calibri"/>
          <w:sz w:val="18"/>
          <w:szCs w:val="18"/>
        </w:rPr>
        <w:t xml:space="preserve">Agent. </w:t>
      </w:r>
    </w:p>
    <w:p w14:paraId="371CDED1" w14:textId="00E8AB95" w:rsidR="000F334D" w:rsidRPr="005E3ED5" w:rsidRDefault="002321A9" w:rsidP="00CA13E2">
      <w:pPr>
        <w:pStyle w:val="Default"/>
        <w:rPr>
          <w:rFonts w:ascii="Calibri" w:hAnsi="Calibri" w:cs="Calibri"/>
          <w:sz w:val="18"/>
          <w:szCs w:val="18"/>
        </w:rPr>
      </w:pPr>
      <w:r w:rsidRPr="005E3ED5">
        <w:rPr>
          <w:rFonts w:ascii="Calibri" w:hAnsi="Calibri" w:cs="Calibri"/>
          <w:noProof/>
          <w:color w:val="404040"/>
          <w:sz w:val="18"/>
          <w:szCs w:val="18"/>
        </w:rPr>
        <w:drawing>
          <wp:anchor distT="0" distB="0" distL="114300" distR="114300" simplePos="0" relativeHeight="251922432" behindDoc="1" locked="0" layoutInCell="1" allowOverlap="1" wp14:anchorId="01972E9E" wp14:editId="6A49B035">
            <wp:simplePos x="0" y="0"/>
            <wp:positionH relativeFrom="column">
              <wp:posOffset>4226560</wp:posOffset>
            </wp:positionH>
            <wp:positionV relativeFrom="paragraph">
              <wp:posOffset>97790</wp:posOffset>
            </wp:positionV>
            <wp:extent cx="1978025" cy="1529715"/>
            <wp:effectExtent l="0" t="0" r="3175" b="0"/>
            <wp:wrapTight wrapText="bothSides">
              <wp:wrapPolygon edited="0">
                <wp:start x="0" y="0"/>
                <wp:lineTo x="0" y="21250"/>
                <wp:lineTo x="21427" y="21250"/>
                <wp:lineTo x="21427"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78025" cy="1529715"/>
                    </a:xfrm>
                    <a:prstGeom prst="rect">
                      <a:avLst/>
                    </a:prstGeom>
                  </pic:spPr>
                </pic:pic>
              </a:graphicData>
            </a:graphic>
            <wp14:sizeRelH relativeFrom="margin">
              <wp14:pctWidth>0</wp14:pctWidth>
            </wp14:sizeRelH>
            <wp14:sizeRelV relativeFrom="margin">
              <wp14:pctHeight>0</wp14:pctHeight>
            </wp14:sizeRelV>
          </wp:anchor>
        </w:drawing>
      </w:r>
    </w:p>
    <w:p w14:paraId="5C4C9804" w14:textId="3F91571C" w:rsidR="002321A9" w:rsidRPr="005E3ED5" w:rsidRDefault="000F334D" w:rsidP="00CA13E2">
      <w:pPr>
        <w:pStyle w:val="Default"/>
        <w:rPr>
          <w:rFonts w:ascii="Calibri" w:hAnsi="Calibri" w:cs="Calibri"/>
          <w:color w:val="404040"/>
          <w:sz w:val="18"/>
          <w:szCs w:val="18"/>
        </w:rPr>
      </w:pPr>
      <w:r w:rsidRPr="005E3ED5">
        <w:rPr>
          <w:rFonts w:ascii="Calibri" w:hAnsi="Calibri" w:cs="Calibri"/>
          <w:color w:val="404040"/>
          <w:sz w:val="18"/>
          <w:szCs w:val="18"/>
        </w:rPr>
        <w:t xml:space="preserve">C’est une API REST </w:t>
      </w:r>
      <w:r w:rsidR="00A475AB" w:rsidRPr="005E3ED5">
        <w:rPr>
          <w:rFonts w:ascii="Calibri" w:hAnsi="Calibri" w:cs="Calibri"/>
          <w:color w:val="404040"/>
          <w:sz w:val="18"/>
          <w:szCs w:val="18"/>
        </w:rPr>
        <w:t>développé en JAVA avec le Framework Spring</w:t>
      </w:r>
      <w:r w:rsidR="002321A9" w:rsidRPr="005E3ED5">
        <w:rPr>
          <w:rFonts w:ascii="Calibri" w:hAnsi="Calibri" w:cs="Calibri"/>
          <w:color w:val="404040"/>
          <w:sz w:val="18"/>
          <w:szCs w:val="18"/>
        </w:rPr>
        <w:t xml:space="preserve"> Boot. Elle a une architecture en couches</w:t>
      </w:r>
      <w:r w:rsidR="00A475AB" w:rsidRPr="005E3ED5">
        <w:rPr>
          <w:rFonts w:ascii="Calibri" w:hAnsi="Calibri" w:cs="Calibri"/>
          <w:color w:val="404040"/>
          <w:sz w:val="18"/>
          <w:szCs w:val="18"/>
        </w:rPr>
        <w:t xml:space="preserve"> </w:t>
      </w:r>
      <w:r w:rsidRPr="005E3ED5">
        <w:rPr>
          <w:rFonts w:ascii="Calibri" w:hAnsi="Calibri" w:cs="Calibri"/>
          <w:color w:val="404040"/>
          <w:sz w:val="18"/>
          <w:szCs w:val="18"/>
        </w:rPr>
        <w:t>qui expose les données à travers des requêtes HTTP</w:t>
      </w:r>
      <w:r w:rsidR="00A475AB" w:rsidRPr="005E3ED5">
        <w:rPr>
          <w:rFonts w:ascii="Calibri" w:hAnsi="Calibri" w:cs="Calibri"/>
          <w:color w:val="404040"/>
          <w:sz w:val="18"/>
          <w:szCs w:val="18"/>
        </w:rPr>
        <w:t>S</w:t>
      </w:r>
      <w:r w:rsidRPr="005E3ED5">
        <w:rPr>
          <w:rFonts w:ascii="Calibri" w:hAnsi="Calibri" w:cs="Calibri"/>
          <w:color w:val="404040"/>
          <w:sz w:val="18"/>
          <w:szCs w:val="18"/>
        </w:rPr>
        <w:t xml:space="preserve"> (GET, POST…)</w:t>
      </w:r>
      <w:r w:rsidR="002321A9" w:rsidRPr="005E3ED5">
        <w:rPr>
          <w:rFonts w:ascii="Calibri" w:hAnsi="Calibri" w:cs="Calibri"/>
          <w:color w:val="404040"/>
          <w:sz w:val="18"/>
          <w:szCs w:val="18"/>
        </w:rPr>
        <w:t xml:space="preserve"> et avec un rôle pour chaque couche :</w:t>
      </w:r>
    </w:p>
    <w:p w14:paraId="1F3D0109" w14:textId="4935CF1F" w:rsidR="002321A9" w:rsidRPr="005E3ED5" w:rsidRDefault="002321A9" w:rsidP="002321A9">
      <w:pPr>
        <w:pStyle w:val="Default"/>
        <w:rPr>
          <w:rFonts w:ascii="Calibri" w:hAnsi="Calibri" w:cs="Calibri"/>
          <w:color w:val="404040"/>
          <w:sz w:val="18"/>
          <w:szCs w:val="18"/>
        </w:rPr>
      </w:pPr>
    </w:p>
    <w:p w14:paraId="58B3A7C2" w14:textId="757C84F2" w:rsidR="002321A9" w:rsidRPr="005E3ED5" w:rsidRDefault="0030592D" w:rsidP="002321A9">
      <w:pPr>
        <w:pStyle w:val="Default"/>
        <w:numPr>
          <w:ilvl w:val="0"/>
          <w:numId w:val="37"/>
        </w:numPr>
        <w:rPr>
          <w:rFonts w:ascii="Calibri" w:hAnsi="Calibri" w:cs="Calibri"/>
          <w:color w:val="404040"/>
          <w:sz w:val="18"/>
          <w:szCs w:val="18"/>
        </w:rPr>
      </w:pPr>
      <w:r w:rsidRPr="005E3ED5">
        <w:rPr>
          <w:rFonts w:ascii="Calibri" w:hAnsi="Calibri" w:cs="Calibri"/>
          <w:color w:val="404040"/>
          <w:sz w:val="18"/>
          <w:szCs w:val="18"/>
        </w:rPr>
        <w:t>Couche</w:t>
      </w:r>
      <w:r w:rsidR="002321A9" w:rsidRPr="005E3ED5">
        <w:rPr>
          <w:rFonts w:ascii="Calibri" w:hAnsi="Calibri" w:cs="Calibri"/>
          <w:color w:val="404040"/>
          <w:sz w:val="18"/>
          <w:szCs w:val="18"/>
        </w:rPr>
        <w:t xml:space="preserve"> Controller : gestion des interactions entre l’utilisateur de l’application et l’application ;</w:t>
      </w:r>
    </w:p>
    <w:p w14:paraId="15C2C3ED" w14:textId="73C82E55" w:rsidR="002321A9" w:rsidRPr="005E3ED5" w:rsidRDefault="0030592D" w:rsidP="002321A9">
      <w:pPr>
        <w:pStyle w:val="Default"/>
        <w:numPr>
          <w:ilvl w:val="0"/>
          <w:numId w:val="37"/>
        </w:numPr>
        <w:rPr>
          <w:rFonts w:ascii="Calibri" w:hAnsi="Calibri" w:cs="Calibri"/>
          <w:color w:val="404040"/>
          <w:sz w:val="18"/>
          <w:szCs w:val="18"/>
        </w:rPr>
      </w:pPr>
      <w:r w:rsidRPr="005E3ED5">
        <w:rPr>
          <w:rFonts w:ascii="Calibri" w:hAnsi="Calibri" w:cs="Calibri"/>
          <w:color w:val="404040"/>
          <w:sz w:val="18"/>
          <w:szCs w:val="18"/>
        </w:rPr>
        <w:t>Couche</w:t>
      </w:r>
      <w:r w:rsidR="002321A9" w:rsidRPr="005E3ED5">
        <w:rPr>
          <w:rFonts w:ascii="Calibri" w:hAnsi="Calibri" w:cs="Calibri"/>
          <w:color w:val="404040"/>
          <w:sz w:val="18"/>
          <w:szCs w:val="18"/>
        </w:rPr>
        <w:t xml:space="preserve"> Service : implémentation des traitements métiers spécifiques à l’application ;</w:t>
      </w:r>
    </w:p>
    <w:p w14:paraId="03C68BA5" w14:textId="4901654E" w:rsidR="002321A9" w:rsidRPr="005E3ED5" w:rsidRDefault="0030592D" w:rsidP="002321A9">
      <w:pPr>
        <w:pStyle w:val="Default"/>
        <w:numPr>
          <w:ilvl w:val="0"/>
          <w:numId w:val="37"/>
        </w:numPr>
        <w:rPr>
          <w:rFonts w:ascii="Calibri" w:hAnsi="Calibri" w:cs="Calibri"/>
          <w:color w:val="404040"/>
          <w:sz w:val="18"/>
          <w:szCs w:val="18"/>
        </w:rPr>
      </w:pPr>
      <w:r w:rsidRPr="005E3ED5">
        <w:rPr>
          <w:rFonts w:ascii="Calibri" w:hAnsi="Calibri" w:cs="Calibri"/>
          <w:color w:val="404040"/>
          <w:sz w:val="18"/>
          <w:szCs w:val="18"/>
        </w:rPr>
        <w:t>Couche</w:t>
      </w:r>
      <w:r w:rsidR="002321A9" w:rsidRPr="005E3ED5">
        <w:rPr>
          <w:rFonts w:ascii="Calibri" w:hAnsi="Calibri" w:cs="Calibri"/>
          <w:color w:val="404040"/>
          <w:sz w:val="18"/>
          <w:szCs w:val="18"/>
        </w:rPr>
        <w:t xml:space="preserve"> Repository : interaction avec les sources de données externes ;</w:t>
      </w:r>
    </w:p>
    <w:p w14:paraId="3F320111" w14:textId="4C651C0B" w:rsidR="002321A9" w:rsidRPr="005E3ED5" w:rsidRDefault="0030592D" w:rsidP="002321A9">
      <w:pPr>
        <w:pStyle w:val="Default"/>
        <w:numPr>
          <w:ilvl w:val="0"/>
          <w:numId w:val="37"/>
        </w:numPr>
        <w:rPr>
          <w:rFonts w:ascii="Calibri" w:hAnsi="Calibri" w:cs="Calibri"/>
          <w:color w:val="404040"/>
          <w:sz w:val="18"/>
          <w:szCs w:val="18"/>
        </w:rPr>
      </w:pPr>
      <w:r w:rsidRPr="005E3ED5">
        <w:rPr>
          <w:rFonts w:ascii="Calibri" w:hAnsi="Calibri" w:cs="Calibri"/>
          <w:color w:val="404040"/>
          <w:sz w:val="18"/>
          <w:szCs w:val="18"/>
        </w:rPr>
        <w:t>Couche</w:t>
      </w:r>
      <w:r w:rsidR="002321A9" w:rsidRPr="005E3ED5">
        <w:rPr>
          <w:rFonts w:ascii="Calibri" w:hAnsi="Calibri" w:cs="Calibri"/>
          <w:color w:val="404040"/>
          <w:sz w:val="18"/>
          <w:szCs w:val="18"/>
        </w:rPr>
        <w:t xml:space="preserve"> Model : implémentation des objets métiers qui seront manipulés par les autres couches.</w:t>
      </w:r>
    </w:p>
    <w:p w14:paraId="408419BD" w14:textId="44CEAD71" w:rsidR="000F334D" w:rsidRPr="005E3ED5" w:rsidRDefault="008F5DE8" w:rsidP="002321A9">
      <w:pPr>
        <w:pStyle w:val="Default"/>
        <w:rPr>
          <w:rFonts w:ascii="Calibri" w:hAnsi="Calibri" w:cs="Calibri"/>
          <w:color w:val="404040"/>
          <w:sz w:val="18"/>
          <w:szCs w:val="18"/>
        </w:rPr>
      </w:pPr>
      <w:r w:rsidRPr="005E3ED5">
        <w:rPr>
          <w:rFonts w:ascii="Calibri" w:hAnsi="Calibri" w:cs="Calibri"/>
          <w:noProof/>
          <w:sz w:val="18"/>
          <w:szCs w:val="18"/>
        </w:rPr>
        <w:drawing>
          <wp:anchor distT="0" distB="0" distL="114300" distR="114300" simplePos="0" relativeHeight="251921408" behindDoc="1" locked="0" layoutInCell="1" allowOverlap="1" wp14:anchorId="2A8A4528" wp14:editId="6B0EA653">
            <wp:simplePos x="0" y="0"/>
            <wp:positionH relativeFrom="column">
              <wp:posOffset>4467225</wp:posOffset>
            </wp:positionH>
            <wp:positionV relativeFrom="paragraph">
              <wp:posOffset>194310</wp:posOffset>
            </wp:positionV>
            <wp:extent cx="1694180" cy="2350135"/>
            <wp:effectExtent l="0" t="0" r="1270" b="0"/>
            <wp:wrapTight wrapText="bothSides">
              <wp:wrapPolygon edited="0">
                <wp:start x="0" y="0"/>
                <wp:lineTo x="0" y="21361"/>
                <wp:lineTo x="21373" y="21361"/>
                <wp:lineTo x="21373" y="0"/>
                <wp:lineTo x="0" y="0"/>
              </wp:wrapPolygon>
            </wp:wrapTight>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694180" cy="2350135"/>
                    </a:xfrm>
                    <a:prstGeom prst="rect">
                      <a:avLst/>
                    </a:prstGeom>
                  </pic:spPr>
                </pic:pic>
              </a:graphicData>
            </a:graphic>
          </wp:anchor>
        </w:drawing>
      </w:r>
      <w:r w:rsidR="00A475AB" w:rsidRPr="005E3ED5">
        <w:rPr>
          <w:rFonts w:ascii="Calibri" w:hAnsi="Calibri" w:cs="Calibri"/>
          <w:color w:val="404040"/>
          <w:sz w:val="18"/>
          <w:szCs w:val="18"/>
        </w:rPr>
        <w:br/>
      </w:r>
      <w:r w:rsidR="00A475AB" w:rsidRPr="005E3ED5">
        <w:rPr>
          <w:rFonts w:ascii="Calibri" w:hAnsi="Calibri" w:cs="Calibri"/>
          <w:color w:val="404040"/>
          <w:sz w:val="18"/>
          <w:szCs w:val="18"/>
        </w:rPr>
        <w:br/>
      </w:r>
      <w:r w:rsidRPr="005E3ED5">
        <w:rPr>
          <w:rFonts w:ascii="Calibri" w:hAnsi="Calibri" w:cs="Calibri"/>
          <w:color w:val="404040"/>
          <w:sz w:val="18"/>
          <w:szCs w:val="18"/>
        </w:rPr>
        <w:t>D’autres package nécessaires ont été rajoutés :</w:t>
      </w:r>
    </w:p>
    <w:p w14:paraId="31FAEAB1" w14:textId="7AE30050" w:rsidR="00D60820" w:rsidRPr="005E3ED5" w:rsidRDefault="00D60820" w:rsidP="00CA13E2">
      <w:pPr>
        <w:pStyle w:val="Default"/>
        <w:rPr>
          <w:rFonts w:ascii="Calibri" w:hAnsi="Calibri" w:cs="Calibri"/>
          <w:color w:val="404040"/>
          <w:sz w:val="18"/>
          <w:szCs w:val="18"/>
        </w:rPr>
      </w:pPr>
    </w:p>
    <w:p w14:paraId="3CAE21F8" w14:textId="2D06B087" w:rsidR="00465FFD" w:rsidRPr="005E3ED5" w:rsidRDefault="00465FFD" w:rsidP="00CA13E2">
      <w:pPr>
        <w:pStyle w:val="Default"/>
        <w:rPr>
          <w:rFonts w:ascii="Calibri" w:hAnsi="Calibri" w:cs="Calibri"/>
          <w:color w:val="404040"/>
          <w:sz w:val="18"/>
          <w:szCs w:val="18"/>
        </w:rPr>
      </w:pPr>
      <w:r w:rsidRPr="005E3ED5">
        <w:rPr>
          <w:rFonts w:ascii="Calibri" w:hAnsi="Calibri" w:cs="Calibri"/>
          <w:b/>
          <w:bCs/>
          <w:color w:val="404040"/>
          <w:sz w:val="18"/>
          <w:szCs w:val="18"/>
        </w:rPr>
        <w:t>Packages Config</w:t>
      </w:r>
      <w:r w:rsidR="00085DD1" w:rsidRPr="005E3ED5">
        <w:rPr>
          <w:rFonts w:ascii="Calibri" w:hAnsi="Calibri" w:cs="Calibri"/>
          <w:color w:val="404040"/>
          <w:sz w:val="18"/>
          <w:szCs w:val="18"/>
        </w:rPr>
        <w:br/>
        <w:t>Package rassemblant les classes de configuration pour les clients Elasticsearch, progos</w:t>
      </w:r>
      <w:r w:rsidRPr="005E3ED5">
        <w:rPr>
          <w:rFonts w:ascii="Calibri" w:hAnsi="Calibri" w:cs="Calibri"/>
          <w:color w:val="404040"/>
          <w:sz w:val="18"/>
          <w:szCs w:val="18"/>
        </w:rPr>
        <w:t xml:space="preserve"> et WebMvcConfig </w:t>
      </w:r>
      <w:r w:rsidR="00C86D86" w:rsidRPr="005E3ED5">
        <w:rPr>
          <w:rFonts w:ascii="Calibri" w:hAnsi="Calibri" w:cs="Calibri"/>
          <w:color w:val="404040"/>
          <w:sz w:val="18"/>
          <w:szCs w:val="18"/>
        </w:rPr>
        <w:t>(</w:t>
      </w:r>
      <w:r w:rsidRPr="005E3ED5">
        <w:rPr>
          <w:rFonts w:ascii="Calibri" w:hAnsi="Calibri" w:cs="Calibri"/>
          <w:color w:val="404040"/>
          <w:sz w:val="18"/>
          <w:szCs w:val="18"/>
        </w:rPr>
        <w:t>définit des options pour la personnalisation ou l'ajout à la configuration Spring MVC par défaut</w:t>
      </w:r>
      <w:r w:rsidR="00C86D86" w:rsidRPr="005E3ED5">
        <w:rPr>
          <w:rFonts w:ascii="Calibri" w:hAnsi="Calibri" w:cs="Calibri"/>
          <w:color w:val="404040"/>
          <w:sz w:val="18"/>
          <w:szCs w:val="18"/>
        </w:rPr>
        <w:t>)</w:t>
      </w:r>
    </w:p>
    <w:p w14:paraId="41F7BE69" w14:textId="3B3B7625" w:rsidR="004B5E0B" w:rsidRPr="005E3ED5" w:rsidRDefault="00D60820" w:rsidP="00CA13E2">
      <w:pPr>
        <w:pStyle w:val="Default"/>
        <w:rPr>
          <w:rFonts w:ascii="Calibri" w:hAnsi="Calibri" w:cs="Calibri"/>
          <w:b/>
          <w:bCs/>
          <w:color w:val="404040"/>
          <w:sz w:val="18"/>
          <w:szCs w:val="18"/>
        </w:rPr>
      </w:pPr>
      <w:r w:rsidRPr="005E3ED5">
        <w:rPr>
          <w:rFonts w:ascii="Calibri" w:hAnsi="Calibri" w:cs="Calibri"/>
          <w:color w:val="404040"/>
          <w:sz w:val="18"/>
          <w:szCs w:val="18"/>
        </w:rPr>
        <w:br/>
      </w:r>
      <w:r w:rsidR="00643484" w:rsidRPr="005E3ED5">
        <w:rPr>
          <w:rFonts w:ascii="Calibri" w:hAnsi="Calibri" w:cs="Calibri"/>
          <w:b/>
          <w:bCs/>
          <w:color w:val="404040"/>
          <w:sz w:val="18"/>
          <w:szCs w:val="18"/>
        </w:rPr>
        <w:t>Package</w:t>
      </w:r>
      <w:r w:rsidR="00465FFD" w:rsidRPr="005E3ED5">
        <w:rPr>
          <w:rFonts w:ascii="Calibri" w:hAnsi="Calibri" w:cs="Calibri"/>
          <w:b/>
          <w:bCs/>
          <w:color w:val="404040"/>
          <w:sz w:val="18"/>
          <w:szCs w:val="18"/>
        </w:rPr>
        <w:t xml:space="preserve"> C</w:t>
      </w:r>
      <w:r w:rsidRPr="005E3ED5">
        <w:rPr>
          <w:rFonts w:ascii="Calibri" w:hAnsi="Calibri" w:cs="Calibri"/>
          <w:b/>
          <w:bCs/>
          <w:color w:val="404040"/>
          <w:sz w:val="18"/>
          <w:szCs w:val="18"/>
        </w:rPr>
        <w:t>onstant</w:t>
      </w:r>
    </w:p>
    <w:p w14:paraId="41F1CB6E" w14:textId="780CB730" w:rsidR="008F5DE8" w:rsidRPr="005E3ED5" w:rsidRDefault="004B5E0B" w:rsidP="00CA13E2">
      <w:pPr>
        <w:pStyle w:val="Default"/>
        <w:rPr>
          <w:rFonts w:ascii="Calibri" w:hAnsi="Calibri" w:cs="Calibri"/>
          <w:color w:val="404040"/>
          <w:sz w:val="18"/>
          <w:szCs w:val="18"/>
        </w:rPr>
      </w:pPr>
      <w:r w:rsidRPr="005E3ED5">
        <w:rPr>
          <w:rFonts w:ascii="Calibri" w:hAnsi="Calibri" w:cs="Calibri"/>
          <w:color w:val="404040"/>
          <w:sz w:val="18"/>
          <w:szCs w:val="18"/>
        </w:rPr>
        <w:t xml:space="preserve">Package qui rassemble des classes définissant les constantes utilisées dans le reste de l’application comme </w:t>
      </w:r>
      <w:r w:rsidR="00643484" w:rsidRPr="005E3ED5">
        <w:rPr>
          <w:rFonts w:ascii="Calibri" w:hAnsi="Calibri" w:cs="Calibri"/>
          <w:color w:val="404040"/>
          <w:sz w:val="18"/>
          <w:szCs w:val="18"/>
        </w:rPr>
        <w:t>entre autres</w:t>
      </w:r>
      <w:r w:rsidRPr="005E3ED5">
        <w:rPr>
          <w:rFonts w:ascii="Calibri" w:hAnsi="Calibri" w:cs="Calibri"/>
          <w:color w:val="404040"/>
          <w:sz w:val="18"/>
          <w:szCs w:val="18"/>
        </w:rPr>
        <w:t xml:space="preserve"> pour </w:t>
      </w:r>
      <w:r w:rsidR="00643484" w:rsidRPr="005E3ED5">
        <w:rPr>
          <w:rFonts w:ascii="Calibri" w:hAnsi="Calibri" w:cs="Calibri"/>
          <w:color w:val="404040"/>
          <w:sz w:val="18"/>
          <w:szCs w:val="18"/>
        </w:rPr>
        <w:t>la gestion des autorisations d’</w:t>
      </w:r>
      <w:r w:rsidRPr="005E3ED5">
        <w:rPr>
          <w:rFonts w:ascii="Calibri" w:hAnsi="Calibri" w:cs="Calibri"/>
          <w:color w:val="404040"/>
          <w:sz w:val="18"/>
          <w:szCs w:val="18"/>
        </w:rPr>
        <w:t xml:space="preserve">accès des différents </w:t>
      </w:r>
      <w:r w:rsidR="00643484" w:rsidRPr="005E3ED5">
        <w:rPr>
          <w:rFonts w:ascii="Calibri" w:hAnsi="Calibri" w:cs="Calibri"/>
          <w:color w:val="404040"/>
          <w:sz w:val="18"/>
          <w:szCs w:val="18"/>
        </w:rPr>
        <w:t>Endpoint</w:t>
      </w:r>
      <w:r w:rsidRPr="005E3ED5">
        <w:rPr>
          <w:rFonts w:ascii="Calibri" w:hAnsi="Calibri" w:cs="Calibri"/>
          <w:color w:val="404040"/>
          <w:sz w:val="18"/>
          <w:szCs w:val="18"/>
        </w:rPr>
        <w:t xml:space="preserve"> suivant le rôle de l’utilisateur</w:t>
      </w:r>
      <w:r w:rsidR="00EE35DB" w:rsidRPr="005E3ED5">
        <w:rPr>
          <w:rFonts w:ascii="Calibri" w:hAnsi="Calibri" w:cs="Calibri"/>
          <w:color w:val="404040"/>
          <w:sz w:val="18"/>
          <w:szCs w:val="18"/>
        </w:rPr>
        <w:t>.</w:t>
      </w:r>
    </w:p>
    <w:p w14:paraId="06486DF1" w14:textId="1002D5C1" w:rsidR="00FE7949" w:rsidRPr="005E3ED5" w:rsidRDefault="00D60820" w:rsidP="00CA13E2">
      <w:pPr>
        <w:pStyle w:val="Default"/>
        <w:rPr>
          <w:rFonts w:ascii="Calibri" w:hAnsi="Calibri" w:cs="Calibri"/>
          <w:color w:val="404040"/>
          <w:sz w:val="18"/>
          <w:szCs w:val="18"/>
        </w:rPr>
      </w:pPr>
      <w:r w:rsidRPr="005E3ED5">
        <w:rPr>
          <w:rFonts w:ascii="Calibri" w:hAnsi="Calibri" w:cs="Calibri"/>
          <w:color w:val="404040"/>
          <w:sz w:val="18"/>
          <w:szCs w:val="18"/>
        </w:rPr>
        <w:br/>
      </w:r>
      <w:r w:rsidR="004B5E0B"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controller</w:t>
      </w:r>
      <w:r w:rsidR="00EE35DB" w:rsidRPr="005E3ED5">
        <w:rPr>
          <w:rFonts w:ascii="Calibri" w:hAnsi="Calibri" w:cs="Calibri"/>
          <w:b/>
          <w:bCs/>
          <w:color w:val="404040"/>
          <w:sz w:val="18"/>
          <w:szCs w:val="18"/>
        </w:rPr>
        <w:t> :</w:t>
      </w:r>
      <w:r w:rsidR="00EE35DB" w:rsidRPr="005E3ED5">
        <w:rPr>
          <w:rFonts w:ascii="Calibri" w:hAnsi="Calibri" w:cs="Calibri"/>
          <w:color w:val="404040"/>
          <w:sz w:val="18"/>
          <w:szCs w:val="18"/>
        </w:rPr>
        <w:br/>
      </w:r>
      <w:r w:rsidR="00F85076" w:rsidRPr="005E3ED5">
        <w:rPr>
          <w:rFonts w:ascii="Calibri" w:hAnsi="Calibri" w:cs="Calibri"/>
          <w:color w:val="404040"/>
          <w:sz w:val="18"/>
          <w:szCs w:val="18"/>
        </w:rPr>
        <w:t>Les Contrôleurs gèrent les requêtes des utilisateurs. Ils sont responsables de retourner une réponse avec l’aide du Model en exposant des Endpoints afin que l’IHM puisse recevoir un service à travers des requêtes http.</w:t>
      </w:r>
    </w:p>
    <w:p w14:paraId="76DE2C6D" w14:textId="10F06419" w:rsidR="00FE7949" w:rsidRPr="005E3ED5" w:rsidRDefault="00FE7949" w:rsidP="00CA13E2">
      <w:pPr>
        <w:pStyle w:val="Default"/>
        <w:rPr>
          <w:rFonts w:ascii="Calibri" w:hAnsi="Calibri" w:cs="Calibri"/>
          <w:color w:val="404040"/>
          <w:sz w:val="18"/>
          <w:szCs w:val="18"/>
        </w:rPr>
      </w:pPr>
    </w:p>
    <w:p w14:paraId="28E76FCC" w14:textId="436B3E52" w:rsidR="004C62CC" w:rsidRPr="005E3ED5" w:rsidRDefault="00B07081" w:rsidP="00CA13E2">
      <w:pPr>
        <w:pStyle w:val="Default"/>
        <w:rPr>
          <w:rFonts w:ascii="Calibri" w:hAnsi="Calibri" w:cs="Calibri"/>
          <w:color w:val="404040"/>
          <w:sz w:val="18"/>
          <w:szCs w:val="18"/>
        </w:rPr>
      </w:pPr>
      <w:r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domain</w:t>
      </w:r>
      <w:r w:rsidRPr="005E3ED5">
        <w:rPr>
          <w:rFonts w:ascii="Calibri" w:hAnsi="Calibri" w:cs="Calibri"/>
          <w:color w:val="404040"/>
          <w:sz w:val="18"/>
          <w:szCs w:val="18"/>
        </w:rPr>
        <w:t xml:space="preserve"> :</w:t>
      </w:r>
      <w:r w:rsidRPr="005E3ED5">
        <w:rPr>
          <w:rFonts w:ascii="Calibri" w:hAnsi="Calibri" w:cs="Calibri"/>
          <w:color w:val="404040"/>
          <w:sz w:val="18"/>
          <w:szCs w:val="18"/>
        </w:rPr>
        <w:br/>
        <w:t xml:space="preserve">Il rassemble des classes par domaine comme les énumérations, </w:t>
      </w:r>
      <w:r w:rsidR="004C62CC" w:rsidRPr="005E3ED5">
        <w:rPr>
          <w:rFonts w:ascii="Calibri" w:hAnsi="Calibri" w:cs="Calibri"/>
          <w:color w:val="404040"/>
          <w:sz w:val="18"/>
          <w:szCs w:val="18"/>
        </w:rPr>
        <w:t>les Jsons, les XML, les emails.</w:t>
      </w:r>
      <w:r w:rsidR="004C62CC" w:rsidRPr="005E3ED5">
        <w:rPr>
          <w:rFonts w:ascii="Calibri" w:hAnsi="Calibri" w:cs="Calibri"/>
          <w:color w:val="404040"/>
          <w:sz w:val="18"/>
          <w:szCs w:val="18"/>
        </w:rPr>
        <w:br/>
      </w:r>
      <w:r w:rsidR="00D60820" w:rsidRPr="005E3ED5">
        <w:rPr>
          <w:rFonts w:ascii="Calibri" w:hAnsi="Calibri" w:cs="Calibri"/>
          <w:color w:val="404040"/>
          <w:sz w:val="18"/>
          <w:szCs w:val="18"/>
        </w:rPr>
        <w:br/>
      </w:r>
      <w:r w:rsidR="008E1037"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entity</w:t>
      </w:r>
      <w:r w:rsidR="007D57D8" w:rsidRPr="005E3ED5">
        <w:rPr>
          <w:rFonts w:ascii="Calibri" w:hAnsi="Calibri" w:cs="Calibri"/>
          <w:b/>
          <w:bCs/>
          <w:color w:val="404040"/>
          <w:sz w:val="18"/>
          <w:szCs w:val="18"/>
        </w:rPr>
        <w:t> :</w:t>
      </w:r>
    </w:p>
    <w:p w14:paraId="00FBF9C6" w14:textId="3333A040" w:rsidR="008E1037" w:rsidRPr="005E3ED5" w:rsidRDefault="008E1037" w:rsidP="00CA13E2">
      <w:pPr>
        <w:pStyle w:val="Default"/>
        <w:rPr>
          <w:rFonts w:ascii="Calibri" w:hAnsi="Calibri" w:cs="Calibri"/>
          <w:color w:val="404040"/>
          <w:sz w:val="18"/>
          <w:szCs w:val="18"/>
        </w:rPr>
      </w:pPr>
      <w:r w:rsidRPr="005E3ED5">
        <w:rPr>
          <w:rFonts w:ascii="Calibri" w:hAnsi="Calibri" w:cs="Calibri"/>
          <w:color w:val="404040"/>
          <w:sz w:val="18"/>
          <w:szCs w:val="18"/>
        </w:rPr>
        <w:t>Les entit</w:t>
      </w:r>
      <w:r w:rsidR="007D57D8" w:rsidRPr="005E3ED5">
        <w:rPr>
          <w:rFonts w:ascii="Calibri" w:hAnsi="Calibri" w:cs="Calibri"/>
          <w:color w:val="404040"/>
          <w:sz w:val="18"/>
          <w:szCs w:val="18"/>
        </w:rPr>
        <w:t>és</w:t>
      </w:r>
      <w:r w:rsidRPr="005E3ED5">
        <w:rPr>
          <w:rFonts w:ascii="Calibri" w:hAnsi="Calibri" w:cs="Calibri"/>
          <w:color w:val="404040"/>
          <w:sz w:val="18"/>
          <w:szCs w:val="18"/>
        </w:rPr>
        <w:t xml:space="preserve"> sont </w:t>
      </w:r>
      <w:r w:rsidR="004C62CC" w:rsidRPr="005E3ED5">
        <w:rPr>
          <w:rFonts w:ascii="Calibri" w:hAnsi="Calibri" w:cs="Calibri"/>
          <w:color w:val="404040"/>
          <w:sz w:val="18"/>
          <w:szCs w:val="18"/>
        </w:rPr>
        <w:t>des objets Java qui sont simplement des instances de classes persistantes</w:t>
      </w:r>
      <w:r w:rsidRPr="005E3ED5">
        <w:rPr>
          <w:rFonts w:ascii="Calibri" w:hAnsi="Calibri" w:cs="Calibri"/>
          <w:color w:val="404040"/>
          <w:sz w:val="18"/>
          <w:szCs w:val="18"/>
        </w:rPr>
        <w:t xml:space="preserve"> grâce à JPA </w:t>
      </w:r>
      <w:r w:rsidR="00416CAB" w:rsidRPr="005E3ED5">
        <w:rPr>
          <w:rFonts w:ascii="Calibri" w:hAnsi="Calibri" w:cs="Calibri"/>
          <w:color w:val="404040"/>
          <w:sz w:val="18"/>
          <w:szCs w:val="18"/>
        </w:rPr>
        <w:t>(</w:t>
      </w:r>
      <w:r w:rsidRPr="005E3ED5">
        <w:rPr>
          <w:rFonts w:ascii="Calibri" w:hAnsi="Calibri" w:cs="Calibri"/>
          <w:color w:val="404040"/>
          <w:sz w:val="18"/>
          <w:szCs w:val="18"/>
        </w:rPr>
        <w:t>approche de l’Object Relationship Mapping</w:t>
      </w:r>
      <w:r w:rsidR="00416CAB" w:rsidRPr="005E3ED5">
        <w:rPr>
          <w:rFonts w:ascii="Calibri" w:hAnsi="Calibri" w:cs="Calibri"/>
          <w:color w:val="404040"/>
          <w:sz w:val="18"/>
          <w:szCs w:val="18"/>
        </w:rPr>
        <w:t>)</w:t>
      </w:r>
      <w:r w:rsidRPr="005E3ED5">
        <w:rPr>
          <w:rFonts w:ascii="Calibri" w:hAnsi="Calibri" w:cs="Calibri"/>
          <w:color w:val="404040"/>
          <w:sz w:val="18"/>
          <w:szCs w:val="18"/>
        </w:rPr>
        <w:t>. Ce package contient aussi les DTO</w:t>
      </w:r>
      <w:r w:rsidR="007D57D8" w:rsidRPr="005E3ED5">
        <w:rPr>
          <w:rFonts w:ascii="Calibri" w:hAnsi="Calibri" w:cs="Calibri"/>
          <w:color w:val="404040"/>
          <w:sz w:val="18"/>
          <w:szCs w:val="18"/>
        </w:rPr>
        <w:t xml:space="preserve"> et </w:t>
      </w:r>
      <w:r w:rsidRPr="005E3ED5">
        <w:rPr>
          <w:rFonts w:ascii="Calibri" w:hAnsi="Calibri" w:cs="Calibri"/>
          <w:color w:val="404040"/>
          <w:sz w:val="18"/>
          <w:szCs w:val="18"/>
        </w:rPr>
        <w:t>les mappers entre</w:t>
      </w:r>
      <w:r w:rsidR="007D57D8" w:rsidRPr="005E3ED5">
        <w:rPr>
          <w:rFonts w:ascii="Calibri" w:hAnsi="Calibri" w:cs="Calibri"/>
          <w:color w:val="404040"/>
          <w:sz w:val="18"/>
          <w:szCs w:val="18"/>
        </w:rPr>
        <w:t xml:space="preserve"> DTO et Entity.</w:t>
      </w:r>
      <w:r w:rsidRPr="005E3ED5">
        <w:rPr>
          <w:rFonts w:ascii="Calibri" w:hAnsi="Calibri" w:cs="Calibri"/>
          <w:color w:val="404040"/>
          <w:sz w:val="18"/>
          <w:szCs w:val="18"/>
        </w:rPr>
        <w:t xml:space="preserve"> </w:t>
      </w:r>
    </w:p>
    <w:p w14:paraId="12DE3BD0" w14:textId="1CB2BDD1" w:rsidR="007D57D8" w:rsidRPr="005E3ED5" w:rsidRDefault="00D60820" w:rsidP="00CA13E2">
      <w:pPr>
        <w:pStyle w:val="Default"/>
        <w:rPr>
          <w:rFonts w:ascii="Calibri" w:hAnsi="Calibri" w:cs="Calibri"/>
          <w:color w:val="404040"/>
          <w:sz w:val="18"/>
          <w:szCs w:val="18"/>
        </w:rPr>
      </w:pPr>
      <w:r w:rsidRPr="005E3ED5">
        <w:rPr>
          <w:rFonts w:ascii="Calibri" w:hAnsi="Calibri" w:cs="Calibri"/>
          <w:color w:val="404040"/>
          <w:sz w:val="18"/>
          <w:szCs w:val="18"/>
        </w:rPr>
        <w:br/>
      </w:r>
      <w:r w:rsidR="007D57D8"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exception</w:t>
      </w:r>
      <w:r w:rsidRPr="005E3ED5">
        <w:rPr>
          <w:rFonts w:ascii="Calibri" w:hAnsi="Calibri" w:cs="Calibri"/>
          <w:color w:val="404040"/>
          <w:sz w:val="18"/>
          <w:szCs w:val="18"/>
        </w:rPr>
        <w:br/>
      </w:r>
      <w:r w:rsidR="007D57D8" w:rsidRPr="005E3ED5">
        <w:rPr>
          <w:rFonts w:ascii="Calibri" w:hAnsi="Calibri" w:cs="Calibri"/>
          <w:color w:val="404040"/>
          <w:sz w:val="18"/>
          <w:szCs w:val="18"/>
        </w:rPr>
        <w:t>On peut y trouver toutes les classes pour les exceptions</w:t>
      </w:r>
      <w:r w:rsidR="007D57D8" w:rsidRPr="005E3ED5">
        <w:rPr>
          <w:rFonts w:ascii="Calibri" w:hAnsi="Calibri" w:cs="Calibri"/>
          <w:color w:val="404040"/>
          <w:sz w:val="18"/>
          <w:szCs w:val="18"/>
        </w:rPr>
        <w:br/>
      </w:r>
    </w:p>
    <w:p w14:paraId="07CDC805" w14:textId="1C0ECAF4" w:rsidR="007D57D8" w:rsidRPr="005E3ED5" w:rsidRDefault="007D57D8" w:rsidP="00CA13E2">
      <w:pPr>
        <w:pStyle w:val="Default"/>
        <w:rPr>
          <w:rFonts w:ascii="Calibri" w:hAnsi="Calibri" w:cs="Calibri"/>
          <w:b/>
          <w:bCs/>
          <w:color w:val="404040"/>
          <w:sz w:val="18"/>
          <w:szCs w:val="18"/>
        </w:rPr>
      </w:pPr>
      <w:r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gda</w:t>
      </w:r>
      <w:r w:rsidR="00125B24" w:rsidRPr="005E3ED5">
        <w:rPr>
          <w:rFonts w:ascii="Calibri" w:hAnsi="Calibri" w:cs="Calibri"/>
          <w:b/>
          <w:bCs/>
          <w:color w:val="404040"/>
          <w:sz w:val="18"/>
          <w:szCs w:val="18"/>
        </w:rPr>
        <w:br/>
      </w:r>
      <w:r w:rsidR="00125B24" w:rsidRPr="005E3ED5">
        <w:rPr>
          <w:rFonts w:ascii="Calibri" w:hAnsi="Calibri" w:cs="Calibri"/>
          <w:color w:val="404040"/>
          <w:sz w:val="18"/>
          <w:szCs w:val="18"/>
        </w:rPr>
        <w:t xml:space="preserve">Il contient toutes les classes qui concernent les interactions avec l’API </w:t>
      </w:r>
      <w:r w:rsidR="00125B24" w:rsidRPr="005E3ED5">
        <w:rPr>
          <w:rFonts w:ascii="Calibri" w:hAnsi="Calibri" w:cs="Calibri"/>
          <w:sz w:val="18"/>
          <w:szCs w:val="18"/>
        </w:rPr>
        <w:t xml:space="preserve">Grand Angle (récupération des </w:t>
      </w:r>
      <w:r w:rsidR="00B11AE4" w:rsidRPr="005E3ED5">
        <w:rPr>
          <w:rFonts w:ascii="Calibri" w:hAnsi="Calibri" w:cs="Calibri"/>
          <w:sz w:val="18"/>
          <w:szCs w:val="18"/>
        </w:rPr>
        <w:t xml:space="preserve">données relatif aux </w:t>
      </w:r>
      <w:r w:rsidR="00125B24" w:rsidRPr="005E3ED5">
        <w:rPr>
          <w:rFonts w:ascii="Calibri" w:hAnsi="Calibri" w:cs="Calibri"/>
          <w:sz w:val="18"/>
          <w:szCs w:val="18"/>
        </w:rPr>
        <w:t>paiements faits par la Région et versées aux entreprises)</w:t>
      </w:r>
    </w:p>
    <w:p w14:paraId="6F17CA76" w14:textId="493D3F3F" w:rsidR="00621AF6" w:rsidRPr="005E3ED5" w:rsidRDefault="00D60820" w:rsidP="00CA13E2">
      <w:pPr>
        <w:pStyle w:val="Default"/>
        <w:rPr>
          <w:rFonts w:ascii="Calibri" w:hAnsi="Calibri" w:cs="Calibri"/>
          <w:b/>
          <w:bCs/>
          <w:color w:val="404040"/>
          <w:sz w:val="18"/>
          <w:szCs w:val="18"/>
        </w:rPr>
      </w:pPr>
      <w:r w:rsidRPr="005E3ED5">
        <w:rPr>
          <w:rFonts w:ascii="Calibri" w:hAnsi="Calibri" w:cs="Calibri"/>
          <w:color w:val="404040"/>
          <w:sz w:val="18"/>
          <w:szCs w:val="18"/>
        </w:rPr>
        <w:br/>
      </w:r>
      <w:r w:rsidR="000C29CF"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logging</w:t>
      </w:r>
    </w:p>
    <w:p w14:paraId="69E1F2E1" w14:textId="77777777" w:rsidR="000C29CF" w:rsidRPr="005E3ED5" w:rsidRDefault="000C29CF" w:rsidP="00CA13E2">
      <w:pPr>
        <w:pStyle w:val="Default"/>
        <w:rPr>
          <w:rFonts w:ascii="Calibri" w:hAnsi="Calibri" w:cs="Calibri"/>
          <w:b/>
          <w:bCs/>
          <w:color w:val="404040"/>
          <w:sz w:val="18"/>
          <w:szCs w:val="18"/>
        </w:rPr>
      </w:pPr>
      <w:r w:rsidRPr="005E3ED5">
        <w:rPr>
          <w:rFonts w:ascii="Calibri" w:hAnsi="Calibri" w:cs="Calibri"/>
          <w:color w:val="404040"/>
          <w:sz w:val="18"/>
          <w:szCs w:val="18"/>
        </w:rPr>
        <w:lastRenderedPageBreak/>
        <w:t>On y trouve la c</w:t>
      </w:r>
      <w:r w:rsidR="00621AF6" w:rsidRPr="005E3ED5">
        <w:rPr>
          <w:rFonts w:ascii="Calibri" w:hAnsi="Calibri" w:cs="Calibri"/>
          <w:color w:val="404040"/>
          <w:sz w:val="18"/>
          <w:szCs w:val="18"/>
        </w:rPr>
        <w:t xml:space="preserve">lasse intercepteur utilisée pour </w:t>
      </w:r>
      <w:r w:rsidRPr="005E3ED5">
        <w:rPr>
          <w:rFonts w:ascii="Calibri" w:hAnsi="Calibri" w:cs="Calibri"/>
          <w:color w:val="404040"/>
          <w:sz w:val="18"/>
          <w:szCs w:val="18"/>
        </w:rPr>
        <w:t>loger</w:t>
      </w:r>
      <w:r w:rsidR="00621AF6" w:rsidRPr="005E3ED5">
        <w:rPr>
          <w:rFonts w:ascii="Calibri" w:hAnsi="Calibri" w:cs="Calibri"/>
          <w:color w:val="404040"/>
          <w:sz w:val="18"/>
          <w:szCs w:val="18"/>
        </w:rPr>
        <w:t xml:space="preserve"> </w:t>
      </w:r>
      <w:r w:rsidRPr="005E3ED5">
        <w:rPr>
          <w:rFonts w:ascii="Calibri" w:hAnsi="Calibri" w:cs="Calibri"/>
          <w:color w:val="404040"/>
          <w:sz w:val="18"/>
          <w:szCs w:val="18"/>
        </w:rPr>
        <w:t>avec</w:t>
      </w:r>
      <w:r w:rsidRPr="005E3ED5">
        <w:rPr>
          <w:rFonts w:ascii="Calibri" w:hAnsi="Calibri" w:cs="Calibri"/>
        </w:rPr>
        <w:t xml:space="preserve"> </w:t>
      </w:r>
      <w:r w:rsidRPr="005E3ED5">
        <w:rPr>
          <w:rFonts w:ascii="Calibri" w:hAnsi="Calibri" w:cs="Calibri"/>
          <w:color w:val="404040"/>
          <w:sz w:val="18"/>
          <w:szCs w:val="18"/>
        </w:rPr>
        <w:t xml:space="preserve">log4j2 </w:t>
      </w:r>
      <w:r w:rsidR="00621AF6" w:rsidRPr="005E3ED5">
        <w:rPr>
          <w:rFonts w:ascii="Calibri" w:hAnsi="Calibri" w:cs="Calibri"/>
          <w:color w:val="404040"/>
          <w:sz w:val="18"/>
          <w:szCs w:val="18"/>
        </w:rPr>
        <w:t>toutes les actions REST effectuées par un utilisateur.</w:t>
      </w:r>
      <w:r w:rsidR="00D60820" w:rsidRPr="005E3ED5">
        <w:rPr>
          <w:rFonts w:ascii="Calibri" w:hAnsi="Calibri" w:cs="Calibri"/>
          <w:color w:val="404040"/>
          <w:sz w:val="18"/>
          <w:szCs w:val="18"/>
        </w:rPr>
        <w:br/>
      </w:r>
      <w:r w:rsidRPr="005E3ED5">
        <w:rPr>
          <w:rFonts w:ascii="Calibri" w:hAnsi="Calibri" w:cs="Calibri"/>
          <w:color w:val="404040"/>
          <w:sz w:val="18"/>
          <w:szCs w:val="18"/>
        </w:rPr>
        <w:br/>
      </w:r>
      <w:r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progos</w:t>
      </w:r>
    </w:p>
    <w:p w14:paraId="71B99FD8" w14:textId="2C252761" w:rsidR="000C29CF" w:rsidRPr="005E3ED5" w:rsidRDefault="000C29CF" w:rsidP="00CA13E2">
      <w:pPr>
        <w:pStyle w:val="Default"/>
        <w:rPr>
          <w:rFonts w:ascii="Calibri" w:hAnsi="Calibri" w:cs="Calibri"/>
          <w:sz w:val="18"/>
          <w:szCs w:val="18"/>
        </w:rPr>
      </w:pPr>
      <w:r w:rsidRPr="005E3ED5">
        <w:rPr>
          <w:rFonts w:ascii="Calibri" w:hAnsi="Calibri" w:cs="Calibri"/>
          <w:color w:val="404040"/>
          <w:sz w:val="18"/>
          <w:szCs w:val="18"/>
        </w:rPr>
        <w:t xml:space="preserve">Il contient toutes les classes qui concernent les interactions avec l’API </w:t>
      </w:r>
      <w:r w:rsidRPr="005E3ED5">
        <w:rPr>
          <w:rFonts w:ascii="Calibri" w:hAnsi="Calibri" w:cs="Calibri"/>
          <w:sz w:val="18"/>
          <w:szCs w:val="18"/>
        </w:rPr>
        <w:t>progos (pour récupérer les dossiers de subventions)</w:t>
      </w:r>
    </w:p>
    <w:p w14:paraId="327BA512" w14:textId="34ABE7CA" w:rsidR="004F5EB1" w:rsidRPr="005E3ED5" w:rsidRDefault="00D60820" w:rsidP="00CA13E2">
      <w:pPr>
        <w:pStyle w:val="Default"/>
        <w:rPr>
          <w:rFonts w:ascii="Calibri" w:hAnsi="Calibri" w:cs="Calibri"/>
          <w:b/>
          <w:bCs/>
          <w:color w:val="404040"/>
          <w:sz w:val="18"/>
          <w:szCs w:val="18"/>
        </w:rPr>
      </w:pPr>
      <w:r w:rsidRPr="005E3ED5">
        <w:rPr>
          <w:rFonts w:ascii="Calibri" w:hAnsi="Calibri" w:cs="Calibri"/>
          <w:color w:val="404040"/>
          <w:sz w:val="18"/>
          <w:szCs w:val="18"/>
        </w:rPr>
        <w:br/>
      </w:r>
      <w:r w:rsidR="004F5EB1" w:rsidRPr="005E3ED5">
        <w:rPr>
          <w:rFonts w:ascii="Calibri" w:hAnsi="Calibri" w:cs="Calibri"/>
          <w:b/>
          <w:bCs/>
          <w:color w:val="404040"/>
          <w:sz w:val="18"/>
          <w:szCs w:val="18"/>
        </w:rPr>
        <w:t xml:space="preserve">Package </w:t>
      </w:r>
      <w:r w:rsidR="00085DD1" w:rsidRPr="005E3ED5">
        <w:rPr>
          <w:rFonts w:ascii="Calibri" w:hAnsi="Calibri" w:cs="Calibri"/>
          <w:b/>
          <w:bCs/>
          <w:color w:val="404040"/>
          <w:sz w:val="18"/>
          <w:szCs w:val="18"/>
        </w:rPr>
        <w:t>property</w:t>
      </w:r>
    </w:p>
    <w:p w14:paraId="6C610252" w14:textId="3AFC4E04" w:rsidR="00D60820" w:rsidRPr="005E3ED5" w:rsidRDefault="004F5EB1" w:rsidP="00CA13E2">
      <w:pPr>
        <w:pStyle w:val="Default"/>
        <w:rPr>
          <w:rFonts w:ascii="Calibri" w:hAnsi="Calibri" w:cs="Calibri"/>
          <w:color w:val="404040"/>
          <w:sz w:val="18"/>
          <w:szCs w:val="18"/>
        </w:rPr>
      </w:pPr>
      <w:r w:rsidRPr="005E3ED5">
        <w:rPr>
          <w:rFonts w:ascii="Calibri" w:hAnsi="Calibri" w:cs="Calibri"/>
          <w:color w:val="404040"/>
          <w:sz w:val="18"/>
          <w:szCs w:val="18"/>
        </w:rPr>
        <w:t xml:space="preserve">Contient la classe pour une configuration externalisée afin de lier et valider des propriétés externes (par exemple, à partir d'un </w:t>
      </w:r>
      <w:r w:rsidR="00F332E2" w:rsidRPr="005E3ED5">
        <w:rPr>
          <w:rFonts w:ascii="Calibri" w:hAnsi="Calibri" w:cs="Calibri"/>
          <w:color w:val="404040"/>
          <w:sz w:val="18"/>
          <w:szCs w:val="18"/>
        </w:rPr>
        <w:t>fichier .properties</w:t>
      </w:r>
      <w:r w:rsidRPr="005E3ED5">
        <w:rPr>
          <w:rFonts w:ascii="Calibri" w:hAnsi="Calibri" w:cs="Calibri"/>
          <w:color w:val="404040"/>
          <w:sz w:val="18"/>
          <w:szCs w:val="18"/>
        </w:rPr>
        <w:t>)</w:t>
      </w:r>
      <w:r w:rsidRPr="005E3ED5">
        <w:rPr>
          <w:rFonts w:ascii="Calibri" w:hAnsi="Calibri" w:cs="Calibri"/>
          <w:color w:val="404040"/>
          <w:sz w:val="18"/>
          <w:szCs w:val="18"/>
        </w:rPr>
        <w:br/>
      </w:r>
      <w:r w:rsidR="00085DD1" w:rsidRPr="005E3ED5">
        <w:rPr>
          <w:rFonts w:ascii="Calibri" w:hAnsi="Calibri" w:cs="Calibri"/>
          <w:color w:val="404040"/>
          <w:sz w:val="18"/>
          <w:szCs w:val="18"/>
        </w:rPr>
        <w:br/>
      </w:r>
      <w:r w:rsidRPr="005E3ED5">
        <w:rPr>
          <w:rFonts w:ascii="Calibri" w:hAnsi="Calibri" w:cs="Calibri"/>
          <w:b/>
          <w:bCs/>
          <w:color w:val="404040"/>
          <w:sz w:val="18"/>
          <w:szCs w:val="18"/>
        </w:rPr>
        <w:t xml:space="preserve">Package </w:t>
      </w:r>
      <w:r w:rsidR="00085DD1" w:rsidRPr="005E3ED5">
        <w:rPr>
          <w:rFonts w:ascii="Calibri" w:hAnsi="Calibri" w:cs="Calibri"/>
          <w:b/>
          <w:bCs/>
          <w:color w:val="404040"/>
          <w:sz w:val="18"/>
          <w:szCs w:val="18"/>
        </w:rPr>
        <w:t>repository</w:t>
      </w:r>
      <w:r w:rsidRPr="005E3ED5">
        <w:rPr>
          <w:rFonts w:ascii="Calibri" w:hAnsi="Calibri" w:cs="Calibri"/>
          <w:b/>
          <w:bCs/>
          <w:color w:val="404040"/>
          <w:sz w:val="18"/>
          <w:szCs w:val="18"/>
        </w:rPr>
        <w:br/>
      </w:r>
      <w:r w:rsidR="005011AF" w:rsidRPr="005E3ED5">
        <w:rPr>
          <w:rFonts w:ascii="Calibri" w:hAnsi="Calibri" w:cs="Calibri"/>
          <w:color w:val="404040"/>
          <w:sz w:val="18"/>
          <w:szCs w:val="18"/>
        </w:rPr>
        <w:t>Ce package rassemble tous les repository qui</w:t>
      </w:r>
      <w:r w:rsidR="00211056" w:rsidRPr="005E3ED5">
        <w:rPr>
          <w:rFonts w:ascii="Calibri" w:hAnsi="Calibri" w:cs="Calibri"/>
          <w:color w:val="404040"/>
          <w:sz w:val="18"/>
          <w:szCs w:val="18"/>
        </w:rPr>
        <w:t xml:space="preserve"> implémentent</w:t>
      </w:r>
      <w:r w:rsidR="005011AF" w:rsidRPr="005E3ED5">
        <w:rPr>
          <w:rFonts w:ascii="Calibri" w:hAnsi="Calibri" w:cs="Calibri"/>
          <w:color w:val="404040"/>
          <w:sz w:val="18"/>
          <w:szCs w:val="18"/>
        </w:rPr>
        <w:t xml:space="preserve"> soit </w:t>
      </w:r>
      <w:r w:rsidR="00211056" w:rsidRPr="005E3ED5">
        <w:rPr>
          <w:rFonts w:ascii="Calibri" w:hAnsi="Calibri" w:cs="Calibri"/>
          <w:color w:val="404040"/>
          <w:sz w:val="18"/>
          <w:szCs w:val="18"/>
        </w:rPr>
        <w:t xml:space="preserve">l’interface </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CrudRepository</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 xml:space="preserve"> </w:t>
      </w:r>
      <w:r w:rsidR="00211056" w:rsidRPr="005E3ED5">
        <w:rPr>
          <w:rFonts w:ascii="Calibri" w:hAnsi="Calibri" w:cs="Calibri"/>
          <w:color w:val="404040"/>
          <w:sz w:val="18"/>
          <w:szCs w:val="18"/>
        </w:rPr>
        <w:t xml:space="preserve">pour la BDD </w:t>
      </w:r>
      <w:r w:rsidR="00DE693F" w:rsidRPr="005E3ED5">
        <w:rPr>
          <w:rFonts w:ascii="Calibri" w:hAnsi="Calibri" w:cs="Calibri"/>
          <w:color w:val="404040"/>
          <w:sz w:val="18"/>
          <w:szCs w:val="18"/>
        </w:rPr>
        <w:t>relationnelle</w:t>
      </w:r>
      <w:r w:rsidR="00211056" w:rsidRPr="005E3ED5">
        <w:rPr>
          <w:rFonts w:ascii="Calibri" w:hAnsi="Calibri" w:cs="Calibri"/>
          <w:color w:val="404040"/>
          <w:sz w:val="18"/>
          <w:szCs w:val="18"/>
        </w:rPr>
        <w:t xml:space="preserve">, soit </w:t>
      </w:r>
      <w:r w:rsidR="00E62208" w:rsidRPr="005E3ED5">
        <w:rPr>
          <w:rFonts w:ascii="Calibri" w:hAnsi="Calibri" w:cs="Calibri"/>
          <w:color w:val="404040"/>
          <w:sz w:val="18"/>
          <w:szCs w:val="18"/>
        </w:rPr>
        <w:t xml:space="preserve">l’interface </w:t>
      </w:r>
      <w:r w:rsidR="00DE693F" w:rsidRPr="005E3ED5">
        <w:rPr>
          <w:rFonts w:ascii="Calibri" w:hAnsi="Calibri" w:cs="Calibri"/>
          <w:color w:val="404040"/>
          <w:sz w:val="18"/>
          <w:szCs w:val="18"/>
        </w:rPr>
        <w:t>« E</w:t>
      </w:r>
      <w:r w:rsidR="00416CAB" w:rsidRPr="005E3ED5">
        <w:rPr>
          <w:rFonts w:ascii="Calibri" w:hAnsi="Calibri" w:cs="Calibri"/>
          <w:color w:val="404040"/>
          <w:sz w:val="18"/>
          <w:szCs w:val="18"/>
        </w:rPr>
        <w:t>lasticsearchRepository</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 xml:space="preserve"> pour la </w:t>
      </w:r>
      <w:r w:rsidR="00DE693F" w:rsidRPr="005E3ED5">
        <w:rPr>
          <w:rFonts w:ascii="Calibri" w:hAnsi="Calibri" w:cs="Calibri"/>
          <w:color w:val="404040"/>
          <w:sz w:val="18"/>
          <w:szCs w:val="18"/>
        </w:rPr>
        <w:t>BDD no SQL.</w:t>
      </w:r>
      <w:r w:rsidR="00DE693F" w:rsidRPr="005E3ED5">
        <w:rPr>
          <w:rFonts w:ascii="Calibri" w:hAnsi="Calibri" w:cs="Calibri"/>
          <w:color w:val="404040"/>
          <w:sz w:val="18"/>
          <w:szCs w:val="18"/>
        </w:rPr>
        <w:br/>
      </w:r>
    </w:p>
    <w:p w14:paraId="5FF43852" w14:textId="0DFF12ED" w:rsidR="00D60820" w:rsidRPr="005E3ED5" w:rsidRDefault="0030592D" w:rsidP="00CA13E2">
      <w:pPr>
        <w:pStyle w:val="Default"/>
        <w:rPr>
          <w:rFonts w:ascii="Calibri" w:hAnsi="Calibri" w:cs="Calibri"/>
          <w:b/>
          <w:bCs/>
          <w:color w:val="404040"/>
          <w:sz w:val="18"/>
          <w:szCs w:val="18"/>
        </w:rPr>
      </w:pPr>
      <w:r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Service :</w:t>
      </w:r>
    </w:p>
    <w:p w14:paraId="68347AEA" w14:textId="2D89E7FF" w:rsidR="000F334D" w:rsidRPr="005E3ED5" w:rsidRDefault="0030592D" w:rsidP="00CA13E2">
      <w:pPr>
        <w:pStyle w:val="Default"/>
        <w:rPr>
          <w:rFonts w:ascii="Calibri" w:hAnsi="Calibri" w:cs="Calibri"/>
          <w:sz w:val="18"/>
          <w:szCs w:val="18"/>
        </w:rPr>
      </w:pPr>
      <w:r w:rsidRPr="005E3ED5">
        <w:rPr>
          <w:rFonts w:ascii="Calibri" w:hAnsi="Calibri" w:cs="Calibri"/>
          <w:sz w:val="18"/>
          <w:szCs w:val="18"/>
        </w:rPr>
        <w:t>Les Interfaces et leurs implémentations</w:t>
      </w:r>
      <w:r w:rsidR="00DE693F" w:rsidRPr="005E3ED5">
        <w:rPr>
          <w:rFonts w:ascii="Calibri" w:hAnsi="Calibri" w:cs="Calibri"/>
          <w:sz w:val="18"/>
          <w:szCs w:val="18"/>
        </w:rPr>
        <w:t xml:space="preserve"> </w:t>
      </w:r>
      <w:r w:rsidRPr="005E3ED5">
        <w:rPr>
          <w:rFonts w:ascii="Calibri" w:hAnsi="Calibri" w:cs="Calibri"/>
          <w:sz w:val="18"/>
          <w:szCs w:val="18"/>
        </w:rPr>
        <w:t>pour l</w:t>
      </w:r>
      <w:r w:rsidR="00DE693F" w:rsidRPr="005E3ED5">
        <w:rPr>
          <w:rFonts w:ascii="Calibri" w:hAnsi="Calibri" w:cs="Calibri"/>
          <w:sz w:val="18"/>
          <w:szCs w:val="18"/>
        </w:rPr>
        <w:t>es traitements métiers spécifiques à l’application</w:t>
      </w:r>
      <w:r w:rsidRPr="005E3ED5">
        <w:rPr>
          <w:rFonts w:ascii="Calibri" w:hAnsi="Calibri" w:cs="Calibri"/>
          <w:sz w:val="18"/>
          <w:szCs w:val="18"/>
        </w:rPr>
        <w:t>.</w:t>
      </w:r>
      <w:r w:rsidR="004F5EB1" w:rsidRPr="005E3ED5">
        <w:rPr>
          <w:rFonts w:ascii="Calibri" w:hAnsi="Calibri" w:cs="Calibri"/>
          <w:sz w:val="18"/>
          <w:szCs w:val="18"/>
        </w:rPr>
        <w:br/>
      </w:r>
      <w:r w:rsidRPr="005E3ED5">
        <w:rPr>
          <w:rFonts w:ascii="Calibri" w:hAnsi="Calibri" w:cs="Calibri"/>
          <w:sz w:val="18"/>
          <w:szCs w:val="18"/>
        </w:rPr>
        <w:br/>
      </w:r>
      <w:r w:rsidRPr="005E3ED5">
        <w:rPr>
          <w:rFonts w:ascii="Calibri" w:hAnsi="Calibri" w:cs="Calibri"/>
          <w:b/>
          <w:bCs/>
          <w:sz w:val="18"/>
          <w:szCs w:val="18"/>
        </w:rPr>
        <w:t xml:space="preserve">Package </w:t>
      </w:r>
      <w:r w:rsidR="00085DD1" w:rsidRPr="005E3ED5">
        <w:rPr>
          <w:rFonts w:ascii="Calibri" w:hAnsi="Calibri" w:cs="Calibri"/>
          <w:b/>
          <w:bCs/>
          <w:sz w:val="18"/>
          <w:szCs w:val="18"/>
        </w:rPr>
        <w:t>util</w:t>
      </w:r>
      <w:r w:rsidRPr="005E3ED5">
        <w:rPr>
          <w:rFonts w:ascii="Calibri" w:hAnsi="Calibri" w:cs="Calibri"/>
          <w:b/>
          <w:bCs/>
          <w:sz w:val="18"/>
          <w:szCs w:val="18"/>
        </w:rPr>
        <w:t> :</w:t>
      </w:r>
      <w:r w:rsidRPr="005E3ED5">
        <w:rPr>
          <w:rFonts w:ascii="Calibri" w:hAnsi="Calibri" w:cs="Calibri"/>
          <w:sz w:val="18"/>
          <w:szCs w:val="18"/>
        </w:rPr>
        <w:br/>
      </w:r>
      <w:r w:rsidR="0025134E" w:rsidRPr="005E3ED5">
        <w:rPr>
          <w:rFonts w:ascii="Calibri" w:hAnsi="Calibri" w:cs="Calibri"/>
          <w:sz w:val="18"/>
          <w:szCs w:val="18"/>
        </w:rPr>
        <w:t>Les classes pour filtrer, classer et gérer les dates.</w:t>
      </w:r>
    </w:p>
    <w:p w14:paraId="31967477" w14:textId="73FEC953" w:rsidR="000F334D" w:rsidRPr="005E3ED5" w:rsidRDefault="000F334D" w:rsidP="00CA13E2">
      <w:pPr>
        <w:pStyle w:val="Default"/>
        <w:rPr>
          <w:rFonts w:ascii="Calibri" w:hAnsi="Calibri" w:cs="Calibri"/>
          <w:sz w:val="18"/>
          <w:szCs w:val="18"/>
        </w:rPr>
      </w:pPr>
    </w:p>
    <w:p w14:paraId="3D01233D" w14:textId="77777777" w:rsidR="005365CE" w:rsidRPr="005E3ED5" w:rsidRDefault="005365CE" w:rsidP="005365CE">
      <w:pPr>
        <w:pStyle w:val="Listlevel1"/>
        <w:rPr>
          <w:rFonts w:ascii="Calibri" w:hAnsi="Calibri"/>
        </w:rPr>
      </w:pPr>
      <w:r w:rsidRPr="005E3ED5">
        <w:rPr>
          <w:rFonts w:ascii="Calibri" w:hAnsi="Calibri"/>
        </w:rPr>
        <w:t>Front Back Office</w:t>
      </w:r>
    </w:p>
    <w:p w14:paraId="6FB1B585" w14:textId="296B253B" w:rsidR="005365CE" w:rsidRPr="005E3ED5" w:rsidRDefault="005365CE" w:rsidP="005365CE">
      <w:pPr>
        <w:pStyle w:val="Default"/>
        <w:rPr>
          <w:rFonts w:ascii="Calibri" w:hAnsi="Calibri" w:cs="Calibri"/>
          <w:sz w:val="18"/>
          <w:szCs w:val="18"/>
        </w:rPr>
      </w:pPr>
      <w:r w:rsidRPr="005E3ED5">
        <w:rPr>
          <w:rFonts w:ascii="Calibri" w:hAnsi="Calibri" w:cs="Calibri"/>
          <w:sz w:val="18"/>
          <w:szCs w:val="18"/>
        </w:rPr>
        <w:t xml:space="preserve">L'application web Back Office est une application permettant aux administrateurs Région d'éditer le contenu éditorial, d'administrer les dispositions et les interlocuteurs du Hub Entreprendre. </w:t>
      </w:r>
    </w:p>
    <w:p w14:paraId="51863955" w14:textId="0F8DB1C5" w:rsidR="000F334D" w:rsidRPr="005E3ED5" w:rsidRDefault="000F334D" w:rsidP="00CA13E2">
      <w:pPr>
        <w:pStyle w:val="Default"/>
        <w:rPr>
          <w:rFonts w:ascii="Calibri" w:hAnsi="Calibri" w:cs="Calibri"/>
          <w:sz w:val="18"/>
          <w:szCs w:val="18"/>
        </w:rPr>
      </w:pPr>
    </w:p>
    <w:p w14:paraId="4D85C16A" w14:textId="77777777" w:rsidR="005365CE" w:rsidRPr="005E3ED5" w:rsidRDefault="005365CE" w:rsidP="005365CE">
      <w:pPr>
        <w:autoSpaceDE w:val="0"/>
        <w:autoSpaceDN w:val="0"/>
        <w:adjustRightInd w:val="0"/>
        <w:spacing w:after="0"/>
        <w:rPr>
          <w:rFonts w:ascii="Calibri" w:hAnsi="Calibri"/>
          <w:noProof/>
        </w:rPr>
      </w:pPr>
      <w:r w:rsidRPr="005E3ED5">
        <w:rPr>
          <w:rFonts w:ascii="Calibri" w:hAnsi="Calibri"/>
          <w:color w:val="404040"/>
          <w:szCs w:val="18"/>
        </w:rPr>
        <w:t xml:space="preserve">Le Back office a été réalisé avec </w:t>
      </w:r>
      <w:r w:rsidRPr="005E3ED5">
        <w:rPr>
          <w:rFonts w:ascii="Calibri" w:hAnsi="Calibri"/>
          <w:b/>
          <w:bCs/>
          <w:color w:val="404040"/>
          <w:szCs w:val="18"/>
        </w:rPr>
        <w:t>ANGULAR</w:t>
      </w:r>
      <w:r w:rsidRPr="005E3ED5">
        <w:rPr>
          <w:rFonts w:ascii="Calibri" w:hAnsi="Calibri"/>
          <w:color w:val="404040"/>
          <w:szCs w:val="18"/>
        </w:rPr>
        <w:t xml:space="preserve"> qui</w:t>
      </w:r>
      <w:r w:rsidRPr="005E3ED5">
        <w:rPr>
          <w:rFonts w:ascii="Calibri" w:hAnsi="Calibri"/>
          <w:noProof/>
        </w:rPr>
        <w:t xml:space="preserve"> est un framework permettant de créer des </w:t>
      </w:r>
      <w:r w:rsidRPr="005E3ED5">
        <w:rPr>
          <w:rFonts w:ascii="Calibri" w:hAnsi="Calibri"/>
          <w:b/>
          <w:bCs/>
          <w:szCs w:val="18"/>
        </w:rPr>
        <w:t>SPA</w:t>
      </w:r>
      <w:r w:rsidRPr="005E3ED5">
        <w:rPr>
          <w:rFonts w:ascii="Calibri" w:hAnsi="Calibri"/>
          <w:szCs w:val="18"/>
        </w:rPr>
        <w:t xml:space="preserve"> (Single page Application) </w:t>
      </w:r>
      <w:r w:rsidRPr="005E3ED5">
        <w:rPr>
          <w:rFonts w:ascii="Calibri" w:hAnsi="Calibri"/>
          <w:noProof/>
        </w:rPr>
        <w:t xml:space="preserve">en utilisant du </w:t>
      </w:r>
      <w:r w:rsidRPr="005E3ED5">
        <w:rPr>
          <w:rFonts w:ascii="Calibri" w:hAnsi="Calibri"/>
          <w:b/>
          <w:bCs/>
          <w:noProof/>
        </w:rPr>
        <w:t>HTML</w:t>
      </w:r>
      <w:r w:rsidRPr="005E3ED5">
        <w:rPr>
          <w:rFonts w:ascii="Calibri" w:hAnsi="Calibri"/>
          <w:noProof/>
        </w:rPr>
        <w:t xml:space="preserve"> et du </w:t>
      </w:r>
      <w:r w:rsidRPr="005E3ED5">
        <w:rPr>
          <w:rFonts w:ascii="Calibri" w:hAnsi="Calibri"/>
          <w:b/>
          <w:bCs/>
          <w:noProof/>
        </w:rPr>
        <w:t>TypeScript</w:t>
      </w:r>
      <w:r w:rsidRPr="005E3ED5">
        <w:rPr>
          <w:rFonts w:ascii="Calibri" w:hAnsi="Calibri"/>
          <w:noProof/>
        </w:rPr>
        <w:t>. Il implémente les fonctionnalités principales et optionnelles sous la forme d'un ensemble de bibliothèques TypeScript que vous importez dans  l’application.</w:t>
      </w:r>
    </w:p>
    <w:p w14:paraId="1F59D501" w14:textId="77777777" w:rsidR="005365CE" w:rsidRPr="005E3ED5" w:rsidRDefault="005365CE" w:rsidP="005365CE">
      <w:pPr>
        <w:autoSpaceDE w:val="0"/>
        <w:autoSpaceDN w:val="0"/>
        <w:adjustRightInd w:val="0"/>
        <w:spacing w:after="0"/>
        <w:rPr>
          <w:rFonts w:ascii="Calibri" w:hAnsi="Calibri"/>
          <w:noProof/>
        </w:rPr>
      </w:pPr>
    </w:p>
    <w:p w14:paraId="544D4481" w14:textId="77777777"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L'architecture de l’application Angular repose sur certains concepts fondamentaux. Les éléments de base du cadre Angular sont des composants organisés en </w:t>
      </w:r>
      <w:r w:rsidRPr="005E3ED5">
        <w:rPr>
          <w:rFonts w:ascii="Calibri" w:hAnsi="Calibri"/>
          <w:b/>
          <w:bCs/>
          <w:noProof/>
        </w:rPr>
        <w:t>NgModules</w:t>
      </w:r>
      <w:r w:rsidRPr="005E3ED5">
        <w:rPr>
          <w:rFonts w:ascii="Calibri" w:hAnsi="Calibri"/>
          <w:noProof/>
        </w:rPr>
        <w:t xml:space="preserve">. Les NgModules rassemblent le code connexe en ensembles fonctionnels et une application Angular est définie par un ensemble de NgModules. </w:t>
      </w:r>
    </w:p>
    <w:p w14:paraId="3349EB18" w14:textId="77777777" w:rsidR="005365CE" w:rsidRPr="005E3ED5" w:rsidRDefault="005365CE" w:rsidP="005365CE">
      <w:pPr>
        <w:autoSpaceDE w:val="0"/>
        <w:autoSpaceDN w:val="0"/>
        <w:adjustRightInd w:val="0"/>
        <w:spacing w:after="0"/>
        <w:rPr>
          <w:rFonts w:ascii="Calibri" w:hAnsi="Calibri"/>
          <w:noProof/>
        </w:rPr>
      </w:pPr>
    </w:p>
    <w:p w14:paraId="4B7A5FD3" w14:textId="06F8EABB"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Les </w:t>
      </w:r>
      <w:r w:rsidRPr="005E3ED5">
        <w:rPr>
          <w:rFonts w:ascii="Calibri" w:hAnsi="Calibri"/>
          <w:b/>
          <w:bCs/>
          <w:noProof/>
        </w:rPr>
        <w:t>composants</w:t>
      </w:r>
      <w:r w:rsidRPr="005E3ED5">
        <w:rPr>
          <w:rFonts w:ascii="Calibri" w:hAnsi="Calibri"/>
          <w:noProof/>
        </w:rPr>
        <w:t xml:space="preserve"> définissent des </w:t>
      </w:r>
      <w:r w:rsidRPr="005E3ED5">
        <w:rPr>
          <w:rFonts w:ascii="Calibri" w:hAnsi="Calibri"/>
          <w:b/>
          <w:bCs/>
          <w:noProof/>
        </w:rPr>
        <w:t>vues</w:t>
      </w:r>
      <w:r w:rsidRPr="005E3ED5">
        <w:rPr>
          <w:rFonts w:ascii="Calibri" w:hAnsi="Calibri"/>
          <w:noProof/>
        </w:rPr>
        <w:t>, qui sont des ensembles d'affichage qu'Angular peut choisir et modifier en fonction de la logique et des données de l’application</w:t>
      </w:r>
      <w:r w:rsidR="00973A5C" w:rsidRPr="005E3ED5">
        <w:rPr>
          <w:rFonts w:ascii="Calibri" w:hAnsi="Calibri"/>
          <w:noProof/>
        </w:rPr>
        <w:t xml:space="preserve"> </w:t>
      </w:r>
      <w:r w:rsidRPr="005E3ED5">
        <w:rPr>
          <w:rFonts w:ascii="Calibri" w:hAnsi="Calibri"/>
          <w:noProof/>
        </w:rPr>
        <w:t xml:space="preserve">.Les composants utilisent des </w:t>
      </w:r>
      <w:r w:rsidRPr="005E3ED5">
        <w:rPr>
          <w:rFonts w:ascii="Calibri" w:hAnsi="Calibri"/>
          <w:b/>
          <w:bCs/>
          <w:noProof/>
        </w:rPr>
        <w:t>services</w:t>
      </w:r>
      <w:r w:rsidRPr="005E3ED5">
        <w:rPr>
          <w:rFonts w:ascii="Calibri" w:hAnsi="Calibri"/>
          <w:noProof/>
        </w:rPr>
        <w:t>, qui fournissent des fonctionnalités spécifiques non directement liées aux vues. Les fournisseurs de services (</w:t>
      </w:r>
      <w:r w:rsidRPr="005E3ED5">
        <w:rPr>
          <w:rFonts w:ascii="Calibri" w:hAnsi="Calibri"/>
          <w:b/>
          <w:bCs/>
          <w:noProof/>
        </w:rPr>
        <w:t>provider</w:t>
      </w:r>
      <w:r w:rsidRPr="005E3ED5">
        <w:rPr>
          <w:rFonts w:ascii="Calibri" w:hAnsi="Calibri"/>
          <w:noProof/>
        </w:rPr>
        <w:t>) peuvent être injectés dans les composants en tant que dépendances, ce qui rend votre code modulaire, réutilisable et efficace.</w:t>
      </w:r>
    </w:p>
    <w:p w14:paraId="30BB08FB" w14:textId="77777777" w:rsidR="005365CE" w:rsidRPr="005E3ED5" w:rsidRDefault="005365CE" w:rsidP="005365CE">
      <w:pPr>
        <w:autoSpaceDE w:val="0"/>
        <w:autoSpaceDN w:val="0"/>
        <w:adjustRightInd w:val="0"/>
        <w:spacing w:after="0"/>
        <w:rPr>
          <w:rFonts w:ascii="Calibri" w:hAnsi="Calibri"/>
          <w:noProof/>
        </w:rPr>
      </w:pPr>
    </w:p>
    <w:p w14:paraId="60D0F98F" w14:textId="5872BE1C"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Les </w:t>
      </w:r>
      <w:r w:rsidRPr="005E3ED5">
        <w:rPr>
          <w:rFonts w:ascii="Calibri" w:hAnsi="Calibri"/>
          <w:b/>
          <w:bCs/>
          <w:noProof/>
        </w:rPr>
        <w:t>modules</w:t>
      </w:r>
      <w:r w:rsidRPr="005E3ED5">
        <w:rPr>
          <w:rFonts w:ascii="Calibri" w:hAnsi="Calibri"/>
          <w:noProof/>
        </w:rPr>
        <w:t xml:space="preserve">, </w:t>
      </w:r>
      <w:r w:rsidRPr="005E3ED5">
        <w:rPr>
          <w:rFonts w:ascii="Calibri" w:hAnsi="Calibri"/>
          <w:b/>
          <w:bCs/>
          <w:noProof/>
        </w:rPr>
        <w:t>composants</w:t>
      </w:r>
      <w:r w:rsidRPr="005E3ED5">
        <w:rPr>
          <w:rFonts w:ascii="Calibri" w:hAnsi="Calibri"/>
          <w:noProof/>
        </w:rPr>
        <w:t xml:space="preserve"> et </w:t>
      </w:r>
      <w:r w:rsidRPr="005E3ED5">
        <w:rPr>
          <w:rFonts w:ascii="Calibri" w:hAnsi="Calibri"/>
          <w:b/>
          <w:bCs/>
          <w:noProof/>
        </w:rPr>
        <w:t>services</w:t>
      </w:r>
      <w:r w:rsidRPr="005E3ED5">
        <w:rPr>
          <w:rFonts w:ascii="Calibri" w:hAnsi="Calibri"/>
          <w:noProof/>
        </w:rPr>
        <w:t xml:space="preserve"> sont des classes qui utilisent des </w:t>
      </w:r>
      <w:r w:rsidRPr="005E3ED5">
        <w:rPr>
          <w:rFonts w:ascii="Calibri" w:hAnsi="Calibri"/>
          <w:b/>
          <w:bCs/>
          <w:noProof/>
        </w:rPr>
        <w:t>décorateurs</w:t>
      </w:r>
      <w:r w:rsidRPr="005E3ED5">
        <w:rPr>
          <w:rFonts w:ascii="Calibri" w:hAnsi="Calibri"/>
          <w:noProof/>
        </w:rPr>
        <w:t>. Ces décorateurs marquent leur type et fournissent des métadonnées qui indiquent à Angular comment les utiliser.</w:t>
      </w:r>
      <w:r w:rsidR="00973A5C" w:rsidRPr="005E3ED5">
        <w:rPr>
          <w:rFonts w:ascii="Calibri" w:hAnsi="Calibri"/>
          <w:noProof/>
        </w:rPr>
        <w:t xml:space="preserve"> </w:t>
      </w:r>
      <w:r w:rsidRPr="005E3ED5">
        <w:rPr>
          <w:rFonts w:ascii="Calibri" w:hAnsi="Calibri"/>
          <w:noProof/>
        </w:rPr>
        <w:t xml:space="preserve">Les métadonnées d'une classe de composant l'associent à un </w:t>
      </w:r>
      <w:r w:rsidRPr="005E3ED5">
        <w:rPr>
          <w:rFonts w:ascii="Calibri" w:hAnsi="Calibri"/>
          <w:b/>
          <w:bCs/>
          <w:noProof/>
        </w:rPr>
        <w:t>modèle</w:t>
      </w:r>
      <w:r w:rsidRPr="005E3ED5">
        <w:rPr>
          <w:rFonts w:ascii="Calibri" w:hAnsi="Calibri"/>
          <w:noProof/>
        </w:rPr>
        <w:t xml:space="preserve"> qui définit une vue. Un modèle combine du HTML ordinaire avec des </w:t>
      </w:r>
      <w:r w:rsidRPr="005E3ED5">
        <w:rPr>
          <w:rFonts w:ascii="Calibri" w:hAnsi="Calibri"/>
          <w:b/>
          <w:bCs/>
          <w:noProof/>
        </w:rPr>
        <w:t>directives</w:t>
      </w:r>
      <w:r w:rsidRPr="005E3ED5">
        <w:rPr>
          <w:rFonts w:ascii="Calibri" w:hAnsi="Calibri"/>
          <w:noProof/>
        </w:rPr>
        <w:t xml:space="preserve"> Angular et des balises de liaison qui permettent à Angular de modifier le HTML avant de le rendre pour l'affichage.</w:t>
      </w:r>
    </w:p>
    <w:p w14:paraId="4C02C0FC" w14:textId="77777777" w:rsidR="005365CE" w:rsidRPr="005E3ED5" w:rsidRDefault="005365CE" w:rsidP="005365CE">
      <w:pPr>
        <w:autoSpaceDE w:val="0"/>
        <w:autoSpaceDN w:val="0"/>
        <w:adjustRightInd w:val="0"/>
        <w:spacing w:after="0"/>
        <w:rPr>
          <w:rFonts w:ascii="Calibri" w:hAnsi="Calibri"/>
          <w:noProof/>
        </w:rPr>
      </w:pPr>
    </w:p>
    <w:p w14:paraId="444ED9F5" w14:textId="77777777" w:rsidR="00B40609" w:rsidRPr="005E3ED5" w:rsidRDefault="005365CE" w:rsidP="00B40609">
      <w:pPr>
        <w:autoSpaceDE w:val="0"/>
        <w:autoSpaceDN w:val="0"/>
        <w:adjustRightInd w:val="0"/>
        <w:spacing w:after="0"/>
        <w:rPr>
          <w:rFonts w:ascii="Calibri" w:hAnsi="Calibri"/>
          <w:noProof/>
        </w:rPr>
      </w:pPr>
      <w:r w:rsidRPr="005E3ED5">
        <w:rPr>
          <w:rFonts w:ascii="Calibri" w:hAnsi="Calibri"/>
          <w:noProof/>
        </w:rPr>
        <w:t xml:space="preserve">Les métadonnées d'une classe de service fournissent les informations dont Angular a besoin pour la mettre à la disposition des composants par le biais de </w:t>
      </w:r>
      <w:r w:rsidRPr="005E3ED5">
        <w:rPr>
          <w:rFonts w:ascii="Calibri" w:hAnsi="Calibri"/>
          <w:b/>
          <w:bCs/>
          <w:noProof/>
        </w:rPr>
        <w:t>l'injection de dépendances</w:t>
      </w:r>
      <w:r w:rsidRPr="005E3ED5">
        <w:rPr>
          <w:rFonts w:ascii="Calibri" w:hAnsi="Calibri"/>
          <w:noProof/>
        </w:rPr>
        <w:t xml:space="preserve"> (DI).</w:t>
      </w:r>
    </w:p>
    <w:p w14:paraId="6A9C9067" w14:textId="77777777" w:rsidR="00B40609" w:rsidRPr="005E3ED5" w:rsidRDefault="00B40609" w:rsidP="00B40609">
      <w:pPr>
        <w:autoSpaceDE w:val="0"/>
        <w:autoSpaceDN w:val="0"/>
        <w:adjustRightInd w:val="0"/>
        <w:spacing w:after="0"/>
        <w:rPr>
          <w:rFonts w:ascii="Calibri" w:hAnsi="Calibri"/>
          <w:noProof/>
        </w:rPr>
      </w:pPr>
    </w:p>
    <w:p w14:paraId="74C65CFB" w14:textId="16FC5D86" w:rsidR="00B40609" w:rsidRPr="005E3ED5" w:rsidRDefault="005365CE" w:rsidP="00B40609">
      <w:pPr>
        <w:autoSpaceDE w:val="0"/>
        <w:autoSpaceDN w:val="0"/>
        <w:adjustRightInd w:val="0"/>
        <w:spacing w:after="0"/>
        <w:rPr>
          <w:rFonts w:ascii="Calibri" w:hAnsi="Calibri"/>
          <w:noProof/>
        </w:rPr>
      </w:pPr>
      <w:r w:rsidRPr="005E3ED5">
        <w:rPr>
          <w:rFonts w:ascii="Calibri" w:hAnsi="Calibri"/>
          <w:noProof/>
        </w:rPr>
        <w:t xml:space="preserve">Les composants d'une application définissent généralement de nombreuses vues, organisées de manière hiérarchique. Angular fournit le service </w:t>
      </w:r>
      <w:r w:rsidRPr="005E3ED5">
        <w:rPr>
          <w:rFonts w:ascii="Calibri" w:hAnsi="Calibri"/>
          <w:b/>
          <w:bCs/>
          <w:noProof/>
        </w:rPr>
        <w:t>Router</w:t>
      </w:r>
      <w:r w:rsidRPr="005E3ED5">
        <w:rPr>
          <w:rFonts w:ascii="Calibri" w:hAnsi="Calibri"/>
          <w:noProof/>
        </w:rPr>
        <w:t xml:space="preserve"> pour vous aider à définir des chemins de</w:t>
      </w:r>
      <w:r w:rsidR="00B40609" w:rsidRPr="005E3ED5">
        <w:rPr>
          <w:rFonts w:ascii="Calibri" w:hAnsi="Calibri"/>
          <w:noProof/>
        </w:rPr>
        <w:t xml:space="preserve"> </w:t>
      </w:r>
      <w:r w:rsidRPr="005E3ED5">
        <w:rPr>
          <w:rFonts w:ascii="Calibri" w:hAnsi="Calibri"/>
          <w:noProof/>
        </w:rPr>
        <w:t>navigation entre les vue</w:t>
      </w:r>
    </w:p>
    <w:p w14:paraId="40E846E7" w14:textId="4935298F" w:rsidR="005365CE" w:rsidRPr="005E3ED5" w:rsidRDefault="00B40609" w:rsidP="00B40609">
      <w:pPr>
        <w:autoSpaceDE w:val="0"/>
        <w:autoSpaceDN w:val="0"/>
        <w:adjustRightInd w:val="0"/>
        <w:spacing w:after="0"/>
        <w:jc w:val="center"/>
        <w:rPr>
          <w:rFonts w:ascii="Calibri" w:hAnsi="Calibri"/>
          <w:noProof/>
        </w:rPr>
      </w:pPr>
      <w:r w:rsidRPr="005E3ED5">
        <w:rPr>
          <w:rFonts w:ascii="Calibri" w:hAnsi="Calibri"/>
          <w:noProof/>
        </w:rPr>
        <w:lastRenderedPageBreak/>
        <w:drawing>
          <wp:inline distT="0" distB="0" distL="0" distR="0" wp14:anchorId="4ED72B42" wp14:editId="1192D655">
            <wp:extent cx="4532731" cy="2394734"/>
            <wp:effectExtent l="0" t="0" r="127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93649" cy="2426918"/>
                    </a:xfrm>
                    <a:prstGeom prst="rect">
                      <a:avLst/>
                    </a:prstGeom>
                  </pic:spPr>
                </pic:pic>
              </a:graphicData>
            </a:graphic>
          </wp:inline>
        </w:drawing>
      </w:r>
      <w:r w:rsidR="005365CE" w:rsidRPr="005E3ED5">
        <w:rPr>
          <w:rFonts w:ascii="Calibri" w:hAnsi="Calibri"/>
          <w:noProof/>
        </w:rPr>
        <w:t>s.</w:t>
      </w:r>
    </w:p>
    <w:p w14:paraId="7619A57A" w14:textId="29318231" w:rsidR="00560B82" w:rsidRPr="005E3ED5" w:rsidRDefault="00FD5394" w:rsidP="00560B82">
      <w:pPr>
        <w:pStyle w:val="Default"/>
        <w:rPr>
          <w:rFonts w:ascii="Calibri" w:hAnsi="Calibri" w:cs="Calibri"/>
          <w:sz w:val="18"/>
          <w:szCs w:val="18"/>
        </w:rPr>
      </w:pPr>
      <w:r w:rsidRPr="005E3ED5">
        <w:rPr>
          <w:rFonts w:ascii="Calibri" w:hAnsi="Calibri" w:cs="Calibri"/>
          <w:sz w:val="18"/>
          <w:szCs w:val="18"/>
        </w:rPr>
        <w:t>L’application est organisée en dossiers :</w:t>
      </w:r>
      <w:r w:rsidRPr="005E3ED5">
        <w:rPr>
          <w:rFonts w:ascii="Calibri" w:hAnsi="Calibri" w:cs="Calibri"/>
          <w:b/>
          <w:bCs/>
          <w:sz w:val="18"/>
          <w:szCs w:val="18"/>
        </w:rPr>
        <w:br/>
      </w:r>
      <w:r w:rsidRPr="005E3ED5">
        <w:rPr>
          <w:rFonts w:ascii="Calibri" w:hAnsi="Calibri" w:cs="Calibri"/>
          <w:b/>
          <w:bCs/>
          <w:sz w:val="18"/>
          <w:szCs w:val="18"/>
        </w:rPr>
        <w:br/>
      </w:r>
      <w:r w:rsidR="00DA0BE4" w:rsidRPr="005E3ED5">
        <w:rPr>
          <w:rFonts w:ascii="Calibri" w:hAnsi="Calibri" w:cs="Calibri"/>
          <w:b/>
          <w:bCs/>
          <w:noProof/>
          <w:color w:val="404040"/>
          <w:sz w:val="18"/>
          <w:szCs w:val="18"/>
        </w:rPr>
        <w:drawing>
          <wp:anchor distT="0" distB="0" distL="114300" distR="114300" simplePos="0" relativeHeight="251925504" behindDoc="1" locked="0" layoutInCell="1" allowOverlap="1" wp14:anchorId="7D2BF4FE" wp14:editId="7FC920A1">
            <wp:simplePos x="0" y="0"/>
            <wp:positionH relativeFrom="column">
              <wp:posOffset>4981968</wp:posOffset>
            </wp:positionH>
            <wp:positionV relativeFrom="paragraph">
              <wp:posOffset>417</wp:posOffset>
            </wp:positionV>
            <wp:extent cx="1303020" cy="3028950"/>
            <wp:effectExtent l="0" t="0" r="0" b="0"/>
            <wp:wrapTight wrapText="bothSides">
              <wp:wrapPolygon edited="0">
                <wp:start x="0" y="0"/>
                <wp:lineTo x="0" y="21464"/>
                <wp:lineTo x="21158" y="21464"/>
                <wp:lineTo x="21158"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03020" cy="3028950"/>
                    </a:xfrm>
                    <a:prstGeom prst="rect">
                      <a:avLst/>
                    </a:prstGeom>
                  </pic:spPr>
                </pic:pic>
              </a:graphicData>
            </a:graphic>
            <wp14:sizeRelH relativeFrom="margin">
              <wp14:pctWidth>0</wp14:pctWidth>
            </wp14:sizeRelH>
            <wp14:sizeRelV relativeFrom="margin">
              <wp14:pctHeight>0</wp14:pctHeight>
            </wp14:sizeRelV>
          </wp:anchor>
        </w:drawing>
      </w:r>
      <w:r w:rsidR="00560B82" w:rsidRPr="005E3ED5">
        <w:rPr>
          <w:rFonts w:ascii="Calibri" w:hAnsi="Calibri" w:cs="Calibri"/>
          <w:b/>
          <w:bCs/>
          <w:sz w:val="18"/>
          <w:szCs w:val="18"/>
        </w:rPr>
        <w:t>app-auth.module.ts</w:t>
      </w:r>
      <w:r w:rsidR="00560B82" w:rsidRPr="005E3ED5">
        <w:rPr>
          <w:rFonts w:ascii="Calibri" w:hAnsi="Calibri" w:cs="Calibri"/>
          <w:sz w:val="18"/>
          <w:szCs w:val="18"/>
        </w:rPr>
        <w:t> : Module qui gère l’authentification unique avec Keycloack. C’est le mécanisme d'authentification qui permet aux utilisateurs d'accéder à plusieurs applications avec un seul ensemble d'informations d'identification en se connectant une seule fois grâce à un JWT (Json WEB Token).</w:t>
      </w:r>
    </w:p>
    <w:p w14:paraId="50EE1FD2" w14:textId="5841DA2A"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br/>
      </w:r>
      <w:r w:rsidRPr="005E3ED5">
        <w:rPr>
          <w:rFonts w:ascii="Calibri" w:hAnsi="Calibri" w:cs="Calibri"/>
          <w:b/>
          <w:bCs/>
          <w:sz w:val="18"/>
          <w:szCs w:val="18"/>
        </w:rPr>
        <w:t>app-routing.module.ts</w:t>
      </w:r>
      <w:r w:rsidRPr="005E3ED5">
        <w:rPr>
          <w:rFonts w:ascii="Calibri" w:hAnsi="Calibri" w:cs="Calibri"/>
          <w:sz w:val="18"/>
          <w:szCs w:val="18"/>
        </w:rPr>
        <w:t xml:space="preserve"> : Ce composant active la navigation en interprétant une URL de navigateur et en chargeant le composant correspondant, et donc les vues.</w:t>
      </w:r>
    </w:p>
    <w:p w14:paraId="5A47A7B6" w14:textId="5A73D319"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br/>
      </w:r>
      <w:r w:rsidRPr="005E3ED5">
        <w:rPr>
          <w:rFonts w:ascii="Calibri" w:hAnsi="Calibri" w:cs="Calibri"/>
          <w:b/>
          <w:bCs/>
          <w:sz w:val="18"/>
          <w:szCs w:val="18"/>
        </w:rPr>
        <w:t>app.component.*</w:t>
      </w:r>
      <w:r w:rsidRPr="005E3ED5">
        <w:rPr>
          <w:rFonts w:ascii="Calibri" w:hAnsi="Calibri" w:cs="Calibri"/>
          <w:sz w:val="18"/>
          <w:szCs w:val="18"/>
        </w:rPr>
        <w:t xml:space="preserve"> sont les composants racine avec son code html, css et TS.</w:t>
      </w:r>
    </w:p>
    <w:p w14:paraId="09F9C497" w14:textId="53B64421"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t xml:space="preserve">    </w:t>
      </w:r>
    </w:p>
    <w:p w14:paraId="4DF795AB" w14:textId="67F494BF" w:rsidR="00560B82" w:rsidRPr="005E3ED5" w:rsidRDefault="00560B82" w:rsidP="00560B82">
      <w:pPr>
        <w:pStyle w:val="Default"/>
        <w:rPr>
          <w:rFonts w:ascii="Calibri" w:hAnsi="Calibri" w:cs="Calibri"/>
          <w:sz w:val="18"/>
          <w:szCs w:val="18"/>
        </w:rPr>
      </w:pPr>
      <w:r w:rsidRPr="005E3ED5">
        <w:rPr>
          <w:rFonts w:ascii="Calibri" w:hAnsi="Calibri" w:cs="Calibri"/>
          <w:b/>
          <w:bCs/>
          <w:sz w:val="18"/>
          <w:szCs w:val="18"/>
        </w:rPr>
        <w:t>app.module.ts</w:t>
      </w:r>
      <w:r w:rsidRPr="005E3ED5">
        <w:rPr>
          <w:rFonts w:ascii="Calibri" w:hAnsi="Calibri" w:cs="Calibri"/>
          <w:sz w:val="18"/>
          <w:szCs w:val="18"/>
        </w:rPr>
        <w:t xml:space="preserve"> : Ce composant décrit la façon dont les parties de l’application s’assemblent. Il s’agit du module racine utilisé pour le démarrage et l’ouverture de l’application. On y définit l’ensemble des imports qui seront utilisé dans notre module (librairies NPM), on y définit l’ensemble des composants qui y seront déclaré, mais aussi des services.</w:t>
      </w:r>
    </w:p>
    <w:p w14:paraId="31D93D83" w14:textId="74839CDE" w:rsidR="00560B82" w:rsidRPr="005E3ED5" w:rsidRDefault="00560B82" w:rsidP="00617B7E">
      <w:pPr>
        <w:autoSpaceDE w:val="0"/>
        <w:autoSpaceDN w:val="0"/>
        <w:adjustRightInd w:val="0"/>
        <w:spacing w:after="0"/>
        <w:rPr>
          <w:rFonts w:ascii="Calibri" w:hAnsi="Calibri"/>
          <w:b/>
          <w:bCs/>
          <w:color w:val="404040"/>
          <w:szCs w:val="18"/>
        </w:rPr>
      </w:pPr>
    </w:p>
    <w:p w14:paraId="0CE8612D" w14:textId="0FAE2B82" w:rsidR="005365CE" w:rsidRPr="005E3ED5" w:rsidRDefault="00DF2004" w:rsidP="00617B7E">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Dossier components</w:t>
      </w:r>
    </w:p>
    <w:p w14:paraId="4871EFAB" w14:textId="0644A800" w:rsidR="00DF2004" w:rsidRPr="005E3ED5" w:rsidRDefault="00DF2004" w:rsidP="00DF2004">
      <w:pPr>
        <w:autoSpaceDE w:val="0"/>
        <w:autoSpaceDN w:val="0"/>
        <w:adjustRightInd w:val="0"/>
        <w:spacing w:after="0"/>
        <w:rPr>
          <w:rFonts w:ascii="Calibri" w:hAnsi="Calibri"/>
          <w:b/>
          <w:bCs/>
          <w:color w:val="404040"/>
          <w:szCs w:val="18"/>
        </w:rPr>
      </w:pPr>
      <w:r w:rsidRPr="005E3ED5">
        <w:rPr>
          <w:rFonts w:ascii="Calibri" w:hAnsi="Calibri"/>
          <w:szCs w:val="18"/>
        </w:rPr>
        <w:t xml:space="preserve">Rassemble tous les composants </w:t>
      </w:r>
      <w:r w:rsidR="00C956A1" w:rsidRPr="005E3ED5">
        <w:rPr>
          <w:rFonts w:ascii="Calibri" w:hAnsi="Calibri"/>
          <w:szCs w:val="18"/>
        </w:rPr>
        <w:t xml:space="preserve">réutilisables </w:t>
      </w:r>
      <w:r w:rsidR="00BD2D61" w:rsidRPr="005E3ED5">
        <w:rPr>
          <w:rFonts w:ascii="Calibri" w:hAnsi="Calibri"/>
          <w:szCs w:val="18"/>
        </w:rPr>
        <w:t>Angular</w:t>
      </w:r>
      <w:r w:rsidRPr="005E3ED5">
        <w:rPr>
          <w:rFonts w:ascii="Calibri" w:hAnsi="Calibri"/>
          <w:szCs w:val="18"/>
        </w:rPr>
        <w:t>.</w:t>
      </w:r>
      <w:r w:rsidRPr="005E3ED5">
        <w:rPr>
          <w:rFonts w:ascii="Calibri" w:hAnsi="Calibri"/>
          <w:szCs w:val="18"/>
        </w:rPr>
        <w:br/>
      </w:r>
      <w:r w:rsidRPr="005E3ED5">
        <w:rPr>
          <w:rFonts w:ascii="Calibri" w:hAnsi="Calibri"/>
          <w:szCs w:val="18"/>
        </w:rPr>
        <w:br/>
      </w:r>
      <w:r w:rsidRPr="005E3ED5">
        <w:rPr>
          <w:rFonts w:ascii="Calibri" w:hAnsi="Calibri"/>
          <w:b/>
          <w:bCs/>
          <w:color w:val="404040"/>
          <w:szCs w:val="18"/>
        </w:rPr>
        <w:t>Dossier constant</w:t>
      </w:r>
    </w:p>
    <w:p w14:paraId="1265D8B0" w14:textId="24C2550C" w:rsidR="0084683E" w:rsidRPr="005E3ED5" w:rsidRDefault="004226E4" w:rsidP="0084683E">
      <w:pPr>
        <w:pStyle w:val="Default"/>
        <w:rPr>
          <w:rFonts w:ascii="Calibri" w:hAnsi="Calibri" w:cs="Calibri"/>
          <w:sz w:val="18"/>
          <w:szCs w:val="18"/>
        </w:rPr>
      </w:pPr>
      <w:r w:rsidRPr="005E3ED5">
        <w:rPr>
          <w:rFonts w:ascii="Calibri" w:hAnsi="Calibri" w:cs="Calibri"/>
          <w:sz w:val="18"/>
          <w:szCs w:val="18"/>
        </w:rPr>
        <w:t>Un fichier index.ts contenant des objets définissant les constantes utilisées par l’application.</w:t>
      </w:r>
    </w:p>
    <w:p w14:paraId="4E458660" w14:textId="77777777" w:rsidR="004226E4" w:rsidRPr="005E3ED5" w:rsidRDefault="004226E4" w:rsidP="0084683E">
      <w:pPr>
        <w:pStyle w:val="Default"/>
        <w:rPr>
          <w:rFonts w:ascii="Calibri" w:hAnsi="Calibri" w:cs="Calibri"/>
          <w:sz w:val="18"/>
          <w:szCs w:val="18"/>
        </w:rPr>
      </w:pPr>
    </w:p>
    <w:p w14:paraId="61DB5D9C" w14:textId="67BFFA20" w:rsidR="004226E4" w:rsidRPr="005E3ED5" w:rsidRDefault="004226E4" w:rsidP="004226E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Dossier directive</w:t>
      </w:r>
    </w:p>
    <w:p w14:paraId="0818AECE" w14:textId="6C887DCD" w:rsidR="00DF2004" w:rsidRPr="005E3ED5" w:rsidRDefault="004226E4" w:rsidP="0084683E">
      <w:pPr>
        <w:pStyle w:val="Default"/>
        <w:rPr>
          <w:rFonts w:ascii="Calibri" w:hAnsi="Calibri" w:cs="Calibri"/>
          <w:color w:val="404040"/>
          <w:sz w:val="18"/>
          <w:szCs w:val="18"/>
        </w:rPr>
      </w:pPr>
      <w:r w:rsidRPr="005E3ED5">
        <w:rPr>
          <w:rFonts w:ascii="Calibri" w:hAnsi="Calibri" w:cs="Calibri"/>
          <w:color w:val="404040"/>
          <w:sz w:val="18"/>
          <w:szCs w:val="18"/>
        </w:rPr>
        <w:t xml:space="preserve">Contient la classe </w:t>
      </w:r>
      <w:r w:rsidR="004014C4" w:rsidRPr="005E3ED5">
        <w:rPr>
          <w:rFonts w:ascii="Calibri" w:hAnsi="Calibri" w:cs="Calibri"/>
          <w:color w:val="404040"/>
          <w:sz w:val="18"/>
          <w:szCs w:val="18"/>
        </w:rPr>
        <w:t>qui définit une</w:t>
      </w:r>
      <w:r w:rsidRPr="005E3ED5">
        <w:rPr>
          <w:rFonts w:ascii="Calibri" w:hAnsi="Calibri" w:cs="Calibri"/>
          <w:color w:val="404040"/>
          <w:sz w:val="18"/>
          <w:szCs w:val="18"/>
        </w:rPr>
        <w:t xml:space="preserve"> directive Angular</w:t>
      </w:r>
      <w:r w:rsidR="004014C4" w:rsidRPr="005E3ED5">
        <w:rPr>
          <w:rFonts w:ascii="Calibri" w:hAnsi="Calibri" w:cs="Calibri"/>
          <w:color w:val="404040"/>
          <w:sz w:val="18"/>
          <w:szCs w:val="18"/>
        </w:rPr>
        <w:t xml:space="preserve"> </w:t>
      </w:r>
      <w:r w:rsidRPr="005E3ED5">
        <w:rPr>
          <w:rFonts w:ascii="Calibri" w:hAnsi="Calibri" w:cs="Calibri"/>
          <w:color w:val="404040"/>
          <w:sz w:val="18"/>
          <w:szCs w:val="18"/>
        </w:rPr>
        <w:t>pour attacher un comportement personnalisé aux éléments du DOM</w:t>
      </w:r>
      <w:r w:rsidR="004014C4" w:rsidRPr="005E3ED5">
        <w:rPr>
          <w:rFonts w:ascii="Calibri" w:hAnsi="Calibri" w:cs="Calibri"/>
          <w:color w:val="404040"/>
          <w:sz w:val="18"/>
          <w:szCs w:val="18"/>
        </w:rPr>
        <w:t xml:space="preserve"> concernant l’affichage des numéros de téléphone.</w:t>
      </w:r>
    </w:p>
    <w:p w14:paraId="7F73F346" w14:textId="77777777" w:rsidR="004226E4" w:rsidRPr="005E3ED5" w:rsidRDefault="004226E4" w:rsidP="0084683E">
      <w:pPr>
        <w:pStyle w:val="Default"/>
        <w:rPr>
          <w:rFonts w:ascii="Calibri" w:hAnsi="Calibri" w:cs="Calibri"/>
          <w:b/>
          <w:bCs/>
          <w:color w:val="404040"/>
          <w:sz w:val="18"/>
          <w:szCs w:val="18"/>
        </w:rPr>
      </w:pPr>
    </w:p>
    <w:p w14:paraId="09312C0F" w14:textId="14A5E433" w:rsidR="004226E4" w:rsidRPr="005E3ED5" w:rsidRDefault="004226E4" w:rsidP="004226E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4014C4" w:rsidRPr="005E3ED5">
        <w:rPr>
          <w:rFonts w:ascii="Calibri" w:hAnsi="Calibri"/>
          <w:b/>
          <w:bCs/>
          <w:color w:val="404040"/>
          <w:szCs w:val="18"/>
        </w:rPr>
        <w:t>guards</w:t>
      </w:r>
    </w:p>
    <w:p w14:paraId="06A4F157" w14:textId="7B143075" w:rsidR="004226E4" w:rsidRPr="005E3ED5" w:rsidRDefault="004014C4" w:rsidP="004014C4">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Les </w:t>
      </w:r>
      <w:r w:rsidR="000D4184" w:rsidRPr="005E3ED5">
        <w:rPr>
          <w:rFonts w:ascii="Calibri" w:hAnsi="Calibri"/>
          <w:color w:val="000000"/>
          <w:szCs w:val="18"/>
        </w:rPr>
        <w:t>g</w:t>
      </w:r>
      <w:r w:rsidRPr="005E3ED5">
        <w:rPr>
          <w:rFonts w:ascii="Calibri" w:hAnsi="Calibri"/>
          <w:color w:val="000000"/>
          <w:szCs w:val="18"/>
        </w:rPr>
        <w:t>uard</w:t>
      </w:r>
      <w:r w:rsidR="000D4184" w:rsidRPr="005E3ED5">
        <w:rPr>
          <w:rFonts w:ascii="Calibri" w:hAnsi="Calibri"/>
          <w:color w:val="000000"/>
          <w:szCs w:val="18"/>
        </w:rPr>
        <w:t>s</w:t>
      </w:r>
      <w:r w:rsidRPr="005E3ED5">
        <w:rPr>
          <w:rFonts w:ascii="Calibri" w:hAnsi="Calibri"/>
          <w:color w:val="000000"/>
          <w:szCs w:val="18"/>
        </w:rPr>
        <w:t xml:space="preserve"> </w:t>
      </w:r>
      <w:r w:rsidR="000D4184" w:rsidRPr="005E3ED5">
        <w:rPr>
          <w:rFonts w:ascii="Calibri" w:hAnsi="Calibri"/>
          <w:color w:val="000000"/>
          <w:szCs w:val="18"/>
        </w:rPr>
        <w:t xml:space="preserve">dans Angular </w:t>
      </w:r>
      <w:r w:rsidRPr="005E3ED5">
        <w:rPr>
          <w:rFonts w:ascii="Calibri" w:hAnsi="Calibri"/>
          <w:color w:val="000000"/>
          <w:szCs w:val="18"/>
        </w:rPr>
        <w:t>permettent de contrôler l'accès à une route ou le départ depuis une route mais n’est pas un mécanisme de sécurité. Ils servent à améliorer la "User eXperience" en évitant par exemple l'accès à des routes qui ne fonctionneraient pas car l'accès aux données serait rejeté par l'API.</w:t>
      </w:r>
      <w:r w:rsidR="00BD2D61" w:rsidRPr="005E3ED5">
        <w:rPr>
          <w:rFonts w:ascii="Calibri" w:hAnsi="Calibri"/>
          <w:color w:val="000000"/>
          <w:szCs w:val="18"/>
        </w:rPr>
        <w:br/>
      </w:r>
    </w:p>
    <w:p w14:paraId="027656B2" w14:textId="40F50C26" w:rsidR="004226E4" w:rsidRPr="005E3ED5" w:rsidRDefault="004226E4" w:rsidP="004226E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BD2D61" w:rsidRPr="005E3ED5">
        <w:rPr>
          <w:rFonts w:ascii="Calibri" w:hAnsi="Calibri"/>
          <w:b/>
          <w:bCs/>
          <w:color w:val="404040"/>
          <w:szCs w:val="18"/>
        </w:rPr>
        <w:t>interceptors</w:t>
      </w:r>
    </w:p>
    <w:p w14:paraId="55180E6B" w14:textId="681FA805" w:rsidR="00F974BD" w:rsidRPr="005E3ED5" w:rsidRDefault="00560B82" w:rsidP="004226E4">
      <w:pPr>
        <w:pStyle w:val="Default"/>
        <w:rPr>
          <w:rFonts w:ascii="Calibri" w:hAnsi="Calibri" w:cs="Calibri"/>
          <w:sz w:val="18"/>
          <w:szCs w:val="18"/>
        </w:rPr>
      </w:pPr>
      <w:r w:rsidRPr="005E3ED5">
        <w:rPr>
          <w:rFonts w:ascii="Calibri" w:hAnsi="Calibri" w:cs="Calibri"/>
          <w:sz w:val="18"/>
          <w:szCs w:val="18"/>
        </w:rPr>
        <w:t>Classe</w:t>
      </w:r>
      <w:r w:rsidR="00BD2D61" w:rsidRPr="005E3ED5">
        <w:rPr>
          <w:rFonts w:ascii="Calibri" w:hAnsi="Calibri" w:cs="Calibri"/>
          <w:sz w:val="18"/>
          <w:szCs w:val="18"/>
        </w:rPr>
        <w:t xml:space="preserve"> qui intercepte et traite une </w:t>
      </w:r>
      <w:r w:rsidR="00F974BD" w:rsidRPr="005E3ED5">
        <w:rPr>
          <w:rFonts w:ascii="Calibri" w:hAnsi="Calibri" w:cs="Calibri"/>
          <w:sz w:val="18"/>
          <w:szCs w:val="18"/>
        </w:rPr>
        <w:t>requête</w:t>
      </w:r>
      <w:r w:rsidR="00BD2D61" w:rsidRPr="005E3ED5">
        <w:rPr>
          <w:rFonts w:ascii="Calibri" w:hAnsi="Calibri" w:cs="Calibri"/>
          <w:sz w:val="18"/>
          <w:szCs w:val="18"/>
        </w:rPr>
        <w:t xml:space="preserve"> HTTP </w:t>
      </w:r>
      <w:r w:rsidR="00F974BD" w:rsidRPr="005E3ED5">
        <w:rPr>
          <w:rFonts w:ascii="Calibri" w:hAnsi="Calibri" w:cs="Calibri"/>
          <w:sz w:val="18"/>
          <w:szCs w:val="18"/>
        </w:rPr>
        <w:t>et transforme la requête sortante avant de la passer à l'intercepteur suivant dans la chaîne</w:t>
      </w:r>
      <w:r w:rsidRPr="005E3ED5">
        <w:rPr>
          <w:rFonts w:ascii="Calibri" w:hAnsi="Calibri" w:cs="Calibri"/>
          <w:sz w:val="18"/>
          <w:szCs w:val="18"/>
        </w:rPr>
        <w:t xml:space="preserve"> en y incorporant le token de Keycloack.</w:t>
      </w:r>
    </w:p>
    <w:p w14:paraId="110E4301" w14:textId="77777777" w:rsidR="004226E4" w:rsidRPr="005E3ED5" w:rsidRDefault="004226E4" w:rsidP="0084683E">
      <w:pPr>
        <w:pStyle w:val="Default"/>
        <w:rPr>
          <w:rFonts w:ascii="Calibri" w:hAnsi="Calibri" w:cs="Calibri"/>
          <w:b/>
          <w:bCs/>
          <w:color w:val="404040"/>
          <w:sz w:val="18"/>
          <w:szCs w:val="18"/>
        </w:rPr>
      </w:pPr>
    </w:p>
    <w:p w14:paraId="66D4606D" w14:textId="75A35D4F" w:rsidR="004226E4" w:rsidRPr="005E3ED5" w:rsidRDefault="004226E4" w:rsidP="004226E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907E85" w:rsidRPr="005E3ED5">
        <w:rPr>
          <w:rFonts w:ascii="Calibri" w:hAnsi="Calibri"/>
          <w:b/>
          <w:bCs/>
          <w:color w:val="404040"/>
          <w:szCs w:val="18"/>
        </w:rPr>
        <w:t>models</w:t>
      </w:r>
    </w:p>
    <w:p w14:paraId="7C842A7B" w14:textId="34F6172C" w:rsidR="004226E4" w:rsidRPr="005E3ED5" w:rsidRDefault="00907E85" w:rsidP="004226E4">
      <w:pPr>
        <w:pStyle w:val="Default"/>
        <w:rPr>
          <w:rFonts w:ascii="Calibri" w:hAnsi="Calibri" w:cs="Calibri"/>
          <w:sz w:val="18"/>
          <w:szCs w:val="18"/>
        </w:rPr>
      </w:pPr>
      <w:r w:rsidRPr="005E3ED5">
        <w:rPr>
          <w:rFonts w:ascii="Calibri" w:hAnsi="Calibri" w:cs="Calibri"/>
          <w:sz w:val="18"/>
          <w:szCs w:val="18"/>
        </w:rPr>
        <w:t>Ce dossier rassemble les modèles pour gérer les actualités du Hub et les emails</w:t>
      </w:r>
      <w:r w:rsidR="00C956A1" w:rsidRPr="005E3ED5">
        <w:rPr>
          <w:rFonts w:ascii="Calibri" w:hAnsi="Calibri" w:cs="Calibri"/>
          <w:sz w:val="18"/>
          <w:szCs w:val="18"/>
        </w:rPr>
        <w:t>.</w:t>
      </w:r>
    </w:p>
    <w:p w14:paraId="4EC5AE6A" w14:textId="77777777" w:rsidR="004226E4" w:rsidRPr="005E3ED5" w:rsidRDefault="004226E4" w:rsidP="0084683E">
      <w:pPr>
        <w:pStyle w:val="Default"/>
        <w:rPr>
          <w:rFonts w:ascii="Calibri" w:hAnsi="Calibri" w:cs="Calibri"/>
          <w:b/>
          <w:bCs/>
          <w:color w:val="404040"/>
          <w:sz w:val="18"/>
          <w:szCs w:val="18"/>
        </w:rPr>
      </w:pPr>
    </w:p>
    <w:p w14:paraId="10C101EF" w14:textId="0DB762BE" w:rsidR="004226E4" w:rsidRPr="005E3ED5" w:rsidRDefault="004226E4" w:rsidP="004226E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C956A1" w:rsidRPr="005E3ED5">
        <w:rPr>
          <w:rFonts w:ascii="Calibri" w:hAnsi="Calibri"/>
          <w:b/>
          <w:bCs/>
          <w:color w:val="404040"/>
          <w:szCs w:val="18"/>
        </w:rPr>
        <w:t>pages</w:t>
      </w:r>
    </w:p>
    <w:p w14:paraId="402D561F" w14:textId="32F6FF77" w:rsidR="00DF2004" w:rsidRPr="005E3ED5" w:rsidRDefault="00C956A1" w:rsidP="0084683E">
      <w:pPr>
        <w:pStyle w:val="Default"/>
        <w:rPr>
          <w:rFonts w:ascii="Calibri" w:hAnsi="Calibri" w:cs="Calibri"/>
          <w:sz w:val="18"/>
          <w:szCs w:val="18"/>
        </w:rPr>
      </w:pPr>
      <w:r w:rsidRPr="005E3ED5">
        <w:rPr>
          <w:rFonts w:ascii="Calibri" w:hAnsi="Calibri" w:cs="Calibri"/>
          <w:sz w:val="18"/>
          <w:szCs w:val="18"/>
        </w:rPr>
        <w:t>Rassemble tous les composants correspondant aux pages du portail Back</w:t>
      </w:r>
      <w:r w:rsidR="00413AD0" w:rsidRPr="005E3ED5">
        <w:rPr>
          <w:rFonts w:ascii="Calibri" w:hAnsi="Calibri" w:cs="Calibri"/>
          <w:sz w:val="18"/>
          <w:szCs w:val="18"/>
        </w:rPr>
        <w:t>-Office</w:t>
      </w:r>
      <w:r w:rsidR="00413AD0" w:rsidRPr="005E3ED5">
        <w:rPr>
          <w:rFonts w:ascii="Calibri" w:hAnsi="Calibri" w:cs="Calibri"/>
        </w:rPr>
        <w:t xml:space="preserve"> </w:t>
      </w:r>
      <w:r w:rsidR="00413AD0" w:rsidRPr="005E3ED5">
        <w:rPr>
          <w:rFonts w:ascii="Calibri" w:hAnsi="Calibri" w:cs="Calibri"/>
          <w:sz w:val="18"/>
          <w:szCs w:val="18"/>
        </w:rPr>
        <w:t xml:space="preserve">organisés de manière </w:t>
      </w:r>
      <w:r w:rsidR="00DA0BE4" w:rsidRPr="005E3ED5">
        <w:rPr>
          <w:rFonts w:ascii="Calibri" w:hAnsi="Calibri" w:cs="Calibri"/>
          <w:sz w:val="18"/>
          <w:szCs w:val="18"/>
        </w:rPr>
        <w:t>hiérarchique.</w:t>
      </w:r>
    </w:p>
    <w:p w14:paraId="5F8DE29E" w14:textId="77777777" w:rsidR="00C956A1" w:rsidRPr="005E3ED5" w:rsidRDefault="00C956A1" w:rsidP="0084683E">
      <w:pPr>
        <w:pStyle w:val="Default"/>
        <w:rPr>
          <w:rFonts w:ascii="Calibri" w:hAnsi="Calibri" w:cs="Calibri"/>
          <w:sz w:val="18"/>
          <w:szCs w:val="18"/>
        </w:rPr>
      </w:pPr>
    </w:p>
    <w:p w14:paraId="21AAF51C" w14:textId="675C69AB" w:rsidR="004226E4" w:rsidRPr="005E3ED5" w:rsidRDefault="004226E4" w:rsidP="004226E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413AD0" w:rsidRPr="005E3ED5">
        <w:rPr>
          <w:rFonts w:ascii="Calibri" w:hAnsi="Calibri"/>
          <w:b/>
          <w:bCs/>
          <w:color w:val="404040"/>
          <w:szCs w:val="18"/>
        </w:rPr>
        <w:t>pipes</w:t>
      </w:r>
    </w:p>
    <w:p w14:paraId="00A3A985" w14:textId="600BA1B4" w:rsidR="004226E4" w:rsidRPr="005E3ED5" w:rsidRDefault="00DA0BE4" w:rsidP="0084683E">
      <w:pPr>
        <w:pStyle w:val="Default"/>
        <w:rPr>
          <w:rFonts w:ascii="Calibri" w:hAnsi="Calibri" w:cs="Calibri"/>
          <w:sz w:val="18"/>
          <w:szCs w:val="18"/>
        </w:rPr>
      </w:pPr>
      <w:r w:rsidRPr="005E3ED5">
        <w:rPr>
          <w:rFonts w:ascii="Calibri" w:hAnsi="Calibri" w:cs="Calibri"/>
          <w:sz w:val="18"/>
          <w:szCs w:val="18"/>
        </w:rPr>
        <w:t xml:space="preserve">On y trouve tous les Pipes qui sont des filtres utilisables directement depuis la vue afin de transformer les valeurs lors du </w:t>
      </w:r>
      <w:r w:rsidR="00CA2615" w:rsidRPr="005E3ED5">
        <w:rPr>
          <w:rFonts w:ascii="Calibri" w:hAnsi="Calibri" w:cs="Calibri"/>
          <w:sz w:val="18"/>
          <w:szCs w:val="18"/>
        </w:rPr>
        <w:t>« </w:t>
      </w:r>
      <w:r w:rsidRPr="005E3ED5">
        <w:rPr>
          <w:rFonts w:ascii="Calibri" w:hAnsi="Calibri" w:cs="Calibri"/>
          <w:sz w:val="18"/>
          <w:szCs w:val="18"/>
        </w:rPr>
        <w:t>binding</w:t>
      </w:r>
      <w:r w:rsidR="00CA2615" w:rsidRPr="005E3ED5">
        <w:rPr>
          <w:rFonts w:ascii="Calibri" w:hAnsi="Calibri" w:cs="Calibri"/>
          <w:sz w:val="18"/>
          <w:szCs w:val="18"/>
        </w:rPr>
        <w:t> » (</w:t>
      </w:r>
      <w:r w:rsidRPr="005E3ED5">
        <w:rPr>
          <w:rFonts w:ascii="Calibri" w:hAnsi="Calibri" w:cs="Calibri"/>
          <w:sz w:val="18"/>
          <w:szCs w:val="18"/>
        </w:rPr>
        <w:t xml:space="preserve">date, heure, les noms, </w:t>
      </w:r>
      <w:r w:rsidR="00CA2615" w:rsidRPr="005E3ED5">
        <w:rPr>
          <w:rFonts w:ascii="Calibri" w:hAnsi="Calibri" w:cs="Calibri"/>
          <w:sz w:val="18"/>
          <w:szCs w:val="18"/>
        </w:rPr>
        <w:t>etc.</w:t>
      </w:r>
      <w:r w:rsidRPr="005E3ED5">
        <w:rPr>
          <w:rFonts w:ascii="Calibri" w:hAnsi="Calibri" w:cs="Calibri"/>
          <w:sz w:val="18"/>
          <w:szCs w:val="18"/>
        </w:rPr>
        <w:t>)</w:t>
      </w:r>
    </w:p>
    <w:p w14:paraId="0750F7BB" w14:textId="77777777" w:rsidR="00DA0BE4" w:rsidRPr="005E3ED5" w:rsidRDefault="00DA0BE4" w:rsidP="0084683E">
      <w:pPr>
        <w:pStyle w:val="Default"/>
        <w:rPr>
          <w:rFonts w:ascii="Calibri" w:hAnsi="Calibri" w:cs="Calibri"/>
          <w:sz w:val="18"/>
          <w:szCs w:val="18"/>
        </w:rPr>
      </w:pPr>
    </w:p>
    <w:p w14:paraId="3683EA80" w14:textId="01E1A0C6" w:rsidR="004226E4" w:rsidRPr="005E3ED5" w:rsidRDefault="004226E4" w:rsidP="004226E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DA0BE4" w:rsidRPr="005E3ED5">
        <w:rPr>
          <w:rFonts w:ascii="Calibri" w:hAnsi="Calibri"/>
          <w:b/>
          <w:bCs/>
          <w:color w:val="404040"/>
          <w:szCs w:val="18"/>
        </w:rPr>
        <w:t>service</w:t>
      </w:r>
    </w:p>
    <w:p w14:paraId="308341E6" w14:textId="182AC246" w:rsidR="004226E4" w:rsidRPr="005E3ED5" w:rsidRDefault="007B15B4" w:rsidP="007B15B4">
      <w:pPr>
        <w:pStyle w:val="Default"/>
        <w:rPr>
          <w:rFonts w:ascii="Calibri" w:hAnsi="Calibri" w:cs="Calibri"/>
          <w:sz w:val="18"/>
          <w:szCs w:val="18"/>
        </w:rPr>
      </w:pPr>
      <w:r w:rsidRPr="005E3ED5">
        <w:rPr>
          <w:rFonts w:ascii="Calibri" w:hAnsi="Calibri" w:cs="Calibri"/>
          <w:sz w:val="18"/>
          <w:szCs w:val="18"/>
        </w:rPr>
        <w:lastRenderedPageBreak/>
        <w:t>Y sont décrit tous les services définis pas des classes TS composée d'attributs et de méthodes, dont l'instanciation est gérée par Angular. Une fois instancié, il est injectable dans n'importe lequel de vos composants ou dans un autre service.</w:t>
      </w:r>
      <w:r w:rsidR="00414D44" w:rsidRPr="005E3ED5">
        <w:rPr>
          <w:rFonts w:ascii="Calibri" w:hAnsi="Calibri" w:cs="Calibri"/>
          <w:sz w:val="18"/>
          <w:szCs w:val="18"/>
        </w:rPr>
        <w:t xml:space="preserve"> Ces services sont utilisés par exemple pour la c</w:t>
      </w:r>
      <w:r w:rsidRPr="005E3ED5">
        <w:rPr>
          <w:rFonts w:ascii="Calibri" w:hAnsi="Calibri" w:cs="Calibri"/>
          <w:sz w:val="18"/>
          <w:szCs w:val="18"/>
        </w:rPr>
        <w:t>ommunication avec une API</w:t>
      </w:r>
      <w:r w:rsidR="00414D44" w:rsidRPr="005E3ED5">
        <w:rPr>
          <w:rFonts w:ascii="Calibri" w:hAnsi="Calibri" w:cs="Calibri"/>
          <w:sz w:val="18"/>
          <w:szCs w:val="18"/>
        </w:rPr>
        <w:t xml:space="preserve"> ou une base de données, l’i</w:t>
      </w:r>
      <w:r w:rsidRPr="005E3ED5">
        <w:rPr>
          <w:rFonts w:ascii="Calibri" w:hAnsi="Calibri" w:cs="Calibri"/>
          <w:sz w:val="18"/>
          <w:szCs w:val="18"/>
        </w:rPr>
        <w:t>mplémentation d’un cache d’objets</w:t>
      </w:r>
      <w:r w:rsidR="00414D44" w:rsidRPr="005E3ED5">
        <w:rPr>
          <w:rFonts w:ascii="Calibri" w:hAnsi="Calibri" w:cs="Calibri"/>
          <w:sz w:val="18"/>
          <w:szCs w:val="18"/>
        </w:rPr>
        <w:t xml:space="preserve"> ou la g</w:t>
      </w:r>
      <w:r w:rsidRPr="005E3ED5">
        <w:rPr>
          <w:rFonts w:ascii="Calibri" w:hAnsi="Calibri" w:cs="Calibri"/>
          <w:sz w:val="18"/>
          <w:szCs w:val="18"/>
        </w:rPr>
        <w:t>estion de la session utilisateur</w:t>
      </w:r>
      <w:r w:rsidR="00414D44" w:rsidRPr="005E3ED5">
        <w:rPr>
          <w:rFonts w:ascii="Calibri" w:hAnsi="Calibri" w:cs="Calibri"/>
          <w:sz w:val="18"/>
          <w:szCs w:val="18"/>
        </w:rPr>
        <w:t>.</w:t>
      </w:r>
      <w:r w:rsidR="00414D44" w:rsidRPr="005E3ED5">
        <w:rPr>
          <w:rFonts w:ascii="Calibri" w:hAnsi="Calibri" w:cs="Calibri"/>
          <w:sz w:val="18"/>
          <w:szCs w:val="18"/>
        </w:rPr>
        <w:br/>
      </w:r>
    </w:p>
    <w:p w14:paraId="556BB2E9" w14:textId="7210DF1D" w:rsidR="004226E4" w:rsidRPr="005E3ED5" w:rsidRDefault="004226E4" w:rsidP="004226E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0D4184" w:rsidRPr="005E3ED5">
        <w:rPr>
          <w:rFonts w:ascii="Calibri" w:hAnsi="Calibri"/>
          <w:b/>
          <w:bCs/>
          <w:color w:val="404040"/>
          <w:szCs w:val="18"/>
        </w:rPr>
        <w:t>utils</w:t>
      </w:r>
    </w:p>
    <w:p w14:paraId="1FBB8723" w14:textId="572FF72F" w:rsidR="004226E4" w:rsidRPr="005E3ED5" w:rsidRDefault="00A161FE" w:rsidP="004226E4">
      <w:pPr>
        <w:pStyle w:val="Default"/>
        <w:rPr>
          <w:rFonts w:ascii="Calibri" w:hAnsi="Calibri" w:cs="Calibri"/>
          <w:sz w:val="18"/>
          <w:szCs w:val="18"/>
        </w:rPr>
      </w:pPr>
      <w:r w:rsidRPr="005E3ED5">
        <w:rPr>
          <w:rFonts w:ascii="Calibri" w:hAnsi="Calibri" w:cs="Calibri"/>
          <w:sz w:val="18"/>
          <w:szCs w:val="18"/>
        </w:rPr>
        <w:t>Une classe utils.ts contenant des méthodes utiles à travers l’application comme la manipulation de chaine de caractères.</w:t>
      </w:r>
      <w:r w:rsidRPr="005E3ED5">
        <w:rPr>
          <w:rFonts w:ascii="Calibri" w:hAnsi="Calibri" w:cs="Calibri"/>
          <w:sz w:val="18"/>
          <w:szCs w:val="18"/>
        </w:rPr>
        <w:br/>
      </w:r>
      <w:r w:rsidRPr="005E3ED5">
        <w:rPr>
          <w:rFonts w:ascii="Calibri" w:hAnsi="Calibri" w:cs="Calibri"/>
          <w:sz w:val="18"/>
          <w:szCs w:val="18"/>
        </w:rPr>
        <w:br/>
      </w:r>
      <w:r w:rsidRPr="005E3ED5">
        <w:rPr>
          <w:rFonts w:ascii="Calibri" w:hAnsi="Calibri" w:cs="Calibri"/>
          <w:b/>
          <w:bCs/>
          <w:sz w:val="18"/>
          <w:szCs w:val="18"/>
        </w:rPr>
        <w:t>Dossier validators</w:t>
      </w:r>
      <w:r w:rsidRPr="005E3ED5">
        <w:rPr>
          <w:rFonts w:ascii="Calibri" w:hAnsi="Calibri" w:cs="Calibri"/>
          <w:sz w:val="18"/>
          <w:szCs w:val="18"/>
        </w:rPr>
        <w:t xml:space="preserve"> </w:t>
      </w:r>
    </w:p>
    <w:p w14:paraId="47C7BC6F" w14:textId="19AD7963" w:rsidR="00284BC0" w:rsidRPr="005E3ED5" w:rsidRDefault="00284BC0" w:rsidP="00284BC0">
      <w:pPr>
        <w:pStyle w:val="Default"/>
        <w:rPr>
          <w:rFonts w:ascii="Calibri" w:hAnsi="Calibri" w:cs="Calibri"/>
          <w:sz w:val="18"/>
          <w:szCs w:val="18"/>
        </w:rPr>
      </w:pPr>
      <w:r w:rsidRPr="005E3ED5">
        <w:rPr>
          <w:rFonts w:ascii="Calibri" w:hAnsi="Calibri" w:cs="Calibri"/>
          <w:sz w:val="18"/>
          <w:szCs w:val="18"/>
        </w:rPr>
        <w:t>Les vali</w:t>
      </w:r>
      <w:r w:rsidR="00F22ED5" w:rsidRPr="005E3ED5">
        <w:rPr>
          <w:rFonts w:ascii="Calibri" w:hAnsi="Calibri" w:cs="Calibri"/>
          <w:sz w:val="18"/>
          <w:szCs w:val="18"/>
        </w:rPr>
        <w:t>d</w:t>
      </w:r>
      <w:r w:rsidRPr="005E3ED5">
        <w:rPr>
          <w:rFonts w:ascii="Calibri" w:hAnsi="Calibri" w:cs="Calibri"/>
          <w:sz w:val="18"/>
          <w:szCs w:val="18"/>
        </w:rPr>
        <w:t xml:space="preserve">ators sont des fonctions de validation que l’on passe en paramètre dans les constructeurs des controls (FormControl, FormGroup et FormArray). C’est pour </w:t>
      </w:r>
      <w:r w:rsidR="00F22ED5" w:rsidRPr="005E3ED5">
        <w:rPr>
          <w:rFonts w:ascii="Calibri" w:hAnsi="Calibri" w:cs="Calibri"/>
          <w:sz w:val="18"/>
          <w:szCs w:val="18"/>
        </w:rPr>
        <w:t xml:space="preserve">par exemple la </w:t>
      </w:r>
      <w:r w:rsidRPr="005E3ED5">
        <w:rPr>
          <w:rFonts w:ascii="Calibri" w:hAnsi="Calibri" w:cs="Calibri"/>
          <w:sz w:val="18"/>
          <w:szCs w:val="18"/>
        </w:rPr>
        <w:t>configuration de la validation de formulaire</w:t>
      </w:r>
      <w:r w:rsidR="000B1EBD" w:rsidRPr="005E3ED5">
        <w:rPr>
          <w:rFonts w:ascii="Calibri" w:hAnsi="Calibri" w:cs="Calibri"/>
          <w:sz w:val="18"/>
          <w:szCs w:val="18"/>
        </w:rPr>
        <w:t xml:space="preserve"> (FormControl)</w:t>
      </w:r>
      <w:r w:rsidR="00F22ED5" w:rsidRPr="005E3ED5">
        <w:rPr>
          <w:rFonts w:ascii="Calibri" w:hAnsi="Calibri" w:cs="Calibri"/>
          <w:sz w:val="18"/>
          <w:szCs w:val="18"/>
        </w:rPr>
        <w:t>.</w:t>
      </w:r>
    </w:p>
    <w:p w14:paraId="40A221D3" w14:textId="26F87A24" w:rsidR="00617B7E" w:rsidRPr="005E3ED5" w:rsidRDefault="00617B7E" w:rsidP="00CA13E2">
      <w:pPr>
        <w:pStyle w:val="Default"/>
        <w:rPr>
          <w:rFonts w:ascii="Calibri" w:hAnsi="Calibri" w:cs="Calibri"/>
          <w:color w:val="FF0000"/>
          <w:sz w:val="18"/>
          <w:szCs w:val="18"/>
        </w:rPr>
      </w:pPr>
    </w:p>
    <w:p w14:paraId="25726C6E" w14:textId="77777777" w:rsidR="00617B7E" w:rsidRPr="005E3ED5" w:rsidRDefault="00617B7E" w:rsidP="00CA13E2">
      <w:pPr>
        <w:pStyle w:val="Default"/>
        <w:rPr>
          <w:rFonts w:ascii="Calibri" w:hAnsi="Calibri" w:cs="Calibri"/>
          <w:color w:val="FF0000"/>
          <w:sz w:val="18"/>
          <w:szCs w:val="18"/>
        </w:rPr>
      </w:pPr>
    </w:p>
    <w:p w14:paraId="733BB4E5" w14:textId="77777777" w:rsidR="00CA13E2" w:rsidRPr="005E3ED5" w:rsidRDefault="00CA13E2" w:rsidP="003F0509">
      <w:pPr>
        <w:pStyle w:val="Listlevel1"/>
        <w:rPr>
          <w:rFonts w:ascii="Calibri" w:hAnsi="Calibri"/>
        </w:rPr>
      </w:pPr>
      <w:r w:rsidRPr="005E3ED5">
        <w:rPr>
          <w:rFonts w:ascii="Calibri" w:hAnsi="Calibri"/>
        </w:rPr>
        <w:t xml:space="preserve">Front Office </w:t>
      </w:r>
    </w:p>
    <w:p w14:paraId="6D950D12" w14:textId="33AAD676" w:rsidR="00CA13E2" w:rsidRPr="005E3ED5" w:rsidRDefault="00CA13E2" w:rsidP="00655997">
      <w:pPr>
        <w:rPr>
          <w:rFonts w:ascii="Calibri" w:hAnsi="Calibri"/>
          <w:b/>
          <w:bCs/>
          <w:szCs w:val="18"/>
        </w:rPr>
      </w:pPr>
      <w:r w:rsidRPr="005E3ED5">
        <w:rPr>
          <w:rFonts w:ascii="Calibri" w:hAnsi="Calibri"/>
          <w:szCs w:val="18"/>
        </w:rPr>
        <w:t xml:space="preserve">L'application web Front Office est une application </w:t>
      </w:r>
      <w:r w:rsidR="00081A55" w:rsidRPr="005E3ED5">
        <w:rPr>
          <w:rFonts w:ascii="Calibri" w:hAnsi="Calibri"/>
          <w:szCs w:val="18"/>
        </w:rPr>
        <w:t xml:space="preserve">SPA (Single Page Application) </w:t>
      </w:r>
      <w:r w:rsidRPr="005E3ED5">
        <w:rPr>
          <w:rFonts w:ascii="Calibri" w:hAnsi="Calibri"/>
          <w:szCs w:val="18"/>
        </w:rPr>
        <w:t>permettant aux entreprises de se renseigner, de soumettre et de suivre les dossiers d'aide aux entreprises de la région Occitanie.</w:t>
      </w:r>
    </w:p>
    <w:p w14:paraId="0A235065" w14:textId="77777777" w:rsidR="00CA13E2" w:rsidRPr="005E3ED5" w:rsidRDefault="00CA13E2" w:rsidP="00884D3C">
      <w:pPr>
        <w:pStyle w:val="Listlevel1"/>
        <w:rPr>
          <w:rFonts w:ascii="Calibri" w:hAnsi="Calibri"/>
        </w:rPr>
      </w:pPr>
      <w:r w:rsidRPr="005E3ED5">
        <w:rPr>
          <w:rFonts w:ascii="Calibri" w:hAnsi="Calibri"/>
        </w:rPr>
        <w:t xml:space="preserve">Front Agent </w:t>
      </w:r>
    </w:p>
    <w:p w14:paraId="07CFF90E" w14:textId="77777777" w:rsidR="00CA13E2" w:rsidRPr="005E3ED5" w:rsidRDefault="00CA13E2" w:rsidP="00CA13E2">
      <w:pPr>
        <w:rPr>
          <w:rFonts w:ascii="Calibri" w:hAnsi="Calibri"/>
          <w:szCs w:val="18"/>
        </w:rPr>
      </w:pPr>
      <w:r w:rsidRPr="005E3ED5">
        <w:rPr>
          <w:rFonts w:ascii="Calibri" w:hAnsi="Calibri"/>
          <w:szCs w:val="18"/>
        </w:rPr>
        <w:t>L'application web Front Agent est une application SPA (Single Page Application). C'est le portail des Agents et Partenaires de la région permettant le suivi et l'accompagnement des entreprises et des projets.</w:t>
      </w:r>
    </w:p>
    <w:p w14:paraId="509230B4" w14:textId="77777777" w:rsidR="00CA13E2" w:rsidRPr="005E3ED5" w:rsidRDefault="00CA13E2" w:rsidP="00884D3C">
      <w:pPr>
        <w:pStyle w:val="Listlevel1"/>
        <w:rPr>
          <w:rFonts w:ascii="Calibri" w:hAnsi="Calibri"/>
        </w:rPr>
      </w:pPr>
      <w:r w:rsidRPr="005E3ED5">
        <w:rPr>
          <w:rFonts w:ascii="Calibri" w:hAnsi="Calibri"/>
        </w:rPr>
        <w:t xml:space="preserve">Bases de données </w:t>
      </w:r>
    </w:p>
    <w:p w14:paraId="25F48550" w14:textId="3BF235B3" w:rsidR="00CA13E2" w:rsidRPr="005E3ED5" w:rsidRDefault="00CA13E2" w:rsidP="00655997">
      <w:pPr>
        <w:pStyle w:val="Default"/>
        <w:rPr>
          <w:rFonts w:ascii="Calibri" w:hAnsi="Calibri" w:cs="Calibri"/>
          <w:sz w:val="18"/>
          <w:szCs w:val="18"/>
        </w:rPr>
      </w:pPr>
      <w:r w:rsidRPr="005E3ED5">
        <w:rPr>
          <w:rFonts w:ascii="Calibri" w:hAnsi="Calibri" w:cs="Calibri"/>
          <w:sz w:val="18"/>
          <w:szCs w:val="18"/>
        </w:rPr>
        <w:t xml:space="preserve">Les bases de données de l’application Hub sont une </w:t>
      </w:r>
      <w:r w:rsidRPr="005E3ED5">
        <w:rPr>
          <w:rFonts w:ascii="Calibri" w:hAnsi="Calibri" w:cs="Calibri"/>
          <w:b/>
          <w:bCs/>
          <w:sz w:val="18"/>
          <w:szCs w:val="18"/>
        </w:rPr>
        <w:t>BDD relationnelle « PostgreSQL</w:t>
      </w:r>
      <w:r w:rsidRPr="005E3ED5">
        <w:rPr>
          <w:rFonts w:ascii="Calibri" w:hAnsi="Calibri" w:cs="Calibri"/>
          <w:sz w:val="18"/>
          <w:szCs w:val="18"/>
        </w:rPr>
        <w:t xml:space="preserve"> » et une </w:t>
      </w:r>
      <w:r w:rsidRPr="005E3ED5">
        <w:rPr>
          <w:rFonts w:ascii="Calibri" w:hAnsi="Calibri" w:cs="Calibri"/>
          <w:b/>
          <w:bCs/>
          <w:sz w:val="18"/>
          <w:szCs w:val="18"/>
        </w:rPr>
        <w:t>BDD NoSQL « ElasticSearch »</w:t>
      </w:r>
      <w:r w:rsidRPr="005E3ED5">
        <w:rPr>
          <w:rFonts w:ascii="Calibri" w:hAnsi="Calibri" w:cs="Calibri"/>
          <w:sz w:val="18"/>
          <w:szCs w:val="18"/>
        </w:rPr>
        <w:t xml:space="preserve"> liée au Backend du Hub.</w:t>
      </w:r>
    </w:p>
    <w:p w14:paraId="5602DCC8" w14:textId="77777777" w:rsidR="00655997" w:rsidRPr="005E3ED5" w:rsidRDefault="00655997" w:rsidP="00655997">
      <w:pPr>
        <w:pStyle w:val="Default"/>
        <w:rPr>
          <w:rFonts w:ascii="Calibri" w:hAnsi="Calibri" w:cs="Calibri"/>
          <w:sz w:val="18"/>
          <w:szCs w:val="18"/>
        </w:rPr>
      </w:pPr>
    </w:p>
    <w:p w14:paraId="7E194A49" w14:textId="61790DA2" w:rsidR="00655997" w:rsidRPr="005E3ED5" w:rsidRDefault="00655997" w:rsidP="00655997">
      <w:pPr>
        <w:pStyle w:val="Titre3"/>
        <w:rPr>
          <w:rFonts w:ascii="Calibri" w:hAnsi="Calibri" w:cs="Calibri"/>
        </w:rPr>
      </w:pPr>
      <w:r w:rsidRPr="005E3ED5">
        <w:rPr>
          <w:rFonts w:ascii="Calibri" w:hAnsi="Calibri" w:cs="Calibri"/>
        </w:rPr>
        <w:t>Fonctio</w:t>
      </w:r>
      <w:r w:rsidR="003560C2" w:rsidRPr="005E3ED5">
        <w:rPr>
          <w:rFonts w:ascii="Calibri" w:hAnsi="Calibri" w:cs="Calibri"/>
        </w:rPr>
        <w:t>n</w:t>
      </w:r>
      <w:r w:rsidRPr="005E3ED5">
        <w:rPr>
          <w:rFonts w:ascii="Calibri" w:hAnsi="Calibri" w:cs="Calibri"/>
        </w:rPr>
        <w:t>ement général</w:t>
      </w:r>
    </w:p>
    <w:p w14:paraId="09C2A284" w14:textId="50D35738" w:rsidR="00655997" w:rsidRPr="005E3ED5" w:rsidRDefault="00655997" w:rsidP="00655997">
      <w:pPr>
        <w:jc w:val="center"/>
        <w:rPr>
          <w:rFonts w:ascii="Calibri" w:hAnsi="Calibri"/>
        </w:rPr>
      </w:pPr>
      <w:r w:rsidRPr="005E3ED5">
        <w:rPr>
          <w:rFonts w:ascii="Calibri" w:hAnsi="Calibri"/>
          <w:noProof/>
        </w:rPr>
        <w:drawing>
          <wp:inline distT="0" distB="0" distL="0" distR="0" wp14:anchorId="7861C532" wp14:editId="59D6F511">
            <wp:extent cx="3021496" cy="2741681"/>
            <wp:effectExtent l="0" t="0" r="7620" b="1905"/>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1510" cy="2750767"/>
                    </a:xfrm>
                    <a:prstGeom prst="rect">
                      <a:avLst/>
                    </a:prstGeom>
                    <a:noFill/>
                    <a:ln>
                      <a:noFill/>
                    </a:ln>
                  </pic:spPr>
                </pic:pic>
              </a:graphicData>
            </a:graphic>
          </wp:inline>
        </w:drawing>
      </w:r>
    </w:p>
    <w:p w14:paraId="0D690472" w14:textId="50FAC6CC" w:rsidR="008472EA" w:rsidRPr="005E3ED5" w:rsidRDefault="008472EA" w:rsidP="00D90B08">
      <w:pPr>
        <w:pStyle w:val="Titre3"/>
        <w:rPr>
          <w:rFonts w:ascii="Calibri" w:hAnsi="Calibri" w:cs="Calibri"/>
        </w:rPr>
      </w:pPr>
      <w:bookmarkStart w:id="40" w:name="_Toc111407311"/>
      <w:r w:rsidRPr="005E3ED5">
        <w:rPr>
          <w:rFonts w:ascii="Calibri" w:hAnsi="Calibri" w:cs="Calibri"/>
        </w:rPr>
        <w:lastRenderedPageBreak/>
        <w:t>Plateforme technique</w:t>
      </w:r>
      <w:bookmarkEnd w:id="40"/>
    </w:p>
    <w:p w14:paraId="6286529F" w14:textId="01F38C8F" w:rsidR="002B5C53" w:rsidRPr="005E3ED5" w:rsidRDefault="00CA13E2" w:rsidP="00655997">
      <w:pPr>
        <w:autoSpaceDE w:val="0"/>
        <w:autoSpaceDN w:val="0"/>
        <w:adjustRightInd w:val="0"/>
        <w:spacing w:after="0"/>
        <w:jc w:val="center"/>
        <w:rPr>
          <w:rFonts w:ascii="Calibri" w:hAnsi="Calibri"/>
          <w:color w:val="auto"/>
          <w:sz w:val="24"/>
          <w:szCs w:val="24"/>
        </w:rPr>
      </w:pPr>
      <w:r w:rsidRPr="005E3ED5">
        <w:rPr>
          <w:rFonts w:ascii="Calibri" w:hAnsi="Calibri"/>
          <w:noProof/>
        </w:rPr>
        <w:drawing>
          <wp:inline distT="0" distB="0" distL="0" distR="0" wp14:anchorId="77640284" wp14:editId="74D1B41F">
            <wp:extent cx="5384165" cy="3241040"/>
            <wp:effectExtent l="0" t="0" r="6985" b="0"/>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75" cstate="print">
                      <a:extLst>
                        <a:ext uri="{28A0092B-C50C-407E-A947-70E740481C1C}">
                          <a14:useLocalDpi xmlns:a14="http://schemas.microsoft.com/office/drawing/2010/main" val="0"/>
                        </a:ext>
                      </a:extLst>
                    </a:blip>
                    <a:srcRect/>
                    <a:stretch/>
                  </pic:blipFill>
                  <pic:spPr>
                    <a:xfrm>
                      <a:off x="0" y="0"/>
                      <a:ext cx="5384165" cy="3241040"/>
                    </a:xfrm>
                    <a:prstGeom prst="rect">
                      <a:avLst/>
                    </a:prstGeom>
                  </pic:spPr>
                </pic:pic>
              </a:graphicData>
            </a:graphic>
          </wp:inline>
        </w:drawing>
      </w:r>
    </w:p>
    <w:p w14:paraId="561C8FE0" w14:textId="5F7DAB1A" w:rsidR="002B5C53" w:rsidRPr="005E3ED5" w:rsidRDefault="002B5C53" w:rsidP="002B5C53">
      <w:pPr>
        <w:autoSpaceDE w:val="0"/>
        <w:autoSpaceDN w:val="0"/>
        <w:adjustRightInd w:val="0"/>
        <w:spacing w:after="0"/>
        <w:rPr>
          <w:rFonts w:ascii="Calibri" w:hAnsi="Calibri"/>
          <w:color w:val="auto"/>
          <w:sz w:val="24"/>
          <w:szCs w:val="24"/>
        </w:rPr>
      </w:pPr>
    </w:p>
    <w:p w14:paraId="726CAC5F" w14:textId="10EE87B9" w:rsidR="00CA13E2" w:rsidRPr="005E3ED5" w:rsidRDefault="00CA13E2" w:rsidP="00CA2651">
      <w:pPr>
        <w:pStyle w:val="Default"/>
        <w:rPr>
          <w:rFonts w:ascii="Calibri" w:hAnsi="Calibri" w:cs="Calibri"/>
          <w:sz w:val="18"/>
          <w:szCs w:val="18"/>
        </w:rPr>
      </w:pPr>
      <w:r w:rsidRPr="005E3ED5">
        <w:rPr>
          <w:rFonts w:ascii="Calibri" w:hAnsi="Calibri" w:cs="Calibri"/>
          <w:sz w:val="18"/>
          <w:szCs w:val="18"/>
        </w:rPr>
        <w:t>Un schéma d’architecture détaillé est disponible en index avec tous les flux implémentés en HTTPS</w:t>
      </w:r>
    </w:p>
    <w:p w14:paraId="29D97A02" w14:textId="172A623D" w:rsidR="00B71ADF" w:rsidRPr="005E3ED5" w:rsidRDefault="00B71ADF" w:rsidP="00CA2651">
      <w:pPr>
        <w:pStyle w:val="Default"/>
        <w:rPr>
          <w:rFonts w:ascii="Calibri" w:hAnsi="Calibri" w:cs="Calibri"/>
          <w:sz w:val="18"/>
          <w:szCs w:val="18"/>
        </w:rPr>
      </w:pPr>
    </w:p>
    <w:p w14:paraId="04217A9E" w14:textId="0D948E8A" w:rsidR="00B26C6C" w:rsidRPr="005E3ED5" w:rsidRDefault="00B26C6C" w:rsidP="00B26C6C">
      <w:pPr>
        <w:pStyle w:val="Titre3"/>
        <w:rPr>
          <w:rFonts w:ascii="Calibri" w:hAnsi="Calibri" w:cs="Calibri"/>
        </w:rPr>
      </w:pPr>
      <w:r w:rsidRPr="005E3ED5">
        <w:rPr>
          <w:rFonts w:ascii="Calibri" w:hAnsi="Calibri" w:cs="Calibri"/>
        </w:rPr>
        <w:t xml:space="preserve">Ma mission </w:t>
      </w:r>
    </w:p>
    <w:p w14:paraId="051053BF" w14:textId="77777777" w:rsidR="00153523" w:rsidRPr="005E3ED5" w:rsidRDefault="00B26C6C" w:rsidP="00153523">
      <w:pPr>
        <w:pStyle w:val="Listlevel1"/>
        <w:rPr>
          <w:rFonts w:ascii="Calibri" w:hAnsi="Calibri"/>
        </w:rPr>
      </w:pPr>
      <w:r w:rsidRPr="005E3ED5">
        <w:rPr>
          <w:rFonts w:ascii="Calibri" w:hAnsi="Calibri"/>
        </w:rPr>
        <w:t>PR1 : Modification url associée au clic-bouton "contacter un expert de proximité"</w:t>
      </w:r>
      <w:r w:rsidR="00153523">
        <w:rPr>
          <w:rFonts w:ascii="Calibri" w:hAnsi="Calibri"/>
        </w:rPr>
        <w:t xml:space="preserve"> et </w:t>
      </w:r>
      <w:r w:rsidR="00153523" w:rsidRPr="005E3ED5">
        <w:rPr>
          <w:rFonts w:ascii="Calibri" w:hAnsi="Calibri"/>
        </w:rPr>
        <w:t>PR8 : Modification url du flux BPI</w:t>
      </w:r>
    </w:p>
    <w:p w14:paraId="5D747358" w14:textId="77777777" w:rsidR="00B26C6C" w:rsidRPr="005E3ED5" w:rsidRDefault="00B26C6C" w:rsidP="00B26C6C">
      <w:pPr>
        <w:autoSpaceDE w:val="0"/>
        <w:autoSpaceDN w:val="0"/>
        <w:adjustRightInd w:val="0"/>
        <w:spacing w:after="0"/>
        <w:rPr>
          <w:rFonts w:ascii="Calibri" w:hAnsi="Calibri"/>
          <w:color w:val="auto"/>
          <w:szCs w:val="18"/>
        </w:rPr>
      </w:pPr>
    </w:p>
    <w:p w14:paraId="5779CDE2" w14:textId="77777777" w:rsidR="00B26C6C" w:rsidRPr="005E3ED5" w:rsidRDefault="00B26C6C" w:rsidP="00B26C6C">
      <w:pPr>
        <w:autoSpaceDE w:val="0"/>
        <w:autoSpaceDN w:val="0"/>
        <w:adjustRightInd w:val="0"/>
        <w:spacing w:after="0"/>
        <w:rPr>
          <w:rFonts w:ascii="Calibri" w:hAnsi="Calibri"/>
          <w:color w:val="auto"/>
          <w:szCs w:val="18"/>
        </w:rPr>
      </w:pPr>
    </w:p>
    <w:p w14:paraId="1CA71BAB" w14:textId="24AD1BCB" w:rsidR="00B26C6C" w:rsidRPr="00153523" w:rsidRDefault="00B26C6C" w:rsidP="00153523">
      <w:pPr>
        <w:pStyle w:val="Listlevel1"/>
        <w:rPr>
          <w:rFonts w:ascii="Calibri" w:hAnsi="Calibri"/>
        </w:rPr>
      </w:pPr>
      <w:r w:rsidRPr="005E3ED5">
        <w:rPr>
          <w:rFonts w:ascii="Calibri" w:hAnsi="Calibri"/>
        </w:rPr>
        <w:t>PR5 : Extraction des usagers du Hub</w:t>
      </w:r>
      <w:r w:rsidR="00153523">
        <w:rPr>
          <w:rFonts w:ascii="Calibri" w:hAnsi="Calibri"/>
        </w:rPr>
        <w:t xml:space="preserve"> et </w:t>
      </w:r>
      <w:r w:rsidR="00153523" w:rsidRPr="005E3ED5">
        <w:rPr>
          <w:rFonts w:ascii="Calibri" w:hAnsi="Calibri"/>
        </w:rPr>
        <w:t>PR7 : Extraction des dispositifs</w:t>
      </w:r>
    </w:p>
    <w:p w14:paraId="2C261203" w14:textId="44BEAAC0" w:rsidR="00B26C6C" w:rsidRPr="005E3ED5" w:rsidRDefault="001B5618" w:rsidP="00B26C6C">
      <w:pPr>
        <w:autoSpaceDE w:val="0"/>
        <w:autoSpaceDN w:val="0"/>
        <w:adjustRightInd w:val="0"/>
        <w:spacing w:after="0"/>
        <w:rPr>
          <w:rFonts w:ascii="Calibri" w:hAnsi="Calibri"/>
          <w:b/>
          <w:bCs/>
        </w:rPr>
      </w:pPr>
      <w:r w:rsidRPr="005E3ED5">
        <w:rPr>
          <w:rFonts w:ascii="Calibri" w:hAnsi="Calibri"/>
          <w:noProof/>
        </w:rPr>
        <w:lastRenderedPageBreak/>
        <w:drawing>
          <wp:inline distT="0" distB="0" distL="0" distR="0" wp14:anchorId="01DFBDA9" wp14:editId="26E33612">
            <wp:extent cx="4561951" cy="396991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1915" cy="4013393"/>
                    </a:xfrm>
                    <a:prstGeom prst="rect">
                      <a:avLst/>
                    </a:prstGeom>
                    <a:noFill/>
                    <a:ln>
                      <a:noFill/>
                    </a:ln>
                  </pic:spPr>
                </pic:pic>
              </a:graphicData>
            </a:graphic>
          </wp:inline>
        </w:drawing>
      </w:r>
    </w:p>
    <w:p w14:paraId="6970B70C" w14:textId="77777777" w:rsidR="00B26C6C" w:rsidRPr="005E3ED5" w:rsidRDefault="00B26C6C" w:rsidP="00B26C6C">
      <w:pPr>
        <w:autoSpaceDE w:val="0"/>
        <w:autoSpaceDN w:val="0"/>
        <w:adjustRightInd w:val="0"/>
        <w:spacing w:after="0"/>
        <w:rPr>
          <w:rFonts w:ascii="Calibri" w:hAnsi="Calibri"/>
          <w:color w:val="auto"/>
          <w:szCs w:val="18"/>
        </w:rPr>
      </w:pPr>
    </w:p>
    <w:p w14:paraId="242B3A3A" w14:textId="14334EA4" w:rsidR="00B26C6C" w:rsidRPr="005E3ED5" w:rsidRDefault="001B5618" w:rsidP="00B26C6C">
      <w:pPr>
        <w:autoSpaceDE w:val="0"/>
        <w:autoSpaceDN w:val="0"/>
        <w:adjustRightInd w:val="0"/>
        <w:spacing w:after="0"/>
        <w:rPr>
          <w:rFonts w:ascii="Calibri" w:hAnsi="Calibri"/>
          <w:b/>
          <w:bCs/>
        </w:rPr>
      </w:pPr>
      <w:r w:rsidRPr="005E3ED5">
        <w:rPr>
          <w:rFonts w:ascii="Calibri" w:hAnsi="Calibri"/>
          <w:b/>
          <w:bCs/>
        </w:rPr>
        <w:t>Diagramme de classe pour l’extraction des dispositifs</w:t>
      </w:r>
    </w:p>
    <w:p w14:paraId="0F5CAC0B" w14:textId="64834795" w:rsidR="001B5618" w:rsidRPr="005E3ED5" w:rsidRDefault="001B5618" w:rsidP="00B26C6C">
      <w:pPr>
        <w:autoSpaceDE w:val="0"/>
        <w:autoSpaceDN w:val="0"/>
        <w:adjustRightInd w:val="0"/>
        <w:spacing w:after="0"/>
        <w:rPr>
          <w:rFonts w:ascii="Calibri" w:hAnsi="Calibri"/>
          <w:color w:val="auto"/>
          <w:szCs w:val="18"/>
        </w:rPr>
      </w:pPr>
    </w:p>
    <w:p w14:paraId="1B5E1E6F" w14:textId="04C2531B" w:rsidR="0048620C" w:rsidRPr="005E3ED5" w:rsidRDefault="0048620C" w:rsidP="00B26C6C">
      <w:pPr>
        <w:autoSpaceDE w:val="0"/>
        <w:autoSpaceDN w:val="0"/>
        <w:adjustRightInd w:val="0"/>
        <w:spacing w:after="0"/>
        <w:rPr>
          <w:rFonts w:ascii="Calibri" w:hAnsi="Calibri"/>
          <w:color w:val="auto"/>
          <w:szCs w:val="18"/>
        </w:rPr>
      </w:pPr>
    </w:p>
    <w:p w14:paraId="2DFAF0ED" w14:textId="5B8DA5DA" w:rsidR="0048620C" w:rsidRDefault="0048620C" w:rsidP="00B26C6C">
      <w:pPr>
        <w:autoSpaceDE w:val="0"/>
        <w:autoSpaceDN w:val="0"/>
        <w:adjustRightInd w:val="0"/>
        <w:spacing w:after="0"/>
        <w:rPr>
          <w:rFonts w:ascii="Calibri" w:hAnsi="Calibri"/>
          <w:color w:val="auto"/>
          <w:szCs w:val="18"/>
        </w:rPr>
      </w:pPr>
      <w:r w:rsidRPr="005E3ED5">
        <w:rPr>
          <w:rFonts w:ascii="Calibri" w:hAnsi="Calibri"/>
          <w:noProof/>
        </w:rPr>
        <w:drawing>
          <wp:inline distT="0" distB="0" distL="0" distR="0" wp14:anchorId="6717DF4D" wp14:editId="661237DD">
            <wp:extent cx="5179325" cy="3571798"/>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6882" cy="3577010"/>
                    </a:xfrm>
                    <a:prstGeom prst="rect">
                      <a:avLst/>
                    </a:prstGeom>
                    <a:noFill/>
                    <a:ln>
                      <a:noFill/>
                    </a:ln>
                  </pic:spPr>
                </pic:pic>
              </a:graphicData>
            </a:graphic>
          </wp:inline>
        </w:drawing>
      </w:r>
    </w:p>
    <w:p w14:paraId="4D938670" w14:textId="2A5E1AC5" w:rsidR="00153523" w:rsidRPr="005E3ED5" w:rsidRDefault="00153523" w:rsidP="00153523">
      <w:pPr>
        <w:autoSpaceDE w:val="0"/>
        <w:autoSpaceDN w:val="0"/>
        <w:adjustRightInd w:val="0"/>
        <w:spacing w:after="0"/>
        <w:rPr>
          <w:rFonts w:ascii="Calibri" w:hAnsi="Calibri"/>
          <w:b/>
          <w:bCs/>
        </w:rPr>
      </w:pPr>
      <w:r w:rsidRPr="005E3ED5">
        <w:rPr>
          <w:rFonts w:ascii="Calibri" w:hAnsi="Calibri"/>
          <w:b/>
          <w:bCs/>
        </w:rPr>
        <w:t xml:space="preserve">Diagramme de </w:t>
      </w:r>
      <w:r>
        <w:rPr>
          <w:rFonts w:ascii="Calibri" w:hAnsi="Calibri"/>
          <w:b/>
          <w:bCs/>
        </w:rPr>
        <w:t>séquence</w:t>
      </w:r>
      <w:r w:rsidRPr="005E3ED5">
        <w:rPr>
          <w:rFonts w:ascii="Calibri" w:hAnsi="Calibri"/>
          <w:b/>
          <w:bCs/>
        </w:rPr>
        <w:t xml:space="preserve"> pour l’extraction des dispositifs</w:t>
      </w:r>
    </w:p>
    <w:p w14:paraId="64207E20" w14:textId="77777777" w:rsidR="00153523" w:rsidRPr="005E3ED5" w:rsidRDefault="00153523" w:rsidP="00B26C6C">
      <w:pPr>
        <w:autoSpaceDE w:val="0"/>
        <w:autoSpaceDN w:val="0"/>
        <w:adjustRightInd w:val="0"/>
        <w:spacing w:after="0"/>
        <w:rPr>
          <w:rFonts w:ascii="Calibri" w:hAnsi="Calibri"/>
          <w:color w:val="auto"/>
          <w:szCs w:val="18"/>
        </w:rPr>
      </w:pPr>
    </w:p>
    <w:p w14:paraId="145CFDAB" w14:textId="77777777" w:rsidR="0048620C" w:rsidRPr="005E3ED5" w:rsidRDefault="0048620C" w:rsidP="00B26C6C">
      <w:pPr>
        <w:autoSpaceDE w:val="0"/>
        <w:autoSpaceDN w:val="0"/>
        <w:adjustRightInd w:val="0"/>
        <w:spacing w:after="0"/>
        <w:rPr>
          <w:rFonts w:ascii="Calibri" w:hAnsi="Calibri"/>
          <w:color w:val="auto"/>
          <w:szCs w:val="18"/>
        </w:rPr>
      </w:pPr>
    </w:p>
    <w:p w14:paraId="371F6C66" w14:textId="77777777" w:rsidR="00B26C6C" w:rsidRPr="005E3ED5" w:rsidRDefault="00B26C6C" w:rsidP="00B26C6C">
      <w:pPr>
        <w:autoSpaceDE w:val="0"/>
        <w:autoSpaceDN w:val="0"/>
        <w:adjustRightInd w:val="0"/>
        <w:spacing w:after="0"/>
        <w:rPr>
          <w:rFonts w:ascii="Calibri" w:hAnsi="Calibri"/>
          <w:color w:val="auto"/>
          <w:szCs w:val="18"/>
          <w:u w:val="single"/>
        </w:rPr>
      </w:pPr>
    </w:p>
    <w:p w14:paraId="172CF943" w14:textId="77777777" w:rsidR="00B26C6C" w:rsidRPr="005E3ED5" w:rsidRDefault="00B26C6C" w:rsidP="00B26C6C">
      <w:pPr>
        <w:rPr>
          <w:rFonts w:ascii="Calibri" w:hAnsi="Calibri"/>
        </w:rPr>
      </w:pPr>
    </w:p>
    <w:p w14:paraId="2D677560" w14:textId="750EA7D5" w:rsidR="000661C0" w:rsidRPr="005E3ED5" w:rsidRDefault="000661C0" w:rsidP="00CA2651">
      <w:pPr>
        <w:pStyle w:val="Default"/>
        <w:rPr>
          <w:rFonts w:ascii="Calibri" w:hAnsi="Calibri" w:cs="Calibri"/>
          <w:sz w:val="18"/>
          <w:szCs w:val="18"/>
        </w:rPr>
      </w:pPr>
    </w:p>
    <w:p w14:paraId="4E498CEA" w14:textId="76AFD4A1" w:rsidR="000661C0" w:rsidRPr="005E3ED5" w:rsidRDefault="000661C0" w:rsidP="00CA2651">
      <w:pPr>
        <w:pStyle w:val="Default"/>
        <w:rPr>
          <w:rFonts w:ascii="Calibri" w:hAnsi="Calibri" w:cs="Calibri"/>
          <w:sz w:val="18"/>
          <w:szCs w:val="18"/>
        </w:rPr>
      </w:pPr>
    </w:p>
    <w:p w14:paraId="20100B5F" w14:textId="77777777" w:rsidR="00153523" w:rsidRPr="005E3ED5" w:rsidRDefault="00153523" w:rsidP="00153523">
      <w:pPr>
        <w:pStyle w:val="Listlevel1"/>
        <w:rPr>
          <w:rFonts w:ascii="Calibri" w:hAnsi="Calibri"/>
        </w:rPr>
      </w:pPr>
      <w:r w:rsidRPr="005E3ED5">
        <w:rPr>
          <w:rFonts w:ascii="Calibri" w:hAnsi="Calibri"/>
        </w:rPr>
        <w:t>PR6 : Ajout des porteurs de projets dans la fiche référents et l’ajout d’une fonction « affecter à un autre référent » sur la fiche interlocuteur qui doit permettre de changer l’interlocuteur référent.</w:t>
      </w:r>
    </w:p>
    <w:p w14:paraId="527D2CB5" w14:textId="1CE673F8" w:rsidR="000661C0" w:rsidRPr="005E3ED5" w:rsidRDefault="000661C0" w:rsidP="00CA2651">
      <w:pPr>
        <w:pStyle w:val="Default"/>
        <w:rPr>
          <w:rFonts w:ascii="Calibri" w:hAnsi="Calibri" w:cs="Calibri"/>
          <w:sz w:val="18"/>
          <w:szCs w:val="18"/>
        </w:rPr>
      </w:pPr>
    </w:p>
    <w:p w14:paraId="6AB00AE3" w14:textId="7E9E9488" w:rsidR="000661C0" w:rsidRPr="005E3ED5" w:rsidRDefault="000661C0" w:rsidP="00CA2651">
      <w:pPr>
        <w:pStyle w:val="Default"/>
        <w:rPr>
          <w:rFonts w:ascii="Calibri" w:hAnsi="Calibri" w:cs="Calibri"/>
          <w:sz w:val="18"/>
          <w:szCs w:val="18"/>
        </w:rPr>
      </w:pPr>
    </w:p>
    <w:p w14:paraId="24B51F17" w14:textId="53768E98" w:rsidR="000661C0" w:rsidRPr="005E3ED5" w:rsidRDefault="000661C0" w:rsidP="00CA2651">
      <w:pPr>
        <w:pStyle w:val="Default"/>
        <w:rPr>
          <w:rFonts w:ascii="Calibri" w:hAnsi="Calibri" w:cs="Calibri"/>
          <w:sz w:val="18"/>
          <w:szCs w:val="18"/>
        </w:rPr>
      </w:pPr>
    </w:p>
    <w:p w14:paraId="064943E0" w14:textId="43BD9602" w:rsidR="000661C0" w:rsidRPr="005E3ED5" w:rsidRDefault="000661C0" w:rsidP="00CA2651">
      <w:pPr>
        <w:pStyle w:val="Default"/>
        <w:rPr>
          <w:rFonts w:ascii="Calibri" w:hAnsi="Calibri" w:cs="Calibri"/>
          <w:sz w:val="18"/>
          <w:szCs w:val="18"/>
        </w:rPr>
      </w:pPr>
    </w:p>
    <w:p w14:paraId="5B3095F4" w14:textId="71F59990" w:rsidR="000661C0" w:rsidRPr="005E3ED5" w:rsidRDefault="000661C0" w:rsidP="00CA2651">
      <w:pPr>
        <w:pStyle w:val="Default"/>
        <w:rPr>
          <w:rFonts w:ascii="Calibri" w:hAnsi="Calibri" w:cs="Calibri"/>
          <w:sz w:val="18"/>
          <w:szCs w:val="18"/>
        </w:rPr>
      </w:pPr>
    </w:p>
    <w:p w14:paraId="7611270A" w14:textId="0B13A30C" w:rsidR="000661C0" w:rsidRPr="005E3ED5" w:rsidRDefault="000661C0" w:rsidP="00CA2651">
      <w:pPr>
        <w:pStyle w:val="Default"/>
        <w:rPr>
          <w:rFonts w:ascii="Calibri" w:hAnsi="Calibri" w:cs="Calibri"/>
          <w:sz w:val="18"/>
          <w:szCs w:val="18"/>
        </w:rPr>
      </w:pPr>
    </w:p>
    <w:p w14:paraId="0B62B2F1" w14:textId="64778823" w:rsidR="000661C0" w:rsidRPr="005E3ED5" w:rsidRDefault="000661C0" w:rsidP="00CA2651">
      <w:pPr>
        <w:pStyle w:val="Default"/>
        <w:rPr>
          <w:rFonts w:ascii="Calibri" w:hAnsi="Calibri" w:cs="Calibri"/>
          <w:sz w:val="18"/>
          <w:szCs w:val="18"/>
        </w:rPr>
      </w:pPr>
    </w:p>
    <w:p w14:paraId="58AE9695" w14:textId="3CD3B33D" w:rsidR="000661C0" w:rsidRPr="005E3ED5" w:rsidRDefault="000661C0" w:rsidP="00CA2651">
      <w:pPr>
        <w:pStyle w:val="Default"/>
        <w:rPr>
          <w:rFonts w:ascii="Calibri" w:hAnsi="Calibri" w:cs="Calibri"/>
          <w:sz w:val="18"/>
          <w:szCs w:val="18"/>
        </w:rPr>
      </w:pPr>
    </w:p>
    <w:p w14:paraId="208FEE39" w14:textId="77777777" w:rsidR="000661C0" w:rsidRPr="005E3ED5" w:rsidRDefault="000661C0" w:rsidP="00CA2651">
      <w:pPr>
        <w:pStyle w:val="Default"/>
        <w:rPr>
          <w:rFonts w:ascii="Calibri" w:hAnsi="Calibri" w:cs="Calibri"/>
          <w:sz w:val="18"/>
          <w:szCs w:val="18"/>
        </w:rPr>
      </w:pPr>
    </w:p>
    <w:p w14:paraId="2F5AEB15" w14:textId="4DF950D5" w:rsidR="00B71ADF" w:rsidRPr="005E3ED5" w:rsidRDefault="00B71ADF" w:rsidP="00CA2651">
      <w:pPr>
        <w:pStyle w:val="Default"/>
        <w:rPr>
          <w:rFonts w:ascii="Calibri" w:hAnsi="Calibri" w:cs="Calibri"/>
          <w:sz w:val="18"/>
          <w:szCs w:val="18"/>
        </w:rPr>
      </w:pPr>
    </w:p>
    <w:p w14:paraId="654B5B37" w14:textId="77777777" w:rsidR="002B5C53" w:rsidRPr="005E3ED5" w:rsidRDefault="002B5C53" w:rsidP="002B5C53">
      <w:pPr>
        <w:rPr>
          <w:rFonts w:ascii="Calibri" w:hAnsi="Calibri"/>
        </w:rPr>
      </w:pPr>
    </w:p>
    <w:p w14:paraId="3E3DC39E" w14:textId="77777777" w:rsidR="002B5C53" w:rsidRPr="005E3ED5" w:rsidRDefault="002B5C53" w:rsidP="00D90B08">
      <w:pPr>
        <w:rPr>
          <w:rFonts w:ascii="Calibri" w:hAnsi="Calibri"/>
        </w:rPr>
      </w:pPr>
    </w:p>
    <w:p w14:paraId="0F4A8B58" w14:textId="77777777" w:rsidR="005249ED" w:rsidRPr="005E3ED5" w:rsidRDefault="005249ED" w:rsidP="005249ED">
      <w:pPr>
        <w:rPr>
          <w:rFonts w:ascii="Calibri" w:hAnsi="Calibri"/>
        </w:rPr>
      </w:pPr>
    </w:p>
    <w:p w14:paraId="167F9A06" w14:textId="6A7227CD" w:rsidR="004259E4" w:rsidRPr="005E3ED5" w:rsidRDefault="0002490E" w:rsidP="0002490E">
      <w:pPr>
        <w:pStyle w:val="Titre1"/>
        <w:rPr>
          <w:rFonts w:ascii="Calibri" w:hAnsi="Calibri" w:cs="Calibri"/>
        </w:rPr>
      </w:pPr>
      <w:bookmarkStart w:id="41" w:name="_Toc111407316"/>
      <w:r w:rsidRPr="005E3ED5">
        <w:rPr>
          <w:rFonts w:ascii="Calibri" w:hAnsi="Calibri" w:cs="Calibri"/>
        </w:rPr>
        <w:t>Implémentation</w:t>
      </w:r>
      <w:bookmarkEnd w:id="41"/>
      <w:r w:rsidRPr="005E3ED5">
        <w:rPr>
          <w:rFonts w:ascii="Calibri" w:hAnsi="Calibri" w:cs="Calibri"/>
        </w:rPr>
        <w:t xml:space="preserve"> </w:t>
      </w:r>
    </w:p>
    <w:p w14:paraId="6588C8C9" w14:textId="77777777" w:rsidR="0002490E" w:rsidRPr="005E3ED5" w:rsidRDefault="0002490E" w:rsidP="00D90B08">
      <w:pPr>
        <w:rPr>
          <w:rFonts w:ascii="Calibri" w:hAnsi="Calibri"/>
        </w:rPr>
      </w:pPr>
    </w:p>
    <w:p w14:paraId="7CAB8241" w14:textId="40369259" w:rsidR="00CC5EC6" w:rsidRPr="005E3ED5" w:rsidRDefault="007E700D" w:rsidP="00D90B08">
      <w:pPr>
        <w:rPr>
          <w:rFonts w:ascii="Calibri" w:hAnsi="Calibri"/>
        </w:rPr>
      </w:pPr>
      <w:r w:rsidRPr="005E3ED5">
        <w:rPr>
          <w:rFonts w:ascii="Calibri" w:hAnsi="Calibri"/>
        </w:rPr>
        <w:t>Après l’analyse des besoins et la conception</w:t>
      </w:r>
      <w:r w:rsidR="008051F3" w:rsidRPr="005E3ED5">
        <w:rPr>
          <w:rFonts w:ascii="Calibri" w:hAnsi="Calibri"/>
        </w:rPr>
        <w:t xml:space="preserve"> j’ai entamé la réalisation </w:t>
      </w:r>
      <w:r w:rsidR="00FC0B0C" w:rsidRPr="005E3ED5">
        <w:rPr>
          <w:rFonts w:ascii="Calibri" w:hAnsi="Calibri"/>
        </w:rPr>
        <w:t>des évolutions</w:t>
      </w:r>
      <w:r w:rsidR="002B6587" w:rsidRPr="005E3ED5">
        <w:rPr>
          <w:rFonts w:ascii="Calibri" w:hAnsi="Calibri"/>
        </w:rPr>
        <w:t>. Cette partie présentera les travaux réalisés.</w:t>
      </w:r>
    </w:p>
    <w:p w14:paraId="52D91D9D" w14:textId="2C5559A8" w:rsidR="001D5A88" w:rsidRPr="001E581E" w:rsidRDefault="001D5A88" w:rsidP="001E581E">
      <w:pPr>
        <w:pStyle w:val="Titre3"/>
      </w:pPr>
      <w:bookmarkStart w:id="42" w:name="_Demande_de_Modification"/>
      <w:bookmarkEnd w:id="42"/>
      <w:r w:rsidRPr="001E581E">
        <w:t>PR</w:t>
      </w:r>
      <w:r w:rsidR="005E3ED5" w:rsidRPr="001E581E">
        <w:t>1:</w:t>
      </w:r>
      <w:r w:rsidRPr="001E581E">
        <w:t xml:space="preserve"> Modification url associée au clic-bouton "contacter un expert de proximité"</w:t>
      </w:r>
    </w:p>
    <w:p w14:paraId="1BAEC935" w14:textId="26580996" w:rsidR="00FC0B0C" w:rsidRPr="005E3ED5" w:rsidRDefault="00FC0B0C" w:rsidP="00FC0B0C">
      <w:pPr>
        <w:rPr>
          <w:rFonts w:ascii="Calibri" w:hAnsi="Calibri"/>
        </w:rPr>
      </w:pPr>
      <w:r w:rsidRPr="005E3ED5">
        <w:rPr>
          <w:rFonts w:ascii="Calibri" w:hAnsi="Calibri"/>
        </w:rPr>
        <w:t xml:space="preserve">Cette demande concerne </w:t>
      </w:r>
      <w:r w:rsidR="001D5A88" w:rsidRPr="005E3ED5">
        <w:rPr>
          <w:rFonts w:ascii="Calibri" w:hAnsi="Calibri"/>
        </w:rPr>
        <w:t>le changement d’une URL se trouvant dans le back-end.</w:t>
      </w:r>
      <w:r w:rsidR="00EC7B49" w:rsidRPr="005E3ED5">
        <w:rPr>
          <w:rFonts w:ascii="Calibri" w:hAnsi="Calibri"/>
        </w:rPr>
        <w:br/>
      </w:r>
      <w:r w:rsidR="00EC7B49" w:rsidRPr="005E3ED5">
        <w:rPr>
          <w:rFonts w:ascii="Calibri" w:hAnsi="Calibri"/>
        </w:rPr>
        <w:br/>
        <w:t>J’ai simplement modifié dans le fichier fr.json</w:t>
      </w:r>
      <w:r w:rsidR="005E3ED5" w:rsidRPr="005E3ED5">
        <w:rPr>
          <w:rFonts w:ascii="Calibri" w:hAnsi="Calibri"/>
        </w:rPr>
        <w:t xml:space="preserve"> </w:t>
      </w:r>
      <w:r w:rsidR="005E3ED5" w:rsidRPr="005E3ED5">
        <w:rPr>
          <w:rFonts w:ascii="Calibri" w:hAnsi="Calibri"/>
          <w:b/>
          <w:bCs/>
        </w:rPr>
        <w:t>(annexe X)</w:t>
      </w:r>
      <w:r w:rsidR="00EC7B49" w:rsidRPr="005E3ED5">
        <w:rPr>
          <w:rFonts w:ascii="Calibri" w:hAnsi="Calibri"/>
        </w:rPr>
        <w:t xml:space="preserve">, l’url se rapportant à la quatrième carte du composant </w:t>
      </w:r>
      <w:r w:rsidR="005E3ED5" w:rsidRPr="005E3ED5">
        <w:rPr>
          <w:rFonts w:ascii="Calibri" w:hAnsi="Calibri"/>
        </w:rPr>
        <w:t xml:space="preserve">Angular </w:t>
      </w:r>
      <w:r w:rsidR="00EC7B49" w:rsidRPr="005E3ED5">
        <w:rPr>
          <w:rFonts w:ascii="Calibri" w:hAnsi="Calibri"/>
          <w:color w:val="596FB3" w:themeColor="text2" w:themeTint="99"/>
        </w:rPr>
        <w:t>contact</w:t>
      </w:r>
      <w:r w:rsidR="005E3ED5" w:rsidRPr="005E3ED5">
        <w:rPr>
          <w:rFonts w:ascii="Calibri" w:hAnsi="Calibri"/>
          <w:color w:val="596FB3" w:themeColor="text2" w:themeTint="99"/>
        </w:rPr>
        <w:t>-cards.component.html</w:t>
      </w:r>
      <w:r w:rsidR="005E3ED5">
        <w:rPr>
          <w:rFonts w:ascii="Calibri" w:hAnsi="Calibri"/>
          <w:color w:val="596FB3" w:themeColor="text2" w:themeTint="99"/>
        </w:rPr>
        <w:t xml:space="preserve"> </w:t>
      </w:r>
      <w:r w:rsidR="005E3ED5" w:rsidRPr="005E3ED5">
        <w:rPr>
          <w:rFonts w:ascii="Calibri" w:hAnsi="Calibri"/>
          <w:color w:val="auto"/>
        </w:rPr>
        <w:t>du Front-Entreprise</w:t>
      </w:r>
      <w:r w:rsidR="005E3ED5">
        <w:rPr>
          <w:rFonts w:ascii="Calibri" w:hAnsi="Calibri"/>
          <w:color w:val="auto"/>
        </w:rPr>
        <w:t>.</w:t>
      </w:r>
      <w:r w:rsidR="001D5A88" w:rsidRPr="005E3ED5">
        <w:rPr>
          <w:rFonts w:ascii="Calibri" w:hAnsi="Calibri"/>
        </w:rPr>
        <w:br/>
      </w:r>
      <w:r w:rsidR="001D5A88" w:rsidRPr="005E3ED5">
        <w:rPr>
          <w:rFonts w:ascii="Calibri" w:hAnsi="Calibri"/>
        </w:rPr>
        <w:br/>
      </w:r>
      <w:r w:rsidR="00EC7B49" w:rsidRPr="005E3ED5">
        <w:rPr>
          <w:rFonts w:ascii="Calibri" w:hAnsi="Calibri"/>
        </w:rPr>
        <w:drawing>
          <wp:inline distT="0" distB="0" distL="0" distR="0" wp14:anchorId="6CCB6451" wp14:editId="4FAEEDFC">
            <wp:extent cx="2738175" cy="597143"/>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4598" cy="602905"/>
                    </a:xfrm>
                    <a:prstGeom prst="rect">
                      <a:avLst/>
                    </a:prstGeom>
                  </pic:spPr>
                </pic:pic>
              </a:graphicData>
            </a:graphic>
          </wp:inline>
        </w:drawing>
      </w:r>
    </w:p>
    <w:p w14:paraId="3ACF73BB" w14:textId="70B24436" w:rsidR="007626B4" w:rsidRPr="001E581E" w:rsidRDefault="001E581E" w:rsidP="001E581E">
      <w:pPr>
        <w:pStyle w:val="Titre3"/>
      </w:pPr>
      <w:r w:rsidRPr="001E581E">
        <w:t xml:space="preserve">PR8: </w:t>
      </w:r>
      <w:r w:rsidRPr="001E581E">
        <w:t>Modification url du flux BPI</w:t>
      </w:r>
    </w:p>
    <w:p w14:paraId="10B3CF43" w14:textId="708A4996" w:rsidR="00601859" w:rsidRDefault="00883012" w:rsidP="00883012">
      <w:pPr>
        <w:rPr>
          <w:rFonts w:ascii="Calibri" w:hAnsi="Calibri"/>
        </w:rPr>
      </w:pPr>
      <w:r>
        <w:rPr>
          <w:rFonts w:ascii="Calibri" w:hAnsi="Calibri"/>
        </w:rPr>
        <w:t xml:space="preserve">Comme </w:t>
      </w:r>
      <w:r w:rsidR="00601859">
        <w:rPr>
          <w:rFonts w:ascii="Calibri" w:hAnsi="Calibri"/>
        </w:rPr>
        <w:t>au-dessus</w:t>
      </w:r>
      <w:r>
        <w:rPr>
          <w:rFonts w:ascii="Calibri" w:hAnsi="Calibri"/>
        </w:rPr>
        <w:t xml:space="preserve">, cette </w:t>
      </w:r>
      <w:r w:rsidR="00601859">
        <w:rPr>
          <w:rFonts w:ascii="Calibri" w:hAnsi="Calibri"/>
        </w:rPr>
        <w:t>évolution</w:t>
      </w:r>
      <w:r>
        <w:rPr>
          <w:rFonts w:ascii="Calibri" w:hAnsi="Calibri"/>
        </w:rPr>
        <w:t xml:space="preserve"> est très simple</w:t>
      </w:r>
      <w:r w:rsidR="00601859">
        <w:rPr>
          <w:rFonts w:ascii="Calibri" w:hAnsi="Calibri"/>
        </w:rPr>
        <w:t>.</w:t>
      </w:r>
      <w:r>
        <w:rPr>
          <w:rFonts w:ascii="Calibri" w:hAnsi="Calibri"/>
        </w:rPr>
        <w:t xml:space="preserve"> </w:t>
      </w:r>
      <w:r w:rsidR="00601859">
        <w:rPr>
          <w:rFonts w:ascii="Calibri" w:hAnsi="Calibri"/>
        </w:rPr>
        <w:t>J</w:t>
      </w:r>
      <w:r>
        <w:rPr>
          <w:rFonts w:ascii="Calibri" w:hAnsi="Calibri"/>
        </w:rPr>
        <w:t xml:space="preserve">’ai </w:t>
      </w:r>
      <w:r w:rsidRPr="00883012">
        <w:rPr>
          <w:rFonts w:ascii="Calibri" w:hAnsi="Calibri"/>
        </w:rPr>
        <w:t xml:space="preserve">dans </w:t>
      </w:r>
      <w:r w:rsidR="00601859">
        <w:rPr>
          <w:rFonts w:ascii="Calibri" w:hAnsi="Calibri"/>
        </w:rPr>
        <w:t xml:space="preserve">le fichier </w:t>
      </w:r>
      <w:r w:rsidR="00601859" w:rsidRPr="00601859">
        <w:rPr>
          <w:rFonts w:ascii="Calibri" w:hAnsi="Calibri"/>
          <w:b/>
          <w:bCs/>
          <w:color w:val="000000" w:themeColor="text1"/>
        </w:rPr>
        <w:t>application.yml</w:t>
      </w:r>
      <w:r w:rsidR="00601859" w:rsidRPr="00601859">
        <w:rPr>
          <w:rFonts w:ascii="Calibri" w:hAnsi="Calibri"/>
          <w:color w:val="000000" w:themeColor="text1"/>
        </w:rPr>
        <w:t xml:space="preserve"> </w:t>
      </w:r>
      <w:r w:rsidR="00601859">
        <w:rPr>
          <w:rFonts w:ascii="Calibri" w:hAnsi="Calibri"/>
        </w:rPr>
        <w:t xml:space="preserve">de configuration </w:t>
      </w:r>
      <w:r w:rsidR="00601859" w:rsidRPr="00883012">
        <w:rPr>
          <w:rFonts w:ascii="Calibri" w:hAnsi="Calibri"/>
        </w:rPr>
        <w:t>du</w:t>
      </w:r>
      <w:r w:rsidRPr="00883012">
        <w:rPr>
          <w:rFonts w:ascii="Calibri" w:hAnsi="Calibri"/>
        </w:rPr>
        <w:t xml:space="preserve"> back-end HubEntreprendre </w:t>
      </w:r>
      <w:r w:rsidR="00601859">
        <w:rPr>
          <w:rFonts w:ascii="Calibri" w:hAnsi="Calibri"/>
        </w:rPr>
        <w:t>modifié valeur de la clé</w:t>
      </w:r>
      <w:r w:rsidRPr="00883012">
        <w:rPr>
          <w:rFonts w:ascii="Calibri" w:hAnsi="Calibri"/>
        </w:rPr>
        <w:t xml:space="preserve"> </w:t>
      </w:r>
      <w:r w:rsidR="00601859">
        <w:rPr>
          <w:rFonts w:ascii="Calibri" w:hAnsi="Calibri"/>
        </w:rPr>
        <w:t>« </w:t>
      </w:r>
      <w:r w:rsidRPr="00883012">
        <w:rPr>
          <w:rFonts w:ascii="Calibri" w:hAnsi="Calibri"/>
        </w:rPr>
        <w:t>url</w:t>
      </w:r>
      <w:r w:rsidR="00601859">
        <w:rPr>
          <w:rFonts w:ascii="Calibri" w:hAnsi="Calibri"/>
        </w:rPr>
        <w:t> </w:t>
      </w:r>
      <w:r w:rsidR="00153523">
        <w:rPr>
          <w:rFonts w:ascii="Calibri" w:hAnsi="Calibri"/>
        </w:rPr>
        <w:t>»</w:t>
      </w:r>
      <w:r w:rsidR="00153523" w:rsidRPr="00883012">
        <w:rPr>
          <w:rFonts w:ascii="Calibri" w:hAnsi="Calibri"/>
        </w:rPr>
        <w:t>.</w:t>
      </w:r>
    </w:p>
    <w:p w14:paraId="1E00F156" w14:textId="22FBFEE3" w:rsidR="00883012" w:rsidRDefault="00601859" w:rsidP="00883012">
      <w:pPr>
        <w:rPr>
          <w:noProof/>
        </w:rPr>
      </w:pPr>
      <w:r w:rsidRPr="00601859">
        <w:rPr>
          <w:noProof/>
        </w:rPr>
        <w:t xml:space="preserve"> </w:t>
      </w:r>
      <w:r w:rsidRPr="00601859">
        <w:rPr>
          <w:rFonts w:ascii="Calibri" w:hAnsi="Calibri"/>
        </w:rPr>
        <w:drawing>
          <wp:inline distT="0" distB="0" distL="0" distR="0" wp14:anchorId="6F8C4728" wp14:editId="184DAD8E">
            <wp:extent cx="3004457" cy="627138"/>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8747" cy="634295"/>
                    </a:xfrm>
                    <a:prstGeom prst="rect">
                      <a:avLst/>
                    </a:prstGeom>
                  </pic:spPr>
                </pic:pic>
              </a:graphicData>
            </a:graphic>
          </wp:inline>
        </w:drawing>
      </w:r>
    </w:p>
    <w:p w14:paraId="386E1F5C" w14:textId="4E26ADE5" w:rsidR="00883012" w:rsidRDefault="00883012" w:rsidP="00883012">
      <w:pPr>
        <w:rPr>
          <w:noProof/>
        </w:rPr>
      </w:pPr>
    </w:p>
    <w:p w14:paraId="3CEA0348" w14:textId="788CB9DE" w:rsidR="00883012" w:rsidRDefault="00883012" w:rsidP="00883012">
      <w:pPr>
        <w:rPr>
          <w:noProof/>
        </w:rPr>
      </w:pPr>
    </w:p>
    <w:p w14:paraId="49C37C40" w14:textId="77777777" w:rsidR="00883012" w:rsidRPr="00883012" w:rsidRDefault="00883012" w:rsidP="00883012">
      <w:pPr>
        <w:rPr>
          <w:rFonts w:ascii="Calibri" w:hAnsi="Calibri"/>
        </w:rPr>
      </w:pPr>
    </w:p>
    <w:p w14:paraId="73D1A80D" w14:textId="5580C206" w:rsidR="00D835D5" w:rsidRPr="007C3224" w:rsidRDefault="00601859" w:rsidP="00D835D5">
      <w:pPr>
        <w:pStyle w:val="Titre3"/>
      </w:pPr>
      <w:r w:rsidRPr="005E3ED5">
        <w:lastRenderedPageBreak/>
        <w:t>PR</w:t>
      </w:r>
      <w:r w:rsidR="002F0BCA" w:rsidRPr="005E3ED5">
        <w:t>7:</w:t>
      </w:r>
      <w:r w:rsidRPr="005E3ED5">
        <w:t xml:space="preserve"> Extraction des dispositifs</w:t>
      </w:r>
    </w:p>
    <w:p w14:paraId="6ECEB780" w14:textId="422CEB48" w:rsidR="007C3224" w:rsidRDefault="007C3224" w:rsidP="00F7745D">
      <w:pPr>
        <w:rPr>
          <w:rFonts w:ascii="Calibri" w:hAnsi="Calibri"/>
        </w:rPr>
      </w:pPr>
      <w:r w:rsidRPr="005E3ED5">
        <w:rPr>
          <w:rFonts w:ascii="Calibri" w:hAnsi="Calibri"/>
          <w:noProof/>
        </w:rPr>
        <mc:AlternateContent>
          <mc:Choice Requires="wps">
            <w:drawing>
              <wp:anchor distT="0" distB="0" distL="114300" distR="114300" simplePos="0" relativeHeight="251934720" behindDoc="1" locked="0" layoutInCell="1" allowOverlap="1" wp14:anchorId="4CEB6E40" wp14:editId="53460568">
                <wp:simplePos x="0" y="0"/>
                <wp:positionH relativeFrom="column">
                  <wp:posOffset>822960</wp:posOffset>
                </wp:positionH>
                <wp:positionV relativeFrom="paragraph">
                  <wp:posOffset>106680</wp:posOffset>
                </wp:positionV>
                <wp:extent cx="2655570" cy="488950"/>
                <wp:effectExtent l="57150" t="38100" r="49530" b="82550"/>
                <wp:wrapTight wrapText="bothSides">
                  <wp:wrapPolygon edited="0">
                    <wp:start x="19214" y="-1683"/>
                    <wp:lineTo x="-465" y="-842"/>
                    <wp:lineTo x="-465" y="17673"/>
                    <wp:lineTo x="19214" y="24405"/>
                    <wp:lineTo x="19989" y="24405"/>
                    <wp:lineTo x="21848" y="13465"/>
                    <wp:lineTo x="21848" y="11782"/>
                    <wp:lineTo x="20918" y="5891"/>
                    <wp:lineTo x="19834" y="-1683"/>
                    <wp:lineTo x="19214" y="-1683"/>
                  </wp:wrapPolygon>
                </wp:wrapTight>
                <wp:docPr id="230" name="Flèche : droite 230"/>
                <wp:cNvGraphicFramePr/>
                <a:graphic xmlns:a="http://schemas.openxmlformats.org/drawingml/2006/main">
                  <a:graphicData uri="http://schemas.microsoft.com/office/word/2010/wordprocessingShape">
                    <wps:wsp>
                      <wps:cNvSpPr/>
                      <wps:spPr>
                        <a:xfrm>
                          <a:off x="0" y="0"/>
                          <a:ext cx="2655570"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6437D23A" w14:textId="68347D4E" w:rsidR="00F7745D" w:rsidRPr="001B373F" w:rsidRDefault="00F7745D" w:rsidP="00F7745D">
                            <w:pPr>
                              <w:jc w:val="center"/>
                              <w:rPr>
                                <w:sz w:val="14"/>
                                <w:szCs w:val="18"/>
                              </w:rPr>
                            </w:pPr>
                            <w:r>
                              <w:rPr>
                                <w:sz w:val="14"/>
                                <w:szCs w:val="18"/>
                              </w:rPr>
                              <w:t>Front</w:t>
                            </w:r>
                            <w:r>
                              <w:rPr>
                                <w:sz w:val="14"/>
                                <w:szCs w:val="18"/>
                              </w:rPr>
                              <w:t xml:space="preserve"> Back-Office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EB6E4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30" o:spid="_x0000_s1026" type="#_x0000_t13" style="position:absolute;margin-left:64.8pt;margin-top:8.4pt;width:209.1pt;height:38.5pt;z-index:-25138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" adj="19611" fillcolor="#d8d8d8 [2732]" stroked="f">
                <v:shadow on="t" color="black" opacity="41287f" offset="0,1.5pt"/>
                <v:textbox>
                  <w:txbxContent>
                    <w:p w14:paraId="6437D23A" w14:textId="68347D4E" w:rsidR="00F7745D" w:rsidRPr="001B373F" w:rsidRDefault="00F7745D" w:rsidP="00F7745D">
                      <w:pPr>
                        <w:jc w:val="center"/>
                        <w:rPr>
                          <w:sz w:val="14"/>
                          <w:szCs w:val="18"/>
                        </w:rPr>
                      </w:pPr>
                      <w:r>
                        <w:rPr>
                          <w:sz w:val="14"/>
                          <w:szCs w:val="18"/>
                        </w:rPr>
                        <w:t>Front</w:t>
                      </w:r>
                      <w:r>
                        <w:rPr>
                          <w:sz w:val="14"/>
                          <w:szCs w:val="18"/>
                        </w:rPr>
                        <w:t xml:space="preserve"> Back-Office</w:t>
                      </w:r>
                    </w:p>
                  </w:txbxContent>
                </v:textbox>
                <w10:wrap type="tight"/>
              </v:shape>
            </w:pict>
          </mc:Fallback>
        </mc:AlternateContent>
      </w:r>
    </w:p>
    <w:p w14:paraId="38AD3CB2" w14:textId="13A1D31E" w:rsidR="00F7745D" w:rsidRPr="005E3ED5" w:rsidRDefault="00F7745D" w:rsidP="00F7745D">
      <w:pPr>
        <w:rPr>
          <w:rFonts w:ascii="Calibri" w:hAnsi="Calibri"/>
        </w:rPr>
      </w:pPr>
    </w:p>
    <w:p w14:paraId="5FEC4D3D" w14:textId="270F9367" w:rsidR="0041773C" w:rsidRDefault="0041773C" w:rsidP="0041773C">
      <w:pPr>
        <w:pStyle w:val="Paragraphedeliste"/>
        <w:rPr>
          <w:rFonts w:ascii="Calibri" w:hAnsi="Calibri"/>
        </w:rPr>
      </w:pPr>
      <w:r w:rsidRPr="005E3ED5">
        <w:rPr>
          <w:rFonts w:ascii="Calibri" w:hAnsi="Calibri"/>
          <w:noProof/>
        </w:rPr>
        <w:drawing>
          <wp:inline distT="0" distB="0" distL="0" distR="0" wp14:anchorId="52A8E9FB" wp14:editId="6B4679ED">
            <wp:extent cx="3466465" cy="2493645"/>
            <wp:effectExtent l="0" t="38100" r="0" b="40005"/>
            <wp:docPr id="231" name="Diagramme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1B96AFF6" w14:textId="7EE9262A" w:rsidR="007C3224" w:rsidRDefault="007C3224" w:rsidP="0041773C">
      <w:pPr>
        <w:pStyle w:val="Paragraphedeliste"/>
        <w:rPr>
          <w:rFonts w:ascii="Calibri" w:hAnsi="Calibri"/>
        </w:rPr>
      </w:pPr>
    </w:p>
    <w:p w14:paraId="516A0321" w14:textId="6B06FC27" w:rsidR="007C3224" w:rsidRDefault="007C3224" w:rsidP="0041773C">
      <w:pPr>
        <w:pStyle w:val="Paragraphedeliste"/>
        <w:rPr>
          <w:rFonts w:ascii="Calibri" w:hAnsi="Calibri"/>
        </w:rPr>
      </w:pPr>
    </w:p>
    <w:p w14:paraId="060444FB" w14:textId="6CD6F85E" w:rsidR="007C3224" w:rsidRDefault="007C3224" w:rsidP="0041773C">
      <w:pPr>
        <w:pStyle w:val="Paragraphedeliste"/>
        <w:rPr>
          <w:rFonts w:ascii="Calibri" w:hAnsi="Calibri"/>
        </w:rPr>
      </w:pPr>
    </w:p>
    <w:p w14:paraId="0E032E47" w14:textId="2B1324A6" w:rsidR="007C3224" w:rsidRDefault="007C3224" w:rsidP="0041773C">
      <w:pPr>
        <w:pStyle w:val="Paragraphedeliste"/>
        <w:rPr>
          <w:rFonts w:ascii="Calibri" w:hAnsi="Calibri"/>
        </w:rPr>
      </w:pPr>
    </w:p>
    <w:p w14:paraId="1871B964" w14:textId="5DE1F6EF" w:rsidR="007C3224" w:rsidRDefault="007C3224" w:rsidP="0041773C">
      <w:pPr>
        <w:pStyle w:val="Paragraphedeliste"/>
        <w:rPr>
          <w:rFonts w:ascii="Calibri" w:hAnsi="Calibri"/>
        </w:rPr>
      </w:pPr>
    </w:p>
    <w:p w14:paraId="40CB2536" w14:textId="4C5F6228" w:rsidR="007C3224" w:rsidRDefault="007C3224" w:rsidP="0041773C">
      <w:pPr>
        <w:pStyle w:val="Paragraphedeliste"/>
        <w:rPr>
          <w:rFonts w:ascii="Calibri" w:hAnsi="Calibri"/>
        </w:rPr>
      </w:pPr>
    </w:p>
    <w:p w14:paraId="024574B2" w14:textId="77777777" w:rsidR="007C3224" w:rsidRPr="0041773C" w:rsidRDefault="007C3224" w:rsidP="0041773C">
      <w:pPr>
        <w:pStyle w:val="Paragraphedeliste"/>
        <w:rPr>
          <w:rFonts w:ascii="Calibri" w:hAnsi="Calibri"/>
        </w:rPr>
      </w:pPr>
    </w:p>
    <w:p w14:paraId="4769063E" w14:textId="576F325F" w:rsidR="00247542" w:rsidRPr="00C7542B" w:rsidRDefault="00C7542B" w:rsidP="00FC0B0C">
      <w:pPr>
        <w:pStyle w:val="Paragraphedeliste"/>
        <w:numPr>
          <w:ilvl w:val="0"/>
          <w:numId w:val="33"/>
        </w:numPr>
        <w:rPr>
          <w:rFonts w:ascii="Calibri" w:hAnsi="Calibri"/>
        </w:rPr>
      </w:pPr>
      <w:r>
        <w:rPr>
          <w:rFonts w:ascii="Calibri" w:hAnsi="Calibri"/>
        </w:rPr>
        <w:t>Plan.service.ts</w:t>
      </w:r>
    </w:p>
    <w:p w14:paraId="5C4E6D3C" w14:textId="13E15AE7" w:rsidR="00883012" w:rsidRDefault="00A10506" w:rsidP="00FC0B0C">
      <w:pPr>
        <w:rPr>
          <w:rFonts w:ascii="Calibri" w:hAnsi="Calibri"/>
        </w:rPr>
      </w:pPr>
      <w:r w:rsidRPr="00A10506">
        <w:rPr>
          <w:rFonts w:ascii="Calibri" w:hAnsi="Calibri"/>
        </w:rPr>
        <w:drawing>
          <wp:inline distT="0" distB="0" distL="0" distR="0" wp14:anchorId="0C6E4155" wp14:editId="1E7BE3CC">
            <wp:extent cx="2918407" cy="818940"/>
            <wp:effectExtent l="0" t="0" r="0" b="63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77469" cy="835514"/>
                    </a:xfrm>
                    <a:prstGeom prst="rect">
                      <a:avLst/>
                    </a:prstGeom>
                  </pic:spPr>
                </pic:pic>
              </a:graphicData>
            </a:graphic>
          </wp:inline>
        </w:drawing>
      </w:r>
    </w:p>
    <w:p w14:paraId="0245593F" w14:textId="62BED900" w:rsidR="00247542" w:rsidRPr="00C7542B" w:rsidRDefault="00C7542B" w:rsidP="00C7542B">
      <w:pPr>
        <w:pStyle w:val="Paragraphedeliste"/>
        <w:numPr>
          <w:ilvl w:val="0"/>
          <w:numId w:val="33"/>
        </w:numPr>
        <w:rPr>
          <w:rFonts w:ascii="Calibri" w:hAnsi="Calibri"/>
        </w:rPr>
      </w:pPr>
      <w:r w:rsidRPr="00C7542B">
        <w:rPr>
          <w:rFonts w:ascii="Calibri" w:hAnsi="Calibri"/>
        </w:rPr>
        <w:t>PlanListComponent.</w:t>
      </w:r>
      <w:r w:rsidRPr="00C7542B">
        <w:rPr>
          <w:rFonts w:ascii="Calibri" w:hAnsi="Calibri"/>
        </w:rPr>
        <w:t>ts</w:t>
      </w:r>
    </w:p>
    <w:p w14:paraId="47DBF636" w14:textId="75348ACB" w:rsidR="00A10506" w:rsidRDefault="008F6EA3" w:rsidP="00FC0B0C">
      <w:pPr>
        <w:rPr>
          <w:rFonts w:ascii="Calibri" w:hAnsi="Calibri"/>
        </w:rPr>
      </w:pPr>
      <w:r w:rsidRPr="008F6EA3">
        <w:rPr>
          <w:rFonts w:ascii="Calibri" w:hAnsi="Calibri"/>
        </w:rPr>
        <w:drawing>
          <wp:inline distT="0" distB="0" distL="0" distR="0" wp14:anchorId="7BBD7E0F" wp14:editId="681B23D6">
            <wp:extent cx="2859491" cy="2642717"/>
            <wp:effectExtent l="0" t="0" r="0" b="571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9197" cy="2651688"/>
                    </a:xfrm>
                    <a:prstGeom prst="rect">
                      <a:avLst/>
                    </a:prstGeom>
                  </pic:spPr>
                </pic:pic>
              </a:graphicData>
            </a:graphic>
          </wp:inline>
        </w:drawing>
      </w:r>
    </w:p>
    <w:p w14:paraId="560AFC58" w14:textId="077BE38C" w:rsidR="00C7542B" w:rsidRPr="00C7542B" w:rsidRDefault="00C7542B" w:rsidP="00C7542B">
      <w:pPr>
        <w:pStyle w:val="Paragraphedeliste"/>
        <w:numPr>
          <w:ilvl w:val="0"/>
          <w:numId w:val="33"/>
        </w:numPr>
        <w:rPr>
          <w:rFonts w:ascii="Calibri" w:hAnsi="Calibri"/>
        </w:rPr>
      </w:pPr>
      <w:r w:rsidRPr="00C7542B">
        <w:rPr>
          <w:rFonts w:ascii="Calibri" w:hAnsi="Calibri"/>
        </w:rPr>
        <w:lastRenderedPageBreak/>
        <w:t>PlanListComponent</w:t>
      </w:r>
      <w:r>
        <w:rPr>
          <w:rFonts w:ascii="Calibri" w:hAnsi="Calibri"/>
        </w:rPr>
        <w:t>.html</w:t>
      </w:r>
    </w:p>
    <w:p w14:paraId="6A9DCCF9" w14:textId="5E9D3031" w:rsidR="00A10506" w:rsidRDefault="00247542" w:rsidP="00FC0B0C">
      <w:pPr>
        <w:rPr>
          <w:rFonts w:ascii="Calibri" w:hAnsi="Calibri"/>
        </w:rPr>
      </w:pPr>
      <w:r w:rsidRPr="00247542">
        <w:rPr>
          <w:rFonts w:ascii="Calibri" w:hAnsi="Calibri"/>
        </w:rPr>
        <w:drawing>
          <wp:inline distT="0" distB="0" distL="0" distR="0" wp14:anchorId="043388CC" wp14:editId="7FA533ED">
            <wp:extent cx="6214905" cy="195766"/>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0068" cy="201599"/>
                    </a:xfrm>
                    <a:prstGeom prst="rect">
                      <a:avLst/>
                    </a:prstGeom>
                  </pic:spPr>
                </pic:pic>
              </a:graphicData>
            </a:graphic>
          </wp:inline>
        </w:drawing>
      </w:r>
    </w:p>
    <w:p w14:paraId="4F4EC1F0" w14:textId="5EF05E17" w:rsidR="00C7542B" w:rsidRPr="00C7542B" w:rsidRDefault="00C7542B" w:rsidP="00C7542B">
      <w:pPr>
        <w:pStyle w:val="Paragraphedeliste"/>
        <w:numPr>
          <w:ilvl w:val="0"/>
          <w:numId w:val="33"/>
        </w:numPr>
        <w:rPr>
          <w:rFonts w:ascii="Calibri" w:hAnsi="Calibri"/>
        </w:rPr>
      </w:pPr>
      <w:r>
        <w:rPr>
          <w:rFonts w:ascii="Calibri" w:hAnsi="Calibri"/>
        </w:rPr>
        <w:t>fr.json</w:t>
      </w:r>
    </w:p>
    <w:p w14:paraId="065E07E1" w14:textId="28B6E07B" w:rsidR="00C7542B" w:rsidRDefault="00C7542B" w:rsidP="00FC0B0C">
      <w:pPr>
        <w:rPr>
          <w:rFonts w:ascii="Calibri" w:hAnsi="Calibri"/>
        </w:rPr>
      </w:pPr>
      <w:r w:rsidRPr="00C7542B">
        <w:rPr>
          <w:rFonts w:ascii="Calibri" w:hAnsi="Calibri"/>
        </w:rPr>
        <w:drawing>
          <wp:inline distT="0" distB="0" distL="0" distR="0" wp14:anchorId="40E03D23" wp14:editId="256E6941">
            <wp:extent cx="1393580" cy="108873"/>
            <wp:effectExtent l="0" t="0" r="0" b="571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02502" cy="117383"/>
                    </a:xfrm>
                    <a:prstGeom prst="rect">
                      <a:avLst/>
                    </a:prstGeom>
                  </pic:spPr>
                </pic:pic>
              </a:graphicData>
            </a:graphic>
          </wp:inline>
        </w:drawing>
      </w:r>
    </w:p>
    <w:p w14:paraId="0ACE9558" w14:textId="508F0F0E" w:rsidR="009C79B1" w:rsidRPr="005E3ED5" w:rsidRDefault="009C79B1" w:rsidP="00FC0B0C">
      <w:pPr>
        <w:rPr>
          <w:rFonts w:ascii="Calibri" w:hAnsi="Calibri"/>
        </w:rPr>
      </w:pPr>
      <w:r w:rsidRPr="005E3ED5">
        <w:rPr>
          <w:rFonts w:ascii="Calibri" w:hAnsi="Calibri"/>
          <w:noProof/>
        </w:rPr>
        <mc:AlternateContent>
          <mc:Choice Requires="wps">
            <w:drawing>
              <wp:inline distT="0" distB="0" distL="0" distR="0" wp14:anchorId="1B417942" wp14:editId="39D5A567">
                <wp:extent cx="2655570" cy="488950"/>
                <wp:effectExtent l="57150" t="38100" r="49530" b="82550"/>
                <wp:docPr id="250" name="Flèche : droite 250"/>
                <wp:cNvGraphicFramePr/>
                <a:graphic xmlns:a="http://schemas.openxmlformats.org/drawingml/2006/main">
                  <a:graphicData uri="http://schemas.microsoft.com/office/word/2010/wordprocessingShape">
                    <wps:wsp>
                      <wps:cNvSpPr/>
                      <wps:spPr>
                        <a:xfrm>
                          <a:off x="0" y="0"/>
                          <a:ext cx="2655570"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7DDADE4C" w14:textId="4862E94E" w:rsidR="009C79B1" w:rsidRPr="001B373F" w:rsidRDefault="009C79B1" w:rsidP="009C79B1">
                            <w:pPr>
                              <w:jc w:val="center"/>
                              <w:rPr>
                                <w:sz w:val="14"/>
                                <w:szCs w:val="18"/>
                              </w:rPr>
                            </w:pPr>
                            <w:r>
                              <w:rPr>
                                <w:sz w:val="14"/>
                                <w:szCs w:val="18"/>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B417942" id="Flèche : droite 250" o:spid="_x0000_s1027" type="#_x0000_t13" style="width:209.1pt;height: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" adj="19611" fillcolor="#d8d8d8 [2732]" stroked="f">
                <v:shadow on="t" color="black" opacity="41287f" offset="0,1.5pt"/>
                <v:textbox>
                  <w:txbxContent>
                    <w:p w14:paraId="7DDADE4C" w14:textId="4862E94E" w:rsidR="009C79B1" w:rsidRPr="001B373F" w:rsidRDefault="009C79B1" w:rsidP="009C79B1">
                      <w:pPr>
                        <w:jc w:val="center"/>
                        <w:rPr>
                          <w:sz w:val="14"/>
                          <w:szCs w:val="18"/>
                        </w:rPr>
                      </w:pPr>
                      <w:r>
                        <w:rPr>
                          <w:sz w:val="14"/>
                          <w:szCs w:val="18"/>
                        </w:rPr>
                        <w:t>Backend</w:t>
                      </w:r>
                    </w:p>
                  </w:txbxContent>
                </v:textbox>
                <w10:anchorlock/>
              </v:shape>
            </w:pict>
          </mc:Fallback>
        </mc:AlternateContent>
      </w:r>
    </w:p>
    <w:p w14:paraId="48DDB0BC" w14:textId="2ACEB4F1" w:rsidR="00CA4736" w:rsidRDefault="00CF0B8A" w:rsidP="00FC0B0C">
      <w:pPr>
        <w:rPr>
          <w:rFonts w:ascii="Calibri" w:hAnsi="Calibri"/>
        </w:rPr>
      </w:pPr>
      <w:r w:rsidRPr="005E3ED5">
        <w:rPr>
          <w:rFonts w:ascii="Calibri" w:hAnsi="Calibri"/>
          <w:noProof/>
        </w:rPr>
        <w:drawing>
          <wp:anchor distT="0" distB="0" distL="114300" distR="114300" simplePos="0" relativeHeight="251933696" behindDoc="0" locked="0" layoutInCell="1" allowOverlap="1" wp14:anchorId="7B3F6C52" wp14:editId="2488F974">
            <wp:simplePos x="0" y="0"/>
            <wp:positionH relativeFrom="margin">
              <wp:posOffset>-510540</wp:posOffset>
            </wp:positionH>
            <wp:positionV relativeFrom="paragraph">
              <wp:posOffset>328930</wp:posOffset>
            </wp:positionV>
            <wp:extent cx="6949440" cy="3395980"/>
            <wp:effectExtent l="0" t="38100" r="0" b="52070"/>
            <wp:wrapSquare wrapText="bothSides"/>
            <wp:docPr id="236" name="Diagramme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14:sizeRelH relativeFrom="margin">
              <wp14:pctWidth>0</wp14:pctWidth>
            </wp14:sizeRelH>
            <wp14:sizeRelV relativeFrom="margin">
              <wp14:pctHeight>0</wp14:pctHeight>
            </wp14:sizeRelV>
          </wp:anchor>
        </w:drawing>
      </w:r>
    </w:p>
    <w:p w14:paraId="089F9862" w14:textId="242FDB0A" w:rsidR="007626B4" w:rsidRDefault="00CA4736" w:rsidP="00FC0B0C">
      <w:pPr>
        <w:rPr>
          <w:rFonts w:ascii="Calibri" w:hAnsi="Calibri"/>
        </w:rPr>
      </w:pPr>
      <w:r>
        <w:rPr>
          <w:rFonts w:ascii="Calibri" w:hAnsi="Calibri"/>
        </w:rPr>
        <w:t>PlanController</w:t>
      </w:r>
    </w:p>
    <w:p w14:paraId="05560372" w14:textId="09AFEDB3" w:rsidR="00CA4736" w:rsidRPr="005E3ED5" w:rsidRDefault="00CA4736" w:rsidP="00FC0B0C">
      <w:pPr>
        <w:rPr>
          <w:rFonts w:ascii="Calibri" w:hAnsi="Calibri"/>
        </w:rPr>
      </w:pPr>
      <w:r w:rsidRPr="00CA4736">
        <w:rPr>
          <w:rFonts w:ascii="Calibri" w:hAnsi="Calibri"/>
        </w:rPr>
        <w:drawing>
          <wp:inline distT="0" distB="0" distL="0" distR="0" wp14:anchorId="3D3EB409" wp14:editId="3367F11F">
            <wp:extent cx="6047740" cy="101536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47740" cy="1015365"/>
                    </a:xfrm>
                    <a:prstGeom prst="rect">
                      <a:avLst/>
                    </a:prstGeom>
                  </pic:spPr>
                </pic:pic>
              </a:graphicData>
            </a:graphic>
          </wp:inline>
        </w:drawing>
      </w:r>
    </w:p>
    <w:p w14:paraId="0643940B" w14:textId="1B670F56" w:rsidR="007626B4" w:rsidRPr="005E3ED5" w:rsidRDefault="005C7030" w:rsidP="00FC0B0C">
      <w:pPr>
        <w:rPr>
          <w:rFonts w:ascii="Calibri" w:hAnsi="Calibri"/>
        </w:rPr>
      </w:pPr>
      <w:r>
        <w:rPr>
          <w:rFonts w:ascii="Calibri" w:hAnsi="Calibri"/>
        </w:rPr>
        <w:lastRenderedPageBreak/>
        <w:t>ExportService</w:t>
      </w:r>
      <w:r>
        <w:rPr>
          <w:rFonts w:ascii="Calibri" w:hAnsi="Calibri"/>
        </w:rPr>
        <w:br/>
      </w:r>
      <w:r w:rsidRPr="005C7030">
        <w:rPr>
          <w:rFonts w:ascii="Calibri" w:hAnsi="Calibri"/>
        </w:rPr>
        <w:drawing>
          <wp:inline distT="0" distB="0" distL="0" distR="0" wp14:anchorId="5BC411F5" wp14:editId="1765D082">
            <wp:extent cx="6047740" cy="150876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47740" cy="1508760"/>
                    </a:xfrm>
                    <a:prstGeom prst="rect">
                      <a:avLst/>
                    </a:prstGeom>
                  </pic:spPr>
                </pic:pic>
              </a:graphicData>
            </a:graphic>
          </wp:inline>
        </w:drawing>
      </w:r>
    </w:p>
    <w:p w14:paraId="45BDCC8E" w14:textId="49F7C129" w:rsidR="00924CA9" w:rsidRDefault="00924CA9" w:rsidP="00FC0B0C">
      <w:pPr>
        <w:rPr>
          <w:rFonts w:ascii="Calibri" w:hAnsi="Calibri"/>
        </w:rPr>
      </w:pPr>
      <w:r>
        <w:rPr>
          <w:rFonts w:ascii="Calibri" w:hAnsi="Calibri"/>
        </w:rPr>
        <w:t>PlanExportDTO</w:t>
      </w:r>
      <w:r>
        <w:rPr>
          <w:rFonts w:ascii="Calibri" w:hAnsi="Calibri"/>
        </w:rPr>
        <w:br/>
      </w:r>
      <w:r w:rsidRPr="00924CA9">
        <w:rPr>
          <w:rFonts w:ascii="Calibri" w:hAnsi="Calibri"/>
        </w:rPr>
        <w:drawing>
          <wp:inline distT="0" distB="0" distL="0" distR="0" wp14:anchorId="3E71D67D" wp14:editId="154970DD">
            <wp:extent cx="2073495" cy="1341455"/>
            <wp:effectExtent l="0" t="0" r="317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00547" cy="1358956"/>
                    </a:xfrm>
                    <a:prstGeom prst="rect">
                      <a:avLst/>
                    </a:prstGeom>
                  </pic:spPr>
                </pic:pic>
              </a:graphicData>
            </a:graphic>
          </wp:inline>
        </w:drawing>
      </w:r>
    </w:p>
    <w:p w14:paraId="40BA28EC" w14:textId="422D8A8A" w:rsidR="003174EF" w:rsidRDefault="003174EF" w:rsidP="00FC0B0C">
      <w:pPr>
        <w:rPr>
          <w:rFonts w:ascii="Calibri" w:hAnsi="Calibri"/>
        </w:rPr>
      </w:pPr>
    </w:p>
    <w:p w14:paraId="4DA0F3E4" w14:textId="4E7047EE" w:rsidR="00924CA9" w:rsidRPr="005E3ED5" w:rsidRDefault="00924CA9" w:rsidP="00FC0B0C">
      <w:pPr>
        <w:rPr>
          <w:rFonts w:ascii="Calibri" w:hAnsi="Calibri"/>
        </w:rPr>
      </w:pPr>
      <w:r>
        <w:rPr>
          <w:rFonts w:ascii="Calibri" w:hAnsi="Calibri"/>
        </w:rPr>
        <w:t>ExportPlan</w:t>
      </w:r>
      <w:r>
        <w:rPr>
          <w:rFonts w:ascii="Calibri" w:hAnsi="Calibri"/>
        </w:rPr>
        <w:br/>
      </w:r>
      <w:r w:rsidR="006956EF" w:rsidRPr="006956EF">
        <w:rPr>
          <w:rFonts w:ascii="Calibri" w:hAnsi="Calibri"/>
        </w:rPr>
        <w:drawing>
          <wp:inline distT="0" distB="0" distL="0" distR="0" wp14:anchorId="44845512" wp14:editId="708DE1EB">
            <wp:extent cx="3015669" cy="1853921"/>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30883" cy="1863274"/>
                    </a:xfrm>
                    <a:prstGeom prst="rect">
                      <a:avLst/>
                    </a:prstGeom>
                  </pic:spPr>
                </pic:pic>
              </a:graphicData>
            </a:graphic>
          </wp:inline>
        </w:drawing>
      </w:r>
    </w:p>
    <w:p w14:paraId="6270603C" w14:textId="77777777" w:rsidR="00163B45" w:rsidRDefault="00163B45" w:rsidP="00163B45">
      <w:pPr>
        <w:rPr>
          <w:rFonts w:ascii="Calibri" w:hAnsi="Calibri"/>
        </w:rPr>
      </w:pPr>
      <w:r>
        <w:rPr>
          <w:rFonts w:ascii="Calibri" w:hAnsi="Calibri"/>
        </w:rPr>
        <w:t>AccessControl</w:t>
      </w:r>
    </w:p>
    <w:p w14:paraId="0C28D430" w14:textId="77777777" w:rsidR="00163B45" w:rsidRDefault="00163B45" w:rsidP="00163B45">
      <w:pPr>
        <w:rPr>
          <w:rFonts w:ascii="Calibri" w:hAnsi="Calibri"/>
        </w:rPr>
      </w:pPr>
      <w:r w:rsidRPr="00163B45">
        <w:rPr>
          <w:rFonts w:ascii="Calibri" w:hAnsi="Calibri"/>
        </w:rPr>
        <w:drawing>
          <wp:inline distT="0" distB="0" distL="0" distR="0" wp14:anchorId="1560E89E" wp14:editId="41C8AB32">
            <wp:extent cx="3671600" cy="617973"/>
            <wp:effectExtent l="0" t="0" r="508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8195" cy="634231"/>
                    </a:xfrm>
                    <a:prstGeom prst="rect">
                      <a:avLst/>
                    </a:prstGeom>
                  </pic:spPr>
                </pic:pic>
              </a:graphicData>
            </a:graphic>
          </wp:inline>
        </w:drawing>
      </w:r>
    </w:p>
    <w:p w14:paraId="047FE253" w14:textId="457573C9" w:rsidR="007626B4" w:rsidRDefault="003174EF" w:rsidP="00FC0B0C">
      <w:pPr>
        <w:rPr>
          <w:rFonts w:ascii="Calibri" w:hAnsi="Calibri"/>
        </w:rPr>
      </w:pPr>
      <w:r>
        <w:rPr>
          <w:rFonts w:ascii="Calibri" w:hAnsi="Calibri"/>
        </w:rPr>
        <w:t>PlanExportInformation</w:t>
      </w:r>
    </w:p>
    <w:p w14:paraId="0F6315F0" w14:textId="7A2E386D" w:rsidR="003174EF" w:rsidRPr="005E3ED5" w:rsidRDefault="003174EF" w:rsidP="00FC0B0C">
      <w:pPr>
        <w:rPr>
          <w:rFonts w:ascii="Calibri" w:hAnsi="Calibri"/>
        </w:rPr>
      </w:pPr>
      <w:r w:rsidRPr="003174EF">
        <w:rPr>
          <w:rFonts w:ascii="Calibri" w:hAnsi="Calibri"/>
        </w:rPr>
        <w:drawing>
          <wp:inline distT="0" distB="0" distL="0" distR="0" wp14:anchorId="5A37B2AB" wp14:editId="218C0591">
            <wp:extent cx="1401745" cy="1053312"/>
            <wp:effectExtent l="0" t="0" r="825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33508" cy="1077180"/>
                    </a:xfrm>
                    <a:prstGeom prst="rect">
                      <a:avLst/>
                    </a:prstGeom>
                  </pic:spPr>
                </pic:pic>
              </a:graphicData>
            </a:graphic>
          </wp:inline>
        </w:drawing>
      </w:r>
    </w:p>
    <w:p w14:paraId="3BCFBCC9" w14:textId="5EA7DA1D" w:rsidR="007626B4" w:rsidRPr="005E3ED5" w:rsidRDefault="007C6548" w:rsidP="00FC0B0C">
      <w:pPr>
        <w:rPr>
          <w:rFonts w:ascii="Calibri" w:hAnsi="Calibri"/>
        </w:rPr>
      </w:pPr>
      <w:r>
        <w:rPr>
          <w:rFonts w:ascii="Calibri" w:hAnsi="Calibri"/>
        </w:rPr>
        <w:lastRenderedPageBreak/>
        <w:t>ExportServiceImpl</w:t>
      </w:r>
      <w:r>
        <w:rPr>
          <w:rFonts w:ascii="Calibri" w:hAnsi="Calibri"/>
        </w:rPr>
        <w:br/>
      </w:r>
      <w:r w:rsidRPr="007C6548">
        <w:rPr>
          <w:rFonts w:ascii="Calibri" w:hAnsi="Calibri"/>
        </w:rPr>
        <w:drawing>
          <wp:inline distT="0" distB="0" distL="0" distR="0" wp14:anchorId="68676A71" wp14:editId="018F6018">
            <wp:extent cx="4953837" cy="1303477"/>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4377" cy="1311513"/>
                    </a:xfrm>
                    <a:prstGeom prst="rect">
                      <a:avLst/>
                    </a:prstGeom>
                  </pic:spPr>
                </pic:pic>
              </a:graphicData>
            </a:graphic>
          </wp:inline>
        </w:drawing>
      </w:r>
    </w:p>
    <w:p w14:paraId="7207C306" w14:textId="225AC034" w:rsidR="007626B4" w:rsidRDefault="007C6548" w:rsidP="00FC0B0C">
      <w:pPr>
        <w:rPr>
          <w:rFonts w:ascii="Calibri" w:hAnsi="Calibri"/>
        </w:rPr>
      </w:pPr>
      <w:r>
        <w:rPr>
          <w:rFonts w:ascii="Calibri" w:hAnsi="Calibri"/>
        </w:rPr>
        <w:t>--</w:t>
      </w:r>
    </w:p>
    <w:p w14:paraId="0E8C5A3E" w14:textId="60893A55" w:rsidR="007C6548" w:rsidRPr="005E3ED5" w:rsidRDefault="007C6548" w:rsidP="00FC0B0C">
      <w:pPr>
        <w:rPr>
          <w:rFonts w:ascii="Calibri" w:hAnsi="Calibri"/>
        </w:rPr>
      </w:pPr>
      <w:r w:rsidRPr="007C6548">
        <w:rPr>
          <w:rFonts w:ascii="Calibri" w:hAnsi="Calibri"/>
        </w:rPr>
        <w:drawing>
          <wp:inline distT="0" distB="0" distL="0" distR="0" wp14:anchorId="0B8FB96E" wp14:editId="6E22149D">
            <wp:extent cx="4543866" cy="3351125"/>
            <wp:effectExtent l="0" t="0" r="9525" b="190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1205" cy="3363912"/>
                    </a:xfrm>
                    <a:prstGeom prst="rect">
                      <a:avLst/>
                    </a:prstGeom>
                  </pic:spPr>
                </pic:pic>
              </a:graphicData>
            </a:graphic>
          </wp:inline>
        </w:drawing>
      </w:r>
    </w:p>
    <w:p w14:paraId="3C7B4B75" w14:textId="0876472D" w:rsidR="007626B4" w:rsidRDefault="00ED4FFA" w:rsidP="00FC0B0C">
      <w:pPr>
        <w:rPr>
          <w:rFonts w:ascii="Calibri" w:hAnsi="Calibri"/>
        </w:rPr>
      </w:pPr>
      <w:r>
        <w:rPr>
          <w:rFonts w:ascii="Calibri" w:hAnsi="Calibri"/>
        </w:rPr>
        <w:t>PlanServiceImpl</w:t>
      </w:r>
      <w:r>
        <w:rPr>
          <w:rFonts w:ascii="Calibri" w:hAnsi="Calibri"/>
        </w:rPr>
        <w:br/>
      </w:r>
      <w:r w:rsidRPr="00ED4FFA">
        <w:rPr>
          <w:rFonts w:ascii="Calibri" w:hAnsi="Calibri"/>
        </w:rPr>
        <w:drawing>
          <wp:inline distT="0" distB="0" distL="0" distR="0" wp14:anchorId="7C15423F" wp14:editId="1AD56AFE">
            <wp:extent cx="2512087" cy="922542"/>
            <wp:effectExtent l="0" t="0" r="254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21481" cy="925992"/>
                    </a:xfrm>
                    <a:prstGeom prst="rect">
                      <a:avLst/>
                    </a:prstGeom>
                  </pic:spPr>
                </pic:pic>
              </a:graphicData>
            </a:graphic>
          </wp:inline>
        </w:drawing>
      </w:r>
    </w:p>
    <w:p w14:paraId="3C9545F7" w14:textId="790A173B" w:rsidR="00ED4FFA" w:rsidRDefault="002A31E2" w:rsidP="00FC0B0C">
      <w:pPr>
        <w:rPr>
          <w:rFonts w:ascii="Calibri" w:hAnsi="Calibri"/>
        </w:rPr>
      </w:pPr>
      <w:r>
        <w:rPr>
          <w:rFonts w:ascii="Calibri" w:hAnsi="Calibri"/>
        </w:rPr>
        <w:t>PlanRepository</w:t>
      </w:r>
      <w:r>
        <w:rPr>
          <w:rFonts w:ascii="Calibri" w:hAnsi="Calibri"/>
        </w:rPr>
        <w:br/>
      </w:r>
      <w:r w:rsidRPr="002A31E2">
        <w:rPr>
          <w:rFonts w:ascii="Calibri" w:hAnsi="Calibri"/>
        </w:rPr>
        <w:drawing>
          <wp:inline distT="0" distB="0" distL="0" distR="0" wp14:anchorId="764CE1A9" wp14:editId="01ED40D3">
            <wp:extent cx="1904480" cy="346668"/>
            <wp:effectExtent l="0" t="0" r="635"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15142" cy="366811"/>
                    </a:xfrm>
                    <a:prstGeom prst="rect">
                      <a:avLst/>
                    </a:prstGeom>
                  </pic:spPr>
                </pic:pic>
              </a:graphicData>
            </a:graphic>
          </wp:inline>
        </w:drawing>
      </w:r>
    </w:p>
    <w:p w14:paraId="47CFA8A9" w14:textId="0907ADEF" w:rsidR="002A31E2" w:rsidRDefault="002A31E2" w:rsidP="00FC0B0C">
      <w:pPr>
        <w:rPr>
          <w:rFonts w:ascii="Calibri" w:hAnsi="Calibri"/>
        </w:rPr>
      </w:pPr>
      <w:r>
        <w:rPr>
          <w:rFonts w:ascii="Calibri" w:hAnsi="Calibri"/>
        </w:rPr>
        <w:t xml:space="preserve">Requête de la création de la vue </w:t>
      </w:r>
      <w:r w:rsidRPr="002A31E2">
        <w:rPr>
          <w:rFonts w:ascii="Calibri" w:hAnsi="Calibri"/>
          <w:color w:val="596FB3" w:themeColor="text2" w:themeTint="99"/>
        </w:rPr>
        <w:t xml:space="preserve">planExtractView </w:t>
      </w:r>
      <w:r>
        <w:rPr>
          <w:rFonts w:ascii="Calibri" w:hAnsi="Calibri"/>
        </w:rPr>
        <w:t>en Annexe</w:t>
      </w:r>
      <w:r w:rsidR="00F251A9">
        <w:rPr>
          <w:rFonts w:ascii="Calibri" w:hAnsi="Calibri"/>
        </w:rPr>
        <w:t>.</w:t>
      </w:r>
    </w:p>
    <w:p w14:paraId="2AC95B13" w14:textId="77777777" w:rsidR="002A31E2" w:rsidRPr="005E3ED5" w:rsidRDefault="002A31E2" w:rsidP="00FC0B0C">
      <w:pPr>
        <w:rPr>
          <w:rFonts w:ascii="Calibri" w:hAnsi="Calibri"/>
        </w:rPr>
      </w:pPr>
    </w:p>
    <w:p w14:paraId="6DF6B47F" w14:textId="77777777" w:rsidR="007626B4" w:rsidRPr="005E3ED5" w:rsidRDefault="007626B4" w:rsidP="00FC0B0C">
      <w:pPr>
        <w:rPr>
          <w:rFonts w:ascii="Calibri" w:hAnsi="Calibri"/>
        </w:rPr>
      </w:pPr>
    </w:p>
    <w:p w14:paraId="7C178B28" w14:textId="46BD036F" w:rsidR="00DD1B9B" w:rsidRPr="005E3ED5" w:rsidRDefault="009D0F7F" w:rsidP="00D90B08">
      <w:pPr>
        <w:rPr>
          <w:rFonts w:ascii="Calibri" w:hAnsi="Calibri"/>
        </w:rPr>
      </w:pPr>
      <w:r w:rsidRPr="005E3ED5">
        <w:rPr>
          <w:rFonts w:ascii="Calibri" w:hAnsi="Calibri"/>
          <w:u w:val="single"/>
        </w:rPr>
        <w:t xml:space="preserve">Le schéma ci-dessous représente </w:t>
      </w:r>
      <w:r w:rsidR="000F2C0B" w:rsidRPr="005E3ED5">
        <w:rPr>
          <w:rFonts w:ascii="Calibri" w:hAnsi="Calibri"/>
          <w:u w:val="single"/>
        </w:rPr>
        <w:t>les travaux de développement</w:t>
      </w:r>
      <w:r w:rsidR="00EC6240" w:rsidRPr="005E3ED5">
        <w:rPr>
          <w:rFonts w:ascii="Calibri" w:hAnsi="Calibri"/>
          <w:u w:val="single"/>
        </w:rPr>
        <w:t> </w:t>
      </w:r>
      <w:r w:rsidR="00000447" w:rsidRPr="005E3ED5">
        <w:rPr>
          <w:rFonts w:ascii="Calibri" w:hAnsi="Calibri"/>
          <w:u w:val="single"/>
        </w:rPr>
        <w:t>de la DM-0011</w:t>
      </w:r>
      <w:r w:rsidR="00000447" w:rsidRPr="005E3ED5">
        <w:rPr>
          <w:rFonts w:ascii="Calibri" w:hAnsi="Calibri"/>
        </w:rPr>
        <w:t> </w:t>
      </w:r>
      <w:r w:rsidR="00EC6240" w:rsidRPr="005E3ED5">
        <w:rPr>
          <w:rFonts w:ascii="Calibri" w:hAnsi="Calibri"/>
        </w:rPr>
        <w:t>:</w:t>
      </w:r>
    </w:p>
    <w:p w14:paraId="279A4AF3" w14:textId="66970B14" w:rsidR="00DD1B9B" w:rsidRPr="005E3ED5" w:rsidRDefault="001B373F" w:rsidP="00D90B08">
      <w:pPr>
        <w:rPr>
          <w:rFonts w:ascii="Calibri" w:hAnsi="Calibri"/>
        </w:rPr>
      </w:pPr>
      <w:r w:rsidRPr="005E3ED5">
        <w:rPr>
          <w:rFonts w:ascii="Calibri" w:hAnsi="Calibri"/>
          <w:noProof/>
        </w:rPr>
        <w:lastRenderedPageBreak/>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FB47" id="Flèche : droite 76" o:spid="_x0000_s1028"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X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sidRPr="005E3ED5">
        <w:rPr>
          <w:rFonts w:ascii="Calibri" w:hAnsi="Calibri"/>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29"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a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sidRPr="005E3ED5">
        <w:rPr>
          <w:rFonts w:ascii="Calibri" w:hAnsi="Calibri"/>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14:sizeRelH relativeFrom="margin">
              <wp14:pctWidth>0</wp14:pctWidth>
            </wp14:sizeRelH>
            <wp14:sizeRelV relativeFrom="margin">
              <wp14:pctHeight>0</wp14:pctHeight>
            </wp14:sizeRelV>
          </wp:anchor>
        </w:drawing>
      </w:r>
    </w:p>
    <w:p w14:paraId="39AA3558" w14:textId="77777777" w:rsidR="00DD1B9B" w:rsidRPr="005E3ED5" w:rsidRDefault="00DD1B9B" w:rsidP="00D90B08">
      <w:pPr>
        <w:rPr>
          <w:rFonts w:ascii="Calibri" w:hAnsi="Calibri"/>
        </w:rPr>
      </w:pPr>
    </w:p>
    <w:p w14:paraId="06FFF439" w14:textId="050BAF69" w:rsidR="00DD1B9B" w:rsidRPr="005E3ED5" w:rsidRDefault="00DD1B9B" w:rsidP="00D90B08">
      <w:pPr>
        <w:rPr>
          <w:rFonts w:ascii="Calibri" w:hAnsi="Calibri"/>
        </w:rPr>
      </w:pPr>
    </w:p>
    <w:p w14:paraId="4843E7DB" w14:textId="3CD651C4" w:rsidR="00DD1B9B" w:rsidRPr="005E3ED5" w:rsidRDefault="00DD1B9B" w:rsidP="00D90B08">
      <w:pPr>
        <w:pStyle w:val="Titre3"/>
        <w:rPr>
          <w:rFonts w:ascii="Calibri" w:hAnsi="Calibri" w:cs="Calibri"/>
        </w:rPr>
      </w:pPr>
      <w:bookmarkStart w:id="43" w:name="_Demande_de_Modification_1"/>
      <w:bookmarkStart w:id="44" w:name="_Toc111407318"/>
      <w:bookmarkEnd w:id="43"/>
      <w:r w:rsidRPr="005E3ED5">
        <w:rPr>
          <w:rFonts w:ascii="Calibri" w:hAnsi="Calibri" w:cs="Calibri"/>
          <w:lang w:val="fr-FR"/>
        </w:rPr>
        <w:t xml:space="preserve">Demande de Modification </w:t>
      </w:r>
      <w:r w:rsidRPr="005E3ED5">
        <w:rPr>
          <w:rFonts w:ascii="Calibri" w:hAnsi="Calibri" w:cs="Calibri"/>
        </w:rPr>
        <w:t>00021</w:t>
      </w:r>
      <w:bookmarkEnd w:id="44"/>
      <w:r w:rsidR="005A1C56" w:rsidRPr="005E3ED5">
        <w:rPr>
          <w:rFonts w:ascii="Calibri" w:hAnsi="Calibri" w:cs="Calibri"/>
        </w:rPr>
        <w:t xml:space="preserve"> </w:t>
      </w:r>
    </w:p>
    <w:p w14:paraId="18906E87" w14:textId="04D1933C" w:rsidR="00F65A92" w:rsidRPr="005E3ED5" w:rsidRDefault="00F65A92" w:rsidP="00D90B08">
      <w:pPr>
        <w:rPr>
          <w:rFonts w:ascii="Calibri" w:hAnsi="Calibri"/>
        </w:rPr>
      </w:pPr>
    </w:p>
    <w:p w14:paraId="562FD22D" w14:textId="77777777" w:rsidR="00F65A92" w:rsidRPr="005E3ED5" w:rsidRDefault="00F65A92" w:rsidP="00D90B08">
      <w:pPr>
        <w:rPr>
          <w:rFonts w:ascii="Calibri" w:hAnsi="Calibri"/>
        </w:rPr>
      </w:pPr>
    </w:p>
    <w:p w14:paraId="42240884" w14:textId="37346B5A" w:rsidR="00EC6240" w:rsidRPr="005E3ED5" w:rsidRDefault="00EC6240" w:rsidP="00D90B08">
      <w:pPr>
        <w:rPr>
          <w:rFonts w:ascii="Calibri" w:hAnsi="Calibri"/>
        </w:rPr>
      </w:pPr>
      <w:r w:rsidRPr="005E3ED5">
        <w:rPr>
          <w:rFonts w:ascii="Calibri" w:hAnsi="Calibri"/>
          <w:u w:val="single"/>
        </w:rPr>
        <w:t>Le schéma ci-dessous représente les travaux de développement</w:t>
      </w:r>
      <w:r w:rsidR="00000447" w:rsidRPr="005E3ED5">
        <w:rPr>
          <w:rFonts w:ascii="Calibri" w:hAnsi="Calibri"/>
          <w:u w:val="single"/>
        </w:rPr>
        <w:t xml:space="preserve"> de la DM-0021</w:t>
      </w:r>
      <w:r w:rsidRPr="005E3ED5">
        <w:rPr>
          <w:rFonts w:ascii="Calibri" w:hAnsi="Calibri"/>
        </w:rPr>
        <w:t> :</w:t>
      </w:r>
    </w:p>
    <w:p w14:paraId="5B9EE5DF" w14:textId="525560CC" w:rsidR="00F27BF1" w:rsidRPr="005E3ED5" w:rsidRDefault="00EC6240" w:rsidP="00D90B08">
      <w:pPr>
        <w:rPr>
          <w:rFonts w:ascii="Calibri" w:eastAsia="Verdana" w:hAnsi="Calibri"/>
          <w:color w:val="auto"/>
          <w:szCs w:val="18"/>
        </w:rPr>
      </w:pPr>
      <w:r w:rsidRPr="005E3ED5">
        <w:rPr>
          <w:rFonts w:ascii="Calibri" w:eastAsia="Verdana" w:hAnsi="Calibri"/>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14:sizeRelH relativeFrom="margin">
              <wp14:pctWidth>0</wp14:pctWidth>
            </wp14:sizeRelH>
            <wp14:sizeRelV relativeFrom="margin">
              <wp14:pctHeight>0</wp14:pctHeight>
            </wp14:sizeRelV>
          </wp:anchor>
        </w:drawing>
      </w:r>
    </w:p>
    <w:p w14:paraId="1CEBA1CC" w14:textId="4CAD6FF1" w:rsidR="00DD1B9B" w:rsidRPr="005E3ED5" w:rsidRDefault="00DD1B9B" w:rsidP="00D90B08">
      <w:pPr>
        <w:rPr>
          <w:rFonts w:ascii="Calibri" w:hAnsi="Calibri"/>
        </w:rPr>
      </w:pPr>
    </w:p>
    <w:p w14:paraId="33561F5E" w14:textId="09FE29DA" w:rsidR="00DD1B9B" w:rsidRPr="005E3ED5" w:rsidRDefault="00DD1B9B" w:rsidP="00D90B08">
      <w:pPr>
        <w:rPr>
          <w:rFonts w:ascii="Calibri" w:hAnsi="Calibri"/>
        </w:rPr>
      </w:pPr>
    </w:p>
    <w:p w14:paraId="7698355B" w14:textId="20256CFE" w:rsidR="00DD1B9B" w:rsidRPr="005E3ED5" w:rsidRDefault="00DD1B9B" w:rsidP="00D90B08">
      <w:pPr>
        <w:rPr>
          <w:rFonts w:ascii="Calibri" w:hAnsi="Calibri"/>
        </w:rPr>
      </w:pPr>
    </w:p>
    <w:p w14:paraId="17BCC36C" w14:textId="77777777" w:rsidR="00A80DAC" w:rsidRPr="005E3ED5" w:rsidRDefault="00A80DAC" w:rsidP="00D90B08">
      <w:pPr>
        <w:rPr>
          <w:rFonts w:ascii="Calibri" w:hAnsi="Calibri"/>
        </w:rPr>
      </w:pPr>
    </w:p>
    <w:p w14:paraId="6BE005B0" w14:textId="39DE5344" w:rsidR="00544A08" w:rsidRPr="005E3ED5" w:rsidRDefault="00544A08" w:rsidP="00D90B08">
      <w:pPr>
        <w:pStyle w:val="Titre3"/>
        <w:rPr>
          <w:rFonts w:ascii="Calibri" w:hAnsi="Calibri" w:cs="Calibri"/>
        </w:rPr>
      </w:pPr>
      <w:bookmarkStart w:id="45" w:name="_Demande_de_Modification_4"/>
      <w:bookmarkStart w:id="46" w:name="_Toc111407319"/>
      <w:bookmarkEnd w:id="45"/>
      <w:r w:rsidRPr="005E3ED5">
        <w:rPr>
          <w:rFonts w:ascii="Calibri" w:hAnsi="Calibri" w:cs="Calibri"/>
          <w:lang w:val="fr-FR"/>
        </w:rPr>
        <w:t xml:space="preserve">Demande de Modification </w:t>
      </w:r>
      <w:r w:rsidRPr="005E3ED5">
        <w:rPr>
          <w:rFonts w:ascii="Calibri" w:hAnsi="Calibri" w:cs="Calibri"/>
        </w:rPr>
        <w:t>00023</w:t>
      </w:r>
      <w:bookmarkEnd w:id="46"/>
    </w:p>
    <w:p w14:paraId="5907113A" w14:textId="2D913B02" w:rsidR="005A257C" w:rsidRPr="005E3ED5" w:rsidRDefault="00273D78" w:rsidP="00FC0B0C">
      <w:pPr>
        <w:rPr>
          <w:rFonts w:ascii="Calibri" w:hAnsi="Calibri"/>
        </w:rPr>
      </w:pPr>
      <w:r w:rsidRPr="005E3ED5">
        <w:rPr>
          <w:rFonts w:ascii="Calibri" w:hAnsi="Calibri"/>
          <w:u w:val="single"/>
        </w:rPr>
        <w:t>Le schéma ci-dessous représente les travaux de développement réalisés :</w:t>
      </w:r>
      <w:r w:rsidR="002F3469" w:rsidRPr="005E3ED5">
        <w:rPr>
          <w:rFonts w:ascii="Calibri" w:hAnsi="Calibri"/>
          <w:noProof/>
        </w:rPr>
        <mc:AlternateContent>
          <mc:Choice Requires="wps">
            <w:drawing>
              <wp:anchor distT="0" distB="0" distL="114300" distR="114300" simplePos="0" relativeHeight="251750400" behindDoc="0" locked="0" layoutInCell="1" allowOverlap="1" wp14:anchorId="00C88056" wp14:editId="5131D71A">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30"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sidRPr="005E3ED5">
        <w:rPr>
          <w:rFonts w:ascii="Calibri" w:hAnsi="Calibri"/>
          <w:noProof/>
        </w:rPr>
        <mc:AlternateContent>
          <mc:Choice Requires="wps">
            <w:drawing>
              <wp:anchor distT="0" distB="0" distL="114300" distR="114300" simplePos="0" relativeHeight="251748352" behindDoc="0" locked="0" layoutInCell="1" allowOverlap="1" wp14:anchorId="3265AC1F" wp14:editId="650745A9">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31"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sidRPr="005E3ED5">
        <w:rPr>
          <w:rFonts w:ascii="Calibri" w:hAnsi="Calibri"/>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14:sizeRelH relativeFrom="margin">
              <wp14:pctWidth>0</wp14:pctWidth>
            </wp14:sizeRelH>
            <wp14:sizeRelV relativeFrom="margin">
              <wp14:pctHeight>0</wp14:pctHeight>
            </wp14:sizeRelV>
          </wp:anchor>
        </w:drawing>
      </w:r>
    </w:p>
    <w:p w14:paraId="70F17ED1" w14:textId="7B9AFA27" w:rsidR="005A257C" w:rsidRPr="005E3ED5" w:rsidRDefault="005A257C" w:rsidP="00D90B08">
      <w:pPr>
        <w:spacing w:after="0"/>
        <w:rPr>
          <w:rFonts w:ascii="Calibri" w:hAnsi="Calibri"/>
        </w:rPr>
      </w:pPr>
    </w:p>
    <w:p w14:paraId="037BAF78" w14:textId="3B074777" w:rsidR="005A257C" w:rsidRPr="005E3ED5" w:rsidRDefault="005A257C" w:rsidP="00D90B08">
      <w:pPr>
        <w:spacing w:after="0"/>
        <w:rPr>
          <w:rFonts w:ascii="Calibri" w:hAnsi="Calibri"/>
        </w:rPr>
      </w:pPr>
    </w:p>
    <w:p w14:paraId="214D74E7" w14:textId="338A7F23" w:rsidR="005A257C" w:rsidRPr="005E3ED5" w:rsidRDefault="005A257C" w:rsidP="00D90B08">
      <w:pPr>
        <w:spacing w:after="0"/>
        <w:rPr>
          <w:rFonts w:ascii="Calibri" w:hAnsi="Calibri"/>
        </w:rPr>
      </w:pPr>
    </w:p>
    <w:p w14:paraId="633C248D" w14:textId="15530FF7" w:rsidR="005A257C" w:rsidRPr="005E3ED5" w:rsidRDefault="005A257C" w:rsidP="00D90B08">
      <w:pPr>
        <w:spacing w:after="0"/>
        <w:rPr>
          <w:rFonts w:ascii="Calibri" w:hAnsi="Calibri"/>
        </w:rPr>
      </w:pPr>
    </w:p>
    <w:p w14:paraId="2E9828EF" w14:textId="1E672720" w:rsidR="005A257C" w:rsidRPr="005E3ED5" w:rsidRDefault="005A257C" w:rsidP="00D90B08">
      <w:pPr>
        <w:spacing w:after="0"/>
        <w:rPr>
          <w:rFonts w:ascii="Calibri" w:hAnsi="Calibri"/>
        </w:rPr>
      </w:pPr>
    </w:p>
    <w:p w14:paraId="7654C958" w14:textId="2DBD2331" w:rsidR="005A257C" w:rsidRPr="005E3ED5" w:rsidRDefault="005A257C" w:rsidP="00D90B08">
      <w:pPr>
        <w:spacing w:after="0"/>
        <w:rPr>
          <w:rFonts w:ascii="Calibri" w:hAnsi="Calibri"/>
        </w:rPr>
      </w:pPr>
    </w:p>
    <w:p w14:paraId="4BFBC9C5" w14:textId="15786289" w:rsidR="005A257C" w:rsidRPr="005E3ED5" w:rsidRDefault="005A257C" w:rsidP="00D90B08">
      <w:pPr>
        <w:spacing w:after="0"/>
        <w:rPr>
          <w:rFonts w:ascii="Calibri" w:hAnsi="Calibri"/>
        </w:rPr>
      </w:pPr>
    </w:p>
    <w:p w14:paraId="4668DEB0" w14:textId="4033D344" w:rsidR="005A257C" w:rsidRPr="005E3ED5" w:rsidRDefault="005A257C" w:rsidP="00D90B08">
      <w:pPr>
        <w:spacing w:after="0"/>
        <w:rPr>
          <w:rFonts w:ascii="Calibri" w:hAnsi="Calibri"/>
        </w:rPr>
      </w:pPr>
    </w:p>
    <w:p w14:paraId="1F3C9C91" w14:textId="01C0CB41" w:rsidR="005A257C" w:rsidRPr="005E3ED5" w:rsidRDefault="005A257C" w:rsidP="00D90B08">
      <w:pPr>
        <w:spacing w:after="0"/>
        <w:rPr>
          <w:rFonts w:ascii="Calibri" w:hAnsi="Calibri"/>
        </w:rPr>
      </w:pPr>
    </w:p>
    <w:p w14:paraId="5C4232B6" w14:textId="708820B1" w:rsidR="005A257C" w:rsidRPr="005E3ED5" w:rsidRDefault="005A257C" w:rsidP="00D90B08">
      <w:pPr>
        <w:spacing w:after="0"/>
        <w:rPr>
          <w:rFonts w:ascii="Calibri" w:hAnsi="Calibri"/>
        </w:rPr>
      </w:pPr>
    </w:p>
    <w:p w14:paraId="315B1C2A" w14:textId="0F544676" w:rsidR="005A257C" w:rsidRPr="005E3ED5" w:rsidRDefault="005A257C" w:rsidP="00D90B08">
      <w:pPr>
        <w:spacing w:after="0"/>
        <w:rPr>
          <w:rFonts w:ascii="Calibri" w:hAnsi="Calibri"/>
        </w:rPr>
      </w:pPr>
    </w:p>
    <w:p w14:paraId="2F1FD01F" w14:textId="727FF207" w:rsidR="005A257C" w:rsidRPr="005E3ED5" w:rsidRDefault="005A257C" w:rsidP="00D90B08">
      <w:pPr>
        <w:spacing w:after="0"/>
        <w:rPr>
          <w:rFonts w:ascii="Calibri" w:hAnsi="Calibri"/>
        </w:rPr>
      </w:pPr>
    </w:p>
    <w:p w14:paraId="3174DC4C" w14:textId="6B341CDC" w:rsidR="005A257C" w:rsidRPr="005E3ED5" w:rsidRDefault="005A257C" w:rsidP="00D90B08">
      <w:pPr>
        <w:spacing w:after="0"/>
        <w:rPr>
          <w:rFonts w:ascii="Calibri" w:hAnsi="Calibri"/>
        </w:rPr>
      </w:pPr>
    </w:p>
    <w:p w14:paraId="4944082D" w14:textId="51FA81AF" w:rsidR="005A257C" w:rsidRPr="005E3ED5" w:rsidRDefault="005A257C" w:rsidP="00D90B08">
      <w:pPr>
        <w:spacing w:after="0"/>
        <w:rPr>
          <w:rFonts w:ascii="Calibri" w:hAnsi="Calibri"/>
        </w:rPr>
      </w:pPr>
    </w:p>
    <w:p w14:paraId="124E0087" w14:textId="5576E860" w:rsidR="005A257C" w:rsidRPr="005E3ED5" w:rsidRDefault="005A257C" w:rsidP="00D90B08">
      <w:pPr>
        <w:spacing w:after="0"/>
        <w:rPr>
          <w:rFonts w:ascii="Calibri" w:hAnsi="Calibri"/>
        </w:rPr>
      </w:pPr>
    </w:p>
    <w:p w14:paraId="4DBD8098" w14:textId="79FB1943" w:rsidR="005A257C" w:rsidRPr="005E3ED5" w:rsidRDefault="005A257C" w:rsidP="00D90B08">
      <w:pPr>
        <w:spacing w:after="0"/>
        <w:rPr>
          <w:rFonts w:ascii="Calibri" w:hAnsi="Calibri"/>
        </w:rPr>
      </w:pPr>
    </w:p>
    <w:p w14:paraId="31051B92" w14:textId="2BFF902C" w:rsidR="005A257C" w:rsidRPr="005E3ED5" w:rsidRDefault="005A257C" w:rsidP="00D90B08">
      <w:pPr>
        <w:spacing w:after="0"/>
        <w:rPr>
          <w:rFonts w:ascii="Calibri" w:hAnsi="Calibri"/>
        </w:rPr>
      </w:pPr>
    </w:p>
    <w:p w14:paraId="064AC38D" w14:textId="7D3CAA59" w:rsidR="005A257C" w:rsidRPr="005E3ED5" w:rsidRDefault="005A257C" w:rsidP="00D90B08">
      <w:pPr>
        <w:spacing w:after="0"/>
        <w:rPr>
          <w:rFonts w:ascii="Calibri" w:hAnsi="Calibri"/>
        </w:rPr>
      </w:pPr>
    </w:p>
    <w:p w14:paraId="1B600608" w14:textId="4DD41162" w:rsidR="005A257C" w:rsidRPr="005E3ED5" w:rsidRDefault="005A257C" w:rsidP="00D90B08">
      <w:pPr>
        <w:spacing w:after="0"/>
        <w:rPr>
          <w:rFonts w:ascii="Calibri" w:hAnsi="Calibri"/>
        </w:rPr>
      </w:pPr>
    </w:p>
    <w:p w14:paraId="5BABCA72" w14:textId="68825C31" w:rsidR="005A257C" w:rsidRPr="005E3ED5" w:rsidRDefault="005A257C" w:rsidP="00D90B08">
      <w:pPr>
        <w:spacing w:after="0"/>
        <w:rPr>
          <w:rFonts w:ascii="Calibri" w:hAnsi="Calibri"/>
        </w:rPr>
      </w:pPr>
    </w:p>
    <w:p w14:paraId="6C17A967" w14:textId="62CAB9F2" w:rsidR="005A257C" w:rsidRPr="005E3ED5" w:rsidRDefault="005A257C" w:rsidP="00D90B08">
      <w:pPr>
        <w:spacing w:after="0"/>
        <w:rPr>
          <w:rFonts w:ascii="Calibri" w:hAnsi="Calibri"/>
        </w:rPr>
      </w:pPr>
    </w:p>
    <w:p w14:paraId="164C578D" w14:textId="09C77F83" w:rsidR="005A257C" w:rsidRPr="005E3ED5" w:rsidRDefault="005A257C" w:rsidP="00D90B08">
      <w:pPr>
        <w:spacing w:after="0"/>
        <w:rPr>
          <w:rFonts w:ascii="Calibri" w:hAnsi="Calibri"/>
        </w:rPr>
      </w:pPr>
    </w:p>
    <w:p w14:paraId="6BFBD6D9" w14:textId="77777777" w:rsidR="005A257C" w:rsidRPr="005E3ED5" w:rsidRDefault="005A257C" w:rsidP="00D90B08">
      <w:pPr>
        <w:spacing w:after="0"/>
        <w:rPr>
          <w:rFonts w:ascii="Calibri" w:hAnsi="Calibri"/>
        </w:rPr>
      </w:pPr>
    </w:p>
    <w:p w14:paraId="6B453F66" w14:textId="7C302501" w:rsidR="00D469E3" w:rsidRPr="005E3ED5" w:rsidRDefault="00D469E3" w:rsidP="00934126">
      <w:pPr>
        <w:spacing w:after="0"/>
        <w:rPr>
          <w:rFonts w:ascii="Calibri" w:hAnsi="Calibri"/>
        </w:rPr>
      </w:pPr>
    </w:p>
    <w:p w14:paraId="313D9696" w14:textId="761B7C85" w:rsidR="00D469E3" w:rsidRPr="005E3ED5" w:rsidRDefault="00D469E3" w:rsidP="00D90B08">
      <w:pPr>
        <w:spacing w:after="0"/>
        <w:rPr>
          <w:rFonts w:ascii="Calibri" w:hAnsi="Calibri"/>
        </w:rPr>
      </w:pPr>
    </w:p>
    <w:p w14:paraId="407FD88D" w14:textId="12D629AC" w:rsidR="00D469E3" w:rsidRPr="005E3ED5" w:rsidRDefault="00D469E3" w:rsidP="00D90B08">
      <w:pPr>
        <w:spacing w:after="0"/>
        <w:rPr>
          <w:rFonts w:ascii="Calibri" w:hAnsi="Calibri"/>
        </w:rPr>
      </w:pPr>
    </w:p>
    <w:p w14:paraId="50EC64D3" w14:textId="770DA45A" w:rsidR="00D469E3" w:rsidRPr="005E3ED5" w:rsidRDefault="00D469E3" w:rsidP="00D90B08">
      <w:pPr>
        <w:spacing w:after="0"/>
        <w:rPr>
          <w:rFonts w:ascii="Calibri" w:hAnsi="Calibri"/>
        </w:rPr>
      </w:pPr>
    </w:p>
    <w:p w14:paraId="61670FB2" w14:textId="56447EC5" w:rsidR="00D469E3" w:rsidRPr="005E3ED5" w:rsidRDefault="00D469E3" w:rsidP="00D90B08">
      <w:pPr>
        <w:spacing w:after="0"/>
        <w:rPr>
          <w:rFonts w:ascii="Calibri" w:hAnsi="Calibri"/>
        </w:rPr>
      </w:pPr>
    </w:p>
    <w:p w14:paraId="1CC02ACE" w14:textId="2555C53C" w:rsidR="00D469E3" w:rsidRPr="005E3ED5" w:rsidRDefault="00D469E3" w:rsidP="00D90B08">
      <w:pPr>
        <w:spacing w:after="0"/>
        <w:rPr>
          <w:rFonts w:ascii="Calibri" w:hAnsi="Calibri"/>
        </w:rPr>
      </w:pPr>
    </w:p>
    <w:p w14:paraId="1D501BCE" w14:textId="59161B9E" w:rsidR="009E566B" w:rsidRPr="005E3ED5" w:rsidRDefault="009E566B" w:rsidP="00D90B08">
      <w:pPr>
        <w:pStyle w:val="Titre1"/>
        <w:rPr>
          <w:rFonts w:ascii="Calibri" w:hAnsi="Calibri" w:cs="Calibri"/>
          <w:lang w:val="fr-FR"/>
        </w:rPr>
      </w:pPr>
      <w:bookmarkStart w:id="47" w:name="_Toc111407322"/>
      <w:r w:rsidRPr="005E3ED5">
        <w:rPr>
          <w:rFonts w:ascii="Calibri" w:hAnsi="Calibri" w:cs="Calibri"/>
          <w:lang w:val="fr-FR"/>
        </w:rPr>
        <w:t>Tests et validation</w:t>
      </w:r>
      <w:bookmarkEnd w:id="47"/>
    </w:p>
    <w:p w14:paraId="402E7076" w14:textId="6517BE0A" w:rsidR="004259E4" w:rsidRPr="005E3ED5" w:rsidRDefault="004259E4" w:rsidP="00D90B08">
      <w:pPr>
        <w:rPr>
          <w:rFonts w:ascii="Calibri" w:hAnsi="Calibri"/>
        </w:rPr>
      </w:pPr>
    </w:p>
    <w:p w14:paraId="5AE281DD" w14:textId="398FC090" w:rsidR="00F33D97" w:rsidRPr="005E3ED5" w:rsidRDefault="00F33D97" w:rsidP="00D90B08">
      <w:pPr>
        <w:rPr>
          <w:rFonts w:ascii="Calibri" w:hAnsi="Calibri"/>
        </w:rPr>
      </w:pPr>
      <w:r w:rsidRPr="005E3ED5">
        <w:rPr>
          <w:rFonts w:ascii="Calibri" w:hAnsi="Calibri"/>
        </w:rPr>
        <w:t xml:space="preserve">Une fois le développement fini, je vous parlerai dans cette partie </w:t>
      </w:r>
      <w:r w:rsidR="00BB2C50" w:rsidRPr="005E3ED5">
        <w:rPr>
          <w:rFonts w:ascii="Calibri" w:hAnsi="Calibri"/>
        </w:rPr>
        <w:t xml:space="preserve">de </w:t>
      </w:r>
      <w:r w:rsidRPr="005E3ED5">
        <w:rPr>
          <w:rFonts w:ascii="Calibri" w:hAnsi="Calibri"/>
        </w:rPr>
        <w:t xml:space="preserve">la dernière </w:t>
      </w:r>
      <w:r w:rsidR="00CD73F7" w:rsidRPr="005E3ED5">
        <w:rPr>
          <w:rFonts w:ascii="Calibri" w:hAnsi="Calibri"/>
        </w:rPr>
        <w:t>phase</w:t>
      </w:r>
      <w:r w:rsidRPr="005E3ED5">
        <w:rPr>
          <w:rFonts w:ascii="Calibri" w:hAnsi="Calibri"/>
        </w:rPr>
        <w:t xml:space="preserve"> </w:t>
      </w:r>
      <w:r w:rsidR="00CD73F7" w:rsidRPr="005E3ED5">
        <w:rPr>
          <w:rFonts w:ascii="Calibri" w:hAnsi="Calibri"/>
        </w:rPr>
        <w:t>de réalisation des maintenances, les tests et la vérification de la vérification de la qualité</w:t>
      </w:r>
      <w:r w:rsidRPr="005E3ED5">
        <w:rPr>
          <w:rFonts w:ascii="Calibri" w:hAnsi="Calibri"/>
        </w:rPr>
        <w:t>.</w:t>
      </w:r>
    </w:p>
    <w:p w14:paraId="3CA91180" w14:textId="4B1E3E6F" w:rsidR="004259E4" w:rsidRPr="005E3ED5" w:rsidRDefault="004259E4" w:rsidP="00D90B08">
      <w:pPr>
        <w:pStyle w:val="Titre3"/>
        <w:rPr>
          <w:rFonts w:ascii="Calibri" w:hAnsi="Calibri" w:cs="Calibri"/>
        </w:rPr>
      </w:pPr>
      <w:bookmarkStart w:id="48" w:name="_Toc111407323"/>
      <w:r w:rsidRPr="005E3ED5">
        <w:rPr>
          <w:rFonts w:ascii="Calibri" w:hAnsi="Calibri" w:cs="Calibri"/>
        </w:rPr>
        <w:t xml:space="preserve">Cahier de </w:t>
      </w:r>
      <w:r w:rsidRPr="005E3ED5">
        <w:rPr>
          <w:rFonts w:ascii="Calibri" w:hAnsi="Calibri" w:cs="Calibri"/>
          <w:lang w:val="fr-FR"/>
        </w:rPr>
        <w:t>recettes</w:t>
      </w:r>
      <w:bookmarkEnd w:id="48"/>
    </w:p>
    <w:p w14:paraId="624DFE0A" w14:textId="1379E8F1" w:rsidR="00F33D97" w:rsidRPr="005E3ED5" w:rsidRDefault="0038243E" w:rsidP="00D90B08">
      <w:pPr>
        <w:rPr>
          <w:rFonts w:ascii="Calibri" w:hAnsi="Calibri"/>
        </w:rPr>
      </w:pPr>
      <w:bookmarkStart w:id="49" w:name="_Hlk90041663"/>
      <w:r w:rsidRPr="005E3ED5">
        <w:rPr>
          <w:rFonts w:ascii="Calibri" w:hAnsi="Calibri"/>
        </w:rPr>
        <w:t xml:space="preserve">Pour s’assurer que </w:t>
      </w:r>
      <w:r w:rsidR="007E051E" w:rsidRPr="005E3ED5">
        <w:rPr>
          <w:rFonts w:ascii="Calibri" w:hAnsi="Calibri"/>
        </w:rPr>
        <w:t>les modifications effectué</w:t>
      </w:r>
      <w:r w:rsidR="00AC2199" w:rsidRPr="005E3ED5">
        <w:rPr>
          <w:rFonts w:ascii="Calibri" w:hAnsi="Calibri"/>
        </w:rPr>
        <w:t>e</w:t>
      </w:r>
      <w:r w:rsidR="007E051E" w:rsidRPr="005E3ED5">
        <w:rPr>
          <w:rFonts w:ascii="Calibri" w:hAnsi="Calibri"/>
        </w:rPr>
        <w:t>s soi</w:t>
      </w:r>
      <w:r w:rsidR="00AC2199" w:rsidRPr="005E3ED5">
        <w:rPr>
          <w:rFonts w:ascii="Calibri" w:hAnsi="Calibri"/>
        </w:rPr>
        <w:t>en</w:t>
      </w:r>
      <w:r w:rsidR="007E051E" w:rsidRPr="005E3ED5">
        <w:rPr>
          <w:rFonts w:ascii="Calibri" w:hAnsi="Calibri"/>
        </w:rPr>
        <w:t xml:space="preserve">t </w:t>
      </w:r>
      <w:r w:rsidR="002C712C" w:rsidRPr="005E3ED5">
        <w:rPr>
          <w:rFonts w:ascii="Calibri" w:hAnsi="Calibri"/>
        </w:rPr>
        <w:t>maintenables</w:t>
      </w:r>
      <w:r w:rsidRPr="005E3ED5">
        <w:rPr>
          <w:rFonts w:ascii="Calibri" w:hAnsi="Calibri"/>
        </w:rPr>
        <w:t>, fiable</w:t>
      </w:r>
      <w:r w:rsidR="00AC2199" w:rsidRPr="005E3ED5">
        <w:rPr>
          <w:rFonts w:ascii="Calibri" w:hAnsi="Calibri"/>
        </w:rPr>
        <w:t>s</w:t>
      </w:r>
      <w:r w:rsidRPr="005E3ED5">
        <w:rPr>
          <w:rFonts w:ascii="Calibri" w:hAnsi="Calibri"/>
        </w:rPr>
        <w:t xml:space="preserve"> et surtout </w:t>
      </w:r>
      <w:r w:rsidR="00AC2199" w:rsidRPr="005E3ED5">
        <w:rPr>
          <w:rFonts w:ascii="Calibri" w:hAnsi="Calibri"/>
        </w:rPr>
        <w:t>qu’</w:t>
      </w:r>
      <w:r w:rsidRPr="005E3ED5">
        <w:rPr>
          <w:rFonts w:ascii="Calibri" w:hAnsi="Calibri"/>
        </w:rPr>
        <w:t>il</w:t>
      </w:r>
      <w:r w:rsidR="002C712C" w:rsidRPr="005E3ED5">
        <w:rPr>
          <w:rFonts w:ascii="Calibri" w:hAnsi="Calibri"/>
        </w:rPr>
        <w:t>s</w:t>
      </w:r>
      <w:r w:rsidRPr="005E3ED5">
        <w:rPr>
          <w:rFonts w:ascii="Calibri" w:hAnsi="Calibri"/>
        </w:rPr>
        <w:t xml:space="preserve"> correspond</w:t>
      </w:r>
      <w:r w:rsidR="00AC2199" w:rsidRPr="005E3ED5">
        <w:rPr>
          <w:rFonts w:ascii="Calibri" w:hAnsi="Calibri"/>
        </w:rPr>
        <w:t>ent</w:t>
      </w:r>
      <w:r w:rsidRPr="005E3ED5">
        <w:rPr>
          <w:rFonts w:ascii="Calibri" w:hAnsi="Calibri"/>
        </w:rPr>
        <w:t xml:space="preserve"> aux souhaits du client</w:t>
      </w:r>
      <w:bookmarkEnd w:id="49"/>
      <w:r w:rsidRPr="005E3ED5">
        <w:rPr>
          <w:rFonts w:ascii="Calibri" w:hAnsi="Calibri"/>
        </w:rPr>
        <w:t xml:space="preserve">.  </w:t>
      </w:r>
      <w:r w:rsidR="00CD73F7" w:rsidRPr="005E3ED5">
        <w:rPr>
          <w:rFonts w:ascii="Calibri" w:hAnsi="Calibri"/>
        </w:rPr>
        <w:t>Dans</w:t>
      </w:r>
      <w:r w:rsidRPr="005E3ED5">
        <w:rPr>
          <w:rFonts w:ascii="Calibri" w:hAnsi="Calibri"/>
        </w:rPr>
        <w:t xml:space="preserve">, </w:t>
      </w:r>
      <w:r w:rsidR="00CD73F7" w:rsidRPr="005E3ED5">
        <w:rPr>
          <w:rFonts w:ascii="Calibri" w:hAnsi="Calibri"/>
        </w:rPr>
        <w:t xml:space="preserve"> j’ai apporté des modifications </w:t>
      </w:r>
      <w:r w:rsidRPr="005E3ED5">
        <w:rPr>
          <w:rFonts w:ascii="Calibri" w:hAnsi="Calibri"/>
        </w:rPr>
        <w:t xml:space="preserve">au cahier de recette </w:t>
      </w:r>
      <w:r w:rsidR="00CD73F7" w:rsidRPr="005E3ED5">
        <w:rPr>
          <w:rFonts w:ascii="Calibri" w:hAnsi="Calibri"/>
        </w:rPr>
        <w:t xml:space="preserve">déjà existant pour valider le fonctionnement des fonctionnalités 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5E3ED5">
          <w:rPr>
            <w:rStyle w:val="Lienhypertexte"/>
            <w:b/>
            <w:bCs/>
            <w:i/>
            <w:iCs/>
            <w:sz w:val="16"/>
            <w:szCs w:val="20"/>
          </w:rPr>
          <w:t>Figure-01_Test </w:t>
        </w:r>
      </w:hyperlink>
      <w:r w:rsidR="003E0628" w:rsidRPr="005E3ED5">
        <w:rPr>
          <w:rFonts w:ascii="Calibri" w:hAnsi="Calibri"/>
          <w:b/>
          <w:bCs/>
          <w:i/>
          <w:iCs/>
          <w:sz w:val="16"/>
          <w:szCs w:val="20"/>
          <w:u w:val="single"/>
        </w:rPr>
        <w:t xml:space="preserve"> </w:t>
      </w:r>
      <w:r w:rsidR="003E0628" w:rsidRPr="005E3ED5">
        <w:rPr>
          <w:rFonts w:ascii="Calibri" w:hAnsi="Calibri"/>
          <w:sz w:val="16"/>
          <w:szCs w:val="20"/>
        </w:rPr>
        <w:t xml:space="preserve">de la page </w:t>
      </w:r>
      <w:r w:rsidR="00310FD9" w:rsidRPr="005E3ED5">
        <w:rPr>
          <w:rFonts w:ascii="Calibri" w:hAnsi="Calibri"/>
          <w:sz w:val="16"/>
          <w:szCs w:val="20"/>
        </w:rPr>
        <w:t>46.</w:t>
      </w:r>
    </w:p>
    <w:p w14:paraId="2C91D2FE" w14:textId="17EE02C7" w:rsidR="004259E4" w:rsidRPr="005E3ED5" w:rsidRDefault="004259E4" w:rsidP="00D90B08">
      <w:pPr>
        <w:pStyle w:val="Titre3"/>
        <w:rPr>
          <w:rFonts w:ascii="Calibri" w:hAnsi="Calibri" w:cs="Calibri"/>
          <w:lang w:val="fr-FR"/>
        </w:rPr>
      </w:pPr>
      <w:bookmarkStart w:id="50" w:name="_Toc111407324"/>
      <w:r w:rsidRPr="005E3ED5">
        <w:rPr>
          <w:rFonts w:ascii="Calibri" w:hAnsi="Calibri" w:cs="Calibri"/>
          <w:lang w:val="fr-FR"/>
        </w:rPr>
        <w:t>Vérification de la qualité avec SonarQube</w:t>
      </w:r>
      <w:bookmarkEnd w:id="50"/>
    </w:p>
    <w:p w14:paraId="10FA949E" w14:textId="46EA1EF2" w:rsidR="002C712C" w:rsidRPr="005E3ED5" w:rsidRDefault="002C712C" w:rsidP="00D90B08">
      <w:pPr>
        <w:rPr>
          <w:rFonts w:ascii="Calibri" w:hAnsi="Calibri"/>
        </w:rPr>
      </w:pPr>
      <w:r w:rsidRPr="005E3ED5">
        <w:rPr>
          <w:rFonts w:ascii="Calibri" w:hAnsi="Calibri"/>
        </w:rPr>
        <w:t xml:space="preserve">Enfin pour faciliter la maintenance et avoir un code de qualité, le respect des règles et normes du code, la documentation du code, la vérification de la duplication du code et la vérification de la vulnérabilités potentielles, etc... j’ai utilisé un serveur SonarQube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5E3ED5">
          <w:rPr>
            <w:rStyle w:val="Lienhypertexte"/>
            <w:b/>
            <w:bCs/>
            <w:i/>
            <w:iCs/>
            <w:sz w:val="14"/>
            <w:szCs w:val="18"/>
          </w:rPr>
          <w:t>Figure-01_Test</w:t>
        </w:r>
      </w:hyperlink>
      <w:r w:rsidRPr="005E3ED5">
        <w:rPr>
          <w:rFonts w:ascii="Calibri" w:hAnsi="Calibri"/>
          <w:b/>
          <w:bCs/>
          <w:i/>
          <w:iCs/>
          <w:sz w:val="12"/>
          <w:szCs w:val="16"/>
          <w:u w:val="single"/>
        </w:rPr>
        <w:t xml:space="preserve"> </w:t>
      </w:r>
      <w:r w:rsidRPr="005E3ED5">
        <w:rPr>
          <w:rFonts w:ascii="Calibri" w:hAnsi="Calibri"/>
          <w:sz w:val="12"/>
          <w:szCs w:val="16"/>
        </w:rPr>
        <w:t xml:space="preserve">et </w:t>
      </w:r>
      <w:hyperlink w:anchor="_Qualité_avec_SonarQube" w:history="1">
        <w:r w:rsidRPr="005E3ED5">
          <w:rPr>
            <w:rStyle w:val="Lienhypertexte"/>
            <w:b/>
            <w:bCs/>
            <w:i/>
            <w:iCs/>
            <w:sz w:val="14"/>
            <w:szCs w:val="18"/>
          </w:rPr>
          <w:t>Figure-02_Test</w:t>
        </w:r>
      </w:hyperlink>
      <w:r w:rsidRPr="005E3ED5">
        <w:rPr>
          <w:rFonts w:ascii="Calibri" w:hAnsi="Calibri"/>
          <w:sz w:val="12"/>
          <w:szCs w:val="16"/>
        </w:rPr>
        <w:t xml:space="preserve"> </w:t>
      </w:r>
      <w:r w:rsidRPr="005E3ED5">
        <w:rPr>
          <w:rFonts w:ascii="Calibri" w:hAnsi="Calibri"/>
        </w:rPr>
        <w:t>à la pag</w:t>
      </w:r>
      <w:r w:rsidR="00310FD9" w:rsidRPr="005E3ED5">
        <w:rPr>
          <w:rFonts w:ascii="Calibri" w:hAnsi="Calibri"/>
        </w:rPr>
        <w:t>e 48</w:t>
      </w:r>
      <w:r w:rsidRPr="005E3ED5">
        <w:rPr>
          <w:rFonts w:ascii="Calibri" w:hAnsi="Calibri"/>
        </w:rPr>
        <w:t>.</w:t>
      </w:r>
    </w:p>
    <w:p w14:paraId="0181031B" w14:textId="77777777" w:rsidR="00803BB9" w:rsidRPr="005E3ED5" w:rsidRDefault="00803BB9" w:rsidP="00D90B08">
      <w:pPr>
        <w:rPr>
          <w:rFonts w:ascii="Calibri" w:hAnsi="Calibri"/>
        </w:rPr>
      </w:pPr>
    </w:p>
    <w:p w14:paraId="05B7ECB8" w14:textId="02E045CB" w:rsidR="000947E0" w:rsidRPr="005E3ED5" w:rsidRDefault="000947E0" w:rsidP="00D90B08">
      <w:pPr>
        <w:pStyle w:val="Titre1"/>
        <w:rPr>
          <w:rFonts w:ascii="Calibri" w:hAnsi="Calibri" w:cs="Calibri"/>
          <w:lang w:val="fr-FR"/>
        </w:rPr>
      </w:pPr>
      <w:bookmarkStart w:id="51" w:name="_Toc111407325"/>
      <w:r w:rsidRPr="005E3ED5">
        <w:rPr>
          <w:rFonts w:ascii="Calibri" w:hAnsi="Calibri" w:cs="Calibri"/>
          <w:lang w:val="fr-FR"/>
        </w:rPr>
        <w:t>Bilan du projet</w:t>
      </w:r>
      <w:bookmarkEnd w:id="51"/>
    </w:p>
    <w:p w14:paraId="70E22E1F" w14:textId="77777777" w:rsidR="00650CC3" w:rsidRPr="005E3ED5" w:rsidRDefault="00650CC3" w:rsidP="00D90B08">
      <w:pPr>
        <w:rPr>
          <w:rFonts w:ascii="Calibri" w:hAnsi="Calibri"/>
        </w:rPr>
      </w:pPr>
    </w:p>
    <w:p w14:paraId="5D9E4CC1" w14:textId="682B1207" w:rsidR="008A315B" w:rsidRPr="005E3ED5" w:rsidRDefault="00650CC3" w:rsidP="00D90B08">
      <w:pPr>
        <w:rPr>
          <w:rFonts w:ascii="Calibri" w:hAnsi="Calibri"/>
        </w:rPr>
      </w:pPr>
      <w:bookmarkStart w:id="52" w:name="_Hlk90043293"/>
      <w:r w:rsidRPr="005E3ED5">
        <w:rPr>
          <w:rFonts w:ascii="Calibri" w:hAnsi="Calibri"/>
        </w:rPr>
        <w:lastRenderedPageBreak/>
        <w:t xml:space="preserve">Globalement les objectifs fixés </w:t>
      </w:r>
      <w:r w:rsidR="00423FD5" w:rsidRPr="005E3ED5">
        <w:rPr>
          <w:rFonts w:ascii="Calibri" w:hAnsi="Calibri"/>
        </w:rPr>
        <w:t xml:space="preserve">dans leur ensemble </w:t>
      </w:r>
      <w:r w:rsidRPr="005E3ED5">
        <w:rPr>
          <w:rFonts w:ascii="Calibri" w:hAnsi="Calibri"/>
        </w:rPr>
        <w:t xml:space="preserve">ont été </w:t>
      </w:r>
      <w:r w:rsidR="003C4EDD" w:rsidRPr="005E3ED5">
        <w:rPr>
          <w:rFonts w:ascii="Calibri" w:hAnsi="Calibri"/>
        </w:rPr>
        <w:t>atteints, même</w:t>
      </w:r>
      <w:r w:rsidR="00423FD5" w:rsidRPr="005E3ED5">
        <w:rPr>
          <w:rFonts w:ascii="Calibri" w:hAnsi="Calibri"/>
        </w:rPr>
        <w:t xml:space="preserve"> si il reste encore une partie des maintenances évolutives qui ne sont pas développées</w:t>
      </w:r>
      <w:r w:rsidR="00533739" w:rsidRPr="005E3ED5">
        <w:rPr>
          <w:rFonts w:ascii="Calibri" w:hAnsi="Calibri"/>
        </w:rPr>
        <w:t xml:space="preserve"> ou développées partiellement</w:t>
      </w:r>
      <w:r w:rsidR="00423FD5" w:rsidRPr="005E3ED5">
        <w:rPr>
          <w:rFonts w:ascii="Calibri" w:hAnsi="Calibri"/>
        </w:rPr>
        <w:t xml:space="preserve"> faute de clarifications des </w:t>
      </w:r>
      <w:r w:rsidR="00533739" w:rsidRPr="005E3ED5">
        <w:rPr>
          <w:rFonts w:ascii="Calibri" w:hAnsi="Calibri"/>
        </w:rPr>
        <w:t>besoins de la part du client. Les responsables attendent à ce jour un retour de la part de ce dernier.</w:t>
      </w:r>
    </w:p>
    <w:p w14:paraId="7D97EFF5" w14:textId="1586B027" w:rsidR="00650CC3" w:rsidRPr="005E3ED5" w:rsidRDefault="00841F9A" w:rsidP="00D90B08">
      <w:pPr>
        <w:rPr>
          <w:rFonts w:ascii="Calibri" w:hAnsi="Calibri"/>
        </w:rPr>
      </w:pPr>
      <w:r w:rsidRPr="005E3ED5">
        <w:rPr>
          <w:rFonts w:ascii="Calibri" w:hAnsi="Calibri"/>
        </w:rPr>
        <w:t xml:space="preserve">Après la fin du développement, j’ai envoyé la version 2.0.0 de BDCFOU pour qu’elle soit testée. </w:t>
      </w:r>
      <w:r w:rsidR="00650CC3" w:rsidRPr="005E3ED5">
        <w:rPr>
          <w:rFonts w:ascii="Calibri" w:hAnsi="Calibri"/>
        </w:rPr>
        <w:t xml:space="preserve">Les tâches demandées ont été faite et l’application </w:t>
      </w:r>
      <w:r w:rsidR="00533739" w:rsidRPr="005E3ED5">
        <w:rPr>
          <w:rFonts w:ascii="Calibri" w:hAnsi="Calibri"/>
        </w:rPr>
        <w:t>est livrée et tourne</w:t>
      </w:r>
      <w:r w:rsidR="00650CC3" w:rsidRPr="005E3ED5">
        <w:rPr>
          <w:rFonts w:ascii="Calibri" w:hAnsi="Calibri"/>
        </w:rPr>
        <w:t xml:space="preserve"> en préproduction.</w:t>
      </w:r>
    </w:p>
    <w:p w14:paraId="01F69400" w14:textId="42227767" w:rsidR="00841F9A" w:rsidRPr="005E3ED5" w:rsidRDefault="00533739" w:rsidP="00D90B08">
      <w:pPr>
        <w:rPr>
          <w:rFonts w:ascii="Calibri" w:hAnsi="Calibri"/>
        </w:rPr>
      </w:pPr>
      <w:r w:rsidRPr="005E3ED5">
        <w:rPr>
          <w:rFonts w:ascii="Calibri" w:hAnsi="Calibri"/>
        </w:rPr>
        <w:t>Au terme de ce stage, j’ai réussi à prendre en main les différentes technologies du périmètre pour la réalisation du projet, même si au départ ça m’avait demandé plus d’investissement.</w:t>
      </w:r>
    </w:p>
    <w:p w14:paraId="562064D8" w14:textId="30949422" w:rsidR="009E566B" w:rsidRPr="005E3ED5" w:rsidRDefault="009E566B" w:rsidP="00D90B08">
      <w:pPr>
        <w:pStyle w:val="Titre1"/>
        <w:rPr>
          <w:rFonts w:ascii="Calibri" w:hAnsi="Calibri" w:cs="Calibri"/>
          <w:lang w:val="fr-FR"/>
        </w:rPr>
      </w:pPr>
      <w:bookmarkStart w:id="53" w:name="_Toc111407326"/>
      <w:bookmarkEnd w:id="52"/>
      <w:r w:rsidRPr="005E3ED5">
        <w:rPr>
          <w:rFonts w:ascii="Calibri" w:hAnsi="Calibri" w:cs="Calibri"/>
          <w:lang w:val="fr-FR"/>
        </w:rPr>
        <w:t>Bilan</w:t>
      </w:r>
      <w:r w:rsidR="00650CC3" w:rsidRPr="005E3ED5">
        <w:rPr>
          <w:rFonts w:ascii="Calibri" w:hAnsi="Calibri" w:cs="Calibri"/>
          <w:lang w:val="fr-FR"/>
        </w:rPr>
        <w:t xml:space="preserve"> personnel</w:t>
      </w:r>
      <w:r w:rsidRPr="005E3ED5">
        <w:rPr>
          <w:rFonts w:ascii="Calibri" w:hAnsi="Calibri" w:cs="Calibri"/>
          <w:lang w:val="fr-FR"/>
        </w:rPr>
        <w:t xml:space="preserve"> et perspectives</w:t>
      </w:r>
      <w:bookmarkEnd w:id="53"/>
      <w:r w:rsidRPr="005E3ED5">
        <w:rPr>
          <w:rFonts w:ascii="Calibri" w:hAnsi="Calibri" w:cs="Calibri"/>
          <w:lang w:val="fr-FR"/>
        </w:rPr>
        <w:t xml:space="preserve"> </w:t>
      </w:r>
    </w:p>
    <w:p w14:paraId="1420359C" w14:textId="77777777" w:rsidR="00803BB9" w:rsidRPr="005E3ED5" w:rsidRDefault="00803BB9" w:rsidP="00D90B08">
      <w:pPr>
        <w:rPr>
          <w:rFonts w:ascii="Calibri" w:hAnsi="Calibri"/>
        </w:rPr>
      </w:pPr>
    </w:p>
    <w:p w14:paraId="37506D09" w14:textId="6720CA20" w:rsidR="004F76A3" w:rsidRPr="005E3ED5" w:rsidRDefault="004F76A3" w:rsidP="00D90B08">
      <w:pPr>
        <w:rPr>
          <w:rFonts w:ascii="Calibri" w:hAnsi="Calibri"/>
        </w:rPr>
      </w:pPr>
      <w:r w:rsidRPr="005E3ED5">
        <w:rPr>
          <w:rFonts w:ascii="Calibri" w:hAnsi="Calibri"/>
        </w:rPr>
        <w:t xml:space="preserve">Les 3 mois que j’ai passé en stage au sein d’Inetum se sont écoulés rapidement de mon point de vue. </w:t>
      </w:r>
      <w:r w:rsidR="000C5515" w:rsidRPr="005E3ED5">
        <w:rPr>
          <w:rFonts w:ascii="Calibri" w:hAnsi="Calibri"/>
        </w:rPr>
        <w:t xml:space="preserve">J’ai particulièrement apprécié la collaboration et l’esprit de groupe qui y régnait dans ce service. Je suis satisfait d’avoir </w:t>
      </w:r>
      <w:r w:rsidR="00601B24" w:rsidRPr="005E3ED5">
        <w:rPr>
          <w:rFonts w:ascii="Calibri" w:hAnsi="Calibri"/>
        </w:rPr>
        <w:t>mené</w:t>
      </w:r>
      <w:r w:rsidR="000C5515" w:rsidRPr="005E3ED5">
        <w:rPr>
          <w:rFonts w:ascii="Calibri" w:hAnsi="Calibri"/>
        </w:rPr>
        <w:t xml:space="preserve"> à bien les tâches qui m’ont été confiées.</w:t>
      </w:r>
    </w:p>
    <w:p w14:paraId="7A803E1D" w14:textId="524E35FE" w:rsidR="00D97FF2" w:rsidRPr="005E3ED5" w:rsidRDefault="000C5515" w:rsidP="00D90B08">
      <w:pPr>
        <w:rPr>
          <w:rFonts w:ascii="Calibri" w:hAnsi="Calibri"/>
        </w:rPr>
      </w:pPr>
      <w:r w:rsidRPr="005E3ED5">
        <w:rPr>
          <w:rFonts w:ascii="Calibri" w:hAnsi="Calibri"/>
        </w:rPr>
        <w:t>Cette première expérience m’a permis de mobiliser l’ensemble des compétence acquises durant ma formation,</w:t>
      </w:r>
      <w:r w:rsidR="00D97FF2" w:rsidRPr="005E3ED5">
        <w:rPr>
          <w:rFonts w:ascii="Calibri" w:hAnsi="Calibri"/>
        </w:rPr>
        <w:t xml:space="preserve"> de les approfondir,</w:t>
      </w:r>
      <w:r w:rsidRPr="005E3ED5">
        <w:rPr>
          <w:rFonts w:ascii="Calibri" w:hAnsi="Calibri"/>
        </w:rPr>
        <w:t xml:space="preserve"> de gagner en autonomie, d’élargir mes compétences en abordant </w:t>
      </w:r>
      <w:r w:rsidR="00D97FF2" w:rsidRPr="005E3ED5">
        <w:rPr>
          <w:rFonts w:ascii="Calibri" w:hAnsi="Calibri"/>
        </w:rPr>
        <w:t>des technologies</w:t>
      </w:r>
      <w:r w:rsidRPr="005E3ED5">
        <w:rPr>
          <w:rFonts w:ascii="Calibri" w:hAnsi="Calibri"/>
        </w:rPr>
        <w:t xml:space="preserve"> telles que GWT ou langage Unix. </w:t>
      </w:r>
    </w:p>
    <w:p w14:paraId="2005C0F7" w14:textId="757E3406" w:rsidR="00D97FF2" w:rsidRPr="005E3ED5" w:rsidRDefault="00D97FF2" w:rsidP="00D90B08">
      <w:pPr>
        <w:rPr>
          <w:rFonts w:ascii="Calibri" w:hAnsi="Calibri"/>
        </w:rPr>
      </w:pPr>
      <w:r w:rsidRPr="005E3ED5">
        <w:rPr>
          <w:rFonts w:ascii="Calibri" w:hAnsi="Calibri"/>
        </w:rPr>
        <w:t>Cette expérience m’</w:t>
      </w:r>
      <w:r w:rsidR="00533739" w:rsidRPr="005E3ED5">
        <w:rPr>
          <w:rFonts w:ascii="Calibri" w:hAnsi="Calibri"/>
        </w:rPr>
        <w:t xml:space="preserve">a </w:t>
      </w:r>
      <w:r w:rsidRPr="005E3ED5">
        <w:rPr>
          <w:rFonts w:ascii="Calibri" w:hAnsi="Calibri"/>
        </w:rPr>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5E3ED5">
        <w:rPr>
          <w:rFonts w:ascii="Calibri" w:hAnsi="Calibri"/>
        </w:rPr>
        <w:t xml:space="preserve">qui ont enrichi ma vision de ce milieu et ma posture. </w:t>
      </w:r>
    </w:p>
    <w:p w14:paraId="773BADB6" w14:textId="4CC7799B" w:rsidR="00803BB9" w:rsidRPr="005E3ED5" w:rsidRDefault="00E619D8" w:rsidP="00D90B08">
      <w:pPr>
        <w:rPr>
          <w:rFonts w:ascii="Calibri" w:hAnsi="Calibri"/>
        </w:rPr>
      </w:pPr>
      <w:r w:rsidRPr="005E3ED5">
        <w:rPr>
          <w:rFonts w:ascii="Calibri" w:hAnsi="Calibri"/>
        </w:rPr>
        <w:t xml:space="preserve">Enfin, elle s’est soldée par un retour positif de mon stage et </w:t>
      </w:r>
      <w:r w:rsidR="00A35CDA" w:rsidRPr="005E3ED5">
        <w:rPr>
          <w:rFonts w:ascii="Calibri" w:hAnsi="Calibri"/>
        </w:rPr>
        <w:t xml:space="preserve">une </w:t>
      </w:r>
      <w:r w:rsidRPr="005E3ED5">
        <w:rPr>
          <w:rFonts w:ascii="Calibri" w:hAnsi="Calibri"/>
        </w:rPr>
        <w:t xml:space="preserve">proposition de CDI que j’ai accepté. </w:t>
      </w:r>
      <w:r w:rsidR="00D97FF2" w:rsidRPr="005E3ED5">
        <w:rPr>
          <w:rFonts w:ascii="Calibri" w:hAnsi="Calibri"/>
        </w:rPr>
        <w:t xml:space="preserve">C’est donc confiant que j’aborde </w:t>
      </w:r>
      <w:r w:rsidRPr="005E3ED5">
        <w:rPr>
          <w:rFonts w:ascii="Calibri" w:hAnsi="Calibri"/>
        </w:rPr>
        <w:t xml:space="preserve">la suite </w:t>
      </w:r>
      <w:r w:rsidR="00533739" w:rsidRPr="005E3ED5">
        <w:rPr>
          <w:rFonts w:ascii="Calibri" w:hAnsi="Calibri"/>
        </w:rPr>
        <w:t>pour</w:t>
      </w:r>
      <w:r w:rsidRPr="005E3ED5">
        <w:rPr>
          <w:rFonts w:ascii="Calibri" w:hAnsi="Calibri"/>
        </w:rPr>
        <w:t xml:space="preserve"> progress</w:t>
      </w:r>
      <w:r w:rsidR="00533739" w:rsidRPr="005E3ED5">
        <w:rPr>
          <w:rFonts w:ascii="Calibri" w:hAnsi="Calibri"/>
        </w:rPr>
        <w:t>er</w:t>
      </w:r>
      <w:r w:rsidRPr="005E3ED5">
        <w:rPr>
          <w:rFonts w:ascii="Calibri" w:hAnsi="Calibri"/>
        </w:rPr>
        <w:t xml:space="preserve"> jusqu’à l’autonomie complète.</w:t>
      </w:r>
    </w:p>
    <w:p w14:paraId="0F8A3976" w14:textId="1ABE61BF" w:rsidR="003F3118" w:rsidRPr="005E3ED5" w:rsidRDefault="003F3118" w:rsidP="00D90B08">
      <w:pPr>
        <w:pStyle w:val="Titre1"/>
        <w:rPr>
          <w:rFonts w:ascii="Calibri" w:hAnsi="Calibri" w:cs="Calibri"/>
          <w:lang w:val="fr-FR"/>
        </w:rPr>
      </w:pPr>
      <w:bookmarkStart w:id="54" w:name="_Toc111407327"/>
      <w:r w:rsidRPr="005E3ED5">
        <w:rPr>
          <w:rFonts w:ascii="Calibri" w:hAnsi="Calibri" w:cs="Calibri"/>
          <w:lang w:val="fr-FR"/>
        </w:rPr>
        <w:lastRenderedPageBreak/>
        <w:t>Annexes</w:t>
      </w:r>
      <w:bookmarkEnd w:id="54"/>
    </w:p>
    <w:p w14:paraId="3FED2F91" w14:textId="02EE4445" w:rsidR="002B0006" w:rsidRPr="005E3ED5" w:rsidRDefault="00CD73F7" w:rsidP="00D90B08">
      <w:pPr>
        <w:pStyle w:val="Titre2"/>
        <w:rPr>
          <w:rFonts w:ascii="Calibri" w:hAnsi="Calibri" w:cs="Calibri"/>
        </w:rPr>
      </w:pPr>
      <w:bookmarkStart w:id="55" w:name="_Toc89947920"/>
      <w:bookmarkStart w:id="56" w:name="_Toc90050160"/>
      <w:bookmarkStart w:id="57" w:name="_Toc111407328"/>
      <w:r w:rsidRPr="005E3ED5">
        <w:rPr>
          <w:rFonts w:ascii="Calibri" w:hAnsi="Calibri" w:cs="Calibri"/>
        </w:rPr>
        <w:t>Test et validation</w:t>
      </w:r>
      <w:bookmarkEnd w:id="55"/>
      <w:bookmarkEnd w:id="56"/>
      <w:bookmarkEnd w:id="57"/>
    </w:p>
    <w:p w14:paraId="73FD427F" w14:textId="182613B6" w:rsidR="002B0006" w:rsidRPr="005E3ED5" w:rsidRDefault="00CD73F7" w:rsidP="00D90B08">
      <w:pPr>
        <w:pStyle w:val="Titre3"/>
        <w:rPr>
          <w:rFonts w:ascii="Calibri" w:hAnsi="Calibri" w:cs="Calibri"/>
        </w:rPr>
      </w:pPr>
      <w:bookmarkStart w:id="58" w:name="_Cahier_de_recette"/>
      <w:bookmarkStart w:id="59" w:name="_Toc89947921"/>
      <w:bookmarkStart w:id="60" w:name="_Toc90050161"/>
      <w:bookmarkStart w:id="61" w:name="_Toc111407329"/>
      <w:bookmarkEnd w:id="58"/>
      <w:r w:rsidRPr="005E3ED5">
        <w:rPr>
          <w:rFonts w:ascii="Calibri" w:hAnsi="Calibri" w:cs="Calibri"/>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119">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32" style="position:absolute;left:0;text-align:left;margin-left:-10.7pt;margin-top:34.85pt;width:494.05pt;height:317.35pt;z-index:251809792;mso-position-horizontal-relative:text;mso-position-vertical-relative:text;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CeToJYOQQAAK4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7" o:spid="_x0000_s1033"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20" o:title="Une image contenant table&#10;&#10;Description générée automatiquement" cropright="13219f"/>
                </v:shape>
                <v:rect id="Rectangle 198" o:spid="_x0000_s1034"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rsidRPr="005E3ED5">
        <w:rPr>
          <w:rFonts w:ascii="Calibri" w:hAnsi="Calibri" w:cs="Calibri"/>
        </w:rPr>
        <w:t xml:space="preserve">Cahier de </w:t>
      </w:r>
      <w:r w:rsidRPr="005E3ED5">
        <w:rPr>
          <w:rFonts w:ascii="Calibri" w:hAnsi="Calibri" w:cs="Calibri"/>
          <w:lang w:val="fr-FR"/>
        </w:rPr>
        <w:t>recette</w:t>
      </w:r>
      <w:bookmarkEnd w:id="59"/>
      <w:bookmarkEnd w:id="60"/>
      <w:bookmarkEnd w:id="61"/>
    </w:p>
    <w:p w14:paraId="54E9BDD1" w14:textId="0E5764CD" w:rsidR="00CD73F7" w:rsidRPr="005E3ED5" w:rsidRDefault="00CD73F7" w:rsidP="00D90B08">
      <w:pPr>
        <w:rPr>
          <w:rFonts w:ascii="Calibri" w:hAnsi="Calibri"/>
          <w:lang w:val="en-US"/>
        </w:rPr>
      </w:pPr>
    </w:p>
    <w:p w14:paraId="78BEEB89" w14:textId="556CCA86" w:rsidR="00CD73F7" w:rsidRPr="005E3ED5" w:rsidRDefault="00932DCE" w:rsidP="00D90B08">
      <w:pPr>
        <w:pStyle w:val="Titre3"/>
        <w:rPr>
          <w:rFonts w:ascii="Calibri" w:hAnsi="Calibri" w:cs="Calibri"/>
        </w:rPr>
      </w:pPr>
      <w:bookmarkStart w:id="62" w:name="_Qualité_avec_SonarQube"/>
      <w:bookmarkStart w:id="63" w:name="_Toc89947922"/>
      <w:bookmarkStart w:id="64" w:name="_Toc90050162"/>
      <w:bookmarkStart w:id="65" w:name="_Toc111407330"/>
      <w:bookmarkEnd w:id="62"/>
      <w:r w:rsidRPr="005E3ED5">
        <w:rPr>
          <w:rFonts w:ascii="Calibri" w:hAnsi="Calibri" w:cs="Calibri"/>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35" style="position:absolute;left:0;text-align:left;margin-left:8.2pt;margin-top:25.95pt;width:447.1pt;height:312.35pt;z-index:251819008;mso-position-horizontal-relative:text;mso-position-vertical-relative:text"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DUAAJKS&#10;AAIAAAADNDU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Dk6NTQ6NTMAMjAy&#10;MToxMToxNyAwOTo1NDo1Mw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wOTo1NDo1My40&#10;NDU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kBH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Dx1pt&#10;/r8ljpFnZLcW533FwZ5Whi+VdqLvCN825gwGP4K6+igDzqENexWs/jbQru+QWCwxxixe48u4RmEh&#10;ACkoW+Uq5wMfxCtG78MafL4qtb0aDFn+zZWaWW3WRxMDHs3PzmQDODknrg12lFAHmSaHqsdvpen2&#10;9pcC11uwtoNRJQgWxiUb9390umU+oFW18LW13pukfb9CinlTVphJ59oGZYTJKRnIzs5B9ORXoVFA&#10;HJN4bRPGcUcUbppBX7c1sseIftKkKpz0HHzbfVQa62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RxtK7AMF2gdRn1/wAKbUtt/rJPoP60AH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Pop&#10;nkr6v/38b/GjyV9X/wC/jf40AP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">
                <v:shape id="Image 202" o:spid="_x0000_s1036"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122" o:title=""/>
                  <v:path arrowok="t"/>
                </v:shape>
                <v:rect id="Rectangle 205" o:spid="_x0000_s1037"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5E3ED5">
        <w:rPr>
          <w:rFonts w:ascii="Calibri" w:hAnsi="Calibri" w:cs="Calibri"/>
          <w:lang w:val="fr-FR"/>
        </w:rPr>
        <w:t>Qualité</w:t>
      </w:r>
      <w:r w:rsidR="00B10F95" w:rsidRPr="005E3ED5">
        <w:rPr>
          <w:rFonts w:ascii="Calibri" w:hAnsi="Calibri" w:cs="Calibri"/>
        </w:rPr>
        <w:t xml:space="preserve"> avec SonarQube</w:t>
      </w:r>
      <w:bookmarkEnd w:id="63"/>
      <w:bookmarkEnd w:id="64"/>
      <w:bookmarkEnd w:id="65"/>
    </w:p>
    <w:p w14:paraId="31CAA42C" w14:textId="62D63B4E" w:rsidR="00B10F95" w:rsidRPr="005E3ED5" w:rsidRDefault="00932DCE" w:rsidP="00D90B08">
      <w:pPr>
        <w:rPr>
          <w:rFonts w:ascii="Calibri" w:hAnsi="Calibri"/>
          <w:lang w:val="en-US"/>
        </w:rPr>
      </w:pPr>
      <w:r w:rsidRPr="005E3ED5">
        <w:rPr>
          <w:rFonts w:ascii="Calibri" w:hAnsi="Calibri"/>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38" style="position:absolute;margin-left:409.45pt;margin-top:338.65pt;width:460.65pt;height:316.25pt;z-index:251822080;mso-position-horizontal:right;mso-position-horizontal-relative:margin;mso-position-vertical-relative:text"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TEAAJKS&#10;AAIAAAADNTE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TE6MTA6MDkAMjAy&#10;MToxMToxNyAxMToxMDowOQ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xMToxMDowOS41&#10;MDg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qBG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NVs5dQ0i6s7e4+yyXETRrMF3FMjGcZFW6KA&#10;OQ/4V5aW8r/2bfXNvE1vFFslkecq8Th4nBdjgKcjYOCD2rTuNF1LUdC1Gw1bVYppLyMxq8Fp5ccI&#10;xjhS7MT3OW+mK3KKAMHUfC6ai2q+ZclRqFpFbjEfMLR7iHBzycsDjjpTdH8KrpE1hIt2ZmtbSSCR&#10;mjwZnkdXaQnPBLKTj3610FFAGC/hhJPBX/CPSXCupi8vzmiyPvZztz/Wt1QFUKOgGKW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">
                <v:shape id="Image 203" o:spid="_x0000_s1039"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124" o:title=""/>
                  <v:path arrowok="t"/>
                </v:shape>
                <v:rect id="Rectangle 206" o:spid="_x0000_s1040"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Pr="005E3ED5" w:rsidRDefault="002B0006" w:rsidP="00D90B08">
      <w:pPr>
        <w:rPr>
          <w:rFonts w:ascii="Calibri" w:hAnsi="Calibri"/>
        </w:rPr>
      </w:pPr>
    </w:p>
    <w:p w14:paraId="36496D98" w14:textId="6BAE0050" w:rsidR="00B10F95" w:rsidRPr="005E3ED5" w:rsidRDefault="00814856" w:rsidP="00D90B08">
      <w:pPr>
        <w:pStyle w:val="Titre2"/>
        <w:rPr>
          <w:rFonts w:ascii="Calibri" w:hAnsi="Calibri" w:cs="Calibri"/>
          <w:lang w:val="fr-FR"/>
        </w:rPr>
      </w:pPr>
      <w:bookmarkStart w:id="66" w:name="_Images_Base_de"/>
      <w:bookmarkStart w:id="67" w:name="_Toc89947923"/>
      <w:bookmarkStart w:id="68" w:name="_Toc90050163"/>
      <w:bookmarkStart w:id="69" w:name="_Toc111407331"/>
      <w:bookmarkEnd w:id="66"/>
      <w:r w:rsidRPr="005E3ED5">
        <w:rPr>
          <w:rFonts w:ascii="Calibri" w:hAnsi="Calibri" w:cs="Calibri"/>
          <w:lang w:val="fr-FR"/>
        </w:rPr>
        <w:lastRenderedPageBreak/>
        <w:t>Images Base de données</w:t>
      </w:r>
      <w:bookmarkEnd w:id="67"/>
      <w:bookmarkEnd w:id="68"/>
      <w:bookmarkEnd w:id="69"/>
    </w:p>
    <w:p w14:paraId="0CACC96A" w14:textId="1319121F" w:rsidR="00262DD0" w:rsidRPr="005E3ED5" w:rsidRDefault="00397EC3" w:rsidP="00D90B08">
      <w:pPr>
        <w:pStyle w:val="Titre3"/>
        <w:rPr>
          <w:rFonts w:ascii="Calibri" w:hAnsi="Calibri" w:cs="Calibri"/>
          <w:lang w:val="fr-FR"/>
        </w:rPr>
      </w:pPr>
      <w:bookmarkStart w:id="70" w:name="_Toc89947924"/>
      <w:bookmarkStart w:id="71" w:name="_Toc90050164"/>
      <w:bookmarkStart w:id="72" w:name="_Toc111407332"/>
      <w:r w:rsidRPr="005E3ED5">
        <w:rPr>
          <w:rFonts w:ascii="Calibri" w:hAnsi="Calibri" w:cs="Calibri"/>
          <w:lang w:val="fr-FR"/>
        </w:rPr>
        <w:t>Dictionnaire des données</w:t>
      </w:r>
      <w:bookmarkEnd w:id="70"/>
      <w:bookmarkEnd w:id="71"/>
      <w:bookmarkEnd w:id="72"/>
    </w:p>
    <w:p w14:paraId="30C3F7C9" w14:textId="62178448" w:rsidR="00663E83" w:rsidRPr="005E3ED5" w:rsidRDefault="004C117B" w:rsidP="00D90B08">
      <w:pPr>
        <w:rPr>
          <w:rFonts w:ascii="Calibri" w:hAnsi="Calibri"/>
        </w:rPr>
      </w:pPr>
      <w:r w:rsidRPr="005E3ED5">
        <w:rPr>
          <w:rFonts w:ascii="Calibri" w:hAnsi="Calibri"/>
          <w:noProof/>
        </w:rPr>
        <w:drawing>
          <wp:anchor distT="0" distB="0" distL="114300" distR="114300" simplePos="0" relativeHeight="251919360" behindDoc="1" locked="0" layoutInCell="1" allowOverlap="1" wp14:anchorId="0B196F75" wp14:editId="1B766786">
            <wp:simplePos x="0" y="0"/>
            <wp:positionH relativeFrom="column">
              <wp:posOffset>-184206</wp:posOffset>
            </wp:positionH>
            <wp:positionV relativeFrom="paragraph">
              <wp:posOffset>158833</wp:posOffset>
            </wp:positionV>
            <wp:extent cx="6047740" cy="5396230"/>
            <wp:effectExtent l="0" t="0" r="0" b="0"/>
            <wp:wrapTight wrapText="bothSides">
              <wp:wrapPolygon edited="0">
                <wp:start x="0" y="0"/>
                <wp:lineTo x="0" y="21503"/>
                <wp:lineTo x="21500" y="21503"/>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047740" cy="5396230"/>
                    </a:xfrm>
                    <a:prstGeom prst="rect">
                      <a:avLst/>
                    </a:prstGeom>
                  </pic:spPr>
                </pic:pic>
              </a:graphicData>
            </a:graphic>
          </wp:anchor>
        </w:drawing>
      </w:r>
    </w:p>
    <w:p w14:paraId="4C38E579" w14:textId="1BD60F01" w:rsidR="00663E83" w:rsidRPr="005E3ED5" w:rsidRDefault="00663E83" w:rsidP="00D90B08">
      <w:pPr>
        <w:rPr>
          <w:rFonts w:ascii="Calibri" w:hAnsi="Calibri"/>
        </w:rPr>
      </w:pPr>
    </w:p>
    <w:p w14:paraId="2B133F8E" w14:textId="1B1079A6" w:rsidR="00397EC3" w:rsidRPr="005E3ED5" w:rsidRDefault="00397EC3" w:rsidP="00A23F10">
      <w:pPr>
        <w:pStyle w:val="Listlevel4"/>
        <w:rPr>
          <w:rFonts w:ascii="Calibri" w:hAnsi="Calibri"/>
        </w:rPr>
        <w:sectPr w:rsidR="00397EC3" w:rsidRPr="005E3ED5" w:rsidSect="00EC1683">
          <w:headerReference w:type="even" r:id="rId126"/>
          <w:headerReference w:type="default" r:id="rId127"/>
          <w:footerReference w:type="even" r:id="rId128"/>
          <w:footerReference w:type="default" r:id="rId129"/>
          <w:headerReference w:type="first" r:id="rId130"/>
          <w:footerReference w:type="first" r:id="rId131"/>
          <w:pgSz w:w="11906" w:h="16838" w:code="9"/>
          <w:pgMar w:top="1191" w:right="1191" w:bottom="1191" w:left="1191" w:header="720" w:footer="680" w:gutter="0"/>
          <w:pgNumType w:start="0"/>
          <w:cols w:space="720"/>
          <w:docGrid w:linePitch="360"/>
        </w:sectPr>
      </w:pPr>
    </w:p>
    <w:p w14:paraId="08BCCE57" w14:textId="05671604" w:rsidR="006C4588" w:rsidRPr="005E3ED5" w:rsidRDefault="006D5B9B" w:rsidP="007626B4">
      <w:pPr>
        <w:pStyle w:val="Listlevel2"/>
        <w:rPr>
          <w:rFonts w:ascii="Calibri" w:hAnsi="Calibri"/>
        </w:rPr>
      </w:pPr>
      <w:r w:rsidRPr="005E3ED5">
        <w:rPr>
          <w:rFonts w:ascii="Calibri" w:hAnsi="Calibri"/>
          <w:noProof/>
        </w:rPr>
        <w:lastRenderedPageBreak/>
        <w:drawing>
          <wp:anchor distT="0" distB="0" distL="114300" distR="114300" simplePos="0" relativeHeight="251918336" behindDoc="1" locked="0" layoutInCell="1" allowOverlap="1" wp14:anchorId="312E5FCD" wp14:editId="7F61360E">
            <wp:simplePos x="0" y="0"/>
            <wp:positionH relativeFrom="column">
              <wp:posOffset>2124710</wp:posOffset>
            </wp:positionH>
            <wp:positionV relativeFrom="paragraph">
              <wp:posOffset>857250</wp:posOffset>
            </wp:positionV>
            <wp:extent cx="6093460" cy="4378960"/>
            <wp:effectExtent l="0" t="0" r="2540" b="2540"/>
            <wp:wrapTight wrapText="bothSides">
              <wp:wrapPolygon edited="0">
                <wp:start x="0" y="21600"/>
                <wp:lineTo x="21541" y="21600"/>
                <wp:lineTo x="21541" y="81"/>
                <wp:lineTo x="0" y="81"/>
                <wp:lineTo x="0" y="2160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rot="5400000">
                      <a:off x="0" y="0"/>
                      <a:ext cx="6093460" cy="4378960"/>
                    </a:xfrm>
                    <a:prstGeom prst="rect">
                      <a:avLst/>
                    </a:prstGeom>
                  </pic:spPr>
                </pic:pic>
              </a:graphicData>
            </a:graphic>
          </wp:anchor>
        </w:drawing>
      </w:r>
      <w:r w:rsidR="00397EC3" w:rsidRPr="005E3ED5">
        <w:rPr>
          <w:rFonts w:ascii="Calibri" w:hAnsi="Calibri"/>
        </w:rPr>
        <w:t>Modèle logique des données</w:t>
      </w:r>
    </w:p>
    <w:p w14:paraId="2C4F9CAE" w14:textId="081AA109" w:rsidR="005233EA" w:rsidRPr="005E3ED5" w:rsidRDefault="00AD479E" w:rsidP="004C117B">
      <w:pPr>
        <w:pStyle w:val="Listlevel2"/>
        <w:numPr>
          <w:ilvl w:val="0"/>
          <w:numId w:val="0"/>
        </w:numPr>
        <w:ind w:left="454"/>
        <w:rPr>
          <w:rFonts w:ascii="Calibri" w:hAnsi="Calibri"/>
          <w:noProof/>
          <w:szCs w:val="18"/>
        </w:rPr>
      </w:pPr>
      <w:bookmarkStart w:id="73" w:name="_Conception_1"/>
      <w:bookmarkEnd w:id="73"/>
      <w:r w:rsidRPr="005E3ED5">
        <w:rPr>
          <w:rFonts w:ascii="Calibri" w:hAnsi="Calibri"/>
          <w:noProof/>
        </w:rPr>
        <w:lastRenderedPageBreak/>
        <mc:AlternateContent>
          <mc:Choice Requires="wps">
            <w:drawing>
              <wp:anchor distT="0" distB="0" distL="114300" distR="114300" simplePos="0" relativeHeight="251876352" behindDoc="0" locked="0" layoutInCell="1" allowOverlap="1" wp14:anchorId="412C4756" wp14:editId="3C15E11D">
                <wp:simplePos x="0" y="0"/>
                <wp:positionH relativeFrom="column">
                  <wp:posOffset>4923652</wp:posOffset>
                </wp:positionH>
                <wp:positionV relativeFrom="paragraph">
                  <wp:posOffset>6088062</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41" style="position:absolute;left:0;text-align:left;margin-left:387.7pt;margin-top:479.3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jf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5E3ED5">
        <w:rPr>
          <w:rFonts w:ascii="Calibri" w:hAnsi="Calibri"/>
          <w:noProof/>
          <w:szCs w:val="18"/>
        </w:rPr>
        <w:t xml:space="preserve"> </w:t>
      </w:r>
      <w:r w:rsidRPr="005E3ED5">
        <w:rPr>
          <w:rFonts w:ascii="Calibri" w:hAnsi="Calibri"/>
          <w:noProof/>
          <w:szCs w:val="18"/>
        </w:rPr>
        <w:drawing>
          <wp:inline distT="0" distB="0" distL="0" distR="0" wp14:anchorId="3902851D" wp14:editId="41E221FD">
            <wp:extent cx="6030000" cy="8632800"/>
            <wp:effectExtent l="0" t="5715" r="3175" b="3175"/>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6030000" cy="8632800"/>
                    </a:xfrm>
                    <a:prstGeom prst="rect">
                      <a:avLst/>
                    </a:prstGeom>
                    <a:noFill/>
                    <a:ln>
                      <a:noFill/>
                    </a:ln>
                  </pic:spPr>
                </pic:pic>
              </a:graphicData>
            </a:graphic>
          </wp:inline>
        </w:drawing>
      </w:r>
    </w:p>
    <w:p w14:paraId="295CE2F6" w14:textId="77777777" w:rsidR="007626B4" w:rsidRPr="005E3ED5" w:rsidRDefault="007626B4" w:rsidP="004C117B">
      <w:pPr>
        <w:pStyle w:val="Listlevel2"/>
        <w:numPr>
          <w:ilvl w:val="0"/>
          <w:numId w:val="0"/>
        </w:numPr>
        <w:ind w:left="454"/>
        <w:rPr>
          <w:rFonts w:ascii="Calibri" w:hAnsi="Calibri"/>
          <w:noProof/>
          <w:szCs w:val="18"/>
        </w:rPr>
      </w:pPr>
    </w:p>
    <w:p w14:paraId="04C2D636" w14:textId="77777777" w:rsidR="007626B4" w:rsidRPr="005E3ED5" w:rsidRDefault="007626B4" w:rsidP="004C117B">
      <w:pPr>
        <w:pStyle w:val="Listlevel2"/>
        <w:numPr>
          <w:ilvl w:val="0"/>
          <w:numId w:val="0"/>
        </w:numPr>
        <w:ind w:left="454"/>
        <w:rPr>
          <w:rFonts w:ascii="Calibri" w:hAnsi="Calibri"/>
          <w:noProof/>
          <w:szCs w:val="18"/>
        </w:rPr>
      </w:pPr>
    </w:p>
    <w:p w14:paraId="4581BD5C" w14:textId="2D47F582" w:rsidR="007626B4" w:rsidRPr="005E3ED5" w:rsidRDefault="00EC7B49" w:rsidP="004C117B">
      <w:pPr>
        <w:pStyle w:val="Listlevel2"/>
        <w:numPr>
          <w:ilvl w:val="0"/>
          <w:numId w:val="0"/>
        </w:numPr>
        <w:ind w:left="454"/>
        <w:rPr>
          <w:rFonts w:ascii="Calibri" w:hAnsi="Calibri"/>
          <w:noProof/>
          <w:szCs w:val="18"/>
        </w:rPr>
      </w:pPr>
      <w:r w:rsidRPr="005E3ED5">
        <w:rPr>
          <w:rFonts w:ascii="Calibri" w:hAnsi="Calibri"/>
          <w:noProof/>
        </w:rPr>
        <mc:AlternateContent>
          <mc:Choice Requires="wps">
            <w:drawing>
              <wp:anchor distT="0" distB="0" distL="114300" distR="114300" simplePos="0" relativeHeight="251927552" behindDoc="0" locked="0" layoutInCell="1" allowOverlap="1" wp14:anchorId="1A862F85" wp14:editId="21934AC1">
                <wp:simplePos x="0" y="0"/>
                <wp:positionH relativeFrom="column">
                  <wp:posOffset>422031</wp:posOffset>
                </wp:positionH>
                <wp:positionV relativeFrom="paragraph">
                  <wp:posOffset>115752</wp:posOffset>
                </wp:positionV>
                <wp:extent cx="3271755" cy="242569"/>
                <wp:effectExtent l="0" t="0" r="0" b="0"/>
                <wp:wrapNone/>
                <wp:docPr id="28" name="Rectangle 28"/>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xml:space="preserve">: </w:t>
                            </w:r>
                            <w:r>
                              <w:rPr>
                                <w:i/>
                                <w:iCs/>
                                <w:sz w:val="16"/>
                                <w:szCs w:val="20"/>
                              </w:rPr>
                              <w:t>fichier fr.json du Front-Entreprise</w:t>
                            </w:r>
                          </w:p>
                          <w:p w14:paraId="32447C37" w14:textId="77777777" w:rsidR="00EC7B49" w:rsidRDefault="00EC7B49" w:rsidP="00EC7B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62F85" id="Rectangle 28" o:spid="_x0000_s1042" style="position:absolute;left:0;text-align:left;margin-left:33.25pt;margin-top:9.1pt;width:257.6pt;height:19.1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dxYgIAAC8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" filled="f" stroked="f">
                <v:textbo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xml:space="preserve">: </w:t>
                      </w:r>
                      <w:r>
                        <w:rPr>
                          <w:i/>
                          <w:iCs/>
                          <w:sz w:val="16"/>
                          <w:szCs w:val="20"/>
                        </w:rPr>
                        <w:t>fichier fr.json du Front-Entreprise</w:t>
                      </w:r>
                    </w:p>
                    <w:p w14:paraId="32447C37" w14:textId="77777777" w:rsidR="00EC7B49" w:rsidRDefault="00EC7B49" w:rsidP="00EC7B49">
                      <w:pPr>
                        <w:jc w:val="center"/>
                      </w:pPr>
                    </w:p>
                  </w:txbxContent>
                </v:textbox>
              </v:rect>
            </w:pict>
          </mc:Fallback>
        </mc:AlternateContent>
      </w:r>
    </w:p>
    <w:p w14:paraId="3DC4F699" w14:textId="0AA9C06E" w:rsidR="00EC7B49" w:rsidRPr="005E3ED5" w:rsidRDefault="00EC7B49" w:rsidP="004C117B">
      <w:pPr>
        <w:pStyle w:val="Listlevel2"/>
        <w:numPr>
          <w:ilvl w:val="0"/>
          <w:numId w:val="0"/>
        </w:numPr>
        <w:ind w:left="454"/>
        <w:rPr>
          <w:rFonts w:ascii="Calibri" w:hAnsi="Calibri"/>
          <w:noProof/>
          <w:szCs w:val="18"/>
        </w:rPr>
      </w:pPr>
    </w:p>
    <w:p w14:paraId="00A07EA9" w14:textId="673F803E" w:rsidR="007626B4" w:rsidRDefault="007626B4" w:rsidP="004C117B">
      <w:pPr>
        <w:pStyle w:val="Listlevel2"/>
        <w:numPr>
          <w:ilvl w:val="0"/>
          <w:numId w:val="0"/>
        </w:numPr>
        <w:ind w:left="454"/>
        <w:rPr>
          <w:rFonts w:ascii="Calibri" w:hAnsi="Calibri"/>
          <w:noProof/>
          <w:szCs w:val="18"/>
        </w:rPr>
      </w:pPr>
      <w:r w:rsidRPr="005E3ED5">
        <w:rPr>
          <w:rFonts w:ascii="Calibri" w:hAnsi="Calibri"/>
          <w:noProof/>
          <w:szCs w:val="18"/>
        </w:rPr>
        <w:drawing>
          <wp:inline distT="0" distB="0" distL="0" distR="0" wp14:anchorId="13806BB8" wp14:editId="14340E47">
            <wp:extent cx="9179560" cy="168275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179560" cy="1682750"/>
                    </a:xfrm>
                    <a:prstGeom prst="rect">
                      <a:avLst/>
                    </a:prstGeom>
                  </pic:spPr>
                </pic:pic>
              </a:graphicData>
            </a:graphic>
          </wp:inline>
        </w:drawing>
      </w:r>
    </w:p>
    <w:p w14:paraId="0A27BDB1" w14:textId="31A4E9BF" w:rsidR="002A31E2" w:rsidRDefault="002A31E2" w:rsidP="004C117B">
      <w:pPr>
        <w:pStyle w:val="Listlevel2"/>
        <w:numPr>
          <w:ilvl w:val="0"/>
          <w:numId w:val="0"/>
        </w:numPr>
        <w:ind w:left="454"/>
        <w:rPr>
          <w:rFonts w:ascii="Calibri" w:hAnsi="Calibri"/>
          <w:noProof/>
          <w:szCs w:val="18"/>
        </w:rPr>
      </w:pPr>
    </w:p>
    <w:p w14:paraId="19DB5F75" w14:textId="0FE9BD8F" w:rsidR="002A31E2" w:rsidRDefault="002A31E2" w:rsidP="004C117B">
      <w:pPr>
        <w:pStyle w:val="Listlevel2"/>
        <w:numPr>
          <w:ilvl w:val="0"/>
          <w:numId w:val="0"/>
        </w:numPr>
        <w:ind w:left="454"/>
        <w:rPr>
          <w:rFonts w:ascii="Calibri" w:hAnsi="Calibri"/>
          <w:noProof/>
          <w:szCs w:val="18"/>
        </w:rPr>
      </w:pPr>
    </w:p>
    <w:p w14:paraId="1519D751" w14:textId="1B65F307" w:rsidR="002A31E2" w:rsidRDefault="002A31E2" w:rsidP="004C117B">
      <w:pPr>
        <w:pStyle w:val="Listlevel2"/>
        <w:numPr>
          <w:ilvl w:val="0"/>
          <w:numId w:val="0"/>
        </w:numPr>
        <w:ind w:left="454"/>
        <w:rPr>
          <w:rFonts w:ascii="Calibri" w:hAnsi="Calibri"/>
          <w:noProof/>
          <w:szCs w:val="18"/>
        </w:rPr>
      </w:pPr>
    </w:p>
    <w:p w14:paraId="31291AA7" w14:textId="10F03A9C" w:rsidR="002A31E2" w:rsidRDefault="002A31E2" w:rsidP="004C117B">
      <w:pPr>
        <w:pStyle w:val="Listlevel2"/>
        <w:numPr>
          <w:ilvl w:val="0"/>
          <w:numId w:val="0"/>
        </w:numPr>
        <w:ind w:left="454"/>
        <w:rPr>
          <w:rFonts w:ascii="Calibri" w:hAnsi="Calibri"/>
          <w:noProof/>
          <w:szCs w:val="18"/>
        </w:rPr>
      </w:pPr>
    </w:p>
    <w:p w14:paraId="6B052027" w14:textId="3EAF5BD3" w:rsidR="002A31E2" w:rsidRDefault="002A31E2" w:rsidP="004C117B">
      <w:pPr>
        <w:pStyle w:val="Listlevel2"/>
        <w:numPr>
          <w:ilvl w:val="0"/>
          <w:numId w:val="0"/>
        </w:numPr>
        <w:ind w:left="454"/>
        <w:rPr>
          <w:rFonts w:ascii="Calibri" w:hAnsi="Calibri"/>
          <w:noProof/>
          <w:szCs w:val="18"/>
        </w:rPr>
      </w:pPr>
    </w:p>
    <w:p w14:paraId="6862779B" w14:textId="249359DD" w:rsidR="002A31E2" w:rsidRDefault="002A31E2" w:rsidP="004C117B">
      <w:pPr>
        <w:pStyle w:val="Listlevel2"/>
        <w:numPr>
          <w:ilvl w:val="0"/>
          <w:numId w:val="0"/>
        </w:numPr>
        <w:ind w:left="454"/>
        <w:rPr>
          <w:rFonts w:ascii="Calibri" w:hAnsi="Calibri"/>
          <w:noProof/>
          <w:szCs w:val="18"/>
        </w:rPr>
      </w:pPr>
    </w:p>
    <w:p w14:paraId="43EB43FC" w14:textId="339BE613" w:rsidR="002A31E2" w:rsidRDefault="002A31E2" w:rsidP="004C117B">
      <w:pPr>
        <w:pStyle w:val="Listlevel2"/>
        <w:numPr>
          <w:ilvl w:val="0"/>
          <w:numId w:val="0"/>
        </w:numPr>
        <w:ind w:left="454"/>
        <w:rPr>
          <w:rFonts w:ascii="Calibri" w:hAnsi="Calibri"/>
          <w:noProof/>
          <w:szCs w:val="18"/>
        </w:rPr>
      </w:pPr>
    </w:p>
    <w:p w14:paraId="7ED64456" w14:textId="7D08847C" w:rsidR="002A31E2" w:rsidRDefault="002A31E2" w:rsidP="004C117B">
      <w:pPr>
        <w:pStyle w:val="Listlevel2"/>
        <w:numPr>
          <w:ilvl w:val="0"/>
          <w:numId w:val="0"/>
        </w:numPr>
        <w:ind w:left="454"/>
        <w:rPr>
          <w:rFonts w:ascii="Calibri" w:hAnsi="Calibri"/>
          <w:noProof/>
          <w:szCs w:val="18"/>
        </w:rPr>
      </w:pPr>
    </w:p>
    <w:p w14:paraId="4ACF82F4" w14:textId="15DFB8DD" w:rsidR="002A31E2" w:rsidRDefault="002A31E2" w:rsidP="004C117B">
      <w:pPr>
        <w:pStyle w:val="Listlevel2"/>
        <w:numPr>
          <w:ilvl w:val="0"/>
          <w:numId w:val="0"/>
        </w:numPr>
        <w:ind w:left="454"/>
        <w:rPr>
          <w:rFonts w:ascii="Calibri" w:hAnsi="Calibri"/>
          <w:noProof/>
          <w:szCs w:val="18"/>
        </w:rPr>
      </w:pPr>
    </w:p>
    <w:p w14:paraId="42C3B12E" w14:textId="687102B5" w:rsidR="002A31E2" w:rsidRDefault="002A31E2" w:rsidP="004C117B">
      <w:pPr>
        <w:pStyle w:val="Listlevel2"/>
        <w:numPr>
          <w:ilvl w:val="0"/>
          <w:numId w:val="0"/>
        </w:numPr>
        <w:ind w:left="454"/>
        <w:rPr>
          <w:rFonts w:ascii="Calibri" w:hAnsi="Calibri"/>
          <w:noProof/>
          <w:szCs w:val="18"/>
        </w:rPr>
      </w:pPr>
    </w:p>
    <w:p w14:paraId="5281C127" w14:textId="56DBE87B" w:rsidR="002A31E2" w:rsidRDefault="002A31E2" w:rsidP="004C117B">
      <w:pPr>
        <w:pStyle w:val="Listlevel2"/>
        <w:numPr>
          <w:ilvl w:val="0"/>
          <w:numId w:val="0"/>
        </w:numPr>
        <w:ind w:left="454"/>
        <w:rPr>
          <w:rFonts w:ascii="Calibri" w:hAnsi="Calibri"/>
          <w:noProof/>
          <w:szCs w:val="18"/>
        </w:rPr>
      </w:pPr>
    </w:p>
    <w:p w14:paraId="4D72A56D" w14:textId="42413245" w:rsidR="002A31E2" w:rsidRDefault="002A31E2" w:rsidP="004C117B">
      <w:pPr>
        <w:pStyle w:val="Listlevel2"/>
        <w:numPr>
          <w:ilvl w:val="0"/>
          <w:numId w:val="0"/>
        </w:numPr>
        <w:ind w:left="454"/>
        <w:rPr>
          <w:rFonts w:ascii="Calibri" w:hAnsi="Calibri"/>
          <w:noProof/>
          <w:szCs w:val="18"/>
        </w:rPr>
      </w:pPr>
    </w:p>
    <w:p w14:paraId="5A325B94" w14:textId="52AB706D" w:rsidR="002A31E2" w:rsidRDefault="002A31E2" w:rsidP="004C117B">
      <w:pPr>
        <w:pStyle w:val="Listlevel2"/>
        <w:numPr>
          <w:ilvl w:val="0"/>
          <w:numId w:val="0"/>
        </w:numPr>
        <w:ind w:left="454"/>
        <w:rPr>
          <w:rFonts w:ascii="Calibri" w:hAnsi="Calibri"/>
          <w:noProof/>
          <w:szCs w:val="18"/>
        </w:rPr>
      </w:pPr>
      <w:r w:rsidRPr="005E3ED5">
        <w:rPr>
          <w:rFonts w:ascii="Calibri" w:hAnsi="Calibri"/>
          <w:noProof/>
        </w:rPr>
        <w:lastRenderedPageBreak/>
        <mc:AlternateContent>
          <mc:Choice Requires="wps">
            <w:drawing>
              <wp:anchor distT="0" distB="0" distL="114300" distR="114300" simplePos="0" relativeHeight="251936768" behindDoc="0" locked="0" layoutInCell="1" allowOverlap="1" wp14:anchorId="1604D7F2" wp14:editId="2AABCFF9">
                <wp:simplePos x="0" y="0"/>
                <wp:positionH relativeFrom="column">
                  <wp:posOffset>1052417</wp:posOffset>
                </wp:positionH>
                <wp:positionV relativeFrom="paragraph">
                  <wp:posOffset>-52900</wp:posOffset>
                </wp:positionV>
                <wp:extent cx="4707653" cy="271305"/>
                <wp:effectExtent l="0" t="0" r="0" b="0"/>
                <wp:wrapNone/>
                <wp:docPr id="252" name="Rectangle 252"/>
                <wp:cNvGraphicFramePr/>
                <a:graphic xmlns:a="http://schemas.openxmlformats.org/drawingml/2006/main">
                  <a:graphicData uri="http://schemas.microsoft.com/office/word/2010/wordprocessingShape">
                    <wps:wsp>
                      <wps:cNvSpPr/>
                      <wps:spPr>
                        <a:xfrm>
                          <a:off x="0" y="0"/>
                          <a:ext cx="4707653" cy="27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xml:space="preserve">: </w:t>
                            </w:r>
                            <w:r>
                              <w:rPr>
                                <w:i/>
                                <w:iCs/>
                                <w:sz w:val="16"/>
                                <w:szCs w:val="20"/>
                              </w:rPr>
                              <w:t>Requête de création de la Vue pour les Extraction de Dispositifs</w:t>
                            </w:r>
                          </w:p>
                          <w:p w14:paraId="100CEE0D" w14:textId="77777777" w:rsidR="002A31E2" w:rsidRDefault="002A31E2" w:rsidP="002A31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4D7F2" id="Rectangle 252" o:spid="_x0000_s1043" style="position:absolute;left:0;text-align:left;margin-left:82.85pt;margin-top:-4.15pt;width:370.7pt;height:21.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" filled="f" stroked="f">
                <v:textbo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xml:space="preserve">: </w:t>
                      </w:r>
                      <w:r>
                        <w:rPr>
                          <w:i/>
                          <w:iCs/>
                          <w:sz w:val="16"/>
                          <w:szCs w:val="20"/>
                        </w:rPr>
                        <w:t>Requête de création de la Vue pour les Extraction de Dispositifs</w:t>
                      </w:r>
                    </w:p>
                    <w:p w14:paraId="100CEE0D" w14:textId="77777777" w:rsidR="002A31E2" w:rsidRDefault="002A31E2" w:rsidP="002A31E2">
                      <w:pPr>
                        <w:jc w:val="center"/>
                      </w:pPr>
                    </w:p>
                  </w:txbxContent>
                </v:textbox>
              </v:rect>
            </w:pict>
          </mc:Fallback>
        </mc:AlternateContent>
      </w:r>
    </w:p>
    <w:p w14:paraId="1EA811F1" w14:textId="57BA1C45" w:rsidR="002A31E2" w:rsidRPr="005E3ED5" w:rsidRDefault="002A31E2" w:rsidP="004C117B">
      <w:pPr>
        <w:pStyle w:val="Listlevel2"/>
        <w:numPr>
          <w:ilvl w:val="0"/>
          <w:numId w:val="0"/>
        </w:numPr>
        <w:ind w:left="454"/>
        <w:rPr>
          <w:rFonts w:ascii="Calibri" w:hAnsi="Calibri"/>
          <w:noProof/>
          <w:szCs w:val="18"/>
        </w:rPr>
      </w:pPr>
      <w:r w:rsidRPr="002A31E2">
        <w:rPr>
          <w:rFonts w:ascii="Calibri" w:hAnsi="Calibri"/>
          <w:noProof/>
          <w:szCs w:val="18"/>
        </w:rPr>
        <w:drawing>
          <wp:inline distT="0" distB="0" distL="0" distR="0" wp14:anchorId="61568907" wp14:editId="4868CEC2">
            <wp:extent cx="6883120" cy="4234814"/>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93361" cy="4241115"/>
                    </a:xfrm>
                    <a:prstGeom prst="rect">
                      <a:avLst/>
                    </a:prstGeom>
                  </pic:spPr>
                </pic:pic>
              </a:graphicData>
            </a:graphic>
          </wp:inline>
        </w:drawing>
      </w:r>
    </w:p>
    <w:sectPr w:rsidR="002A31E2" w:rsidRPr="005E3ED5" w:rsidSect="00DE0626">
      <w:footerReference w:type="default" r:id="rId136"/>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768BA" w14:textId="77777777" w:rsidR="002D47FB" w:rsidRDefault="002D47FB" w:rsidP="00D45B5A">
      <w:r>
        <w:separator/>
      </w:r>
    </w:p>
  </w:endnote>
  <w:endnote w:type="continuationSeparator" w:id="0">
    <w:p w14:paraId="162D6E1C" w14:textId="77777777" w:rsidR="002D47FB" w:rsidRDefault="002D47FB"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587AA5D-31C1-4B24-B212-3C7FFFF47802}"/>
    <w:embedBold r:id="rId2" w:fontKey="{8D53AAFE-21EA-4F37-89F8-EA767DCB8109}"/>
    <w:embedItalic r:id="rId3" w:fontKey="{440DF3A5-CC60-46C8-911F-46CEED3C0D6F}"/>
    <w:embedBoldItalic r:id="rId4" w:fontKey="{618609F3-9B5D-4A78-9A07-50C1C915347B}"/>
  </w:font>
  <w:font w:name="Verdana">
    <w:panose1 w:val="020B0604030504040204"/>
    <w:charset w:val="00"/>
    <w:family w:val="swiss"/>
    <w:pitch w:val="variable"/>
    <w:sig w:usb0="A00006FF" w:usb1="4000205B" w:usb2="00000010" w:usb3="00000000" w:csb0="0000019F" w:csb1="00000000"/>
    <w:embedRegular r:id="rId5" w:fontKey="{0939B312-FE56-4E19-8930-7E5927C5C8D8}"/>
    <w:embedBold r:id="rId6" w:fontKey="{A17971FB-DA38-4605-B233-AD1B41757903}"/>
    <w:embedItalic r:id="rId7" w:fontKey="{B08D6D60-7EC5-467D-91B8-BCC22918ADD0}"/>
    <w:embedBoldItalic r:id="rId8" w:fontKey="{E9271678-D823-44B5-84A8-3509FBC97FCA}"/>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1B14" w14:textId="77777777" w:rsidR="002A5B9D" w:rsidRDefault="002A5B9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44"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45"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46"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1633F" w14:textId="77777777" w:rsidR="002D47FB" w:rsidRDefault="002D47FB" w:rsidP="00D45B5A">
      <w:r>
        <w:separator/>
      </w:r>
    </w:p>
  </w:footnote>
  <w:footnote w:type="continuationSeparator" w:id="0">
    <w:p w14:paraId="5DD73FB3" w14:textId="77777777" w:rsidR="002D47FB" w:rsidRDefault="002D47FB"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95F8" w14:textId="77777777" w:rsidR="002A5B9D" w:rsidRDefault="002A5B9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51A304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9DD72FF"/>
    <w:multiLevelType w:val="hybridMultilevel"/>
    <w:tmpl w:val="E23A4D5C"/>
    <w:lvl w:ilvl="0" w:tplc="124E7A2A">
      <w:start w:val="1"/>
      <w:numFmt w:val="bullet"/>
      <w:lvlText w:val="•"/>
      <w:lvlJc w:val="left"/>
      <w:pPr>
        <w:tabs>
          <w:tab w:val="num" w:pos="720"/>
        </w:tabs>
        <w:ind w:left="720" w:hanging="360"/>
      </w:pPr>
      <w:rPr>
        <w:rFonts w:ascii="Arial" w:hAnsi="Arial" w:hint="default"/>
      </w:rPr>
    </w:lvl>
    <w:lvl w:ilvl="1" w:tplc="28780346" w:tentative="1">
      <w:start w:val="1"/>
      <w:numFmt w:val="bullet"/>
      <w:lvlText w:val="•"/>
      <w:lvlJc w:val="left"/>
      <w:pPr>
        <w:tabs>
          <w:tab w:val="num" w:pos="1440"/>
        </w:tabs>
        <w:ind w:left="1440" w:hanging="360"/>
      </w:pPr>
      <w:rPr>
        <w:rFonts w:ascii="Arial" w:hAnsi="Arial" w:hint="default"/>
      </w:rPr>
    </w:lvl>
    <w:lvl w:ilvl="2" w:tplc="DAFEFA4C" w:tentative="1">
      <w:start w:val="1"/>
      <w:numFmt w:val="bullet"/>
      <w:lvlText w:val="•"/>
      <w:lvlJc w:val="left"/>
      <w:pPr>
        <w:tabs>
          <w:tab w:val="num" w:pos="2160"/>
        </w:tabs>
        <w:ind w:left="2160" w:hanging="360"/>
      </w:pPr>
      <w:rPr>
        <w:rFonts w:ascii="Arial" w:hAnsi="Arial" w:hint="default"/>
      </w:rPr>
    </w:lvl>
    <w:lvl w:ilvl="3" w:tplc="B9CEA7D6" w:tentative="1">
      <w:start w:val="1"/>
      <w:numFmt w:val="bullet"/>
      <w:lvlText w:val="•"/>
      <w:lvlJc w:val="left"/>
      <w:pPr>
        <w:tabs>
          <w:tab w:val="num" w:pos="2880"/>
        </w:tabs>
        <w:ind w:left="2880" w:hanging="360"/>
      </w:pPr>
      <w:rPr>
        <w:rFonts w:ascii="Arial" w:hAnsi="Arial" w:hint="default"/>
      </w:rPr>
    </w:lvl>
    <w:lvl w:ilvl="4" w:tplc="3BD86228" w:tentative="1">
      <w:start w:val="1"/>
      <w:numFmt w:val="bullet"/>
      <w:lvlText w:val="•"/>
      <w:lvlJc w:val="left"/>
      <w:pPr>
        <w:tabs>
          <w:tab w:val="num" w:pos="3600"/>
        </w:tabs>
        <w:ind w:left="3600" w:hanging="360"/>
      </w:pPr>
      <w:rPr>
        <w:rFonts w:ascii="Arial" w:hAnsi="Arial" w:hint="default"/>
      </w:rPr>
    </w:lvl>
    <w:lvl w:ilvl="5" w:tplc="EE12ADAE" w:tentative="1">
      <w:start w:val="1"/>
      <w:numFmt w:val="bullet"/>
      <w:lvlText w:val="•"/>
      <w:lvlJc w:val="left"/>
      <w:pPr>
        <w:tabs>
          <w:tab w:val="num" w:pos="4320"/>
        </w:tabs>
        <w:ind w:left="4320" w:hanging="360"/>
      </w:pPr>
      <w:rPr>
        <w:rFonts w:ascii="Arial" w:hAnsi="Arial" w:hint="default"/>
      </w:rPr>
    </w:lvl>
    <w:lvl w:ilvl="6" w:tplc="600AD566" w:tentative="1">
      <w:start w:val="1"/>
      <w:numFmt w:val="bullet"/>
      <w:lvlText w:val="•"/>
      <w:lvlJc w:val="left"/>
      <w:pPr>
        <w:tabs>
          <w:tab w:val="num" w:pos="5040"/>
        </w:tabs>
        <w:ind w:left="5040" w:hanging="360"/>
      </w:pPr>
      <w:rPr>
        <w:rFonts w:ascii="Arial" w:hAnsi="Arial" w:hint="default"/>
      </w:rPr>
    </w:lvl>
    <w:lvl w:ilvl="7" w:tplc="33E8921A" w:tentative="1">
      <w:start w:val="1"/>
      <w:numFmt w:val="bullet"/>
      <w:lvlText w:val="•"/>
      <w:lvlJc w:val="left"/>
      <w:pPr>
        <w:tabs>
          <w:tab w:val="num" w:pos="5760"/>
        </w:tabs>
        <w:ind w:left="5760" w:hanging="360"/>
      </w:pPr>
      <w:rPr>
        <w:rFonts w:ascii="Arial" w:hAnsi="Arial" w:hint="default"/>
      </w:rPr>
    </w:lvl>
    <w:lvl w:ilvl="8" w:tplc="8A928C6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AE45504"/>
    <w:multiLevelType w:val="hybridMultilevel"/>
    <w:tmpl w:val="99E20C84"/>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C1A3862"/>
    <w:multiLevelType w:val="hybridMultilevel"/>
    <w:tmpl w:val="9E22FA5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FE434DE"/>
    <w:multiLevelType w:val="hybridMultilevel"/>
    <w:tmpl w:val="DEFE791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19" w15:restartNumberingAfterBreak="0">
    <w:nsid w:val="3E3E0615"/>
    <w:multiLevelType w:val="hybridMultilevel"/>
    <w:tmpl w:val="1EC4A484"/>
    <w:lvl w:ilvl="0" w:tplc="F4169BA2">
      <w:start w:val="1"/>
      <w:numFmt w:val="bullet"/>
      <w:lvlText w:val="•"/>
      <w:lvlJc w:val="left"/>
      <w:pPr>
        <w:tabs>
          <w:tab w:val="num" w:pos="720"/>
        </w:tabs>
        <w:ind w:left="720" w:hanging="360"/>
      </w:pPr>
      <w:rPr>
        <w:rFonts w:ascii="Arial" w:hAnsi="Arial" w:hint="default"/>
      </w:rPr>
    </w:lvl>
    <w:lvl w:ilvl="1" w:tplc="433497BC">
      <w:numFmt w:val="bullet"/>
      <w:lvlText w:val="•"/>
      <w:lvlJc w:val="left"/>
      <w:pPr>
        <w:tabs>
          <w:tab w:val="num" w:pos="1440"/>
        </w:tabs>
        <w:ind w:left="1440" w:hanging="360"/>
      </w:pPr>
      <w:rPr>
        <w:rFonts w:ascii="Arial" w:hAnsi="Arial" w:hint="default"/>
      </w:rPr>
    </w:lvl>
    <w:lvl w:ilvl="2" w:tplc="B7189E8C" w:tentative="1">
      <w:start w:val="1"/>
      <w:numFmt w:val="bullet"/>
      <w:lvlText w:val="•"/>
      <w:lvlJc w:val="left"/>
      <w:pPr>
        <w:tabs>
          <w:tab w:val="num" w:pos="2160"/>
        </w:tabs>
        <w:ind w:left="2160" w:hanging="360"/>
      </w:pPr>
      <w:rPr>
        <w:rFonts w:ascii="Arial" w:hAnsi="Arial" w:hint="default"/>
      </w:rPr>
    </w:lvl>
    <w:lvl w:ilvl="3" w:tplc="C71E71F2" w:tentative="1">
      <w:start w:val="1"/>
      <w:numFmt w:val="bullet"/>
      <w:lvlText w:val="•"/>
      <w:lvlJc w:val="left"/>
      <w:pPr>
        <w:tabs>
          <w:tab w:val="num" w:pos="2880"/>
        </w:tabs>
        <w:ind w:left="2880" w:hanging="360"/>
      </w:pPr>
      <w:rPr>
        <w:rFonts w:ascii="Arial" w:hAnsi="Arial" w:hint="default"/>
      </w:rPr>
    </w:lvl>
    <w:lvl w:ilvl="4" w:tplc="AE7A1120" w:tentative="1">
      <w:start w:val="1"/>
      <w:numFmt w:val="bullet"/>
      <w:lvlText w:val="•"/>
      <w:lvlJc w:val="left"/>
      <w:pPr>
        <w:tabs>
          <w:tab w:val="num" w:pos="3600"/>
        </w:tabs>
        <w:ind w:left="3600" w:hanging="360"/>
      </w:pPr>
      <w:rPr>
        <w:rFonts w:ascii="Arial" w:hAnsi="Arial" w:hint="default"/>
      </w:rPr>
    </w:lvl>
    <w:lvl w:ilvl="5" w:tplc="6A300F1E" w:tentative="1">
      <w:start w:val="1"/>
      <w:numFmt w:val="bullet"/>
      <w:lvlText w:val="•"/>
      <w:lvlJc w:val="left"/>
      <w:pPr>
        <w:tabs>
          <w:tab w:val="num" w:pos="4320"/>
        </w:tabs>
        <w:ind w:left="4320" w:hanging="360"/>
      </w:pPr>
      <w:rPr>
        <w:rFonts w:ascii="Arial" w:hAnsi="Arial" w:hint="default"/>
      </w:rPr>
    </w:lvl>
    <w:lvl w:ilvl="6" w:tplc="38A8FA78" w:tentative="1">
      <w:start w:val="1"/>
      <w:numFmt w:val="bullet"/>
      <w:lvlText w:val="•"/>
      <w:lvlJc w:val="left"/>
      <w:pPr>
        <w:tabs>
          <w:tab w:val="num" w:pos="5040"/>
        </w:tabs>
        <w:ind w:left="5040" w:hanging="360"/>
      </w:pPr>
      <w:rPr>
        <w:rFonts w:ascii="Arial" w:hAnsi="Arial" w:hint="default"/>
      </w:rPr>
    </w:lvl>
    <w:lvl w:ilvl="7" w:tplc="5950A836" w:tentative="1">
      <w:start w:val="1"/>
      <w:numFmt w:val="bullet"/>
      <w:lvlText w:val="•"/>
      <w:lvlJc w:val="left"/>
      <w:pPr>
        <w:tabs>
          <w:tab w:val="num" w:pos="5760"/>
        </w:tabs>
        <w:ind w:left="5760" w:hanging="360"/>
      </w:pPr>
      <w:rPr>
        <w:rFonts w:ascii="Arial" w:hAnsi="Arial" w:hint="default"/>
      </w:rPr>
    </w:lvl>
    <w:lvl w:ilvl="8" w:tplc="B280812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3D6511"/>
    <w:multiLevelType w:val="hybridMultilevel"/>
    <w:tmpl w:val="F3FE1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4"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7E70C94"/>
    <w:multiLevelType w:val="hybridMultilevel"/>
    <w:tmpl w:val="82B85F58"/>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5843FB2"/>
    <w:multiLevelType w:val="hybridMultilevel"/>
    <w:tmpl w:val="436632BC"/>
    <w:lvl w:ilvl="0" w:tplc="DA30F1A8">
      <w:start w:val="1"/>
      <w:numFmt w:val="bullet"/>
      <w:lvlText w:val="-"/>
      <w:lvlJc w:val="left"/>
      <w:pPr>
        <w:ind w:left="720" w:hanging="360"/>
      </w:pPr>
      <w:rPr>
        <w:rFonts w:ascii="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31" w15:restartNumberingAfterBreak="0">
    <w:nsid w:val="6A8C3F76"/>
    <w:multiLevelType w:val="hybridMultilevel"/>
    <w:tmpl w:val="A0B4B472"/>
    <w:lvl w:ilvl="0" w:tplc="1FC64D62">
      <w:start w:val="1"/>
      <w:numFmt w:val="bullet"/>
      <w:lvlText w:val="•"/>
      <w:lvlJc w:val="left"/>
      <w:pPr>
        <w:tabs>
          <w:tab w:val="num" w:pos="720"/>
        </w:tabs>
        <w:ind w:left="720" w:hanging="360"/>
      </w:pPr>
      <w:rPr>
        <w:rFonts w:ascii="Arial" w:hAnsi="Arial" w:hint="default"/>
      </w:rPr>
    </w:lvl>
    <w:lvl w:ilvl="1" w:tplc="3EDAC222">
      <w:numFmt w:val="bullet"/>
      <w:lvlText w:val="•"/>
      <w:lvlJc w:val="left"/>
      <w:pPr>
        <w:tabs>
          <w:tab w:val="num" w:pos="1440"/>
        </w:tabs>
        <w:ind w:left="1440" w:hanging="360"/>
      </w:pPr>
      <w:rPr>
        <w:rFonts w:ascii="Arial" w:hAnsi="Arial" w:hint="default"/>
      </w:rPr>
    </w:lvl>
    <w:lvl w:ilvl="2" w:tplc="0B341064">
      <w:numFmt w:val="bullet"/>
      <w:lvlText w:val="•"/>
      <w:lvlJc w:val="left"/>
      <w:pPr>
        <w:tabs>
          <w:tab w:val="num" w:pos="2160"/>
        </w:tabs>
        <w:ind w:left="2160" w:hanging="360"/>
      </w:pPr>
      <w:rPr>
        <w:rFonts w:ascii="Arial" w:hAnsi="Arial" w:hint="default"/>
      </w:rPr>
    </w:lvl>
    <w:lvl w:ilvl="3" w:tplc="12EC3ACE" w:tentative="1">
      <w:start w:val="1"/>
      <w:numFmt w:val="bullet"/>
      <w:lvlText w:val="•"/>
      <w:lvlJc w:val="left"/>
      <w:pPr>
        <w:tabs>
          <w:tab w:val="num" w:pos="2880"/>
        </w:tabs>
        <w:ind w:left="2880" w:hanging="360"/>
      </w:pPr>
      <w:rPr>
        <w:rFonts w:ascii="Arial" w:hAnsi="Arial" w:hint="default"/>
      </w:rPr>
    </w:lvl>
    <w:lvl w:ilvl="4" w:tplc="746CB998" w:tentative="1">
      <w:start w:val="1"/>
      <w:numFmt w:val="bullet"/>
      <w:lvlText w:val="•"/>
      <w:lvlJc w:val="left"/>
      <w:pPr>
        <w:tabs>
          <w:tab w:val="num" w:pos="3600"/>
        </w:tabs>
        <w:ind w:left="3600" w:hanging="360"/>
      </w:pPr>
      <w:rPr>
        <w:rFonts w:ascii="Arial" w:hAnsi="Arial" w:hint="default"/>
      </w:rPr>
    </w:lvl>
    <w:lvl w:ilvl="5" w:tplc="A3E88496" w:tentative="1">
      <w:start w:val="1"/>
      <w:numFmt w:val="bullet"/>
      <w:lvlText w:val="•"/>
      <w:lvlJc w:val="left"/>
      <w:pPr>
        <w:tabs>
          <w:tab w:val="num" w:pos="4320"/>
        </w:tabs>
        <w:ind w:left="4320" w:hanging="360"/>
      </w:pPr>
      <w:rPr>
        <w:rFonts w:ascii="Arial" w:hAnsi="Arial" w:hint="default"/>
      </w:rPr>
    </w:lvl>
    <w:lvl w:ilvl="6" w:tplc="D42C1A62" w:tentative="1">
      <w:start w:val="1"/>
      <w:numFmt w:val="bullet"/>
      <w:lvlText w:val="•"/>
      <w:lvlJc w:val="left"/>
      <w:pPr>
        <w:tabs>
          <w:tab w:val="num" w:pos="5040"/>
        </w:tabs>
        <w:ind w:left="5040" w:hanging="360"/>
      </w:pPr>
      <w:rPr>
        <w:rFonts w:ascii="Arial" w:hAnsi="Arial" w:hint="default"/>
      </w:rPr>
    </w:lvl>
    <w:lvl w:ilvl="7" w:tplc="81E4A1E4" w:tentative="1">
      <w:start w:val="1"/>
      <w:numFmt w:val="bullet"/>
      <w:lvlText w:val="•"/>
      <w:lvlJc w:val="left"/>
      <w:pPr>
        <w:tabs>
          <w:tab w:val="num" w:pos="5760"/>
        </w:tabs>
        <w:ind w:left="5760" w:hanging="360"/>
      </w:pPr>
      <w:rPr>
        <w:rFonts w:ascii="Arial" w:hAnsi="Arial" w:hint="default"/>
      </w:rPr>
    </w:lvl>
    <w:lvl w:ilvl="8" w:tplc="59C8A78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C2B0B68"/>
    <w:multiLevelType w:val="hybridMultilevel"/>
    <w:tmpl w:val="8FD097DC"/>
    <w:lvl w:ilvl="0" w:tplc="7F52F2BE">
      <w:start w:val="1"/>
      <w:numFmt w:val="bullet"/>
      <w:lvlText w:val="-"/>
      <w:lvlJc w:val="left"/>
      <w:pPr>
        <w:tabs>
          <w:tab w:val="num" w:pos="720"/>
        </w:tabs>
        <w:ind w:left="720" w:hanging="360"/>
      </w:pPr>
      <w:rPr>
        <w:rFonts w:ascii="Times New Roman" w:hAnsi="Times New Roman" w:hint="default"/>
      </w:rPr>
    </w:lvl>
    <w:lvl w:ilvl="1" w:tplc="FC804550" w:tentative="1">
      <w:start w:val="1"/>
      <w:numFmt w:val="bullet"/>
      <w:lvlText w:val="-"/>
      <w:lvlJc w:val="left"/>
      <w:pPr>
        <w:tabs>
          <w:tab w:val="num" w:pos="1440"/>
        </w:tabs>
        <w:ind w:left="1440" w:hanging="360"/>
      </w:pPr>
      <w:rPr>
        <w:rFonts w:ascii="Times New Roman" w:hAnsi="Times New Roman" w:hint="default"/>
      </w:rPr>
    </w:lvl>
    <w:lvl w:ilvl="2" w:tplc="5AF4BC7E" w:tentative="1">
      <w:start w:val="1"/>
      <w:numFmt w:val="bullet"/>
      <w:lvlText w:val="-"/>
      <w:lvlJc w:val="left"/>
      <w:pPr>
        <w:tabs>
          <w:tab w:val="num" w:pos="2160"/>
        </w:tabs>
        <w:ind w:left="2160" w:hanging="360"/>
      </w:pPr>
      <w:rPr>
        <w:rFonts w:ascii="Times New Roman" w:hAnsi="Times New Roman" w:hint="default"/>
      </w:rPr>
    </w:lvl>
    <w:lvl w:ilvl="3" w:tplc="DF6A5EEA" w:tentative="1">
      <w:start w:val="1"/>
      <w:numFmt w:val="bullet"/>
      <w:lvlText w:val="-"/>
      <w:lvlJc w:val="left"/>
      <w:pPr>
        <w:tabs>
          <w:tab w:val="num" w:pos="2880"/>
        </w:tabs>
        <w:ind w:left="2880" w:hanging="360"/>
      </w:pPr>
      <w:rPr>
        <w:rFonts w:ascii="Times New Roman" w:hAnsi="Times New Roman" w:hint="default"/>
      </w:rPr>
    </w:lvl>
    <w:lvl w:ilvl="4" w:tplc="B4D26C92" w:tentative="1">
      <w:start w:val="1"/>
      <w:numFmt w:val="bullet"/>
      <w:lvlText w:val="-"/>
      <w:lvlJc w:val="left"/>
      <w:pPr>
        <w:tabs>
          <w:tab w:val="num" w:pos="3600"/>
        </w:tabs>
        <w:ind w:left="3600" w:hanging="360"/>
      </w:pPr>
      <w:rPr>
        <w:rFonts w:ascii="Times New Roman" w:hAnsi="Times New Roman" w:hint="default"/>
      </w:rPr>
    </w:lvl>
    <w:lvl w:ilvl="5" w:tplc="AD229E50" w:tentative="1">
      <w:start w:val="1"/>
      <w:numFmt w:val="bullet"/>
      <w:lvlText w:val="-"/>
      <w:lvlJc w:val="left"/>
      <w:pPr>
        <w:tabs>
          <w:tab w:val="num" w:pos="4320"/>
        </w:tabs>
        <w:ind w:left="4320" w:hanging="360"/>
      </w:pPr>
      <w:rPr>
        <w:rFonts w:ascii="Times New Roman" w:hAnsi="Times New Roman" w:hint="default"/>
      </w:rPr>
    </w:lvl>
    <w:lvl w:ilvl="6" w:tplc="08529D2C" w:tentative="1">
      <w:start w:val="1"/>
      <w:numFmt w:val="bullet"/>
      <w:lvlText w:val="-"/>
      <w:lvlJc w:val="left"/>
      <w:pPr>
        <w:tabs>
          <w:tab w:val="num" w:pos="5040"/>
        </w:tabs>
        <w:ind w:left="5040" w:hanging="360"/>
      </w:pPr>
      <w:rPr>
        <w:rFonts w:ascii="Times New Roman" w:hAnsi="Times New Roman" w:hint="default"/>
      </w:rPr>
    </w:lvl>
    <w:lvl w:ilvl="7" w:tplc="20301EF6" w:tentative="1">
      <w:start w:val="1"/>
      <w:numFmt w:val="bullet"/>
      <w:lvlText w:val="-"/>
      <w:lvlJc w:val="left"/>
      <w:pPr>
        <w:tabs>
          <w:tab w:val="num" w:pos="5760"/>
        </w:tabs>
        <w:ind w:left="5760" w:hanging="360"/>
      </w:pPr>
      <w:rPr>
        <w:rFonts w:ascii="Times New Roman" w:hAnsi="Times New Roman" w:hint="default"/>
      </w:rPr>
    </w:lvl>
    <w:lvl w:ilvl="8" w:tplc="2F005C40"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34"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70565BA3"/>
    <w:multiLevelType w:val="hybridMultilevel"/>
    <w:tmpl w:val="8438BB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B4503F"/>
    <w:multiLevelType w:val="hybridMultilevel"/>
    <w:tmpl w:val="89DC36F2"/>
    <w:lvl w:ilvl="0" w:tplc="2A6E2F28">
      <w:start w:val="1"/>
      <w:numFmt w:val="bullet"/>
      <w:lvlText w:val="•"/>
      <w:lvlJc w:val="left"/>
      <w:pPr>
        <w:tabs>
          <w:tab w:val="num" w:pos="720"/>
        </w:tabs>
        <w:ind w:left="720" w:hanging="360"/>
      </w:pPr>
      <w:rPr>
        <w:rFonts w:ascii="Arial" w:hAnsi="Arial" w:hint="default"/>
      </w:rPr>
    </w:lvl>
    <w:lvl w:ilvl="1" w:tplc="769E2192" w:tentative="1">
      <w:start w:val="1"/>
      <w:numFmt w:val="bullet"/>
      <w:lvlText w:val="•"/>
      <w:lvlJc w:val="left"/>
      <w:pPr>
        <w:tabs>
          <w:tab w:val="num" w:pos="1440"/>
        </w:tabs>
        <w:ind w:left="1440" w:hanging="360"/>
      </w:pPr>
      <w:rPr>
        <w:rFonts w:ascii="Arial" w:hAnsi="Arial" w:hint="default"/>
      </w:rPr>
    </w:lvl>
    <w:lvl w:ilvl="2" w:tplc="3F8C5C9A" w:tentative="1">
      <w:start w:val="1"/>
      <w:numFmt w:val="bullet"/>
      <w:lvlText w:val="•"/>
      <w:lvlJc w:val="left"/>
      <w:pPr>
        <w:tabs>
          <w:tab w:val="num" w:pos="2160"/>
        </w:tabs>
        <w:ind w:left="2160" w:hanging="360"/>
      </w:pPr>
      <w:rPr>
        <w:rFonts w:ascii="Arial" w:hAnsi="Arial" w:hint="default"/>
      </w:rPr>
    </w:lvl>
    <w:lvl w:ilvl="3" w:tplc="1D84B586" w:tentative="1">
      <w:start w:val="1"/>
      <w:numFmt w:val="bullet"/>
      <w:lvlText w:val="•"/>
      <w:lvlJc w:val="left"/>
      <w:pPr>
        <w:tabs>
          <w:tab w:val="num" w:pos="2880"/>
        </w:tabs>
        <w:ind w:left="2880" w:hanging="360"/>
      </w:pPr>
      <w:rPr>
        <w:rFonts w:ascii="Arial" w:hAnsi="Arial" w:hint="default"/>
      </w:rPr>
    </w:lvl>
    <w:lvl w:ilvl="4" w:tplc="6A907D2A" w:tentative="1">
      <w:start w:val="1"/>
      <w:numFmt w:val="bullet"/>
      <w:lvlText w:val="•"/>
      <w:lvlJc w:val="left"/>
      <w:pPr>
        <w:tabs>
          <w:tab w:val="num" w:pos="3600"/>
        </w:tabs>
        <w:ind w:left="3600" w:hanging="360"/>
      </w:pPr>
      <w:rPr>
        <w:rFonts w:ascii="Arial" w:hAnsi="Arial" w:hint="default"/>
      </w:rPr>
    </w:lvl>
    <w:lvl w:ilvl="5" w:tplc="49906CFA" w:tentative="1">
      <w:start w:val="1"/>
      <w:numFmt w:val="bullet"/>
      <w:lvlText w:val="•"/>
      <w:lvlJc w:val="left"/>
      <w:pPr>
        <w:tabs>
          <w:tab w:val="num" w:pos="4320"/>
        </w:tabs>
        <w:ind w:left="4320" w:hanging="360"/>
      </w:pPr>
      <w:rPr>
        <w:rFonts w:ascii="Arial" w:hAnsi="Arial" w:hint="default"/>
      </w:rPr>
    </w:lvl>
    <w:lvl w:ilvl="6" w:tplc="466C30CA" w:tentative="1">
      <w:start w:val="1"/>
      <w:numFmt w:val="bullet"/>
      <w:lvlText w:val="•"/>
      <w:lvlJc w:val="left"/>
      <w:pPr>
        <w:tabs>
          <w:tab w:val="num" w:pos="5040"/>
        </w:tabs>
        <w:ind w:left="5040" w:hanging="360"/>
      </w:pPr>
      <w:rPr>
        <w:rFonts w:ascii="Arial" w:hAnsi="Arial" w:hint="default"/>
      </w:rPr>
    </w:lvl>
    <w:lvl w:ilvl="7" w:tplc="28C0AA7C" w:tentative="1">
      <w:start w:val="1"/>
      <w:numFmt w:val="bullet"/>
      <w:lvlText w:val="•"/>
      <w:lvlJc w:val="left"/>
      <w:pPr>
        <w:tabs>
          <w:tab w:val="num" w:pos="5760"/>
        </w:tabs>
        <w:ind w:left="5760" w:hanging="360"/>
      </w:pPr>
      <w:rPr>
        <w:rFonts w:ascii="Arial" w:hAnsi="Arial" w:hint="default"/>
      </w:rPr>
    </w:lvl>
    <w:lvl w:ilvl="8" w:tplc="EC262E4A"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A1F50A0"/>
    <w:multiLevelType w:val="hybridMultilevel"/>
    <w:tmpl w:val="B6E611CC"/>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8"/>
  </w:num>
  <w:num w:numId="12" w16cid:durableId="1444568139">
    <w:abstractNumId w:val="24"/>
  </w:num>
  <w:num w:numId="13" w16cid:durableId="1969504631">
    <w:abstractNumId w:val="34"/>
  </w:num>
  <w:num w:numId="14" w16cid:durableId="1453790442">
    <w:abstractNumId w:val="17"/>
  </w:num>
  <w:num w:numId="15" w16cid:durableId="1352951881">
    <w:abstractNumId w:val="20"/>
  </w:num>
  <w:num w:numId="16" w16cid:durableId="1317420348">
    <w:abstractNumId w:val="10"/>
  </w:num>
  <w:num w:numId="17" w16cid:durableId="1013069543">
    <w:abstractNumId w:val="38"/>
  </w:num>
  <w:num w:numId="18" w16cid:durableId="2079671659">
    <w:abstractNumId w:val="11"/>
  </w:num>
  <w:num w:numId="19" w16cid:durableId="20085908">
    <w:abstractNumId w:val="39"/>
  </w:num>
  <w:num w:numId="20" w16cid:durableId="66995167">
    <w:abstractNumId w:val="21"/>
  </w:num>
  <w:num w:numId="21" w16cid:durableId="126243634">
    <w:abstractNumId w:val="26"/>
  </w:num>
  <w:num w:numId="22" w16cid:durableId="1771850401">
    <w:abstractNumId w:val="33"/>
  </w:num>
  <w:num w:numId="23" w16cid:durableId="538857727">
    <w:abstractNumId w:val="27"/>
  </w:num>
  <w:num w:numId="24" w16cid:durableId="998576580">
    <w:abstractNumId w:val="30"/>
  </w:num>
  <w:num w:numId="25" w16cid:durableId="896159515">
    <w:abstractNumId w:val="18"/>
  </w:num>
  <w:num w:numId="26" w16cid:durableId="694771793">
    <w:abstractNumId w:val="23"/>
  </w:num>
  <w:num w:numId="27" w16cid:durableId="907766501">
    <w:abstractNumId w:val="13"/>
  </w:num>
  <w:num w:numId="28" w16cid:durableId="2249568">
    <w:abstractNumId w:val="31"/>
  </w:num>
  <w:num w:numId="29" w16cid:durableId="279804079">
    <w:abstractNumId w:val="36"/>
  </w:num>
  <w:num w:numId="30" w16cid:durableId="622687387">
    <w:abstractNumId w:val="19"/>
  </w:num>
  <w:num w:numId="31" w16cid:durableId="2062243274">
    <w:abstractNumId w:val="12"/>
  </w:num>
  <w:num w:numId="32" w16cid:durableId="1403987467">
    <w:abstractNumId w:val="16"/>
  </w:num>
  <w:num w:numId="33" w16cid:durableId="51315140">
    <w:abstractNumId w:val="37"/>
  </w:num>
  <w:num w:numId="34" w16cid:durableId="555971025">
    <w:abstractNumId w:val="15"/>
  </w:num>
  <w:num w:numId="35" w16cid:durableId="385681990">
    <w:abstractNumId w:val="25"/>
  </w:num>
  <w:num w:numId="36" w16cid:durableId="1594700119">
    <w:abstractNumId w:val="14"/>
  </w:num>
  <w:num w:numId="37" w16cid:durableId="1952861670">
    <w:abstractNumId w:val="22"/>
  </w:num>
  <w:num w:numId="38" w16cid:durableId="98525593">
    <w:abstractNumId w:val="35"/>
  </w:num>
  <w:num w:numId="39" w16cid:durableId="1664309911">
    <w:abstractNumId w:val="29"/>
  </w:num>
  <w:num w:numId="40" w16cid:durableId="1973444370">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removePersonalInformation/>
  <w:removeDateAndTime/>
  <w:embedTrueTypeFonts/>
  <w:saveSubsetFonts/>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2490E"/>
    <w:rsid w:val="00027CC7"/>
    <w:rsid w:val="0003107E"/>
    <w:rsid w:val="00031BB9"/>
    <w:rsid w:val="00032F7C"/>
    <w:rsid w:val="00033EFD"/>
    <w:rsid w:val="00036CB4"/>
    <w:rsid w:val="000421F5"/>
    <w:rsid w:val="00051663"/>
    <w:rsid w:val="0005267E"/>
    <w:rsid w:val="00055304"/>
    <w:rsid w:val="00055772"/>
    <w:rsid w:val="00061B0F"/>
    <w:rsid w:val="000661C0"/>
    <w:rsid w:val="00067D2B"/>
    <w:rsid w:val="00072BDA"/>
    <w:rsid w:val="000740C7"/>
    <w:rsid w:val="00074F64"/>
    <w:rsid w:val="00080658"/>
    <w:rsid w:val="00080B16"/>
    <w:rsid w:val="00081A55"/>
    <w:rsid w:val="00083403"/>
    <w:rsid w:val="00085DD1"/>
    <w:rsid w:val="00087342"/>
    <w:rsid w:val="00087BE4"/>
    <w:rsid w:val="00090742"/>
    <w:rsid w:val="000932A8"/>
    <w:rsid w:val="00094722"/>
    <w:rsid w:val="000947E0"/>
    <w:rsid w:val="00095231"/>
    <w:rsid w:val="000A01BE"/>
    <w:rsid w:val="000A25EA"/>
    <w:rsid w:val="000A4922"/>
    <w:rsid w:val="000A5BF3"/>
    <w:rsid w:val="000A7C7E"/>
    <w:rsid w:val="000B1EBD"/>
    <w:rsid w:val="000B5D3C"/>
    <w:rsid w:val="000C1483"/>
    <w:rsid w:val="000C29CF"/>
    <w:rsid w:val="000C4DA9"/>
    <w:rsid w:val="000C529E"/>
    <w:rsid w:val="000C5515"/>
    <w:rsid w:val="000D247D"/>
    <w:rsid w:val="000D2589"/>
    <w:rsid w:val="000D2C04"/>
    <w:rsid w:val="000D4184"/>
    <w:rsid w:val="000E0BC6"/>
    <w:rsid w:val="000E1367"/>
    <w:rsid w:val="000E3164"/>
    <w:rsid w:val="000E37CB"/>
    <w:rsid w:val="000E4BB0"/>
    <w:rsid w:val="000F1572"/>
    <w:rsid w:val="000F2892"/>
    <w:rsid w:val="000F2C0B"/>
    <w:rsid w:val="000F3014"/>
    <w:rsid w:val="000F334D"/>
    <w:rsid w:val="000F48E3"/>
    <w:rsid w:val="000F61CE"/>
    <w:rsid w:val="000F695C"/>
    <w:rsid w:val="001025A1"/>
    <w:rsid w:val="001033C9"/>
    <w:rsid w:val="00104C55"/>
    <w:rsid w:val="0011256C"/>
    <w:rsid w:val="001215F9"/>
    <w:rsid w:val="001219A2"/>
    <w:rsid w:val="00122427"/>
    <w:rsid w:val="00124C3C"/>
    <w:rsid w:val="00125B24"/>
    <w:rsid w:val="00125F4F"/>
    <w:rsid w:val="001319F6"/>
    <w:rsid w:val="00133629"/>
    <w:rsid w:val="00140595"/>
    <w:rsid w:val="001410B1"/>
    <w:rsid w:val="00144242"/>
    <w:rsid w:val="00145EB5"/>
    <w:rsid w:val="00151530"/>
    <w:rsid w:val="00152F3C"/>
    <w:rsid w:val="00153523"/>
    <w:rsid w:val="00153E90"/>
    <w:rsid w:val="00153FA9"/>
    <w:rsid w:val="00155ECA"/>
    <w:rsid w:val="00161B3B"/>
    <w:rsid w:val="001620AE"/>
    <w:rsid w:val="00163B45"/>
    <w:rsid w:val="00163D33"/>
    <w:rsid w:val="001650EB"/>
    <w:rsid w:val="001655A2"/>
    <w:rsid w:val="001669CF"/>
    <w:rsid w:val="00166FF1"/>
    <w:rsid w:val="00171102"/>
    <w:rsid w:val="001720E3"/>
    <w:rsid w:val="00172938"/>
    <w:rsid w:val="00181B31"/>
    <w:rsid w:val="0018300C"/>
    <w:rsid w:val="00191DF1"/>
    <w:rsid w:val="00194680"/>
    <w:rsid w:val="0019499D"/>
    <w:rsid w:val="00195BEA"/>
    <w:rsid w:val="001961DB"/>
    <w:rsid w:val="00196753"/>
    <w:rsid w:val="00196F73"/>
    <w:rsid w:val="001A1C7E"/>
    <w:rsid w:val="001A2933"/>
    <w:rsid w:val="001A42FD"/>
    <w:rsid w:val="001A5AC9"/>
    <w:rsid w:val="001A5C96"/>
    <w:rsid w:val="001B02B8"/>
    <w:rsid w:val="001B0C17"/>
    <w:rsid w:val="001B214E"/>
    <w:rsid w:val="001B373F"/>
    <w:rsid w:val="001B3A6A"/>
    <w:rsid w:val="001B40A5"/>
    <w:rsid w:val="001B52F6"/>
    <w:rsid w:val="001B5618"/>
    <w:rsid w:val="001B6FC4"/>
    <w:rsid w:val="001C16EA"/>
    <w:rsid w:val="001C3BEE"/>
    <w:rsid w:val="001C4264"/>
    <w:rsid w:val="001C5386"/>
    <w:rsid w:val="001C7AB9"/>
    <w:rsid w:val="001C7F24"/>
    <w:rsid w:val="001D1DFA"/>
    <w:rsid w:val="001D2919"/>
    <w:rsid w:val="001D3AED"/>
    <w:rsid w:val="001D47E8"/>
    <w:rsid w:val="001D4E6B"/>
    <w:rsid w:val="001D5935"/>
    <w:rsid w:val="001D5A88"/>
    <w:rsid w:val="001E01B6"/>
    <w:rsid w:val="001E03BF"/>
    <w:rsid w:val="001E46D0"/>
    <w:rsid w:val="001E581E"/>
    <w:rsid w:val="001E599E"/>
    <w:rsid w:val="001E79D7"/>
    <w:rsid w:val="001F0BF5"/>
    <w:rsid w:val="001F1963"/>
    <w:rsid w:val="001F3189"/>
    <w:rsid w:val="001F33E7"/>
    <w:rsid w:val="001F5923"/>
    <w:rsid w:val="001F67D7"/>
    <w:rsid w:val="002075BD"/>
    <w:rsid w:val="00211056"/>
    <w:rsid w:val="002136BF"/>
    <w:rsid w:val="00216BBF"/>
    <w:rsid w:val="002174A2"/>
    <w:rsid w:val="002177E3"/>
    <w:rsid w:val="00217950"/>
    <w:rsid w:val="00223A17"/>
    <w:rsid w:val="00223CCE"/>
    <w:rsid w:val="00224675"/>
    <w:rsid w:val="00225AE5"/>
    <w:rsid w:val="00225F8B"/>
    <w:rsid w:val="00231D07"/>
    <w:rsid w:val="002321A9"/>
    <w:rsid w:val="00237DC1"/>
    <w:rsid w:val="0024236C"/>
    <w:rsid w:val="002432AD"/>
    <w:rsid w:val="002443C6"/>
    <w:rsid w:val="00244D11"/>
    <w:rsid w:val="00245933"/>
    <w:rsid w:val="002464D7"/>
    <w:rsid w:val="00246F00"/>
    <w:rsid w:val="00247542"/>
    <w:rsid w:val="002505F1"/>
    <w:rsid w:val="0025134E"/>
    <w:rsid w:val="002519B2"/>
    <w:rsid w:val="002535FA"/>
    <w:rsid w:val="00256BD3"/>
    <w:rsid w:val="00262DD0"/>
    <w:rsid w:val="00267DBE"/>
    <w:rsid w:val="00272CA4"/>
    <w:rsid w:val="00273D78"/>
    <w:rsid w:val="00277E9E"/>
    <w:rsid w:val="00280FE1"/>
    <w:rsid w:val="002821DC"/>
    <w:rsid w:val="00284BC0"/>
    <w:rsid w:val="002868A4"/>
    <w:rsid w:val="00290455"/>
    <w:rsid w:val="002907DD"/>
    <w:rsid w:val="00290A5A"/>
    <w:rsid w:val="00290B58"/>
    <w:rsid w:val="00293D76"/>
    <w:rsid w:val="0029401E"/>
    <w:rsid w:val="00294B1A"/>
    <w:rsid w:val="002A31E2"/>
    <w:rsid w:val="002A4CCB"/>
    <w:rsid w:val="002A5B9D"/>
    <w:rsid w:val="002A66ED"/>
    <w:rsid w:val="002B0006"/>
    <w:rsid w:val="002B1254"/>
    <w:rsid w:val="002B2B83"/>
    <w:rsid w:val="002B3B39"/>
    <w:rsid w:val="002B5418"/>
    <w:rsid w:val="002B5C53"/>
    <w:rsid w:val="002B5E0C"/>
    <w:rsid w:val="002B6587"/>
    <w:rsid w:val="002B6BAE"/>
    <w:rsid w:val="002C33DC"/>
    <w:rsid w:val="002C712C"/>
    <w:rsid w:val="002C7461"/>
    <w:rsid w:val="002C7BFE"/>
    <w:rsid w:val="002D0739"/>
    <w:rsid w:val="002D0C8D"/>
    <w:rsid w:val="002D3561"/>
    <w:rsid w:val="002D47FB"/>
    <w:rsid w:val="002D68C4"/>
    <w:rsid w:val="002E36B2"/>
    <w:rsid w:val="002E77E6"/>
    <w:rsid w:val="002F0430"/>
    <w:rsid w:val="002F07B9"/>
    <w:rsid w:val="002F0BCA"/>
    <w:rsid w:val="002F3469"/>
    <w:rsid w:val="002F5358"/>
    <w:rsid w:val="00302660"/>
    <w:rsid w:val="0030592D"/>
    <w:rsid w:val="00307148"/>
    <w:rsid w:val="00310FD9"/>
    <w:rsid w:val="00311F52"/>
    <w:rsid w:val="00313E9E"/>
    <w:rsid w:val="00314D1C"/>
    <w:rsid w:val="003174EF"/>
    <w:rsid w:val="00320E42"/>
    <w:rsid w:val="00332DA2"/>
    <w:rsid w:val="00334406"/>
    <w:rsid w:val="00334942"/>
    <w:rsid w:val="00336A64"/>
    <w:rsid w:val="003428CB"/>
    <w:rsid w:val="0034776E"/>
    <w:rsid w:val="003477C4"/>
    <w:rsid w:val="00347E3D"/>
    <w:rsid w:val="00353502"/>
    <w:rsid w:val="00353E3A"/>
    <w:rsid w:val="00354130"/>
    <w:rsid w:val="00354311"/>
    <w:rsid w:val="00355457"/>
    <w:rsid w:val="003559A4"/>
    <w:rsid w:val="003560C2"/>
    <w:rsid w:val="0035794B"/>
    <w:rsid w:val="00370E68"/>
    <w:rsid w:val="00372E89"/>
    <w:rsid w:val="00374027"/>
    <w:rsid w:val="00375728"/>
    <w:rsid w:val="00380F48"/>
    <w:rsid w:val="0038243E"/>
    <w:rsid w:val="00382484"/>
    <w:rsid w:val="00384164"/>
    <w:rsid w:val="00391826"/>
    <w:rsid w:val="003925C3"/>
    <w:rsid w:val="00394004"/>
    <w:rsid w:val="00395214"/>
    <w:rsid w:val="0039647C"/>
    <w:rsid w:val="00397C65"/>
    <w:rsid w:val="00397EC3"/>
    <w:rsid w:val="003A30C9"/>
    <w:rsid w:val="003A725E"/>
    <w:rsid w:val="003B51B7"/>
    <w:rsid w:val="003C4991"/>
    <w:rsid w:val="003C4EC7"/>
    <w:rsid w:val="003C4EDD"/>
    <w:rsid w:val="003C56BB"/>
    <w:rsid w:val="003C6A91"/>
    <w:rsid w:val="003D0E87"/>
    <w:rsid w:val="003D15C7"/>
    <w:rsid w:val="003D6565"/>
    <w:rsid w:val="003D71CE"/>
    <w:rsid w:val="003E0628"/>
    <w:rsid w:val="003E502D"/>
    <w:rsid w:val="003E6841"/>
    <w:rsid w:val="003F0509"/>
    <w:rsid w:val="003F3118"/>
    <w:rsid w:val="003F451C"/>
    <w:rsid w:val="003F5429"/>
    <w:rsid w:val="004014C4"/>
    <w:rsid w:val="00406465"/>
    <w:rsid w:val="00407070"/>
    <w:rsid w:val="00407ACC"/>
    <w:rsid w:val="00407CCE"/>
    <w:rsid w:val="00412A75"/>
    <w:rsid w:val="00413AD0"/>
    <w:rsid w:val="00413AD9"/>
    <w:rsid w:val="0041406D"/>
    <w:rsid w:val="00414542"/>
    <w:rsid w:val="00414D44"/>
    <w:rsid w:val="00416CAB"/>
    <w:rsid w:val="0041773C"/>
    <w:rsid w:val="0042247D"/>
    <w:rsid w:val="004226E4"/>
    <w:rsid w:val="00423FD5"/>
    <w:rsid w:val="004259E4"/>
    <w:rsid w:val="00425C7B"/>
    <w:rsid w:val="00425EC2"/>
    <w:rsid w:val="0043042A"/>
    <w:rsid w:val="004305B9"/>
    <w:rsid w:val="004335A6"/>
    <w:rsid w:val="0043690E"/>
    <w:rsid w:val="004372D2"/>
    <w:rsid w:val="004375E4"/>
    <w:rsid w:val="00443D10"/>
    <w:rsid w:val="00451124"/>
    <w:rsid w:val="00452A2A"/>
    <w:rsid w:val="00455539"/>
    <w:rsid w:val="00456E14"/>
    <w:rsid w:val="00460069"/>
    <w:rsid w:val="004601C0"/>
    <w:rsid w:val="00460CFD"/>
    <w:rsid w:val="00460F88"/>
    <w:rsid w:val="004641B5"/>
    <w:rsid w:val="004652A1"/>
    <w:rsid w:val="00465FFD"/>
    <w:rsid w:val="00470882"/>
    <w:rsid w:val="00473190"/>
    <w:rsid w:val="004743DF"/>
    <w:rsid w:val="004754EC"/>
    <w:rsid w:val="004757D1"/>
    <w:rsid w:val="0047631F"/>
    <w:rsid w:val="00476C57"/>
    <w:rsid w:val="00482961"/>
    <w:rsid w:val="0048620C"/>
    <w:rsid w:val="0049163E"/>
    <w:rsid w:val="00493B6C"/>
    <w:rsid w:val="00494113"/>
    <w:rsid w:val="00494729"/>
    <w:rsid w:val="00494889"/>
    <w:rsid w:val="00494AD5"/>
    <w:rsid w:val="004951D8"/>
    <w:rsid w:val="00495BBC"/>
    <w:rsid w:val="004977F9"/>
    <w:rsid w:val="004A11BA"/>
    <w:rsid w:val="004B0110"/>
    <w:rsid w:val="004B2D68"/>
    <w:rsid w:val="004B3741"/>
    <w:rsid w:val="004B3850"/>
    <w:rsid w:val="004B5AB9"/>
    <w:rsid w:val="004B5E0B"/>
    <w:rsid w:val="004B64BA"/>
    <w:rsid w:val="004B7151"/>
    <w:rsid w:val="004C117B"/>
    <w:rsid w:val="004C1F6A"/>
    <w:rsid w:val="004C2962"/>
    <w:rsid w:val="004C3772"/>
    <w:rsid w:val="004C6132"/>
    <w:rsid w:val="004C62CC"/>
    <w:rsid w:val="004D0A24"/>
    <w:rsid w:val="004D165C"/>
    <w:rsid w:val="004D3EC0"/>
    <w:rsid w:val="004D4E46"/>
    <w:rsid w:val="004D67C9"/>
    <w:rsid w:val="004D73B7"/>
    <w:rsid w:val="004E069A"/>
    <w:rsid w:val="004E108E"/>
    <w:rsid w:val="004E2B0A"/>
    <w:rsid w:val="004E3A41"/>
    <w:rsid w:val="004E4308"/>
    <w:rsid w:val="004E4F31"/>
    <w:rsid w:val="004F5EB1"/>
    <w:rsid w:val="004F76A3"/>
    <w:rsid w:val="005011AF"/>
    <w:rsid w:val="0050414D"/>
    <w:rsid w:val="00504676"/>
    <w:rsid w:val="0050501F"/>
    <w:rsid w:val="00505F89"/>
    <w:rsid w:val="005228DB"/>
    <w:rsid w:val="0052291A"/>
    <w:rsid w:val="0052322C"/>
    <w:rsid w:val="005233EA"/>
    <w:rsid w:val="00523807"/>
    <w:rsid w:val="005249ED"/>
    <w:rsid w:val="005256FA"/>
    <w:rsid w:val="005279EE"/>
    <w:rsid w:val="00531E6B"/>
    <w:rsid w:val="00533739"/>
    <w:rsid w:val="005358BE"/>
    <w:rsid w:val="005365CE"/>
    <w:rsid w:val="00537249"/>
    <w:rsid w:val="00540B8F"/>
    <w:rsid w:val="005417B8"/>
    <w:rsid w:val="00542652"/>
    <w:rsid w:val="00542B1E"/>
    <w:rsid w:val="00542B4C"/>
    <w:rsid w:val="00542ED9"/>
    <w:rsid w:val="0054466A"/>
    <w:rsid w:val="00544A08"/>
    <w:rsid w:val="00545859"/>
    <w:rsid w:val="00546208"/>
    <w:rsid w:val="00550E22"/>
    <w:rsid w:val="00551BDF"/>
    <w:rsid w:val="00555D62"/>
    <w:rsid w:val="00560B82"/>
    <w:rsid w:val="0056235E"/>
    <w:rsid w:val="00562EAF"/>
    <w:rsid w:val="0056561E"/>
    <w:rsid w:val="00567B5D"/>
    <w:rsid w:val="00570C32"/>
    <w:rsid w:val="00571C4D"/>
    <w:rsid w:val="005755ED"/>
    <w:rsid w:val="00575B7E"/>
    <w:rsid w:val="00576EF5"/>
    <w:rsid w:val="00577274"/>
    <w:rsid w:val="00580D40"/>
    <w:rsid w:val="0058453A"/>
    <w:rsid w:val="005874D0"/>
    <w:rsid w:val="005900FF"/>
    <w:rsid w:val="00591D08"/>
    <w:rsid w:val="005925FA"/>
    <w:rsid w:val="005A1C56"/>
    <w:rsid w:val="005A23A9"/>
    <w:rsid w:val="005A257C"/>
    <w:rsid w:val="005A32FC"/>
    <w:rsid w:val="005A6E61"/>
    <w:rsid w:val="005B24CA"/>
    <w:rsid w:val="005B475A"/>
    <w:rsid w:val="005C1E9E"/>
    <w:rsid w:val="005C4930"/>
    <w:rsid w:val="005C5E2B"/>
    <w:rsid w:val="005C7030"/>
    <w:rsid w:val="005D234A"/>
    <w:rsid w:val="005D43C5"/>
    <w:rsid w:val="005D4509"/>
    <w:rsid w:val="005D478D"/>
    <w:rsid w:val="005D4E6B"/>
    <w:rsid w:val="005D7729"/>
    <w:rsid w:val="005E0076"/>
    <w:rsid w:val="005E3ED5"/>
    <w:rsid w:val="005E4254"/>
    <w:rsid w:val="005E4BD0"/>
    <w:rsid w:val="005E55B5"/>
    <w:rsid w:val="005E5720"/>
    <w:rsid w:val="005F5017"/>
    <w:rsid w:val="005F5618"/>
    <w:rsid w:val="00601859"/>
    <w:rsid w:val="00601B24"/>
    <w:rsid w:val="00601CCF"/>
    <w:rsid w:val="00603300"/>
    <w:rsid w:val="006039CA"/>
    <w:rsid w:val="00604660"/>
    <w:rsid w:val="00604BE9"/>
    <w:rsid w:val="006050B3"/>
    <w:rsid w:val="00615621"/>
    <w:rsid w:val="00615E2C"/>
    <w:rsid w:val="006174E7"/>
    <w:rsid w:val="00617B7E"/>
    <w:rsid w:val="00617CDE"/>
    <w:rsid w:val="00621177"/>
    <w:rsid w:val="00621AF6"/>
    <w:rsid w:val="00623538"/>
    <w:rsid w:val="00626843"/>
    <w:rsid w:val="00627449"/>
    <w:rsid w:val="006331B7"/>
    <w:rsid w:val="0063588D"/>
    <w:rsid w:val="00635C16"/>
    <w:rsid w:val="006377B5"/>
    <w:rsid w:val="00640CBA"/>
    <w:rsid w:val="00640CEE"/>
    <w:rsid w:val="006421BB"/>
    <w:rsid w:val="00643484"/>
    <w:rsid w:val="00644639"/>
    <w:rsid w:val="00644F95"/>
    <w:rsid w:val="00645252"/>
    <w:rsid w:val="00647C21"/>
    <w:rsid w:val="00650CC3"/>
    <w:rsid w:val="00652315"/>
    <w:rsid w:val="00655997"/>
    <w:rsid w:val="00655E42"/>
    <w:rsid w:val="0065639F"/>
    <w:rsid w:val="006610BD"/>
    <w:rsid w:val="00661726"/>
    <w:rsid w:val="00663E83"/>
    <w:rsid w:val="006642B0"/>
    <w:rsid w:val="006665B0"/>
    <w:rsid w:val="00667B24"/>
    <w:rsid w:val="00667E82"/>
    <w:rsid w:val="00670A3C"/>
    <w:rsid w:val="00670CFC"/>
    <w:rsid w:val="00674852"/>
    <w:rsid w:val="00676564"/>
    <w:rsid w:val="006808E6"/>
    <w:rsid w:val="00682A86"/>
    <w:rsid w:val="00686A4A"/>
    <w:rsid w:val="00694284"/>
    <w:rsid w:val="006956EF"/>
    <w:rsid w:val="00697594"/>
    <w:rsid w:val="006A2248"/>
    <w:rsid w:val="006A58C9"/>
    <w:rsid w:val="006A5A60"/>
    <w:rsid w:val="006A7E52"/>
    <w:rsid w:val="006B02F5"/>
    <w:rsid w:val="006B121E"/>
    <w:rsid w:val="006B4AEC"/>
    <w:rsid w:val="006B672A"/>
    <w:rsid w:val="006B6C32"/>
    <w:rsid w:val="006B6EE0"/>
    <w:rsid w:val="006C17C2"/>
    <w:rsid w:val="006C3051"/>
    <w:rsid w:val="006C4588"/>
    <w:rsid w:val="006C46A1"/>
    <w:rsid w:val="006C4898"/>
    <w:rsid w:val="006D0476"/>
    <w:rsid w:val="006D366E"/>
    <w:rsid w:val="006D3D74"/>
    <w:rsid w:val="006D5B9B"/>
    <w:rsid w:val="006D61AD"/>
    <w:rsid w:val="006D7F21"/>
    <w:rsid w:val="006E0A7A"/>
    <w:rsid w:val="006E49CE"/>
    <w:rsid w:val="006E6F48"/>
    <w:rsid w:val="00700B88"/>
    <w:rsid w:val="00702B5F"/>
    <w:rsid w:val="007069F6"/>
    <w:rsid w:val="00707321"/>
    <w:rsid w:val="007100A2"/>
    <w:rsid w:val="00713184"/>
    <w:rsid w:val="007132A2"/>
    <w:rsid w:val="00722AA5"/>
    <w:rsid w:val="00722BC3"/>
    <w:rsid w:val="00727056"/>
    <w:rsid w:val="00731015"/>
    <w:rsid w:val="00732AA0"/>
    <w:rsid w:val="00735B7C"/>
    <w:rsid w:val="00736ECA"/>
    <w:rsid w:val="007374FF"/>
    <w:rsid w:val="0074159E"/>
    <w:rsid w:val="00743D58"/>
    <w:rsid w:val="0074423C"/>
    <w:rsid w:val="007477F4"/>
    <w:rsid w:val="00752E2F"/>
    <w:rsid w:val="00754B47"/>
    <w:rsid w:val="00754E70"/>
    <w:rsid w:val="007616E5"/>
    <w:rsid w:val="00762509"/>
    <w:rsid w:val="007626B4"/>
    <w:rsid w:val="007632A3"/>
    <w:rsid w:val="0076663D"/>
    <w:rsid w:val="00767C1D"/>
    <w:rsid w:val="00770031"/>
    <w:rsid w:val="007723DA"/>
    <w:rsid w:val="00773E21"/>
    <w:rsid w:val="00774828"/>
    <w:rsid w:val="00782F7B"/>
    <w:rsid w:val="007839BE"/>
    <w:rsid w:val="00787EB6"/>
    <w:rsid w:val="00790584"/>
    <w:rsid w:val="00791F68"/>
    <w:rsid w:val="00793CC3"/>
    <w:rsid w:val="0079759F"/>
    <w:rsid w:val="007A07B7"/>
    <w:rsid w:val="007A28C4"/>
    <w:rsid w:val="007A36D7"/>
    <w:rsid w:val="007A6EF1"/>
    <w:rsid w:val="007A7BC2"/>
    <w:rsid w:val="007B099F"/>
    <w:rsid w:val="007B11B8"/>
    <w:rsid w:val="007B15B4"/>
    <w:rsid w:val="007B21CC"/>
    <w:rsid w:val="007B2657"/>
    <w:rsid w:val="007B462A"/>
    <w:rsid w:val="007B6649"/>
    <w:rsid w:val="007B7741"/>
    <w:rsid w:val="007C3224"/>
    <w:rsid w:val="007C37EC"/>
    <w:rsid w:val="007C433B"/>
    <w:rsid w:val="007C5422"/>
    <w:rsid w:val="007C6283"/>
    <w:rsid w:val="007C6548"/>
    <w:rsid w:val="007C694D"/>
    <w:rsid w:val="007C7206"/>
    <w:rsid w:val="007C76E6"/>
    <w:rsid w:val="007D127C"/>
    <w:rsid w:val="007D2681"/>
    <w:rsid w:val="007D57D8"/>
    <w:rsid w:val="007D5919"/>
    <w:rsid w:val="007D788A"/>
    <w:rsid w:val="007E051E"/>
    <w:rsid w:val="007E37DF"/>
    <w:rsid w:val="007E537F"/>
    <w:rsid w:val="007E700D"/>
    <w:rsid w:val="007F420B"/>
    <w:rsid w:val="008002E9"/>
    <w:rsid w:val="00803BB9"/>
    <w:rsid w:val="008051F3"/>
    <w:rsid w:val="00807E59"/>
    <w:rsid w:val="00810295"/>
    <w:rsid w:val="00811203"/>
    <w:rsid w:val="008119DD"/>
    <w:rsid w:val="0081280D"/>
    <w:rsid w:val="00814856"/>
    <w:rsid w:val="00814CAE"/>
    <w:rsid w:val="00826A66"/>
    <w:rsid w:val="00830E82"/>
    <w:rsid w:val="00833647"/>
    <w:rsid w:val="0083569A"/>
    <w:rsid w:val="00835D82"/>
    <w:rsid w:val="008370DB"/>
    <w:rsid w:val="00841F9A"/>
    <w:rsid w:val="0084209A"/>
    <w:rsid w:val="00844436"/>
    <w:rsid w:val="0084456F"/>
    <w:rsid w:val="00846400"/>
    <w:rsid w:val="0084683E"/>
    <w:rsid w:val="008472EA"/>
    <w:rsid w:val="008601A1"/>
    <w:rsid w:val="00861A07"/>
    <w:rsid w:val="00867E3D"/>
    <w:rsid w:val="008702CB"/>
    <w:rsid w:val="00872D91"/>
    <w:rsid w:val="008820E4"/>
    <w:rsid w:val="00883012"/>
    <w:rsid w:val="0088307C"/>
    <w:rsid w:val="0088404B"/>
    <w:rsid w:val="008840B5"/>
    <w:rsid w:val="00884D3C"/>
    <w:rsid w:val="00886DC4"/>
    <w:rsid w:val="00886F91"/>
    <w:rsid w:val="00892A40"/>
    <w:rsid w:val="008944B4"/>
    <w:rsid w:val="008966A1"/>
    <w:rsid w:val="008A2A7C"/>
    <w:rsid w:val="008A315B"/>
    <w:rsid w:val="008A50DE"/>
    <w:rsid w:val="008A57A0"/>
    <w:rsid w:val="008B0BBD"/>
    <w:rsid w:val="008B207B"/>
    <w:rsid w:val="008B23CB"/>
    <w:rsid w:val="008B2D34"/>
    <w:rsid w:val="008B30E0"/>
    <w:rsid w:val="008B39A5"/>
    <w:rsid w:val="008B50DD"/>
    <w:rsid w:val="008B5358"/>
    <w:rsid w:val="008B597D"/>
    <w:rsid w:val="008B60D2"/>
    <w:rsid w:val="008C0728"/>
    <w:rsid w:val="008C2D6C"/>
    <w:rsid w:val="008C49CD"/>
    <w:rsid w:val="008D0250"/>
    <w:rsid w:val="008D376D"/>
    <w:rsid w:val="008D429E"/>
    <w:rsid w:val="008D434A"/>
    <w:rsid w:val="008D5C1E"/>
    <w:rsid w:val="008E1037"/>
    <w:rsid w:val="008E7978"/>
    <w:rsid w:val="008F1F96"/>
    <w:rsid w:val="008F4A21"/>
    <w:rsid w:val="008F5DE8"/>
    <w:rsid w:val="008F6EA3"/>
    <w:rsid w:val="008F79CE"/>
    <w:rsid w:val="00903E67"/>
    <w:rsid w:val="00903F2B"/>
    <w:rsid w:val="00906012"/>
    <w:rsid w:val="009075D0"/>
    <w:rsid w:val="00907E85"/>
    <w:rsid w:val="0091013D"/>
    <w:rsid w:val="00910889"/>
    <w:rsid w:val="00915A08"/>
    <w:rsid w:val="00916DDC"/>
    <w:rsid w:val="009171D1"/>
    <w:rsid w:val="00917A8F"/>
    <w:rsid w:val="00920BE4"/>
    <w:rsid w:val="009213F6"/>
    <w:rsid w:val="009215AB"/>
    <w:rsid w:val="00924CA9"/>
    <w:rsid w:val="0093083A"/>
    <w:rsid w:val="009313CD"/>
    <w:rsid w:val="009325DA"/>
    <w:rsid w:val="00932DCE"/>
    <w:rsid w:val="009331D2"/>
    <w:rsid w:val="00934126"/>
    <w:rsid w:val="009341A7"/>
    <w:rsid w:val="009362A2"/>
    <w:rsid w:val="00940329"/>
    <w:rsid w:val="009404AC"/>
    <w:rsid w:val="00940609"/>
    <w:rsid w:val="00940967"/>
    <w:rsid w:val="009442C3"/>
    <w:rsid w:val="00944E0C"/>
    <w:rsid w:val="00945261"/>
    <w:rsid w:val="00957DB8"/>
    <w:rsid w:val="00962956"/>
    <w:rsid w:val="009644E5"/>
    <w:rsid w:val="00966B6D"/>
    <w:rsid w:val="0097136A"/>
    <w:rsid w:val="00973A5C"/>
    <w:rsid w:val="00974265"/>
    <w:rsid w:val="009742E0"/>
    <w:rsid w:val="00980AEF"/>
    <w:rsid w:val="00981944"/>
    <w:rsid w:val="00985953"/>
    <w:rsid w:val="009918C4"/>
    <w:rsid w:val="009941C4"/>
    <w:rsid w:val="00994C15"/>
    <w:rsid w:val="00995773"/>
    <w:rsid w:val="009967ED"/>
    <w:rsid w:val="009A331C"/>
    <w:rsid w:val="009A5F8A"/>
    <w:rsid w:val="009A64FE"/>
    <w:rsid w:val="009B054B"/>
    <w:rsid w:val="009B0A5F"/>
    <w:rsid w:val="009B0F54"/>
    <w:rsid w:val="009B3460"/>
    <w:rsid w:val="009B7A02"/>
    <w:rsid w:val="009C0137"/>
    <w:rsid w:val="009C0ED8"/>
    <w:rsid w:val="009C4118"/>
    <w:rsid w:val="009C79B1"/>
    <w:rsid w:val="009D0F7F"/>
    <w:rsid w:val="009D13ED"/>
    <w:rsid w:val="009D3054"/>
    <w:rsid w:val="009D3A42"/>
    <w:rsid w:val="009D44B2"/>
    <w:rsid w:val="009D78B7"/>
    <w:rsid w:val="009D7C7E"/>
    <w:rsid w:val="009E5223"/>
    <w:rsid w:val="009E566B"/>
    <w:rsid w:val="009F1129"/>
    <w:rsid w:val="009F2D3B"/>
    <w:rsid w:val="009F5721"/>
    <w:rsid w:val="009F67EE"/>
    <w:rsid w:val="009F700A"/>
    <w:rsid w:val="009F777C"/>
    <w:rsid w:val="009F79DB"/>
    <w:rsid w:val="00A01D68"/>
    <w:rsid w:val="00A06E13"/>
    <w:rsid w:val="00A10506"/>
    <w:rsid w:val="00A11993"/>
    <w:rsid w:val="00A11A23"/>
    <w:rsid w:val="00A12F13"/>
    <w:rsid w:val="00A135B7"/>
    <w:rsid w:val="00A14778"/>
    <w:rsid w:val="00A161FE"/>
    <w:rsid w:val="00A17318"/>
    <w:rsid w:val="00A17FAD"/>
    <w:rsid w:val="00A231AF"/>
    <w:rsid w:val="00A23943"/>
    <w:rsid w:val="00A23F10"/>
    <w:rsid w:val="00A27D13"/>
    <w:rsid w:val="00A27DB4"/>
    <w:rsid w:val="00A32E84"/>
    <w:rsid w:val="00A3492A"/>
    <w:rsid w:val="00A35CDA"/>
    <w:rsid w:val="00A40FD2"/>
    <w:rsid w:val="00A41D4B"/>
    <w:rsid w:val="00A420F0"/>
    <w:rsid w:val="00A46A2D"/>
    <w:rsid w:val="00A475AB"/>
    <w:rsid w:val="00A5086B"/>
    <w:rsid w:val="00A50A3E"/>
    <w:rsid w:val="00A52277"/>
    <w:rsid w:val="00A534AA"/>
    <w:rsid w:val="00A55483"/>
    <w:rsid w:val="00A62833"/>
    <w:rsid w:val="00A63218"/>
    <w:rsid w:val="00A648B3"/>
    <w:rsid w:val="00A6786F"/>
    <w:rsid w:val="00A7391E"/>
    <w:rsid w:val="00A73BE5"/>
    <w:rsid w:val="00A80DAC"/>
    <w:rsid w:val="00A81F33"/>
    <w:rsid w:val="00A82B89"/>
    <w:rsid w:val="00A846AA"/>
    <w:rsid w:val="00A91683"/>
    <w:rsid w:val="00A9204E"/>
    <w:rsid w:val="00A937F9"/>
    <w:rsid w:val="00AA299B"/>
    <w:rsid w:val="00AA3901"/>
    <w:rsid w:val="00AA3A7B"/>
    <w:rsid w:val="00AA5F6F"/>
    <w:rsid w:val="00AB0598"/>
    <w:rsid w:val="00AB086C"/>
    <w:rsid w:val="00AB6111"/>
    <w:rsid w:val="00AB78DD"/>
    <w:rsid w:val="00AC080F"/>
    <w:rsid w:val="00AC2199"/>
    <w:rsid w:val="00AC4BB8"/>
    <w:rsid w:val="00AC5DDE"/>
    <w:rsid w:val="00AC7F11"/>
    <w:rsid w:val="00AD2688"/>
    <w:rsid w:val="00AD28D9"/>
    <w:rsid w:val="00AD3E72"/>
    <w:rsid w:val="00AD46AE"/>
    <w:rsid w:val="00AD479E"/>
    <w:rsid w:val="00AD56C6"/>
    <w:rsid w:val="00AD6751"/>
    <w:rsid w:val="00AD7566"/>
    <w:rsid w:val="00AE1DE1"/>
    <w:rsid w:val="00AE395A"/>
    <w:rsid w:val="00AE40F5"/>
    <w:rsid w:val="00AE5619"/>
    <w:rsid w:val="00AE6A6C"/>
    <w:rsid w:val="00AF0A78"/>
    <w:rsid w:val="00AF4CF4"/>
    <w:rsid w:val="00AF6869"/>
    <w:rsid w:val="00AF7A74"/>
    <w:rsid w:val="00B0039C"/>
    <w:rsid w:val="00B00590"/>
    <w:rsid w:val="00B05F72"/>
    <w:rsid w:val="00B06291"/>
    <w:rsid w:val="00B0645F"/>
    <w:rsid w:val="00B07081"/>
    <w:rsid w:val="00B10F95"/>
    <w:rsid w:val="00B11AE4"/>
    <w:rsid w:val="00B12E45"/>
    <w:rsid w:val="00B13C3D"/>
    <w:rsid w:val="00B1471B"/>
    <w:rsid w:val="00B1490C"/>
    <w:rsid w:val="00B15B75"/>
    <w:rsid w:val="00B2097C"/>
    <w:rsid w:val="00B26C6C"/>
    <w:rsid w:val="00B2722C"/>
    <w:rsid w:val="00B278CC"/>
    <w:rsid w:val="00B27F8E"/>
    <w:rsid w:val="00B35BD1"/>
    <w:rsid w:val="00B40609"/>
    <w:rsid w:val="00B411D7"/>
    <w:rsid w:val="00B4326C"/>
    <w:rsid w:val="00B43892"/>
    <w:rsid w:val="00B44A42"/>
    <w:rsid w:val="00B460AA"/>
    <w:rsid w:val="00B4681B"/>
    <w:rsid w:val="00B54D05"/>
    <w:rsid w:val="00B635EB"/>
    <w:rsid w:val="00B6659C"/>
    <w:rsid w:val="00B67597"/>
    <w:rsid w:val="00B71ADF"/>
    <w:rsid w:val="00B73FA9"/>
    <w:rsid w:val="00B74FCA"/>
    <w:rsid w:val="00B76334"/>
    <w:rsid w:val="00B769C5"/>
    <w:rsid w:val="00B8588C"/>
    <w:rsid w:val="00B925B3"/>
    <w:rsid w:val="00B96B5E"/>
    <w:rsid w:val="00BA14F8"/>
    <w:rsid w:val="00BA5FE8"/>
    <w:rsid w:val="00BA63D9"/>
    <w:rsid w:val="00BB1977"/>
    <w:rsid w:val="00BB20A5"/>
    <w:rsid w:val="00BB2C50"/>
    <w:rsid w:val="00BB355A"/>
    <w:rsid w:val="00BB7159"/>
    <w:rsid w:val="00BB7221"/>
    <w:rsid w:val="00BC12FB"/>
    <w:rsid w:val="00BC2449"/>
    <w:rsid w:val="00BC2797"/>
    <w:rsid w:val="00BC47AF"/>
    <w:rsid w:val="00BC66F0"/>
    <w:rsid w:val="00BD2B73"/>
    <w:rsid w:val="00BD2D61"/>
    <w:rsid w:val="00BD6ACD"/>
    <w:rsid w:val="00BE0BFF"/>
    <w:rsid w:val="00BE13BF"/>
    <w:rsid w:val="00BE1689"/>
    <w:rsid w:val="00BE248D"/>
    <w:rsid w:val="00BE315C"/>
    <w:rsid w:val="00BE44A7"/>
    <w:rsid w:val="00BE450B"/>
    <w:rsid w:val="00BE6FA9"/>
    <w:rsid w:val="00BF3EE7"/>
    <w:rsid w:val="00BF5516"/>
    <w:rsid w:val="00BF5C84"/>
    <w:rsid w:val="00C00EE0"/>
    <w:rsid w:val="00C02BDF"/>
    <w:rsid w:val="00C030B8"/>
    <w:rsid w:val="00C05A73"/>
    <w:rsid w:val="00C05B93"/>
    <w:rsid w:val="00C05C8D"/>
    <w:rsid w:val="00C062C4"/>
    <w:rsid w:val="00C062DA"/>
    <w:rsid w:val="00C0708E"/>
    <w:rsid w:val="00C072EC"/>
    <w:rsid w:val="00C0765E"/>
    <w:rsid w:val="00C07988"/>
    <w:rsid w:val="00C11141"/>
    <w:rsid w:val="00C13256"/>
    <w:rsid w:val="00C138E3"/>
    <w:rsid w:val="00C15EE9"/>
    <w:rsid w:val="00C161F5"/>
    <w:rsid w:val="00C2176F"/>
    <w:rsid w:val="00C2669F"/>
    <w:rsid w:val="00C26C21"/>
    <w:rsid w:val="00C31BFC"/>
    <w:rsid w:val="00C332C4"/>
    <w:rsid w:val="00C344A2"/>
    <w:rsid w:val="00C366FA"/>
    <w:rsid w:val="00C375EB"/>
    <w:rsid w:val="00C41C15"/>
    <w:rsid w:val="00C41E9B"/>
    <w:rsid w:val="00C429B1"/>
    <w:rsid w:val="00C4712C"/>
    <w:rsid w:val="00C47FDB"/>
    <w:rsid w:val="00C513FC"/>
    <w:rsid w:val="00C51DDE"/>
    <w:rsid w:val="00C53830"/>
    <w:rsid w:val="00C56FBD"/>
    <w:rsid w:val="00C6128B"/>
    <w:rsid w:val="00C61494"/>
    <w:rsid w:val="00C6376B"/>
    <w:rsid w:val="00C654FB"/>
    <w:rsid w:val="00C65996"/>
    <w:rsid w:val="00C669BB"/>
    <w:rsid w:val="00C66DC8"/>
    <w:rsid w:val="00C706F2"/>
    <w:rsid w:val="00C714EA"/>
    <w:rsid w:val="00C72095"/>
    <w:rsid w:val="00C72C3E"/>
    <w:rsid w:val="00C72EE5"/>
    <w:rsid w:val="00C7542B"/>
    <w:rsid w:val="00C77FA2"/>
    <w:rsid w:val="00C8129C"/>
    <w:rsid w:val="00C8380D"/>
    <w:rsid w:val="00C84EFE"/>
    <w:rsid w:val="00C86D86"/>
    <w:rsid w:val="00C907D4"/>
    <w:rsid w:val="00C9167F"/>
    <w:rsid w:val="00C93BAC"/>
    <w:rsid w:val="00C956A1"/>
    <w:rsid w:val="00C96298"/>
    <w:rsid w:val="00C9735C"/>
    <w:rsid w:val="00CA13E2"/>
    <w:rsid w:val="00CA2615"/>
    <w:rsid w:val="00CA2651"/>
    <w:rsid w:val="00CA343D"/>
    <w:rsid w:val="00CA4736"/>
    <w:rsid w:val="00CB1CD5"/>
    <w:rsid w:val="00CB49F5"/>
    <w:rsid w:val="00CB747E"/>
    <w:rsid w:val="00CC12E2"/>
    <w:rsid w:val="00CC150B"/>
    <w:rsid w:val="00CC485F"/>
    <w:rsid w:val="00CC5EC6"/>
    <w:rsid w:val="00CD21B1"/>
    <w:rsid w:val="00CD73F7"/>
    <w:rsid w:val="00CE092F"/>
    <w:rsid w:val="00CE2104"/>
    <w:rsid w:val="00CE42B2"/>
    <w:rsid w:val="00CE49D5"/>
    <w:rsid w:val="00CE5223"/>
    <w:rsid w:val="00CE6C7D"/>
    <w:rsid w:val="00CF0752"/>
    <w:rsid w:val="00CF0B8A"/>
    <w:rsid w:val="00CF2B7A"/>
    <w:rsid w:val="00CF3920"/>
    <w:rsid w:val="00CF4B97"/>
    <w:rsid w:val="00CF568F"/>
    <w:rsid w:val="00CF6351"/>
    <w:rsid w:val="00CF751E"/>
    <w:rsid w:val="00D00A49"/>
    <w:rsid w:val="00D01F27"/>
    <w:rsid w:val="00D02486"/>
    <w:rsid w:val="00D0319B"/>
    <w:rsid w:val="00D04835"/>
    <w:rsid w:val="00D06537"/>
    <w:rsid w:val="00D06581"/>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561"/>
    <w:rsid w:val="00D535E3"/>
    <w:rsid w:val="00D5440C"/>
    <w:rsid w:val="00D60490"/>
    <w:rsid w:val="00D60820"/>
    <w:rsid w:val="00D61642"/>
    <w:rsid w:val="00D64BCC"/>
    <w:rsid w:val="00D65246"/>
    <w:rsid w:val="00D71F38"/>
    <w:rsid w:val="00D739C4"/>
    <w:rsid w:val="00D7588F"/>
    <w:rsid w:val="00D75F4C"/>
    <w:rsid w:val="00D77924"/>
    <w:rsid w:val="00D8001B"/>
    <w:rsid w:val="00D8077E"/>
    <w:rsid w:val="00D8137C"/>
    <w:rsid w:val="00D8205C"/>
    <w:rsid w:val="00D835D5"/>
    <w:rsid w:val="00D849E6"/>
    <w:rsid w:val="00D84E5C"/>
    <w:rsid w:val="00D84FEE"/>
    <w:rsid w:val="00D851C1"/>
    <w:rsid w:val="00D86C94"/>
    <w:rsid w:val="00D902DD"/>
    <w:rsid w:val="00D905EB"/>
    <w:rsid w:val="00D90914"/>
    <w:rsid w:val="00D90B08"/>
    <w:rsid w:val="00D917F0"/>
    <w:rsid w:val="00D937D2"/>
    <w:rsid w:val="00D961EF"/>
    <w:rsid w:val="00D97FF2"/>
    <w:rsid w:val="00DA0150"/>
    <w:rsid w:val="00DA0BE4"/>
    <w:rsid w:val="00DA3EDB"/>
    <w:rsid w:val="00DA47C6"/>
    <w:rsid w:val="00DA54AB"/>
    <w:rsid w:val="00DA757E"/>
    <w:rsid w:val="00DB39D1"/>
    <w:rsid w:val="00DB3CC4"/>
    <w:rsid w:val="00DB4132"/>
    <w:rsid w:val="00DB4197"/>
    <w:rsid w:val="00DB524C"/>
    <w:rsid w:val="00DC16FA"/>
    <w:rsid w:val="00DC2207"/>
    <w:rsid w:val="00DD1B9B"/>
    <w:rsid w:val="00DD26E4"/>
    <w:rsid w:val="00DD3479"/>
    <w:rsid w:val="00DD5485"/>
    <w:rsid w:val="00DD75AB"/>
    <w:rsid w:val="00DD7B4C"/>
    <w:rsid w:val="00DD7C26"/>
    <w:rsid w:val="00DE0626"/>
    <w:rsid w:val="00DE2AB0"/>
    <w:rsid w:val="00DE3489"/>
    <w:rsid w:val="00DE4760"/>
    <w:rsid w:val="00DE522B"/>
    <w:rsid w:val="00DE693F"/>
    <w:rsid w:val="00DF068E"/>
    <w:rsid w:val="00DF2004"/>
    <w:rsid w:val="00DF251D"/>
    <w:rsid w:val="00DF2B3A"/>
    <w:rsid w:val="00E00FA6"/>
    <w:rsid w:val="00E01EAF"/>
    <w:rsid w:val="00E01FE1"/>
    <w:rsid w:val="00E054D0"/>
    <w:rsid w:val="00E068D2"/>
    <w:rsid w:val="00E07192"/>
    <w:rsid w:val="00E12445"/>
    <w:rsid w:val="00E16AC7"/>
    <w:rsid w:val="00E176B0"/>
    <w:rsid w:val="00E200CD"/>
    <w:rsid w:val="00E210AC"/>
    <w:rsid w:val="00E25784"/>
    <w:rsid w:val="00E25DDC"/>
    <w:rsid w:val="00E26FD1"/>
    <w:rsid w:val="00E2756E"/>
    <w:rsid w:val="00E3004A"/>
    <w:rsid w:val="00E31843"/>
    <w:rsid w:val="00E31C6C"/>
    <w:rsid w:val="00E41BA1"/>
    <w:rsid w:val="00E41EF7"/>
    <w:rsid w:val="00E44232"/>
    <w:rsid w:val="00E44E18"/>
    <w:rsid w:val="00E47046"/>
    <w:rsid w:val="00E4704C"/>
    <w:rsid w:val="00E4717A"/>
    <w:rsid w:val="00E4735E"/>
    <w:rsid w:val="00E50CA4"/>
    <w:rsid w:val="00E517FD"/>
    <w:rsid w:val="00E605E5"/>
    <w:rsid w:val="00E619D8"/>
    <w:rsid w:val="00E62208"/>
    <w:rsid w:val="00E62A62"/>
    <w:rsid w:val="00E65B8A"/>
    <w:rsid w:val="00E67692"/>
    <w:rsid w:val="00E805D1"/>
    <w:rsid w:val="00E865D9"/>
    <w:rsid w:val="00E86F8E"/>
    <w:rsid w:val="00E903AE"/>
    <w:rsid w:val="00E930B1"/>
    <w:rsid w:val="00E936BE"/>
    <w:rsid w:val="00EA0261"/>
    <w:rsid w:val="00EA0831"/>
    <w:rsid w:val="00EA663A"/>
    <w:rsid w:val="00EB260D"/>
    <w:rsid w:val="00EB4CA9"/>
    <w:rsid w:val="00EB5997"/>
    <w:rsid w:val="00EC01AD"/>
    <w:rsid w:val="00EC07EB"/>
    <w:rsid w:val="00EC1683"/>
    <w:rsid w:val="00EC1E9F"/>
    <w:rsid w:val="00EC5E11"/>
    <w:rsid w:val="00EC6240"/>
    <w:rsid w:val="00EC7B49"/>
    <w:rsid w:val="00ED2019"/>
    <w:rsid w:val="00ED25EA"/>
    <w:rsid w:val="00ED4F63"/>
    <w:rsid w:val="00ED4FFA"/>
    <w:rsid w:val="00ED552B"/>
    <w:rsid w:val="00ED5A32"/>
    <w:rsid w:val="00ED6F78"/>
    <w:rsid w:val="00EE10CA"/>
    <w:rsid w:val="00EE35DB"/>
    <w:rsid w:val="00EE374A"/>
    <w:rsid w:val="00EE3D8E"/>
    <w:rsid w:val="00EE6F15"/>
    <w:rsid w:val="00EF4C7F"/>
    <w:rsid w:val="00EF516C"/>
    <w:rsid w:val="00EF5FE0"/>
    <w:rsid w:val="00EF5FF9"/>
    <w:rsid w:val="00EF6762"/>
    <w:rsid w:val="00EF6C4E"/>
    <w:rsid w:val="00EF7CDE"/>
    <w:rsid w:val="00F002EE"/>
    <w:rsid w:val="00F00A1D"/>
    <w:rsid w:val="00F00F95"/>
    <w:rsid w:val="00F02892"/>
    <w:rsid w:val="00F04216"/>
    <w:rsid w:val="00F0523E"/>
    <w:rsid w:val="00F0760A"/>
    <w:rsid w:val="00F12BDB"/>
    <w:rsid w:val="00F12E15"/>
    <w:rsid w:val="00F151A5"/>
    <w:rsid w:val="00F17FAE"/>
    <w:rsid w:val="00F2054D"/>
    <w:rsid w:val="00F20CBE"/>
    <w:rsid w:val="00F21231"/>
    <w:rsid w:val="00F225D1"/>
    <w:rsid w:val="00F22ED5"/>
    <w:rsid w:val="00F251A9"/>
    <w:rsid w:val="00F27094"/>
    <w:rsid w:val="00F270F9"/>
    <w:rsid w:val="00F27BF1"/>
    <w:rsid w:val="00F31A9D"/>
    <w:rsid w:val="00F332E2"/>
    <w:rsid w:val="00F33D97"/>
    <w:rsid w:val="00F34586"/>
    <w:rsid w:val="00F35FF5"/>
    <w:rsid w:val="00F36CCC"/>
    <w:rsid w:val="00F40972"/>
    <w:rsid w:val="00F43EA9"/>
    <w:rsid w:val="00F46CF6"/>
    <w:rsid w:val="00F472C1"/>
    <w:rsid w:val="00F50266"/>
    <w:rsid w:val="00F5357C"/>
    <w:rsid w:val="00F54515"/>
    <w:rsid w:val="00F55FA3"/>
    <w:rsid w:val="00F567BA"/>
    <w:rsid w:val="00F5683C"/>
    <w:rsid w:val="00F57AB9"/>
    <w:rsid w:val="00F6053F"/>
    <w:rsid w:val="00F638E6"/>
    <w:rsid w:val="00F653F3"/>
    <w:rsid w:val="00F65A92"/>
    <w:rsid w:val="00F66A9B"/>
    <w:rsid w:val="00F66D34"/>
    <w:rsid w:val="00F6788A"/>
    <w:rsid w:val="00F70E7D"/>
    <w:rsid w:val="00F730E7"/>
    <w:rsid w:val="00F73242"/>
    <w:rsid w:val="00F75E5B"/>
    <w:rsid w:val="00F7708C"/>
    <w:rsid w:val="00F7745D"/>
    <w:rsid w:val="00F816FC"/>
    <w:rsid w:val="00F82030"/>
    <w:rsid w:val="00F83F59"/>
    <w:rsid w:val="00F84950"/>
    <w:rsid w:val="00F85076"/>
    <w:rsid w:val="00F85113"/>
    <w:rsid w:val="00F86750"/>
    <w:rsid w:val="00F871FC"/>
    <w:rsid w:val="00F87DB8"/>
    <w:rsid w:val="00F912A6"/>
    <w:rsid w:val="00F95CA0"/>
    <w:rsid w:val="00F95DD1"/>
    <w:rsid w:val="00F9727D"/>
    <w:rsid w:val="00F974BD"/>
    <w:rsid w:val="00F97665"/>
    <w:rsid w:val="00F97C00"/>
    <w:rsid w:val="00FA0D63"/>
    <w:rsid w:val="00FA1049"/>
    <w:rsid w:val="00FA1420"/>
    <w:rsid w:val="00FA15E0"/>
    <w:rsid w:val="00FA4D55"/>
    <w:rsid w:val="00FA560B"/>
    <w:rsid w:val="00FA6C6E"/>
    <w:rsid w:val="00FB1B1F"/>
    <w:rsid w:val="00FB38AC"/>
    <w:rsid w:val="00FB4BA9"/>
    <w:rsid w:val="00FC0B0C"/>
    <w:rsid w:val="00FC150A"/>
    <w:rsid w:val="00FC242B"/>
    <w:rsid w:val="00FD207C"/>
    <w:rsid w:val="00FD5394"/>
    <w:rsid w:val="00FD57C0"/>
    <w:rsid w:val="00FD760E"/>
    <w:rsid w:val="00FD77C5"/>
    <w:rsid w:val="00FE0E5B"/>
    <w:rsid w:val="00FE40BE"/>
    <w:rsid w:val="00FE5F3A"/>
    <w:rsid w:val="00FE6E67"/>
    <w:rsid w:val="00FE7949"/>
    <w:rsid w:val="00FF01ED"/>
    <w:rsid w:val="00FF5DDC"/>
    <w:rsid w:val="00FF6D6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49768307">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80682113">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182406278">
      <w:bodyDiv w:val="1"/>
      <w:marLeft w:val="0"/>
      <w:marRight w:val="0"/>
      <w:marTop w:val="0"/>
      <w:marBottom w:val="0"/>
      <w:divBdr>
        <w:top w:val="none" w:sz="0" w:space="0" w:color="auto"/>
        <w:left w:val="none" w:sz="0" w:space="0" w:color="auto"/>
        <w:bottom w:val="none" w:sz="0" w:space="0" w:color="auto"/>
        <w:right w:val="none" w:sz="0" w:space="0" w:color="auto"/>
      </w:divBdr>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05025479">
      <w:bodyDiv w:val="1"/>
      <w:marLeft w:val="0"/>
      <w:marRight w:val="0"/>
      <w:marTop w:val="0"/>
      <w:marBottom w:val="0"/>
      <w:divBdr>
        <w:top w:val="none" w:sz="0" w:space="0" w:color="auto"/>
        <w:left w:val="none" w:sz="0" w:space="0" w:color="auto"/>
        <w:bottom w:val="none" w:sz="0" w:space="0" w:color="auto"/>
        <w:right w:val="none" w:sz="0" w:space="0" w:color="auto"/>
      </w:divBdr>
      <w:divsChild>
        <w:div w:id="1617714140">
          <w:marLeft w:val="0"/>
          <w:marRight w:val="0"/>
          <w:marTop w:val="0"/>
          <w:marBottom w:val="0"/>
          <w:divBdr>
            <w:top w:val="none" w:sz="0" w:space="0" w:color="auto"/>
            <w:left w:val="none" w:sz="0" w:space="0" w:color="auto"/>
            <w:bottom w:val="none" w:sz="0" w:space="0" w:color="auto"/>
            <w:right w:val="none" w:sz="0" w:space="0" w:color="auto"/>
          </w:divBdr>
          <w:divsChild>
            <w:div w:id="1773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2882718">
      <w:bodyDiv w:val="1"/>
      <w:marLeft w:val="0"/>
      <w:marRight w:val="0"/>
      <w:marTop w:val="0"/>
      <w:marBottom w:val="0"/>
      <w:divBdr>
        <w:top w:val="none" w:sz="0" w:space="0" w:color="auto"/>
        <w:left w:val="none" w:sz="0" w:space="0" w:color="auto"/>
        <w:bottom w:val="none" w:sz="0" w:space="0" w:color="auto"/>
        <w:right w:val="none" w:sz="0" w:space="0" w:color="auto"/>
      </w:divBdr>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79563320">
      <w:bodyDiv w:val="1"/>
      <w:marLeft w:val="0"/>
      <w:marRight w:val="0"/>
      <w:marTop w:val="0"/>
      <w:marBottom w:val="0"/>
      <w:divBdr>
        <w:top w:val="none" w:sz="0" w:space="0" w:color="auto"/>
        <w:left w:val="none" w:sz="0" w:space="0" w:color="auto"/>
        <w:bottom w:val="none" w:sz="0" w:space="0" w:color="auto"/>
        <w:right w:val="none" w:sz="0" w:space="0" w:color="auto"/>
      </w:divBdr>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667053047">
      <w:bodyDiv w:val="1"/>
      <w:marLeft w:val="0"/>
      <w:marRight w:val="0"/>
      <w:marTop w:val="0"/>
      <w:marBottom w:val="0"/>
      <w:divBdr>
        <w:top w:val="none" w:sz="0" w:space="0" w:color="auto"/>
        <w:left w:val="none" w:sz="0" w:space="0" w:color="auto"/>
        <w:bottom w:val="none" w:sz="0" w:space="0" w:color="auto"/>
        <w:right w:val="none" w:sz="0" w:space="0" w:color="auto"/>
      </w:divBdr>
    </w:div>
    <w:div w:id="667289597">
      <w:bodyDiv w:val="1"/>
      <w:marLeft w:val="0"/>
      <w:marRight w:val="0"/>
      <w:marTop w:val="0"/>
      <w:marBottom w:val="0"/>
      <w:divBdr>
        <w:top w:val="none" w:sz="0" w:space="0" w:color="auto"/>
        <w:left w:val="none" w:sz="0" w:space="0" w:color="auto"/>
        <w:bottom w:val="none" w:sz="0" w:space="0" w:color="auto"/>
        <w:right w:val="none" w:sz="0" w:space="0" w:color="auto"/>
      </w:divBdr>
    </w:div>
    <w:div w:id="758135505">
      <w:bodyDiv w:val="1"/>
      <w:marLeft w:val="0"/>
      <w:marRight w:val="0"/>
      <w:marTop w:val="0"/>
      <w:marBottom w:val="0"/>
      <w:divBdr>
        <w:top w:val="none" w:sz="0" w:space="0" w:color="auto"/>
        <w:left w:val="none" w:sz="0" w:space="0" w:color="auto"/>
        <w:bottom w:val="none" w:sz="0" w:space="0" w:color="auto"/>
        <w:right w:val="none" w:sz="0" w:space="0" w:color="auto"/>
      </w:divBdr>
    </w:div>
    <w:div w:id="784619490">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123337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67780988">
      <w:bodyDiv w:val="1"/>
      <w:marLeft w:val="0"/>
      <w:marRight w:val="0"/>
      <w:marTop w:val="0"/>
      <w:marBottom w:val="0"/>
      <w:divBdr>
        <w:top w:val="none" w:sz="0" w:space="0" w:color="auto"/>
        <w:left w:val="none" w:sz="0" w:space="0" w:color="auto"/>
        <w:bottom w:val="none" w:sz="0" w:space="0" w:color="auto"/>
        <w:right w:val="none" w:sz="0" w:space="0" w:color="auto"/>
      </w:divBdr>
    </w:div>
    <w:div w:id="970137866">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186483561">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318192053">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502967149">
      <w:bodyDiv w:val="1"/>
      <w:marLeft w:val="0"/>
      <w:marRight w:val="0"/>
      <w:marTop w:val="0"/>
      <w:marBottom w:val="0"/>
      <w:divBdr>
        <w:top w:val="none" w:sz="0" w:space="0" w:color="auto"/>
        <w:left w:val="none" w:sz="0" w:space="0" w:color="auto"/>
        <w:bottom w:val="none" w:sz="0" w:space="0" w:color="auto"/>
        <w:right w:val="none" w:sz="0" w:space="0" w:color="auto"/>
      </w:divBdr>
    </w:div>
    <w:div w:id="1613895359">
      <w:bodyDiv w:val="1"/>
      <w:marLeft w:val="0"/>
      <w:marRight w:val="0"/>
      <w:marTop w:val="0"/>
      <w:marBottom w:val="0"/>
      <w:divBdr>
        <w:top w:val="none" w:sz="0" w:space="0" w:color="auto"/>
        <w:left w:val="none" w:sz="0" w:space="0" w:color="auto"/>
        <w:bottom w:val="none" w:sz="0" w:space="0" w:color="auto"/>
        <w:right w:val="none" w:sz="0" w:space="0" w:color="auto"/>
      </w:divBdr>
      <w:divsChild>
        <w:div w:id="841704471">
          <w:marLeft w:val="446"/>
          <w:marRight w:val="0"/>
          <w:marTop w:val="0"/>
          <w:marBottom w:val="0"/>
          <w:divBdr>
            <w:top w:val="none" w:sz="0" w:space="0" w:color="auto"/>
            <w:left w:val="none" w:sz="0" w:space="0" w:color="auto"/>
            <w:bottom w:val="none" w:sz="0" w:space="0" w:color="auto"/>
            <w:right w:val="none" w:sz="0" w:space="0" w:color="auto"/>
          </w:divBdr>
        </w:div>
      </w:divsChild>
    </w:div>
    <w:div w:id="1640105958">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70617473">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84019505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diagramColors" Target="diagrams/colors5.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5.png"/><Relationship Id="rId68" Type="http://schemas.openxmlformats.org/officeDocument/2006/relationships/image" Target="media/image50.png"/><Relationship Id="rId84" Type="http://schemas.microsoft.com/office/2007/relationships/diagramDrawing" Target="diagrams/drawing1.xml"/><Relationship Id="rId89" Type="http://schemas.openxmlformats.org/officeDocument/2006/relationships/diagramData" Target="diagrams/data2.xml"/><Relationship Id="rId112" Type="http://schemas.openxmlformats.org/officeDocument/2006/relationships/diagramColors" Target="diagrams/colors4.xml"/><Relationship Id="rId133" Type="http://schemas.openxmlformats.org/officeDocument/2006/relationships/image" Target="media/image84.emf"/><Relationship Id="rId138" Type="http://schemas.openxmlformats.org/officeDocument/2006/relationships/glossaryDocument" Target="glossary/document.xml"/><Relationship Id="rId16" Type="http://schemas.openxmlformats.org/officeDocument/2006/relationships/image" Target="media/image5.PNG"/><Relationship Id="rId107" Type="http://schemas.openxmlformats.org/officeDocument/2006/relationships/diagramColors" Target="diagrams/colors3.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mirantis.com/"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4.png"/><Relationship Id="rId123" Type="http://schemas.openxmlformats.org/officeDocument/2006/relationships/image" Target="media/image80.JPG"/><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diagramLayout" Target="diagrams/layout2.xml"/><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6.png"/><Relationship Id="rId69" Type="http://schemas.openxmlformats.org/officeDocument/2006/relationships/image" Target="media/image51.png"/><Relationship Id="rId113" Type="http://schemas.microsoft.com/office/2007/relationships/diagramDrawing" Target="diagrams/drawing4.xml"/><Relationship Id="rId118" Type="http://schemas.microsoft.com/office/2007/relationships/diagramDrawing" Target="diagrams/drawing5.xml"/><Relationship Id="rId134" Type="http://schemas.openxmlformats.org/officeDocument/2006/relationships/image" Target="media/image85.png"/><Relationship Id="rId13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k8slens.dev/" TargetMode="External"/><Relationship Id="rId72" Type="http://schemas.openxmlformats.org/officeDocument/2006/relationships/image" Target="media/image54.png"/><Relationship Id="rId80" Type="http://schemas.openxmlformats.org/officeDocument/2006/relationships/diagramData" Target="diagrams/data1.xml"/><Relationship Id="rId85" Type="http://schemas.openxmlformats.org/officeDocument/2006/relationships/image" Target="media/image62.png"/><Relationship Id="rId93" Type="http://schemas.microsoft.com/office/2007/relationships/diagramDrawing" Target="diagrams/drawing2.xml"/><Relationship Id="rId98" Type="http://schemas.openxmlformats.org/officeDocument/2006/relationships/image" Target="media/image70.png"/><Relationship Id="rId121" Type="http://schemas.openxmlformats.org/officeDocument/2006/relationships/image" Target="media/image78.JP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9.png"/><Relationship Id="rId103" Type="http://schemas.openxmlformats.org/officeDocument/2006/relationships/image" Target="media/image75.png"/><Relationship Id="rId108" Type="http://schemas.microsoft.com/office/2007/relationships/diagramDrawing" Target="diagrams/drawing3.xml"/><Relationship Id="rId116" Type="http://schemas.openxmlformats.org/officeDocument/2006/relationships/diagramQuickStyle" Target="diagrams/quickStyle5.xml"/><Relationship Id="rId124" Type="http://schemas.openxmlformats.org/officeDocument/2006/relationships/image" Target="media/image81.jpeg"/><Relationship Id="rId129" Type="http://schemas.openxmlformats.org/officeDocument/2006/relationships/footer" Target="footer2.xml"/><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openstack.org/"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eg"/><Relationship Id="rId83" Type="http://schemas.openxmlformats.org/officeDocument/2006/relationships/diagramColors" Target="diagrams/colors1.xml"/><Relationship Id="rId88" Type="http://schemas.openxmlformats.org/officeDocument/2006/relationships/image" Target="media/image65.png"/><Relationship Id="rId91" Type="http://schemas.openxmlformats.org/officeDocument/2006/relationships/diagramQuickStyle" Target="diagrams/quickStyle2.xml"/><Relationship Id="rId96" Type="http://schemas.openxmlformats.org/officeDocument/2006/relationships/image" Target="media/image68.png"/><Relationship Id="rId111" Type="http://schemas.openxmlformats.org/officeDocument/2006/relationships/diagramQuickStyle" Target="diagrams/quickStyle4.xml"/><Relationship Id="rId132"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106" Type="http://schemas.openxmlformats.org/officeDocument/2006/relationships/diagramQuickStyle" Target="diagrams/quickStyle3.xml"/><Relationship Id="rId114" Type="http://schemas.openxmlformats.org/officeDocument/2006/relationships/diagramData" Target="diagrams/data5.xml"/><Relationship Id="rId119" Type="http://schemas.openxmlformats.org/officeDocument/2006/relationships/image" Target="media/image76.JPG"/><Relationship Id="rId12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electronjs.org/" TargetMode="External"/><Relationship Id="rId60" Type="http://schemas.openxmlformats.org/officeDocument/2006/relationships/hyperlink" Target="https://hubentreprendre.laregion.fr" TargetMode="Externa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diagramLayout" Target="diagrams/layout1.xml"/><Relationship Id="rId86" Type="http://schemas.openxmlformats.org/officeDocument/2006/relationships/image" Target="media/image6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79.jpeg"/><Relationship Id="rId130" Type="http://schemas.openxmlformats.org/officeDocument/2006/relationships/header" Target="header3.xml"/><Relationship Id="rId135"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diagramData" Target="diagrams/data4.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mirantis.com/software/docker/docker-enterprise/" TargetMode="External"/><Relationship Id="rId76" Type="http://schemas.openxmlformats.org/officeDocument/2006/relationships/image" Target="media/image58.png"/><Relationship Id="rId97" Type="http://schemas.openxmlformats.org/officeDocument/2006/relationships/image" Target="media/image69.png"/><Relationship Id="rId104" Type="http://schemas.openxmlformats.org/officeDocument/2006/relationships/diagramData" Target="diagrams/data3.xml"/><Relationship Id="rId120" Type="http://schemas.openxmlformats.org/officeDocument/2006/relationships/image" Target="media/image77.jpeg"/><Relationship Id="rId125" Type="http://schemas.openxmlformats.org/officeDocument/2006/relationships/image" Target="media/image82.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diagramColors" Target="diagrams/colors2.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diagramLayout" Target="diagrams/layout4.xml"/><Relationship Id="rId115" Type="http://schemas.openxmlformats.org/officeDocument/2006/relationships/diagramLayout" Target="diagrams/layout5.xml"/><Relationship Id="rId131" Type="http://schemas.openxmlformats.org/officeDocument/2006/relationships/footer" Target="footer3.xml"/><Relationship Id="rId136" Type="http://schemas.openxmlformats.org/officeDocument/2006/relationships/footer" Target="footer4.xml"/><Relationship Id="rId61" Type="http://schemas.openxmlformats.org/officeDocument/2006/relationships/hyperlink" Target="https://agent.hubentreprendre.laregion.fr" TargetMode="External"/><Relationship Id="rId82" Type="http://schemas.openxmlformats.org/officeDocument/2006/relationships/diagramQuickStyle" Target="diagrams/quickStyl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2.png"/><Relationship Id="rId105" Type="http://schemas.openxmlformats.org/officeDocument/2006/relationships/diagramLayout" Target="diagrams/layout3.xml"/><Relationship Id="rId126"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pPr algn="l"/>
          <a:r>
            <a:rPr lang="fr-FR"/>
            <a:t>Modification de </a:t>
          </a:r>
          <a:r>
            <a:rPr lang="fr-FR" b="1"/>
            <a:t>plan.service.ts</a:t>
          </a:r>
        </a:p>
      </dgm:t>
    </dgm:pt>
    <dgm:pt modelId="{BEDEAEE7-D354-46B3-B4E1-43A543435213}" type="parTrans" cxnId="{F8D5BAB6-66BD-48E6-A8E8-5632A41DD8AB}">
      <dgm:prSet/>
      <dgm:spPr/>
      <dgm:t>
        <a:bodyPr/>
        <a:lstStyle/>
        <a:p>
          <a:pPr algn="l"/>
          <a:endParaRPr lang="fr-FR"/>
        </a:p>
      </dgm:t>
    </dgm:pt>
    <dgm:pt modelId="{1E13BA38-9459-46CF-B48E-0D0F1449CFB7}" type="sibTrans" cxnId="{F8D5BAB6-66BD-48E6-A8E8-5632A41DD8AB}">
      <dgm:prSet/>
      <dgm:spPr/>
      <dgm:t>
        <a:bodyPr/>
        <a:lstStyle/>
        <a:p>
          <a:pPr algn="l"/>
          <a:endParaRPr lang="fr-FR"/>
        </a:p>
      </dgm:t>
    </dgm:pt>
    <dgm:pt modelId="{50625E3B-D2B9-4133-8880-89847B997C6B}">
      <dgm:prSet phldrT="[Texte]"/>
      <dgm:spPr/>
      <dgm:t>
        <a:bodyPr/>
        <a:lstStyle/>
        <a:p>
          <a:pPr algn="l"/>
          <a:r>
            <a:rPr lang="fr-FR"/>
            <a:t>Ajout d'une méthode getExport() pour appeller path du BackEnd</a:t>
          </a:r>
        </a:p>
      </dgm:t>
    </dgm:pt>
    <dgm:pt modelId="{83C61268-E475-434A-A8DE-AEDD46730FCC}" type="parTrans" cxnId="{6EC6BCC8-4CA6-4003-851B-99DA2B0A2EA8}">
      <dgm:prSet/>
      <dgm:spPr/>
      <dgm:t>
        <a:bodyPr/>
        <a:lstStyle/>
        <a:p>
          <a:pPr algn="l"/>
          <a:endParaRPr lang="fr-FR"/>
        </a:p>
      </dgm:t>
    </dgm:pt>
    <dgm:pt modelId="{0BC1C73D-8079-4738-BEDE-B97AF91C3CF3}" type="sibTrans" cxnId="{6EC6BCC8-4CA6-4003-851B-99DA2B0A2EA8}">
      <dgm:prSet/>
      <dgm:spPr/>
      <dgm:t>
        <a:bodyPr/>
        <a:lstStyle/>
        <a:p>
          <a:pPr algn="l"/>
          <a:endParaRPr lang="fr-FR"/>
        </a:p>
      </dgm:t>
    </dgm:pt>
    <dgm:pt modelId="{34A3F872-41BD-4ED9-B8A1-25168364AA1A}">
      <dgm:prSet phldrT="[Texte]"/>
      <dgm:spPr/>
      <dgm:t>
        <a:bodyPr/>
        <a:lstStyle/>
        <a:p>
          <a:pPr algn="l"/>
          <a:r>
            <a:rPr lang="fr-FR"/>
            <a:t>Modification de </a:t>
          </a:r>
          <a:r>
            <a:rPr lang="fr-FR" b="1"/>
            <a:t>plan-list.component.ts</a:t>
          </a:r>
        </a:p>
      </dgm:t>
    </dgm:pt>
    <dgm:pt modelId="{8290BB78-4241-4184-9A3D-2E05AE73DFE8}" type="parTrans" cxnId="{27720167-A3AD-4889-A8A4-BEA317EB028B}">
      <dgm:prSet/>
      <dgm:spPr/>
      <dgm:t>
        <a:bodyPr/>
        <a:lstStyle/>
        <a:p>
          <a:pPr algn="l"/>
          <a:endParaRPr lang="fr-FR"/>
        </a:p>
      </dgm:t>
    </dgm:pt>
    <dgm:pt modelId="{4B502D29-3321-4672-8EC4-556531DF68DB}" type="sibTrans" cxnId="{27720167-A3AD-4889-A8A4-BEA317EB028B}">
      <dgm:prSet/>
      <dgm:spPr/>
      <dgm:t>
        <a:bodyPr/>
        <a:lstStyle/>
        <a:p>
          <a:pPr algn="l"/>
          <a:endParaRPr lang="fr-FR"/>
        </a:p>
      </dgm:t>
    </dgm:pt>
    <dgm:pt modelId="{B2A597ED-C2E0-4FC2-9E34-00D862ED7CCC}">
      <dgm:prSet phldrT="[Texte]"/>
      <dgm:spPr/>
      <dgm:t>
        <a:bodyPr/>
        <a:lstStyle/>
        <a:p>
          <a:pPr algn="l"/>
          <a:r>
            <a:rPr lang="fr-FR"/>
            <a:t>Ajout d'un Boolean pour tester l'état du téléchargement</a:t>
          </a:r>
        </a:p>
      </dgm:t>
    </dgm:pt>
    <dgm:pt modelId="{9ED5B104-D1FF-45D9-929A-61E381B87AD9}" type="parTrans" cxnId="{40D4EDBB-C1BB-4E27-9C30-DBF4DD2055EB}">
      <dgm:prSet/>
      <dgm:spPr/>
      <dgm:t>
        <a:bodyPr/>
        <a:lstStyle/>
        <a:p>
          <a:pPr algn="l"/>
          <a:endParaRPr lang="fr-FR"/>
        </a:p>
      </dgm:t>
    </dgm:pt>
    <dgm:pt modelId="{B83EB28C-CF86-4BAD-B2B6-B882A34B393E}" type="sibTrans" cxnId="{40D4EDBB-C1BB-4E27-9C30-DBF4DD2055EB}">
      <dgm:prSet/>
      <dgm:spPr/>
      <dgm:t>
        <a:bodyPr/>
        <a:lstStyle/>
        <a:p>
          <a:pPr algn="l"/>
          <a:endParaRPr lang="fr-FR"/>
        </a:p>
      </dgm:t>
    </dgm:pt>
    <dgm:pt modelId="{914593ED-D643-42A8-A152-41F486A217A8}">
      <dgm:prSet phldrT="[Texte]"/>
      <dgm:spPr/>
      <dgm:t>
        <a:bodyPr/>
        <a:lstStyle/>
        <a:p>
          <a:pPr algn="l"/>
          <a:r>
            <a:rPr lang="fr-FR"/>
            <a:t>Injection du planService par le constructeur</a:t>
          </a:r>
        </a:p>
      </dgm:t>
    </dgm:pt>
    <dgm:pt modelId="{1DA79C9E-28D9-4F3F-90AB-175FEE609672}" type="parTrans" cxnId="{CC0A5A64-A954-4A7C-85DB-1B95F7561B14}">
      <dgm:prSet/>
      <dgm:spPr/>
      <dgm:t>
        <a:bodyPr/>
        <a:lstStyle/>
        <a:p>
          <a:pPr algn="l"/>
          <a:endParaRPr lang="fr-FR"/>
        </a:p>
      </dgm:t>
    </dgm:pt>
    <dgm:pt modelId="{8929C858-1072-4D71-B9A6-786F8DF57AC7}" type="sibTrans" cxnId="{CC0A5A64-A954-4A7C-85DB-1B95F7561B14}">
      <dgm:prSet/>
      <dgm:spPr/>
      <dgm:t>
        <a:bodyPr/>
        <a:lstStyle/>
        <a:p>
          <a:pPr algn="l"/>
          <a:endParaRPr lang="fr-FR"/>
        </a:p>
      </dgm:t>
    </dgm:pt>
    <dgm:pt modelId="{B9019605-ECFC-442D-8BD1-4F185E0E32AD}">
      <dgm:prSet phldrT="[Texte]"/>
      <dgm:spPr/>
      <dgm:t>
        <a:bodyPr/>
        <a:lstStyle/>
        <a:p>
          <a:pPr algn="l"/>
          <a:r>
            <a:rPr lang="fr-FR"/>
            <a:t>Ajout de la méthode exportPlans() qui télécharge les Dispositifs</a:t>
          </a:r>
        </a:p>
      </dgm:t>
    </dgm:pt>
    <dgm:pt modelId="{5C43CFEC-7864-422F-8FB3-DF8D964818F3}" type="parTrans" cxnId="{A1498E1B-1869-4810-9A1B-71BEFBD0DE0A}">
      <dgm:prSet/>
      <dgm:spPr/>
      <dgm:t>
        <a:bodyPr/>
        <a:lstStyle/>
        <a:p>
          <a:pPr algn="l"/>
          <a:endParaRPr lang="fr-FR"/>
        </a:p>
      </dgm:t>
    </dgm:pt>
    <dgm:pt modelId="{3981C6AD-9F30-4423-8F37-328ECA506878}" type="sibTrans" cxnId="{A1498E1B-1869-4810-9A1B-71BEFBD0DE0A}">
      <dgm:prSet/>
      <dgm:spPr/>
      <dgm:t>
        <a:bodyPr/>
        <a:lstStyle/>
        <a:p>
          <a:pPr algn="l"/>
          <a:endParaRPr lang="fr-FR"/>
        </a:p>
      </dgm:t>
    </dgm:pt>
    <dgm:pt modelId="{D443B270-9084-4D29-91FB-ACCD9BFC27A9}">
      <dgm:prSet phldrT="[Texte]"/>
      <dgm:spPr/>
      <dgm:t>
        <a:bodyPr/>
        <a:lstStyle/>
        <a:p>
          <a:pPr algn="l"/>
          <a:r>
            <a:rPr lang="fr-FR"/>
            <a:t>Modification de </a:t>
          </a:r>
          <a:r>
            <a:rPr lang="fr-FR" b="1"/>
            <a:t>PlanListComponent.html</a:t>
          </a:r>
        </a:p>
      </dgm:t>
    </dgm:pt>
    <dgm:pt modelId="{2CAF4C7B-E9A8-4954-A7FE-560AD30EA0E1}" type="parTrans" cxnId="{7EB9A4EF-365E-40D8-A0EE-D6201E4BE665}">
      <dgm:prSet/>
      <dgm:spPr/>
      <dgm:t>
        <a:bodyPr/>
        <a:lstStyle/>
        <a:p>
          <a:pPr algn="l"/>
          <a:endParaRPr lang="fr-FR"/>
        </a:p>
      </dgm:t>
    </dgm:pt>
    <dgm:pt modelId="{505B0400-4F6F-44FB-B51D-0D4E7D0AC58A}" type="sibTrans" cxnId="{7EB9A4EF-365E-40D8-A0EE-D6201E4BE665}">
      <dgm:prSet/>
      <dgm:spPr/>
      <dgm:t>
        <a:bodyPr/>
        <a:lstStyle/>
        <a:p>
          <a:pPr algn="l"/>
          <a:endParaRPr lang="fr-FR"/>
        </a:p>
      </dgm:t>
    </dgm:pt>
    <dgm:pt modelId="{D5D9282C-4FAA-4E73-8A7F-E67BDE746CBD}">
      <dgm:prSet phldrT="[Texte]"/>
      <dgm:spPr/>
      <dgm:t>
        <a:bodyPr/>
        <a:lstStyle/>
        <a:p>
          <a:pPr algn="l"/>
          <a:r>
            <a:rPr lang="fr-FR"/>
            <a:t>Modification du </a:t>
          </a:r>
          <a:r>
            <a:rPr lang="fr-FR" b="1"/>
            <a:t>fr.json</a:t>
          </a:r>
          <a:endParaRPr lang="fr-FR"/>
        </a:p>
      </dgm:t>
    </dgm:pt>
    <dgm:pt modelId="{5CBDD88C-D5D4-48DD-AEC7-381367F62C36}" type="parTrans" cxnId="{ED27939E-39A1-4D33-9877-D179EDF60B58}">
      <dgm:prSet/>
      <dgm:spPr/>
      <dgm:t>
        <a:bodyPr/>
        <a:lstStyle/>
        <a:p>
          <a:pPr algn="l"/>
          <a:endParaRPr lang="fr-FR"/>
        </a:p>
      </dgm:t>
    </dgm:pt>
    <dgm:pt modelId="{3DC43B3D-EFBA-425F-B453-445E9236C6A3}" type="sibTrans" cxnId="{ED27939E-39A1-4D33-9877-D179EDF60B58}">
      <dgm:prSet/>
      <dgm:spPr/>
      <dgm:t>
        <a:bodyPr/>
        <a:lstStyle/>
        <a:p>
          <a:pPr algn="l"/>
          <a:endParaRPr lang="fr-FR"/>
        </a:p>
      </dgm:t>
    </dgm:pt>
    <dgm:pt modelId="{B77A7146-E99C-429D-B15C-6152864703CE}">
      <dgm:prSet phldrT="[Texte]"/>
      <dgm:spPr/>
      <dgm:t>
        <a:bodyPr/>
        <a:lstStyle/>
        <a:p>
          <a:pPr algn="l"/>
          <a:r>
            <a:rPr lang="fr-FR"/>
            <a:t>Ajouter le titre de l’icône d’export</a:t>
          </a:r>
        </a:p>
      </dgm:t>
    </dgm:pt>
    <dgm:pt modelId="{485B19FC-6BA0-4998-95AE-8FC9656BEE34}" type="parTrans" cxnId="{FA749067-32CC-4A0E-9947-CD5460AB9CD8}">
      <dgm:prSet/>
      <dgm:spPr/>
      <dgm:t>
        <a:bodyPr/>
        <a:lstStyle/>
        <a:p>
          <a:pPr algn="l"/>
          <a:endParaRPr lang="fr-FR"/>
        </a:p>
      </dgm:t>
    </dgm:pt>
    <dgm:pt modelId="{2246172A-F402-4BFA-9FD9-4D51F4AFB04A}" type="sibTrans" cxnId="{FA749067-32CC-4A0E-9947-CD5460AB9CD8}">
      <dgm:prSet/>
      <dgm:spPr/>
      <dgm:t>
        <a:bodyPr/>
        <a:lstStyle/>
        <a:p>
          <a:pPr algn="l"/>
          <a:endParaRPr lang="fr-FR"/>
        </a:p>
      </dgm:t>
    </dgm:pt>
    <dgm:pt modelId="{B2B9948B-1840-4150-868C-2378DB5047E0}">
      <dgm:prSet phldrT="[Texte]"/>
      <dgm:spPr/>
      <dgm:t>
        <a:bodyPr/>
        <a:lstStyle/>
        <a:p>
          <a:pPr algn="l"/>
          <a:r>
            <a:rPr lang="fr-FR"/>
            <a:t>Ajout du bouton pour télécharger</a:t>
          </a:r>
        </a:p>
      </dgm:t>
    </dgm:pt>
    <dgm:pt modelId="{959C4BAE-422D-46E1-B7B6-70E9D3CC2148}" type="parTrans" cxnId="{FE2F8198-46AC-453B-A0F3-B3C0EE10F4F6}">
      <dgm:prSet/>
      <dgm:spPr/>
      <dgm:t>
        <a:bodyPr/>
        <a:lstStyle/>
        <a:p>
          <a:pPr algn="l"/>
          <a:endParaRPr lang="fr-FR"/>
        </a:p>
      </dgm:t>
    </dgm:pt>
    <dgm:pt modelId="{A8E58DD2-E2F3-4084-B542-11BFE3D6334C}" type="sibTrans" cxnId="{FE2F8198-46AC-453B-A0F3-B3C0EE10F4F6}">
      <dgm:prSet/>
      <dgm:spPr/>
      <dgm:t>
        <a:bodyPr/>
        <a:lstStyle/>
        <a:p>
          <a:pPr algn="l"/>
          <a:endParaRPr lang="fr-FR"/>
        </a:p>
      </dgm:t>
    </dgm:pt>
    <dgm:pt modelId="{4E6B09CC-42C4-438F-A366-ACA6960DC432}">
      <dgm:prSet phldrT="[Texte]"/>
      <dgm:spPr/>
      <dgm:t>
        <a:bodyPr/>
        <a:lstStyle/>
        <a:p>
          <a:pPr algn="l"/>
          <a:r>
            <a:rPr lang="fr-FR"/>
            <a:t>Modification de </a:t>
          </a:r>
          <a:r>
            <a:rPr lang="fr-FR" b="1"/>
            <a:t>PlanListComponent.css </a:t>
          </a:r>
        </a:p>
      </dgm:t>
    </dgm:pt>
    <dgm:pt modelId="{5B092192-3533-453F-BC52-BA6B563851F0}" type="parTrans" cxnId="{EC89FFAC-D312-499C-88E0-DA06EBF10568}">
      <dgm:prSet/>
      <dgm:spPr/>
      <dgm:t>
        <a:bodyPr/>
        <a:lstStyle/>
        <a:p>
          <a:pPr algn="l"/>
          <a:endParaRPr lang="fr-FR"/>
        </a:p>
      </dgm:t>
    </dgm:pt>
    <dgm:pt modelId="{DFEDC644-DA5F-4D4B-B1D5-21CD548A8254}" type="sibTrans" cxnId="{EC89FFAC-D312-499C-88E0-DA06EBF10568}">
      <dgm:prSet/>
      <dgm:spPr/>
      <dgm:t>
        <a:bodyPr/>
        <a:lstStyle/>
        <a:p>
          <a:pPr algn="l"/>
          <a:endParaRPr lang="fr-FR"/>
        </a:p>
      </dgm:t>
    </dgm:pt>
    <dgm:pt modelId="{9F50C798-EFAC-4FB2-90E1-CBC3736B40EC}">
      <dgm:prSet phldrT="[Texte]"/>
      <dgm:spPr/>
      <dgm:t>
        <a:bodyPr/>
        <a:lstStyle/>
        <a:p>
          <a:pPr algn="l"/>
          <a:r>
            <a:rPr lang="fr-FR"/>
            <a:t>Ajout de la classe export-button</a:t>
          </a:r>
          <a:endParaRPr lang="fr-FR" b="1"/>
        </a:p>
      </dgm:t>
    </dgm:pt>
    <dgm:pt modelId="{01B3642F-F78C-4CD1-996B-DC24F4BDEFE5}" type="parTrans" cxnId="{CE092308-A248-45A3-87B4-4DAD1EB13F73}">
      <dgm:prSet/>
      <dgm:spPr/>
      <dgm:t>
        <a:bodyPr/>
        <a:lstStyle/>
        <a:p>
          <a:pPr algn="l"/>
          <a:endParaRPr lang="fr-FR"/>
        </a:p>
      </dgm:t>
    </dgm:pt>
    <dgm:pt modelId="{8B204155-4CDB-490C-BBAA-67F0E200275B}" type="sibTrans" cxnId="{CE092308-A248-45A3-87B4-4DAD1EB13F73}">
      <dgm:prSet/>
      <dgm:spPr/>
      <dgm:t>
        <a:bodyPr/>
        <a:lstStyle/>
        <a:p>
          <a:pPr algn="l"/>
          <a:endParaRPr lang="fr-FR"/>
        </a:p>
      </dgm:t>
    </dgm:pt>
    <dgm:pt modelId="{10B64A86-F999-45EB-ACED-FAC9BFBB5FB1}" type="pres">
      <dgm:prSet presAssocID="{35D34E9F-A7FF-448D-AF6D-7BB7E5042897}" presName="Name0" presStyleCnt="0">
        <dgm:presLayoutVars>
          <dgm:dir/>
          <dgm:resizeHandles/>
        </dgm:presLayoutVars>
      </dgm:prSet>
      <dgm:spPr/>
    </dgm:pt>
    <dgm:pt modelId="{EDC38598-5AE4-4BB9-BB2C-D5134D6D3748}" type="pres">
      <dgm:prSet presAssocID="{E75535CC-FBB9-41DC-AE8B-30603E563493}" presName="compNode" presStyleCnt="0"/>
      <dgm:spPr/>
    </dgm:pt>
    <dgm:pt modelId="{EB56829E-3D8B-4D18-B6BA-A21D2981435F}" type="pres">
      <dgm:prSet presAssocID="{E75535CC-FBB9-41DC-AE8B-30603E563493}" presName="dummyConnPt" presStyleCnt="0"/>
      <dgm:spPr/>
    </dgm:pt>
    <dgm:pt modelId="{E01EAB59-D968-4B8D-B7E3-5AB879E71BB7}" type="pres">
      <dgm:prSet presAssocID="{E75535CC-FBB9-41DC-AE8B-30603E563493}" presName="node" presStyleLbl="node1" presStyleIdx="0" presStyleCnt="5">
        <dgm:presLayoutVars>
          <dgm:bulletEnabled val="1"/>
        </dgm:presLayoutVars>
      </dgm:prSet>
      <dgm:spPr/>
    </dgm:pt>
    <dgm:pt modelId="{7464E8AD-2FC0-4924-B82F-5FF86446F426}" type="pres">
      <dgm:prSet presAssocID="{1E13BA38-9459-46CF-B48E-0D0F1449CFB7}" presName="sibTrans" presStyleLbl="bgSibTrans2D1" presStyleIdx="0" presStyleCnt="4"/>
      <dgm:spPr/>
    </dgm:pt>
    <dgm:pt modelId="{622B0A47-0DF0-4B28-AA24-7687EAAB1095}" type="pres">
      <dgm:prSet presAssocID="{34A3F872-41BD-4ED9-B8A1-25168364AA1A}" presName="compNode" presStyleCnt="0"/>
      <dgm:spPr/>
    </dgm:pt>
    <dgm:pt modelId="{069E3698-FCBB-4AF2-93D9-50C73C8430C1}" type="pres">
      <dgm:prSet presAssocID="{34A3F872-41BD-4ED9-B8A1-25168364AA1A}" presName="dummyConnPt" presStyleCnt="0"/>
      <dgm:spPr/>
    </dgm:pt>
    <dgm:pt modelId="{ACD36F99-A13E-49C5-8483-31C95EC5453F}" type="pres">
      <dgm:prSet presAssocID="{34A3F872-41BD-4ED9-B8A1-25168364AA1A}" presName="node" presStyleLbl="node1" presStyleIdx="1" presStyleCnt="5">
        <dgm:presLayoutVars>
          <dgm:bulletEnabled val="1"/>
        </dgm:presLayoutVars>
      </dgm:prSet>
      <dgm:spPr/>
    </dgm:pt>
    <dgm:pt modelId="{1298F6BE-460B-4022-BFC1-CC72F1D0A660}" type="pres">
      <dgm:prSet presAssocID="{4B502D29-3321-4672-8EC4-556531DF68DB}" presName="sibTrans" presStyleLbl="bgSibTrans2D1" presStyleIdx="1" presStyleCnt="4"/>
      <dgm:spPr/>
    </dgm:pt>
    <dgm:pt modelId="{006995B2-E72B-41DA-987A-7E7BF778204D}" type="pres">
      <dgm:prSet presAssocID="{D5D9282C-4FAA-4E73-8A7F-E67BDE746CBD}" presName="compNode" presStyleCnt="0"/>
      <dgm:spPr/>
    </dgm:pt>
    <dgm:pt modelId="{3D2AA7B4-D07D-4B5C-B686-7F08D8AF14B1}" type="pres">
      <dgm:prSet presAssocID="{D5D9282C-4FAA-4E73-8A7F-E67BDE746CBD}" presName="dummyConnPt" presStyleCnt="0"/>
      <dgm:spPr/>
    </dgm:pt>
    <dgm:pt modelId="{2D898BCA-CBF2-434B-A4FD-01CB7B306176}" type="pres">
      <dgm:prSet presAssocID="{D5D9282C-4FAA-4E73-8A7F-E67BDE746CBD}" presName="node" presStyleLbl="node1" presStyleIdx="2" presStyleCnt="5">
        <dgm:presLayoutVars>
          <dgm:bulletEnabled val="1"/>
        </dgm:presLayoutVars>
      </dgm:prSet>
      <dgm:spPr/>
    </dgm:pt>
    <dgm:pt modelId="{7FBBDCB4-8D01-415C-B42A-71AA2E391A7F}" type="pres">
      <dgm:prSet presAssocID="{3DC43B3D-EFBA-425F-B453-445E9236C6A3}" presName="sibTrans" presStyleLbl="bgSibTrans2D1" presStyleIdx="2" presStyleCnt="4"/>
      <dgm:spPr/>
    </dgm:pt>
    <dgm:pt modelId="{A61DD33E-5E9D-4505-81CA-8786FA1E022C}" type="pres">
      <dgm:prSet presAssocID="{D443B270-9084-4D29-91FB-ACCD9BFC27A9}" presName="compNode" presStyleCnt="0"/>
      <dgm:spPr/>
    </dgm:pt>
    <dgm:pt modelId="{FF08BAC3-DBA3-4D8E-9220-F1A92E6DE538}" type="pres">
      <dgm:prSet presAssocID="{D443B270-9084-4D29-91FB-ACCD9BFC27A9}" presName="dummyConnPt" presStyleCnt="0"/>
      <dgm:spPr/>
    </dgm:pt>
    <dgm:pt modelId="{50A5E47F-ECBB-4B54-A0BB-D38B797AFB74}" type="pres">
      <dgm:prSet presAssocID="{D443B270-9084-4D29-91FB-ACCD9BFC27A9}" presName="node" presStyleLbl="node1" presStyleIdx="3" presStyleCnt="5">
        <dgm:presLayoutVars>
          <dgm:bulletEnabled val="1"/>
        </dgm:presLayoutVars>
      </dgm:prSet>
      <dgm:spPr/>
    </dgm:pt>
    <dgm:pt modelId="{4684FB73-EEA1-43B4-8994-3A5E86C75295}" type="pres">
      <dgm:prSet presAssocID="{505B0400-4F6F-44FB-B51D-0D4E7D0AC58A}" presName="sibTrans" presStyleLbl="bgSibTrans2D1" presStyleIdx="3" presStyleCnt="4"/>
      <dgm:spPr/>
    </dgm:pt>
    <dgm:pt modelId="{ACC410B9-7764-4B27-AD7E-083949DFF4E1}" type="pres">
      <dgm:prSet presAssocID="{4E6B09CC-42C4-438F-A366-ACA6960DC432}" presName="compNode" presStyleCnt="0"/>
      <dgm:spPr/>
    </dgm:pt>
    <dgm:pt modelId="{AA6603B1-0EC9-482A-84BA-5AC417723FD5}" type="pres">
      <dgm:prSet presAssocID="{4E6B09CC-42C4-438F-A366-ACA6960DC432}" presName="dummyConnPt" presStyleCnt="0"/>
      <dgm:spPr/>
    </dgm:pt>
    <dgm:pt modelId="{1483BB9B-F293-48C5-B067-21CD40FBA0E6}" type="pres">
      <dgm:prSet presAssocID="{4E6B09CC-42C4-438F-A366-ACA6960DC432}" presName="node" presStyleLbl="node1" presStyleIdx="4" presStyleCnt="5">
        <dgm:presLayoutVars>
          <dgm:bulletEnabled val="1"/>
        </dgm:presLayoutVars>
      </dgm:prSet>
      <dgm:spPr/>
    </dgm:pt>
  </dgm:ptLst>
  <dgm:cxnLst>
    <dgm:cxn modelId="{CE092308-A248-45A3-87B4-4DAD1EB13F73}" srcId="{4E6B09CC-42C4-438F-A366-ACA6960DC432}" destId="{9F50C798-EFAC-4FB2-90E1-CBC3736B40EC}" srcOrd="0" destOrd="0" parTransId="{01B3642F-F78C-4CD1-996B-DC24F4BDEFE5}" sibTransId="{8B204155-4CDB-490C-BBAA-67F0E200275B}"/>
    <dgm:cxn modelId="{A9CB0518-A2ED-4FA8-9A9C-E7B2439585B0}" type="presOf" srcId="{35D34E9F-A7FF-448D-AF6D-7BB7E5042897}" destId="{10B64A86-F999-45EB-ACED-FAC9BFBB5FB1}" srcOrd="0" destOrd="0" presId="urn:microsoft.com/office/officeart/2005/8/layout/bProcess4"/>
    <dgm:cxn modelId="{A1498E1B-1869-4810-9A1B-71BEFBD0DE0A}" srcId="{34A3F872-41BD-4ED9-B8A1-25168364AA1A}" destId="{B9019605-ECFC-442D-8BD1-4F185E0E32AD}" srcOrd="2" destOrd="0" parTransId="{5C43CFEC-7864-422F-8FB3-DF8D964818F3}" sibTransId="{3981C6AD-9F30-4423-8F37-328ECA506878}"/>
    <dgm:cxn modelId="{68726026-3D67-4501-B2BA-A0DE0052B24F}" type="presOf" srcId="{D443B270-9084-4D29-91FB-ACCD9BFC27A9}" destId="{50A5E47F-ECBB-4B54-A0BB-D38B797AFB74}" srcOrd="0" destOrd="0" presId="urn:microsoft.com/office/officeart/2005/8/layout/bProcess4"/>
    <dgm:cxn modelId="{5297F026-1DD5-41C9-B0E1-A4AD2DD3FFBA}" type="presOf" srcId="{B2B9948B-1840-4150-868C-2378DB5047E0}" destId="{50A5E47F-ECBB-4B54-A0BB-D38B797AFB74}" srcOrd="0" destOrd="1" presId="urn:microsoft.com/office/officeart/2005/8/layout/bProcess4"/>
    <dgm:cxn modelId="{55F7952E-0B0B-4F88-8590-DD8F591C11AE}" type="presOf" srcId="{B2A597ED-C2E0-4FC2-9E34-00D862ED7CCC}" destId="{ACD36F99-A13E-49C5-8483-31C95EC5453F}" srcOrd="0" destOrd="1" presId="urn:microsoft.com/office/officeart/2005/8/layout/bProcess4"/>
    <dgm:cxn modelId="{A86D6332-3D07-4D27-8BD5-FB4FFF1B53BF}" type="presOf" srcId="{505B0400-4F6F-44FB-B51D-0D4E7D0AC58A}" destId="{4684FB73-EEA1-43B4-8994-3A5E86C75295}" srcOrd="0" destOrd="0" presId="urn:microsoft.com/office/officeart/2005/8/layout/bProcess4"/>
    <dgm:cxn modelId="{7E929C33-55FA-47E1-9EB8-1AF4B0FE808A}" type="presOf" srcId="{1E13BA38-9459-46CF-B48E-0D0F1449CFB7}" destId="{7464E8AD-2FC0-4924-B82F-5FF86446F426}" srcOrd="0" destOrd="0" presId="urn:microsoft.com/office/officeart/2005/8/layout/bProcess4"/>
    <dgm:cxn modelId="{13099040-9EE3-49EF-833A-91151E3349AB}" type="presOf" srcId="{4E6B09CC-42C4-438F-A366-ACA6960DC432}" destId="{1483BB9B-F293-48C5-B067-21CD40FBA0E6}" srcOrd="0" destOrd="0" presId="urn:microsoft.com/office/officeart/2005/8/layout/bProcess4"/>
    <dgm:cxn modelId="{CC0A5A64-A954-4A7C-85DB-1B95F7561B14}" srcId="{34A3F872-41BD-4ED9-B8A1-25168364AA1A}" destId="{914593ED-D643-42A8-A152-41F486A217A8}" srcOrd="1" destOrd="0" parTransId="{1DA79C9E-28D9-4F3F-90AB-175FEE609672}" sibTransId="{8929C858-1072-4D71-B9A6-786F8DF57AC7}"/>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CCF0506E-1EAE-4133-8838-2C47B200337B}" type="presOf" srcId="{D5D9282C-4FAA-4E73-8A7F-E67BDE746CBD}" destId="{2D898BCA-CBF2-434B-A4FD-01CB7B306176}" srcOrd="0" destOrd="0" presId="urn:microsoft.com/office/officeart/2005/8/layout/bProcess4"/>
    <dgm:cxn modelId="{DE220673-C20D-4ED6-A547-0F9BDD06BAF1}" type="presOf" srcId="{B77A7146-E99C-429D-B15C-6152864703CE}" destId="{2D898BCA-CBF2-434B-A4FD-01CB7B306176}" srcOrd="0" destOrd="1" presId="urn:microsoft.com/office/officeart/2005/8/layout/bProcess4"/>
    <dgm:cxn modelId="{B6598781-3BB7-4761-B5C6-FACB73C06108}" type="presOf" srcId="{3DC43B3D-EFBA-425F-B453-445E9236C6A3}" destId="{7FBBDCB4-8D01-415C-B42A-71AA2E391A7F}" srcOrd="0" destOrd="0" presId="urn:microsoft.com/office/officeart/2005/8/layout/bProcess4"/>
    <dgm:cxn modelId="{485B2F8D-0075-492D-9673-B9174C4FC871}" type="presOf" srcId="{50625E3B-D2B9-4133-8880-89847B997C6B}" destId="{E01EAB59-D968-4B8D-B7E3-5AB879E71BB7}" srcOrd="0" destOrd="1" presId="urn:microsoft.com/office/officeart/2005/8/layout/bProcess4"/>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3B20CFA9-BD6A-4D6B-873E-B1B610B0E828}" type="presOf" srcId="{B9019605-ECFC-442D-8BD1-4F185E0E32AD}" destId="{ACD36F99-A13E-49C5-8483-31C95EC5453F}" srcOrd="0" destOrd="3" presId="urn:microsoft.com/office/officeart/2005/8/layout/bProcess4"/>
    <dgm:cxn modelId="{4804CBAA-F570-4F2C-A2BF-FD2F7C913C71}" type="presOf" srcId="{34A3F872-41BD-4ED9-B8A1-25168364AA1A}" destId="{ACD36F99-A13E-49C5-8483-31C95EC5453F}" srcOrd="0" destOrd="0" presId="urn:microsoft.com/office/officeart/2005/8/layout/bProcess4"/>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40D4EDBB-C1BB-4E27-9C30-DBF4DD2055EB}" srcId="{34A3F872-41BD-4ED9-B8A1-25168364AA1A}" destId="{B2A597ED-C2E0-4FC2-9E34-00D862ED7CCC}" srcOrd="0" destOrd="0" parTransId="{9ED5B104-D1FF-45D9-929A-61E381B87AD9}" sibTransId="{B83EB28C-CF86-4BAD-B2B6-B882A34B393E}"/>
    <dgm:cxn modelId="{6EC6BCC8-4CA6-4003-851B-99DA2B0A2EA8}" srcId="{E75535CC-FBB9-41DC-AE8B-30603E563493}" destId="{50625E3B-D2B9-4133-8880-89847B997C6B}" srcOrd="0" destOrd="0" parTransId="{83C61268-E475-434A-A8DE-AEDD46730FCC}" sibTransId="{0BC1C73D-8079-4738-BEDE-B97AF91C3CF3}"/>
    <dgm:cxn modelId="{2DCD43DC-77DE-4AF2-928E-D4A77BB443B1}" type="presOf" srcId="{9F50C798-EFAC-4FB2-90E1-CBC3736B40EC}" destId="{1483BB9B-F293-48C5-B067-21CD40FBA0E6}" srcOrd="0" destOrd="1" presId="urn:microsoft.com/office/officeart/2005/8/layout/bProcess4"/>
    <dgm:cxn modelId="{3E6772E6-809B-4BDF-BFF9-5410952900D9}" type="presOf" srcId="{4B502D29-3321-4672-8EC4-556531DF68DB}" destId="{1298F6BE-460B-4022-BFC1-CC72F1D0A660}" srcOrd="0" destOrd="0" presId="urn:microsoft.com/office/officeart/2005/8/layout/bProcess4"/>
    <dgm:cxn modelId="{7EB9A4EF-365E-40D8-A0EE-D6201E4BE665}" srcId="{35D34E9F-A7FF-448D-AF6D-7BB7E5042897}" destId="{D443B270-9084-4D29-91FB-ACCD9BFC27A9}" srcOrd="3" destOrd="0" parTransId="{2CAF4C7B-E9A8-4954-A7FE-560AD30EA0E1}" sibTransId="{505B0400-4F6F-44FB-B51D-0D4E7D0AC58A}"/>
    <dgm:cxn modelId="{A04375F2-8666-43A9-AAF7-FF57E7B07492}" type="presOf" srcId="{E75535CC-FBB9-41DC-AE8B-30603E563493}" destId="{E01EAB59-D968-4B8D-B7E3-5AB879E71BB7}" srcOrd="0" destOrd="0" presId="urn:microsoft.com/office/officeart/2005/8/layout/bProcess4"/>
    <dgm:cxn modelId="{65C644F9-0904-47B6-A5D8-1B39AFE501E1}" type="presOf" srcId="{914593ED-D643-42A8-A152-41F486A217A8}" destId="{ACD36F99-A13E-49C5-8483-31C95EC5453F}" srcOrd="0" destOrd="2" presId="urn:microsoft.com/office/officeart/2005/8/layout/bProcess4"/>
    <dgm:cxn modelId="{13AD71B6-F7E4-4359-9209-19A3D1DAEE34}" type="presParOf" srcId="{10B64A86-F999-45EB-ACED-FAC9BFBB5FB1}" destId="{EDC38598-5AE4-4BB9-BB2C-D5134D6D3748}" srcOrd="0" destOrd="0" presId="urn:microsoft.com/office/officeart/2005/8/layout/bProcess4"/>
    <dgm:cxn modelId="{5084F3FB-0D17-4F9A-A468-0F7FEC3442D0}" type="presParOf" srcId="{EDC38598-5AE4-4BB9-BB2C-D5134D6D3748}" destId="{EB56829E-3D8B-4D18-B6BA-A21D2981435F}" srcOrd="0" destOrd="0" presId="urn:microsoft.com/office/officeart/2005/8/layout/bProcess4"/>
    <dgm:cxn modelId="{F46DB980-15E9-47AC-8E26-F1992E54F01B}" type="presParOf" srcId="{EDC38598-5AE4-4BB9-BB2C-D5134D6D3748}" destId="{E01EAB59-D968-4B8D-B7E3-5AB879E71BB7}" srcOrd="1" destOrd="0" presId="urn:microsoft.com/office/officeart/2005/8/layout/bProcess4"/>
    <dgm:cxn modelId="{4737DBE2-49B4-4AC0-9DB3-77A2D7A6DF15}" type="presParOf" srcId="{10B64A86-F999-45EB-ACED-FAC9BFBB5FB1}" destId="{7464E8AD-2FC0-4924-B82F-5FF86446F426}" srcOrd="1" destOrd="0" presId="urn:microsoft.com/office/officeart/2005/8/layout/bProcess4"/>
    <dgm:cxn modelId="{E8AC24AD-6CBA-47C6-B7A9-DCDED4EFD044}" type="presParOf" srcId="{10B64A86-F999-45EB-ACED-FAC9BFBB5FB1}" destId="{622B0A47-0DF0-4B28-AA24-7687EAAB1095}" srcOrd="2" destOrd="0" presId="urn:microsoft.com/office/officeart/2005/8/layout/bProcess4"/>
    <dgm:cxn modelId="{7D77942F-0D13-4FB1-8D6A-1548B7E2DF38}" type="presParOf" srcId="{622B0A47-0DF0-4B28-AA24-7687EAAB1095}" destId="{069E3698-FCBB-4AF2-93D9-50C73C8430C1}" srcOrd="0" destOrd="0" presId="urn:microsoft.com/office/officeart/2005/8/layout/bProcess4"/>
    <dgm:cxn modelId="{C115975D-9B48-4F99-94D2-FF866572A50B}" type="presParOf" srcId="{622B0A47-0DF0-4B28-AA24-7687EAAB1095}" destId="{ACD36F99-A13E-49C5-8483-31C95EC5453F}" srcOrd="1" destOrd="0" presId="urn:microsoft.com/office/officeart/2005/8/layout/bProcess4"/>
    <dgm:cxn modelId="{BAB6BF28-0898-4263-9F7B-58747A5C24BF}" type="presParOf" srcId="{10B64A86-F999-45EB-ACED-FAC9BFBB5FB1}" destId="{1298F6BE-460B-4022-BFC1-CC72F1D0A660}" srcOrd="3" destOrd="0" presId="urn:microsoft.com/office/officeart/2005/8/layout/bProcess4"/>
    <dgm:cxn modelId="{C27C9D7E-63AC-4A10-8F86-8633BB76B3FD}" type="presParOf" srcId="{10B64A86-F999-45EB-ACED-FAC9BFBB5FB1}" destId="{006995B2-E72B-41DA-987A-7E7BF778204D}" srcOrd="4" destOrd="0" presId="urn:microsoft.com/office/officeart/2005/8/layout/bProcess4"/>
    <dgm:cxn modelId="{9430AD16-6C15-4D2F-9C79-0480EBB8232C}" type="presParOf" srcId="{006995B2-E72B-41DA-987A-7E7BF778204D}" destId="{3D2AA7B4-D07D-4B5C-B686-7F08D8AF14B1}" srcOrd="0" destOrd="0" presId="urn:microsoft.com/office/officeart/2005/8/layout/bProcess4"/>
    <dgm:cxn modelId="{37F16A46-C2E7-4535-BA8F-59A42488943C}" type="presParOf" srcId="{006995B2-E72B-41DA-987A-7E7BF778204D}" destId="{2D898BCA-CBF2-434B-A4FD-01CB7B306176}" srcOrd="1" destOrd="0" presId="urn:microsoft.com/office/officeart/2005/8/layout/bProcess4"/>
    <dgm:cxn modelId="{BE85CDF9-45DE-4EA6-9EB2-CD6FB1DFB128}" type="presParOf" srcId="{10B64A86-F999-45EB-ACED-FAC9BFBB5FB1}" destId="{7FBBDCB4-8D01-415C-B42A-71AA2E391A7F}" srcOrd="5" destOrd="0" presId="urn:microsoft.com/office/officeart/2005/8/layout/bProcess4"/>
    <dgm:cxn modelId="{99A79748-1818-47B1-815E-7B4FFAD16A08}" type="presParOf" srcId="{10B64A86-F999-45EB-ACED-FAC9BFBB5FB1}" destId="{A61DD33E-5E9D-4505-81CA-8786FA1E022C}" srcOrd="6" destOrd="0" presId="urn:microsoft.com/office/officeart/2005/8/layout/bProcess4"/>
    <dgm:cxn modelId="{A6BCA0C7-646C-4575-8CEF-1FE2EBEEB9C2}" type="presParOf" srcId="{A61DD33E-5E9D-4505-81CA-8786FA1E022C}" destId="{FF08BAC3-DBA3-4D8E-9220-F1A92E6DE538}" srcOrd="0" destOrd="0" presId="urn:microsoft.com/office/officeart/2005/8/layout/bProcess4"/>
    <dgm:cxn modelId="{943789D8-BDC5-40DD-8446-836412A00D01}" type="presParOf" srcId="{A61DD33E-5E9D-4505-81CA-8786FA1E022C}" destId="{50A5E47F-ECBB-4B54-A0BB-D38B797AFB74}" srcOrd="1" destOrd="0" presId="urn:microsoft.com/office/officeart/2005/8/layout/bProcess4"/>
    <dgm:cxn modelId="{1E8A601C-8A2A-442F-8FD9-3D66E914552B}" type="presParOf" srcId="{10B64A86-F999-45EB-ACED-FAC9BFBB5FB1}" destId="{4684FB73-EEA1-43B4-8994-3A5E86C75295}" srcOrd="7" destOrd="0" presId="urn:microsoft.com/office/officeart/2005/8/layout/bProcess4"/>
    <dgm:cxn modelId="{DA07E893-6E87-447F-8D30-AF1757451733}" type="presParOf" srcId="{10B64A86-F999-45EB-ACED-FAC9BFBB5FB1}" destId="{ACC410B9-7764-4B27-AD7E-083949DFF4E1}" srcOrd="8" destOrd="0" presId="urn:microsoft.com/office/officeart/2005/8/layout/bProcess4"/>
    <dgm:cxn modelId="{4BD9CA7D-D03C-4450-97B1-72D33221357E}" type="presParOf" srcId="{ACC410B9-7764-4B27-AD7E-083949DFF4E1}" destId="{AA6603B1-0EC9-482A-84BA-5AC417723FD5}" srcOrd="0" destOrd="0" presId="urn:microsoft.com/office/officeart/2005/8/layout/bProcess4"/>
    <dgm:cxn modelId="{6FEA0592-11CF-4965-AC3A-F5D8A1E18E08}" type="presParOf" srcId="{ACC410B9-7764-4B27-AD7E-083949DFF4E1}" destId="{1483BB9B-F293-48C5-B067-21CD40FBA0E6}" srcOrd="1" destOrd="0" presId="urn:microsoft.com/office/officeart/2005/8/layout/bProcess4"/>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b="0"/>
            <a:t>Modification de </a:t>
          </a:r>
          <a:r>
            <a:rPr lang="fr-FR" b="1"/>
            <a:t>PlanController</a:t>
          </a:r>
          <a:r>
            <a:rPr lang="fr-FR" b="0"/>
            <a:t> </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d'une méthode exportPlan() pour pouvoir apeller le path</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Création  de l'interface </a:t>
          </a:r>
          <a:r>
            <a:rPr lang="fr-FR" b="1"/>
            <a:t>ExportService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 la méthode exportPlansCSV() </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D443B270-9084-4D29-91FB-ACCD9BFC27A9}">
      <dgm:prSet phldrT="[Texte]"/>
      <dgm:spPr/>
      <dgm:t>
        <a:bodyPr/>
        <a:lstStyle/>
        <a:p>
          <a:r>
            <a:rPr lang="fr-FR"/>
            <a:t>Création de </a:t>
          </a:r>
          <a:r>
            <a:rPr lang="fr-FR" b="1"/>
            <a:t>ExportPlan</a:t>
          </a:r>
          <a:r>
            <a:rPr lang="fr-FR"/>
            <a:t> </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Création de </a:t>
          </a:r>
          <a:r>
            <a:rPr lang="fr-FR" b="1"/>
            <a:t>PlanExportDTO</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champs, getter et setter</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B2B9948B-1840-4150-868C-2378DB5047E0}">
      <dgm:prSet phldrT="[Texte]"/>
      <dgm:spPr/>
      <dgm:t>
        <a:bodyPr/>
        <a:lstStyle/>
        <a:p>
          <a:r>
            <a:rPr lang="fr-FR"/>
            <a:t>Ajout de la métode generateHeader()</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4E6B09CC-42C4-438F-A366-ACA6960DC432}">
      <dgm:prSet phldrT="[Texte]"/>
      <dgm:spPr/>
      <dgm:t>
        <a:bodyPr/>
        <a:lstStyle/>
        <a:p>
          <a:r>
            <a:rPr lang="fr-FR" b="0"/>
            <a:t>Modification de </a:t>
          </a:r>
          <a:r>
            <a:rPr lang="fr-FR" b="1"/>
            <a:t>AppAccessControl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Ajout de l'accès aux AdminAgent des requetes GET sur l'Endpoint dispositifs/export</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de la méthode configureModelMapperPlan()</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AF9EAE98-2662-436C-8792-031145AA3008}">
      <dgm:prSet phldrT="[Texte]"/>
      <dgm:spPr/>
      <dgm:t>
        <a:bodyPr/>
        <a:lstStyle/>
        <a:p>
          <a:r>
            <a:rPr lang="fr-FR" b="0"/>
            <a:t>Création interface </a:t>
          </a:r>
          <a:r>
            <a:rPr lang="fr-FR" b="1"/>
            <a:t>PlanExportInformation</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de tous les getters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9785274D-5F96-4819-9E92-854D0DF4E148}">
      <dgm:prSet phldrT="[Texte]"/>
      <dgm:spPr/>
      <dgm:t>
        <a:bodyPr/>
        <a:lstStyle/>
        <a:p>
          <a:r>
            <a:rPr lang="fr-FR" b="0"/>
            <a:t>Modification de la base de données</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de la Vue </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B91C5961-C4F4-4619-B93F-C2485814ED3B}">
      <dgm:prSet phldrT="[Texte]"/>
      <dgm:spPr/>
      <dgm:t>
        <a:bodyPr/>
        <a:lstStyle/>
        <a:p>
          <a:r>
            <a:rPr lang="fr-FR"/>
            <a:t>Ajout de la constante HEADER </a:t>
          </a:r>
        </a:p>
      </dgm:t>
    </dgm:pt>
    <dgm:pt modelId="{E8E98B38-97DD-4CDB-A29E-38E2480F8272}" type="parTrans" cxnId="{7F57CD3E-1E7B-427F-AFC8-901FE08FE344}">
      <dgm:prSet/>
      <dgm:spPr/>
      <dgm:t>
        <a:bodyPr/>
        <a:lstStyle/>
        <a:p>
          <a:endParaRPr lang="fr-FR"/>
        </a:p>
      </dgm:t>
    </dgm:pt>
    <dgm:pt modelId="{4ABD0583-845D-48A0-8639-8F039E1CD6FE}" type="sibTrans" cxnId="{7F57CD3E-1E7B-427F-AFC8-901FE08FE344}">
      <dgm:prSet/>
      <dgm:spPr/>
      <dgm:t>
        <a:bodyPr/>
        <a:lstStyle/>
        <a:p>
          <a:endParaRPr lang="fr-FR"/>
        </a:p>
      </dgm:t>
    </dgm:pt>
    <dgm:pt modelId="{EDECA881-D02B-4F44-A953-CBC22F9BFEB8}">
      <dgm:prSet phldrT="[Texte]"/>
      <dgm:spPr/>
      <dgm:t>
        <a:bodyPr/>
        <a:lstStyle/>
        <a:p>
          <a:r>
            <a:rPr lang="fr-FR" b="0"/>
            <a:t>Création de </a:t>
          </a:r>
          <a:r>
            <a:rPr lang="fr-FR" b="1"/>
            <a:t>ExportServiceImpl</a:t>
          </a:r>
          <a:endParaRPr lang="fr-FR" b="0"/>
        </a:p>
      </dgm:t>
    </dgm:pt>
    <dgm:pt modelId="{22B9A8F0-B8AC-4348-91E1-4F781E8816B2}" type="sibTrans" cxnId="{1C28E2E0-8290-4CF5-AB04-E87B257CBAF4}">
      <dgm:prSet/>
      <dgm:spPr/>
      <dgm:t>
        <a:bodyPr/>
        <a:lstStyle/>
        <a:p>
          <a:endParaRPr lang="fr-FR"/>
        </a:p>
      </dgm:t>
    </dgm:pt>
    <dgm:pt modelId="{E055C16E-F251-4D8C-8F09-520A726BD01F}" type="parTrans" cxnId="{1C28E2E0-8290-4CF5-AB04-E87B257CBAF4}">
      <dgm:prSet/>
      <dgm:spPr/>
      <dgm:t>
        <a:bodyPr/>
        <a:lstStyle/>
        <a:p>
          <a:endParaRPr lang="fr-FR"/>
        </a:p>
      </dgm:t>
    </dgm:pt>
    <dgm:pt modelId="{A14E6E99-F9A3-4EA0-8610-E0381D715189}">
      <dgm:prSet phldrT="[Texte]"/>
      <dgm:spPr/>
      <dgm:t>
        <a:bodyPr/>
        <a:lstStyle/>
        <a:p>
          <a:r>
            <a:rPr lang="fr-FR" b="0"/>
            <a:t>implémentation de la méthode exportPlansCSV()</a:t>
          </a:r>
        </a:p>
      </dgm:t>
    </dgm:pt>
    <dgm:pt modelId="{1656E5AB-411C-4B80-9CB3-0E58AA65367C}" type="parTrans" cxnId="{846FABCA-E8D3-4F58-8875-CAC57F9B76F2}">
      <dgm:prSet/>
      <dgm:spPr/>
      <dgm:t>
        <a:bodyPr/>
        <a:lstStyle/>
        <a:p>
          <a:endParaRPr lang="fr-FR"/>
        </a:p>
      </dgm:t>
    </dgm:pt>
    <dgm:pt modelId="{39733BF4-32D7-4A34-8C74-87F2C1BB041F}" type="sibTrans" cxnId="{846FABCA-E8D3-4F58-8875-CAC57F9B76F2}">
      <dgm:prSet/>
      <dgm:spPr/>
      <dgm:t>
        <a:bodyPr/>
        <a:lstStyle/>
        <a:p>
          <a:endParaRPr lang="fr-FR"/>
        </a:p>
      </dgm:t>
    </dgm:pt>
    <dgm:pt modelId="{4E0755F4-B79A-4312-B908-CEA8F8ECB3DF}">
      <dgm:prSet phldrT="[Texte]"/>
      <dgm:spPr/>
      <dgm:t>
        <a:bodyPr/>
        <a:lstStyle/>
        <a:p>
          <a:r>
            <a:rPr lang="fr-FR" b="0"/>
            <a:t>Modification de l'interface </a:t>
          </a:r>
          <a:r>
            <a:rPr lang="fr-FR" b="1"/>
            <a:t>PlanService</a:t>
          </a:r>
        </a:p>
      </dgm:t>
    </dgm:pt>
    <dgm:pt modelId="{FF8B1530-C7C9-44AF-BEFF-D19609E3D679}" type="parTrans" cxnId="{00CEE6C7-E795-4804-A1C7-3E956488563D}">
      <dgm:prSet/>
      <dgm:spPr/>
      <dgm:t>
        <a:bodyPr/>
        <a:lstStyle/>
        <a:p>
          <a:endParaRPr lang="fr-FR"/>
        </a:p>
      </dgm:t>
    </dgm:pt>
    <dgm:pt modelId="{72C0B4E3-101A-4AC5-B134-4589B3EE6C86}" type="sibTrans" cxnId="{00CEE6C7-E795-4804-A1C7-3E956488563D}">
      <dgm:prSet/>
      <dgm:spPr/>
      <dgm:t>
        <a:bodyPr/>
        <a:lstStyle/>
        <a:p>
          <a:endParaRPr lang="fr-FR"/>
        </a:p>
      </dgm:t>
    </dgm:pt>
    <dgm:pt modelId="{BCBD6A87-D9B0-4E72-8443-CA0CD69EA97F}">
      <dgm:prSet/>
      <dgm:spPr/>
      <dgm:t>
        <a:bodyPr/>
        <a:lstStyle/>
        <a:p>
          <a:r>
            <a:rPr lang="fr-FR"/>
            <a:t>Ajout de la méthode findAllPlanForExport()</a:t>
          </a:r>
        </a:p>
      </dgm:t>
    </dgm:pt>
    <dgm:pt modelId="{2E9AC8F8-8ECF-4245-B02B-5E8063C532F5}" type="parTrans" cxnId="{F03A6E17-20E5-4D77-A3D5-502658C8ACEA}">
      <dgm:prSet/>
      <dgm:spPr/>
      <dgm:t>
        <a:bodyPr/>
        <a:lstStyle/>
        <a:p>
          <a:endParaRPr lang="fr-FR"/>
        </a:p>
      </dgm:t>
    </dgm:pt>
    <dgm:pt modelId="{750872F8-3982-4E33-B074-AAF1FB57B9C1}" type="sibTrans" cxnId="{F03A6E17-20E5-4D77-A3D5-502658C8ACEA}">
      <dgm:prSet/>
      <dgm:spPr/>
      <dgm:t>
        <a:bodyPr/>
        <a:lstStyle/>
        <a:p>
          <a:endParaRPr lang="fr-FR"/>
        </a:p>
      </dgm:t>
    </dgm:pt>
    <dgm:pt modelId="{404544CD-C99E-41D4-B1C8-1A5DC2A40DFF}">
      <dgm:prSet phldrT="[Texte]"/>
      <dgm:spPr/>
      <dgm:t>
        <a:bodyPr/>
        <a:lstStyle/>
        <a:p>
          <a:r>
            <a:rPr lang="fr-FR" b="0"/>
            <a:t>Modification de </a:t>
          </a:r>
          <a:r>
            <a:rPr lang="fr-FR" b="1"/>
            <a:t>PlanServiceImpl</a:t>
          </a:r>
        </a:p>
      </dgm:t>
    </dgm:pt>
    <dgm:pt modelId="{49E79E66-A7CA-49F1-BE96-0F5573070527}" type="parTrans" cxnId="{195AF7FC-3C51-46E4-94F8-7149AF2A0553}">
      <dgm:prSet/>
      <dgm:spPr/>
      <dgm:t>
        <a:bodyPr/>
        <a:lstStyle/>
        <a:p>
          <a:endParaRPr lang="fr-FR"/>
        </a:p>
      </dgm:t>
    </dgm:pt>
    <dgm:pt modelId="{887DF683-1F34-4566-9237-FD24BAB2E3A9}" type="sibTrans" cxnId="{195AF7FC-3C51-46E4-94F8-7149AF2A0553}">
      <dgm:prSet/>
      <dgm:spPr/>
      <dgm:t>
        <a:bodyPr/>
        <a:lstStyle/>
        <a:p>
          <a:endParaRPr lang="fr-FR"/>
        </a:p>
      </dgm:t>
    </dgm:pt>
    <dgm:pt modelId="{7B50E8BD-1124-453D-AB80-AD07534724BB}">
      <dgm:prSet/>
      <dgm:spPr/>
      <dgm:t>
        <a:bodyPr/>
        <a:lstStyle/>
        <a:p>
          <a:r>
            <a:rPr lang="fr-FR"/>
            <a:t>implémentation de la méthode findAllForExport()</a:t>
          </a:r>
        </a:p>
      </dgm:t>
    </dgm:pt>
    <dgm:pt modelId="{DFD3DF75-2B80-49B6-BE90-23CA354EC59B}" type="parTrans" cxnId="{5892395F-E317-4547-9448-70ACA8B651D9}">
      <dgm:prSet/>
      <dgm:spPr/>
      <dgm:t>
        <a:bodyPr/>
        <a:lstStyle/>
        <a:p>
          <a:endParaRPr lang="fr-FR"/>
        </a:p>
      </dgm:t>
    </dgm:pt>
    <dgm:pt modelId="{965188E5-86E0-47F7-9A23-FF4B7A662584}" type="sibTrans" cxnId="{5892395F-E317-4547-9448-70ACA8B651D9}">
      <dgm:prSet/>
      <dgm:spPr/>
      <dgm:t>
        <a:bodyPr/>
        <a:lstStyle/>
        <a:p>
          <a:endParaRPr lang="fr-FR"/>
        </a:p>
      </dgm:t>
    </dgm:pt>
    <dgm:pt modelId="{0862A85D-30BB-4D7B-8650-364F126C1205}">
      <dgm:prSet phldrT="[Texte]"/>
      <dgm:spPr/>
      <dgm:t>
        <a:bodyPr/>
        <a:lstStyle/>
        <a:p>
          <a:r>
            <a:rPr lang="fr-FR" b="0"/>
            <a:t>Modification de </a:t>
          </a:r>
          <a:r>
            <a:rPr lang="fr-FR" b="1"/>
            <a:t>PlanRepository</a:t>
          </a:r>
        </a:p>
      </dgm:t>
    </dgm:pt>
    <dgm:pt modelId="{AEFBD037-4C81-4256-99DF-BAFAC2678F3A}" type="parTrans" cxnId="{070AA181-3E5D-46EB-9524-D68C46DDBEA3}">
      <dgm:prSet/>
      <dgm:spPr/>
      <dgm:t>
        <a:bodyPr/>
        <a:lstStyle/>
        <a:p>
          <a:endParaRPr lang="fr-FR"/>
        </a:p>
      </dgm:t>
    </dgm:pt>
    <dgm:pt modelId="{8BEDEE5C-376B-4298-BD3D-4364E45B1DC3}" type="sibTrans" cxnId="{070AA181-3E5D-46EB-9524-D68C46DDBEA3}">
      <dgm:prSet/>
      <dgm:spPr/>
      <dgm:t>
        <a:bodyPr/>
        <a:lstStyle/>
        <a:p>
          <a:endParaRPr lang="fr-FR"/>
        </a:p>
      </dgm:t>
    </dgm:pt>
    <dgm:pt modelId="{761401C4-1709-4D9C-990B-3E8C0A3A82DD}">
      <dgm:prSet/>
      <dgm:spPr/>
      <dgm:t>
        <a:bodyPr/>
        <a:lstStyle/>
        <a:p>
          <a:r>
            <a:rPr lang="fr-FR"/>
            <a:t>Création de la méthode getAllPlanForExport() </a:t>
          </a:r>
        </a:p>
      </dgm:t>
    </dgm:pt>
    <dgm:pt modelId="{970C5095-1528-4EAD-8D4A-46D19A58CD6B}" type="parTrans" cxnId="{D6BF52E5-EE03-43A3-B5F2-0174CA02BD10}">
      <dgm:prSet/>
      <dgm:spPr/>
      <dgm:t>
        <a:bodyPr/>
        <a:lstStyle/>
        <a:p>
          <a:endParaRPr lang="fr-FR"/>
        </a:p>
      </dgm:t>
    </dgm:pt>
    <dgm:pt modelId="{2A059836-9F8C-4637-837A-BE67573FD245}" type="sibTrans" cxnId="{D6BF52E5-EE03-43A3-B5F2-0174CA02BD10}">
      <dgm:prSet/>
      <dgm:spPr/>
      <dgm:t>
        <a:bodyPr/>
        <a:lstStyle/>
        <a:p>
          <a:endParaRPr lang="fr-FR"/>
        </a:p>
      </dgm:t>
    </dgm:pt>
    <dgm:pt modelId="{0FDDBB45-BEF3-48E1-91F4-3234E5DF6354}" type="pres">
      <dgm:prSet presAssocID="{35D34E9F-A7FF-448D-AF6D-7BB7E5042897}" presName="Name0" presStyleCnt="0">
        <dgm:presLayoutVars>
          <dgm:dir/>
          <dgm:resizeHandles/>
        </dgm:presLayoutVars>
      </dgm:prSet>
      <dgm:spPr/>
    </dgm:pt>
    <dgm:pt modelId="{2F7AB195-4542-4399-886F-574F5703FA65}" type="pres">
      <dgm:prSet presAssocID="{E75535CC-FBB9-41DC-AE8B-30603E563493}" presName="compNode" presStyleCnt="0"/>
      <dgm:spPr/>
    </dgm:pt>
    <dgm:pt modelId="{D46B9B14-79F0-4415-998E-2E9F62CCEAE0}" type="pres">
      <dgm:prSet presAssocID="{E75535CC-FBB9-41DC-AE8B-30603E563493}" presName="dummyConnPt" presStyleCnt="0"/>
      <dgm:spPr/>
    </dgm:pt>
    <dgm:pt modelId="{9A52ADEE-5F18-4D96-90C0-914FF14DB80C}" type="pres">
      <dgm:prSet presAssocID="{E75535CC-FBB9-41DC-AE8B-30603E563493}" presName="node" presStyleLbl="node1" presStyleIdx="0" presStyleCnt="11">
        <dgm:presLayoutVars>
          <dgm:bulletEnabled val="1"/>
        </dgm:presLayoutVars>
      </dgm:prSet>
      <dgm:spPr/>
    </dgm:pt>
    <dgm:pt modelId="{FA8C2D7E-C6BF-4416-9517-3D19CCF12C28}" type="pres">
      <dgm:prSet presAssocID="{1E13BA38-9459-46CF-B48E-0D0F1449CFB7}" presName="sibTrans" presStyleLbl="bgSibTrans2D1" presStyleIdx="0" presStyleCnt="10"/>
      <dgm:spPr/>
    </dgm:pt>
    <dgm:pt modelId="{6B6BC4FD-7289-42D6-9E75-70994C6CA4F4}" type="pres">
      <dgm:prSet presAssocID="{34A3F872-41BD-4ED9-B8A1-25168364AA1A}" presName="compNode" presStyleCnt="0"/>
      <dgm:spPr/>
    </dgm:pt>
    <dgm:pt modelId="{CA74A8E1-77A3-4FF1-8D20-6F0F93495D2E}" type="pres">
      <dgm:prSet presAssocID="{34A3F872-41BD-4ED9-B8A1-25168364AA1A}" presName="dummyConnPt" presStyleCnt="0"/>
      <dgm:spPr/>
    </dgm:pt>
    <dgm:pt modelId="{9102C4FB-EB23-4DB5-964C-7206114F030E}" type="pres">
      <dgm:prSet presAssocID="{34A3F872-41BD-4ED9-B8A1-25168364AA1A}" presName="node" presStyleLbl="node1" presStyleIdx="1" presStyleCnt="11">
        <dgm:presLayoutVars>
          <dgm:bulletEnabled val="1"/>
        </dgm:presLayoutVars>
      </dgm:prSet>
      <dgm:spPr/>
    </dgm:pt>
    <dgm:pt modelId="{7BD0642D-4CF1-4D46-A335-268F1F774E2E}" type="pres">
      <dgm:prSet presAssocID="{4B502D29-3321-4672-8EC4-556531DF68DB}" presName="sibTrans" presStyleLbl="bgSibTrans2D1" presStyleIdx="1" presStyleCnt="10"/>
      <dgm:spPr/>
    </dgm:pt>
    <dgm:pt modelId="{BF1D0C84-ED42-4E9F-BE29-882B61FA9001}" type="pres">
      <dgm:prSet presAssocID="{D5D9282C-4FAA-4E73-8A7F-E67BDE746CBD}" presName="compNode" presStyleCnt="0"/>
      <dgm:spPr/>
    </dgm:pt>
    <dgm:pt modelId="{0386DFA9-9F7D-430E-82CB-00D3D8B83B2E}" type="pres">
      <dgm:prSet presAssocID="{D5D9282C-4FAA-4E73-8A7F-E67BDE746CBD}" presName="dummyConnPt" presStyleCnt="0"/>
      <dgm:spPr/>
    </dgm:pt>
    <dgm:pt modelId="{273451D7-360B-4613-92B9-D42F5009BE0E}" type="pres">
      <dgm:prSet presAssocID="{D5D9282C-4FAA-4E73-8A7F-E67BDE746CBD}" presName="node" presStyleLbl="node1" presStyleIdx="2" presStyleCnt="11">
        <dgm:presLayoutVars>
          <dgm:bulletEnabled val="1"/>
        </dgm:presLayoutVars>
      </dgm:prSet>
      <dgm:spPr/>
    </dgm:pt>
    <dgm:pt modelId="{B3302666-8E94-4883-8C8E-226D0ACE2840}" type="pres">
      <dgm:prSet presAssocID="{3DC43B3D-EFBA-425F-B453-445E9236C6A3}" presName="sibTrans" presStyleLbl="bgSibTrans2D1" presStyleIdx="2" presStyleCnt="10"/>
      <dgm:spPr/>
    </dgm:pt>
    <dgm:pt modelId="{E0CC7A1D-4120-46CC-8DCB-1978B62F1C64}" type="pres">
      <dgm:prSet presAssocID="{D443B270-9084-4D29-91FB-ACCD9BFC27A9}" presName="compNode" presStyleCnt="0"/>
      <dgm:spPr/>
    </dgm:pt>
    <dgm:pt modelId="{4F4F7C51-18C8-4B32-B302-002C2BE22172}" type="pres">
      <dgm:prSet presAssocID="{D443B270-9084-4D29-91FB-ACCD9BFC27A9}" presName="dummyConnPt" presStyleCnt="0"/>
      <dgm:spPr/>
    </dgm:pt>
    <dgm:pt modelId="{15FD384B-CFC9-41F9-B722-65AA25DD96AC}" type="pres">
      <dgm:prSet presAssocID="{D443B270-9084-4D29-91FB-ACCD9BFC27A9}" presName="node" presStyleLbl="node1" presStyleIdx="3" presStyleCnt="11">
        <dgm:presLayoutVars>
          <dgm:bulletEnabled val="1"/>
        </dgm:presLayoutVars>
      </dgm:prSet>
      <dgm:spPr/>
    </dgm:pt>
    <dgm:pt modelId="{72BFBA85-2B4F-4000-83B4-2DD849F193A4}" type="pres">
      <dgm:prSet presAssocID="{505B0400-4F6F-44FB-B51D-0D4E7D0AC58A}" presName="sibTrans" presStyleLbl="bgSibTrans2D1" presStyleIdx="3" presStyleCnt="10"/>
      <dgm:spPr/>
    </dgm:pt>
    <dgm:pt modelId="{2054CDAE-744C-458C-8098-D440835D5914}" type="pres">
      <dgm:prSet presAssocID="{4E6B09CC-42C4-438F-A366-ACA6960DC432}" presName="compNode" presStyleCnt="0"/>
      <dgm:spPr/>
    </dgm:pt>
    <dgm:pt modelId="{2B1EC8FE-DC1E-4ED8-ACF2-DFEBD051A276}" type="pres">
      <dgm:prSet presAssocID="{4E6B09CC-42C4-438F-A366-ACA6960DC432}" presName="dummyConnPt" presStyleCnt="0"/>
      <dgm:spPr/>
    </dgm:pt>
    <dgm:pt modelId="{FFD01868-CF4D-4475-B34B-9F1B68416ACA}" type="pres">
      <dgm:prSet presAssocID="{4E6B09CC-42C4-438F-A366-ACA6960DC432}" presName="node" presStyleLbl="node1" presStyleIdx="4" presStyleCnt="11">
        <dgm:presLayoutVars>
          <dgm:bulletEnabled val="1"/>
        </dgm:presLayoutVars>
      </dgm:prSet>
      <dgm:spPr/>
    </dgm:pt>
    <dgm:pt modelId="{140B5D82-68C2-4F5E-834C-8E89A58C61FE}" type="pres">
      <dgm:prSet presAssocID="{DFEDC644-DA5F-4D4B-B1D5-21CD548A8254}" presName="sibTrans" presStyleLbl="bgSibTrans2D1" presStyleIdx="4" presStyleCnt="10"/>
      <dgm:spPr/>
    </dgm:pt>
    <dgm:pt modelId="{970784E4-5A0A-42B3-828A-8999567A519A}" type="pres">
      <dgm:prSet presAssocID="{EDECA881-D02B-4F44-A953-CBC22F9BFEB8}" presName="compNode" presStyleCnt="0"/>
      <dgm:spPr/>
    </dgm:pt>
    <dgm:pt modelId="{BAB5FEC0-E6C2-4706-A838-6837D0C665D7}" type="pres">
      <dgm:prSet presAssocID="{EDECA881-D02B-4F44-A953-CBC22F9BFEB8}" presName="dummyConnPt" presStyleCnt="0"/>
      <dgm:spPr/>
    </dgm:pt>
    <dgm:pt modelId="{31E3D7A1-7069-4105-B04C-D5F6FBA4B1B3}" type="pres">
      <dgm:prSet presAssocID="{EDECA881-D02B-4F44-A953-CBC22F9BFEB8}" presName="node" presStyleLbl="node1" presStyleIdx="5" presStyleCnt="11">
        <dgm:presLayoutVars>
          <dgm:bulletEnabled val="1"/>
        </dgm:presLayoutVars>
      </dgm:prSet>
      <dgm:spPr/>
    </dgm:pt>
    <dgm:pt modelId="{AD300F6E-71FE-45B5-8AF7-B4D582E0C1BF}" type="pres">
      <dgm:prSet presAssocID="{22B9A8F0-B8AC-4348-91E1-4F781E8816B2}" presName="sibTrans" presStyleLbl="bgSibTrans2D1" presStyleIdx="5" presStyleCnt="10"/>
      <dgm:spPr/>
    </dgm:pt>
    <dgm:pt modelId="{7FD8915C-5D13-4C86-A200-90D7A1A9C1D8}" type="pres">
      <dgm:prSet presAssocID="{AF9EAE98-2662-436C-8792-031145AA3008}" presName="compNode" presStyleCnt="0"/>
      <dgm:spPr/>
    </dgm:pt>
    <dgm:pt modelId="{D0287286-A3C5-48B2-ACF0-B33807ABAE55}" type="pres">
      <dgm:prSet presAssocID="{AF9EAE98-2662-436C-8792-031145AA3008}" presName="dummyConnPt" presStyleCnt="0"/>
      <dgm:spPr/>
    </dgm:pt>
    <dgm:pt modelId="{F8C02A1D-BBB5-46D6-92B4-4CA81E810F33}" type="pres">
      <dgm:prSet presAssocID="{AF9EAE98-2662-436C-8792-031145AA3008}" presName="node" presStyleLbl="node1" presStyleIdx="6" presStyleCnt="11">
        <dgm:presLayoutVars>
          <dgm:bulletEnabled val="1"/>
        </dgm:presLayoutVars>
      </dgm:prSet>
      <dgm:spPr/>
    </dgm:pt>
    <dgm:pt modelId="{753BB595-6DF6-4C3A-8B2B-2246F8618D2E}" type="pres">
      <dgm:prSet presAssocID="{E6627C06-0599-4EBA-8747-A8DEC29A0606}" presName="sibTrans" presStyleLbl="bgSibTrans2D1" presStyleIdx="6" presStyleCnt="10"/>
      <dgm:spPr/>
    </dgm:pt>
    <dgm:pt modelId="{335A7C1A-9019-4F6E-9791-BE51AEE3BC4D}" type="pres">
      <dgm:prSet presAssocID="{4E0755F4-B79A-4312-B908-CEA8F8ECB3DF}" presName="compNode" presStyleCnt="0"/>
      <dgm:spPr/>
    </dgm:pt>
    <dgm:pt modelId="{E7BB2E2B-CDC0-41CA-A7DB-FC2C1C39C878}" type="pres">
      <dgm:prSet presAssocID="{4E0755F4-B79A-4312-B908-CEA8F8ECB3DF}" presName="dummyConnPt" presStyleCnt="0"/>
      <dgm:spPr/>
    </dgm:pt>
    <dgm:pt modelId="{09E6404D-5CC4-484F-AE25-E9DA8A44C5F6}" type="pres">
      <dgm:prSet presAssocID="{4E0755F4-B79A-4312-B908-CEA8F8ECB3DF}" presName="node" presStyleLbl="node1" presStyleIdx="7" presStyleCnt="11">
        <dgm:presLayoutVars>
          <dgm:bulletEnabled val="1"/>
        </dgm:presLayoutVars>
      </dgm:prSet>
      <dgm:spPr/>
    </dgm:pt>
    <dgm:pt modelId="{D2A78179-CC76-4CCE-B846-16111F85E37B}" type="pres">
      <dgm:prSet presAssocID="{72C0B4E3-101A-4AC5-B134-4589B3EE6C86}" presName="sibTrans" presStyleLbl="bgSibTrans2D1" presStyleIdx="7" presStyleCnt="10"/>
      <dgm:spPr/>
    </dgm:pt>
    <dgm:pt modelId="{538B62A6-EA79-4D0A-8A55-76611CC0A217}" type="pres">
      <dgm:prSet presAssocID="{404544CD-C99E-41D4-B1C8-1A5DC2A40DFF}" presName="compNode" presStyleCnt="0"/>
      <dgm:spPr/>
    </dgm:pt>
    <dgm:pt modelId="{12F50E09-550C-4647-861E-A4AED67F90B4}" type="pres">
      <dgm:prSet presAssocID="{404544CD-C99E-41D4-B1C8-1A5DC2A40DFF}" presName="dummyConnPt" presStyleCnt="0"/>
      <dgm:spPr/>
    </dgm:pt>
    <dgm:pt modelId="{8C97B343-62F5-42B8-A3E0-13C15478F412}" type="pres">
      <dgm:prSet presAssocID="{404544CD-C99E-41D4-B1C8-1A5DC2A40DFF}" presName="node" presStyleLbl="node1" presStyleIdx="8" presStyleCnt="11">
        <dgm:presLayoutVars>
          <dgm:bulletEnabled val="1"/>
        </dgm:presLayoutVars>
      </dgm:prSet>
      <dgm:spPr/>
    </dgm:pt>
    <dgm:pt modelId="{C296E708-E54F-4BC8-B3A6-DC7A53D28538}" type="pres">
      <dgm:prSet presAssocID="{887DF683-1F34-4566-9237-FD24BAB2E3A9}" presName="sibTrans" presStyleLbl="bgSibTrans2D1" presStyleIdx="8" presStyleCnt="10"/>
      <dgm:spPr/>
    </dgm:pt>
    <dgm:pt modelId="{D1707600-E730-4D8C-9424-A7CD771AF340}" type="pres">
      <dgm:prSet presAssocID="{0862A85D-30BB-4D7B-8650-364F126C1205}" presName="compNode" presStyleCnt="0"/>
      <dgm:spPr/>
    </dgm:pt>
    <dgm:pt modelId="{B2DFB2D6-D885-4408-A2B1-E461A908CA71}" type="pres">
      <dgm:prSet presAssocID="{0862A85D-30BB-4D7B-8650-364F126C1205}" presName="dummyConnPt" presStyleCnt="0"/>
      <dgm:spPr/>
    </dgm:pt>
    <dgm:pt modelId="{47430E91-C765-430F-9C0C-40729A22AAA4}" type="pres">
      <dgm:prSet presAssocID="{0862A85D-30BB-4D7B-8650-364F126C1205}" presName="node" presStyleLbl="node1" presStyleIdx="9" presStyleCnt="11">
        <dgm:presLayoutVars>
          <dgm:bulletEnabled val="1"/>
        </dgm:presLayoutVars>
      </dgm:prSet>
      <dgm:spPr/>
    </dgm:pt>
    <dgm:pt modelId="{4FD4B91F-527D-4A07-AEB0-1AB45DF744D4}" type="pres">
      <dgm:prSet presAssocID="{8BEDEE5C-376B-4298-BD3D-4364E45B1DC3}" presName="sibTrans" presStyleLbl="bgSibTrans2D1" presStyleIdx="9" presStyleCnt="10"/>
      <dgm:spPr/>
    </dgm:pt>
    <dgm:pt modelId="{5626AE36-2A06-41D8-84CF-FD0B506F1417}" type="pres">
      <dgm:prSet presAssocID="{9785274D-5F96-4819-9E92-854D0DF4E148}" presName="compNode" presStyleCnt="0"/>
      <dgm:spPr/>
    </dgm:pt>
    <dgm:pt modelId="{D5432800-4BAF-41F8-8151-0518A0E00814}" type="pres">
      <dgm:prSet presAssocID="{9785274D-5F96-4819-9E92-854D0DF4E148}" presName="dummyConnPt" presStyleCnt="0"/>
      <dgm:spPr/>
    </dgm:pt>
    <dgm:pt modelId="{F8BD8121-DE05-4FAD-B239-644A1D8BB6B3}" type="pres">
      <dgm:prSet presAssocID="{9785274D-5F96-4819-9E92-854D0DF4E148}" presName="node" presStyleLbl="node1" presStyleIdx="10" presStyleCnt="11">
        <dgm:presLayoutVars>
          <dgm:bulletEnabled val="1"/>
        </dgm:presLayoutVars>
      </dgm:prSet>
      <dgm:spPr/>
    </dgm:pt>
  </dgm:ptLst>
  <dgm:cxnLst>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A2CD9F0A-89C5-4E49-931D-78000A6FB62C}" type="presOf" srcId="{3DC43B3D-EFBA-425F-B453-445E9236C6A3}" destId="{B3302666-8E94-4883-8C8E-226D0ACE2840}" srcOrd="0" destOrd="0" presId="urn:microsoft.com/office/officeart/2005/8/layout/bProcess4"/>
    <dgm:cxn modelId="{8508320E-5D7D-432D-BFE4-34B9B9F815A7}" type="presOf" srcId="{7B50E8BD-1124-453D-AB80-AD07534724BB}" destId="{8C97B343-62F5-42B8-A3E0-13C15478F412}" srcOrd="0" destOrd="1" presId="urn:microsoft.com/office/officeart/2005/8/layout/bProcess4"/>
    <dgm:cxn modelId="{17657511-5A18-4DC8-8E62-031C0E283016}" type="presOf" srcId="{35D34E9F-A7FF-448D-AF6D-7BB7E5042897}" destId="{0FDDBB45-BEF3-48E1-91F4-3234E5DF6354}" srcOrd="0" destOrd="0" presId="urn:microsoft.com/office/officeart/2005/8/layout/bProcess4"/>
    <dgm:cxn modelId="{F03A6E17-20E5-4D77-A3D5-502658C8ACEA}" srcId="{4E0755F4-B79A-4312-B908-CEA8F8ECB3DF}" destId="{BCBD6A87-D9B0-4E72-8443-CA0CD69EA97F}" srcOrd="0" destOrd="0" parTransId="{2E9AC8F8-8ECF-4245-B02B-5E8063C532F5}" sibTransId="{750872F8-3982-4E33-B074-AAF1FB57B9C1}"/>
    <dgm:cxn modelId="{BA73E41C-E05F-4C17-B457-586FD8E8FC60}" type="presOf" srcId="{BCBD6A87-D9B0-4E72-8443-CA0CD69EA97F}" destId="{09E6404D-5CC4-484F-AE25-E9DA8A44C5F6}" srcOrd="0" destOrd="1" presId="urn:microsoft.com/office/officeart/2005/8/layout/bProcess4"/>
    <dgm:cxn modelId="{BD0D8225-6DB4-4A2F-9C17-A5765BCC5D46}" type="presOf" srcId="{E6627C06-0599-4EBA-8747-A8DEC29A0606}" destId="{753BB595-6DF6-4C3A-8B2B-2246F8618D2E}" srcOrd="0" destOrd="0" presId="urn:microsoft.com/office/officeart/2005/8/layout/bProcess4"/>
    <dgm:cxn modelId="{BA29D726-650E-4515-8E4D-5326097CA427}" srcId="{9785274D-5F96-4819-9E92-854D0DF4E148}" destId="{C7E79B75-2F09-4EB6-8BAC-3E873F899FEA}" srcOrd="0" destOrd="0" parTransId="{193FB5ED-2AD1-4774-B192-6E8BC7E6A42A}" sibTransId="{5545DA45-AE7A-44CA-BA4F-8F7921C34489}"/>
    <dgm:cxn modelId="{B6AAF728-10B9-4209-8D88-356B87E8868E}" type="presOf" srcId="{505B0400-4F6F-44FB-B51D-0D4E7D0AC58A}" destId="{72BFBA85-2B4F-4000-83B4-2DD849F193A4}" srcOrd="0" destOrd="0" presId="urn:microsoft.com/office/officeart/2005/8/layout/bProcess4"/>
    <dgm:cxn modelId="{6AAF2632-EDC5-460C-885A-FBF3BBDB5A58}" type="presOf" srcId="{D443B270-9084-4D29-91FB-ACCD9BFC27A9}" destId="{15FD384B-CFC9-41F9-B722-65AA25DD96AC}" srcOrd="0" destOrd="0" presId="urn:microsoft.com/office/officeart/2005/8/layout/bProcess4"/>
    <dgm:cxn modelId="{41A46238-AB42-43E0-A987-11109B3C3C62}" type="presOf" srcId="{B2A597ED-C2E0-4FC2-9E34-00D862ED7CCC}" destId="{9102C4FB-EB23-4DB5-964C-7206114F030E}" srcOrd="0" destOrd="1" presId="urn:microsoft.com/office/officeart/2005/8/layout/bProcess4"/>
    <dgm:cxn modelId="{371BDF38-FEF3-4ADA-B653-14ED33DDBA66}" type="presOf" srcId="{DFEDC644-DA5F-4D4B-B1D5-21CD548A8254}" destId="{140B5D82-68C2-4F5E-834C-8E89A58C61FE}" srcOrd="0" destOrd="0" presId="urn:microsoft.com/office/officeart/2005/8/layout/bProcess4"/>
    <dgm:cxn modelId="{CB102339-A92F-487B-B14E-97FF232C2179}" type="presOf" srcId="{E75535CC-FBB9-41DC-AE8B-30603E563493}" destId="{9A52ADEE-5F18-4D96-90C0-914FF14DB80C}" srcOrd="0" destOrd="0" presId="urn:microsoft.com/office/officeart/2005/8/layout/bProcess4"/>
    <dgm:cxn modelId="{B098613B-EB5B-4016-B21F-6E923AD81B9B}" type="presOf" srcId="{50625E3B-D2B9-4133-8880-89847B997C6B}" destId="{9A52ADEE-5F18-4D96-90C0-914FF14DB80C}" srcOrd="0" destOrd="1" presId="urn:microsoft.com/office/officeart/2005/8/layout/bProcess4"/>
    <dgm:cxn modelId="{7F57CD3E-1E7B-427F-AFC8-901FE08FE344}" srcId="{D443B270-9084-4D29-91FB-ACCD9BFC27A9}" destId="{B91C5961-C4F4-4619-B93F-C2485814ED3B}" srcOrd="1" destOrd="0" parTransId="{E8E98B38-97DD-4CDB-A29E-38E2480F8272}" sibTransId="{4ABD0583-845D-48A0-8639-8F039E1CD6FE}"/>
    <dgm:cxn modelId="{3F661F5C-3368-487E-85C8-68A63C3ACADB}" srcId="{35D34E9F-A7FF-448D-AF6D-7BB7E5042897}" destId="{AF9EAE98-2662-436C-8792-031145AA3008}" srcOrd="6" destOrd="0" parTransId="{C06EA002-B4B1-48EF-9E39-88B07A0771B5}" sibTransId="{E6627C06-0599-4EBA-8747-A8DEC29A0606}"/>
    <dgm:cxn modelId="{5892395F-E317-4547-9448-70ACA8B651D9}" srcId="{404544CD-C99E-41D4-B1C8-1A5DC2A40DFF}" destId="{7B50E8BD-1124-453D-AB80-AD07534724BB}" srcOrd="0" destOrd="0" parTransId="{DFD3DF75-2B80-49B6-BE90-23CA354EC59B}" sibTransId="{965188E5-86E0-47F7-9A23-FF4B7A662584}"/>
    <dgm:cxn modelId="{475F7541-DC31-4268-B903-779B4FB3C8B5}" type="presOf" srcId="{D5D9282C-4FAA-4E73-8A7F-E67BDE746CBD}" destId="{273451D7-360B-4613-92B9-D42F5009BE0E}" srcOrd="0" destOrd="0" presId="urn:microsoft.com/office/officeart/2005/8/layout/bProcess4"/>
    <dgm:cxn modelId="{C191C141-F1E6-4AD8-875C-EAC67A55974D}" type="presOf" srcId="{404544CD-C99E-41D4-B1C8-1A5DC2A40DFF}" destId="{8C97B343-62F5-42B8-A3E0-13C15478F412}" srcOrd="0" destOrd="0" presId="urn:microsoft.com/office/officeart/2005/8/layout/bProcess4"/>
    <dgm:cxn modelId="{9073C741-6D02-46DE-A436-85466BC74A1D}" type="presOf" srcId="{4E0755F4-B79A-4312-B908-CEA8F8ECB3DF}" destId="{09E6404D-5CC4-484F-AE25-E9DA8A44C5F6}" srcOrd="0" destOrd="0" presId="urn:microsoft.com/office/officeart/2005/8/layout/bProcess4"/>
    <dgm:cxn modelId="{9F52D645-38EB-4CBD-9977-C6E49095FA78}" type="presOf" srcId="{8BEDEE5C-376B-4298-BD3D-4364E45B1DC3}" destId="{4FD4B91F-527D-4A07-AEB0-1AB45DF744D4}" srcOrd="0" destOrd="0" presId="urn:microsoft.com/office/officeart/2005/8/layout/bProcess4"/>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E99C0D6B-2AB8-4A7B-B9AB-06AC3F949CE4}" type="presOf" srcId="{34A3F872-41BD-4ED9-B8A1-25168364AA1A}" destId="{9102C4FB-EB23-4DB5-964C-7206114F030E}" srcOrd="0" destOrd="0" presId="urn:microsoft.com/office/officeart/2005/8/layout/bProcess4"/>
    <dgm:cxn modelId="{704C9F4D-1A9C-4521-B738-B57F4A2D3F83}" type="presOf" srcId="{4033C146-2A4D-44C4-9882-8591EFD78650}" destId="{F8C02A1D-BBB5-46D6-92B4-4CA81E810F33}" srcOrd="0" destOrd="1" presId="urn:microsoft.com/office/officeart/2005/8/layout/bProcess4"/>
    <dgm:cxn modelId="{14ADA76F-EBF5-4853-9232-852DDDD0277A}" type="presOf" srcId="{9F50C798-EFAC-4FB2-90E1-CBC3736B40EC}" destId="{FFD01868-CF4D-4475-B34B-9F1B68416ACA}" srcOrd="0" destOrd="1" presId="urn:microsoft.com/office/officeart/2005/8/layout/bProcess4"/>
    <dgm:cxn modelId="{B37D2B70-B50F-4A7E-A799-1704E4A8C379}" type="presOf" srcId="{22B9A8F0-B8AC-4348-91E1-4F781E8816B2}" destId="{AD300F6E-71FE-45B5-8AF7-B4D582E0C1BF}" srcOrd="0" destOrd="0" presId="urn:microsoft.com/office/officeart/2005/8/layout/bProcess4"/>
    <dgm:cxn modelId="{31D86155-ACCE-4126-8EB2-DD8F61406640}" type="presOf" srcId="{4E6B09CC-42C4-438F-A366-ACA6960DC432}" destId="{FFD01868-CF4D-4475-B34B-9F1B68416ACA}" srcOrd="0" destOrd="0" presId="urn:microsoft.com/office/officeart/2005/8/layout/bProcess4"/>
    <dgm:cxn modelId="{3109AB75-6939-4773-987F-E80F42B0710D}" type="presOf" srcId="{C7E79B75-2F09-4EB6-8BAC-3E873F899FEA}" destId="{F8BD8121-DE05-4FAD-B239-644A1D8BB6B3}" srcOrd="0" destOrd="1" presId="urn:microsoft.com/office/officeart/2005/8/layout/bProcess4"/>
    <dgm:cxn modelId="{1E1C5E56-F4DF-4946-BAFA-CF45FF767240}" type="presOf" srcId="{AF9EAE98-2662-436C-8792-031145AA3008}" destId="{F8C02A1D-BBB5-46D6-92B4-4CA81E810F33}" srcOrd="0" destOrd="0" presId="urn:microsoft.com/office/officeart/2005/8/layout/bProcess4"/>
    <dgm:cxn modelId="{070AA181-3E5D-46EB-9524-D68C46DDBEA3}" srcId="{35D34E9F-A7FF-448D-AF6D-7BB7E5042897}" destId="{0862A85D-30BB-4D7B-8650-364F126C1205}" srcOrd="9" destOrd="0" parTransId="{AEFBD037-4C81-4256-99DF-BAFAC2678F3A}" sibTransId="{8BEDEE5C-376B-4298-BD3D-4364E45B1DC3}"/>
    <dgm:cxn modelId="{21DBB286-8433-4C59-B5BD-4AAA2CC4A561}" type="presOf" srcId="{9785274D-5F96-4819-9E92-854D0DF4E148}" destId="{F8BD8121-DE05-4FAD-B239-644A1D8BB6B3}" srcOrd="0" destOrd="0" presId="urn:microsoft.com/office/officeart/2005/8/layout/bProcess4"/>
    <dgm:cxn modelId="{06F65289-29E2-47AE-9E38-880C993A915D}" srcId="{35D34E9F-A7FF-448D-AF6D-7BB7E5042897}" destId="{9785274D-5F96-4819-9E92-854D0DF4E148}" srcOrd="10" destOrd="0" parTransId="{B5BEE436-18EC-4E0A-95A2-8D8ABB985B4A}" sibTransId="{801FC689-58B0-4D1D-A3A8-F3467F94311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43227EA1-B40D-4582-B4D4-6F2536D1CA0B}" srcId="{EDECA881-D02B-4F44-A953-CBC22F9BFEB8}" destId="{ACB23680-D440-4443-87DC-689A27BB9E23}" srcOrd="0" destOrd="0" parTransId="{670F53BF-4286-42A5-A928-45EBE472016C}" sibTransId="{F3CA7EC7-438E-46E5-B1BE-2F5B159F765B}"/>
    <dgm:cxn modelId="{6E46EEA2-7A57-4A09-B614-C6CE267F529D}" type="presOf" srcId="{72C0B4E3-101A-4AC5-B134-4589B3EE6C86}" destId="{D2A78179-CC76-4CCE-B846-16111F85E37B}" srcOrd="0" destOrd="0" presId="urn:microsoft.com/office/officeart/2005/8/layout/bProcess4"/>
    <dgm:cxn modelId="{98E653A9-52DC-4474-8FE2-8786628433E6}" type="presOf" srcId="{A14E6E99-F9A3-4EA0-8610-E0381D715189}" destId="{31E3D7A1-7069-4105-B04C-D5F6FBA4B1B3}" srcOrd="0" destOrd="2" presId="urn:microsoft.com/office/officeart/2005/8/layout/bProcess4"/>
    <dgm:cxn modelId="{EC89FFAC-D312-499C-88E0-DA06EBF10568}" srcId="{35D34E9F-A7FF-448D-AF6D-7BB7E5042897}" destId="{4E6B09CC-42C4-438F-A366-ACA6960DC432}" srcOrd="4" destOrd="0" parTransId="{5B092192-3533-453F-BC52-BA6B563851F0}" sibTransId="{DFEDC644-DA5F-4D4B-B1D5-21CD548A8254}"/>
    <dgm:cxn modelId="{8D1E06B1-6EBA-490A-A8DF-224D9B258537}" type="presOf" srcId="{4B502D29-3321-4672-8EC4-556531DF68DB}" destId="{7BD0642D-4CF1-4D46-A335-268F1F774E2E}" srcOrd="0" destOrd="0" presId="urn:microsoft.com/office/officeart/2005/8/layout/bProcess4"/>
    <dgm:cxn modelId="{06060FB1-6963-4791-AF46-4496DAF86108}" type="presOf" srcId="{EDECA881-D02B-4F44-A953-CBC22F9BFEB8}" destId="{31E3D7A1-7069-4105-B04C-D5F6FBA4B1B3}" srcOrd="0" destOrd="0" presId="urn:microsoft.com/office/officeart/2005/8/layout/bProcess4"/>
    <dgm:cxn modelId="{DFFE15B1-D54B-47B1-949B-FFA5EA6532C4}" type="presOf" srcId="{B91C5961-C4F4-4619-B93F-C2485814ED3B}" destId="{15FD384B-CFC9-41F9-B722-65AA25DD96AC}" srcOrd="0" destOrd="2" presId="urn:microsoft.com/office/officeart/2005/8/layout/bProcess4"/>
    <dgm:cxn modelId="{6A1BD1B3-873D-4FF4-821E-EDFE62C4D540}" type="presOf" srcId="{887DF683-1F34-4566-9237-FD24BAB2E3A9}" destId="{C296E708-E54F-4BC8-B3A6-DC7A53D28538}" srcOrd="0" destOrd="0" presId="urn:microsoft.com/office/officeart/2005/8/layout/bProcess4"/>
    <dgm:cxn modelId="{F8D5BAB6-66BD-48E6-A8E8-5632A41DD8AB}" srcId="{35D34E9F-A7FF-448D-AF6D-7BB7E5042897}" destId="{E75535CC-FBB9-41DC-AE8B-30603E563493}" srcOrd="0" destOrd="0" parTransId="{BEDEAEE7-D354-46B3-B4E1-43A543435213}" sibTransId="{1E13BA38-9459-46CF-B48E-0D0F1449CFB7}"/>
    <dgm:cxn modelId="{40D4EDBB-C1BB-4E27-9C30-DBF4DD2055EB}" srcId="{34A3F872-41BD-4ED9-B8A1-25168364AA1A}" destId="{B2A597ED-C2E0-4FC2-9E34-00D862ED7CCC}" srcOrd="0" destOrd="0" parTransId="{9ED5B104-D1FF-45D9-929A-61E381B87AD9}" sibTransId="{B83EB28C-CF86-4BAD-B2B6-B882A34B393E}"/>
    <dgm:cxn modelId="{00CEE6C7-E795-4804-A1C7-3E956488563D}" srcId="{35D34E9F-A7FF-448D-AF6D-7BB7E5042897}" destId="{4E0755F4-B79A-4312-B908-CEA8F8ECB3DF}" srcOrd="7" destOrd="0" parTransId="{FF8B1530-C7C9-44AF-BEFF-D19609E3D679}" sibTransId="{72C0B4E3-101A-4AC5-B134-4589B3EE6C86}"/>
    <dgm:cxn modelId="{6EC6BCC8-4CA6-4003-851B-99DA2B0A2EA8}" srcId="{E75535CC-FBB9-41DC-AE8B-30603E563493}" destId="{50625E3B-D2B9-4133-8880-89847B997C6B}" srcOrd="0" destOrd="0" parTransId="{83C61268-E475-434A-A8DE-AEDD46730FCC}" sibTransId="{0BC1C73D-8079-4738-BEDE-B97AF91C3CF3}"/>
    <dgm:cxn modelId="{2C5369C9-46D3-4654-B132-2B3E9C853794}" type="presOf" srcId="{B77A7146-E99C-429D-B15C-6152864703CE}" destId="{273451D7-360B-4613-92B9-D42F5009BE0E}" srcOrd="0" destOrd="1" presId="urn:microsoft.com/office/officeart/2005/8/layout/bProcess4"/>
    <dgm:cxn modelId="{846FABCA-E8D3-4F58-8875-CAC57F9B76F2}" srcId="{EDECA881-D02B-4F44-A953-CBC22F9BFEB8}" destId="{A14E6E99-F9A3-4EA0-8610-E0381D715189}" srcOrd="1" destOrd="0" parTransId="{1656E5AB-411C-4B80-9CB3-0E58AA65367C}" sibTransId="{39733BF4-32D7-4A34-8C74-87F2C1BB041F}"/>
    <dgm:cxn modelId="{83D7EDD2-5921-478A-AF92-81B1A4DFD0EA}" type="presOf" srcId="{B2B9948B-1840-4150-868C-2378DB5047E0}" destId="{15FD384B-CFC9-41F9-B722-65AA25DD96AC}" srcOrd="0" destOrd="1" presId="urn:microsoft.com/office/officeart/2005/8/layout/bProcess4"/>
    <dgm:cxn modelId="{A431E1DA-0B35-49FA-9B77-0F2957862E48}" type="presOf" srcId="{761401C4-1709-4D9C-990B-3E8C0A3A82DD}" destId="{47430E91-C765-430F-9C0C-40729A22AAA4}" srcOrd="0" destOrd="1" presId="urn:microsoft.com/office/officeart/2005/8/layout/bProcess4"/>
    <dgm:cxn modelId="{1C28E2E0-8290-4CF5-AB04-E87B257CBAF4}" srcId="{35D34E9F-A7FF-448D-AF6D-7BB7E5042897}" destId="{EDECA881-D02B-4F44-A953-CBC22F9BFEB8}" srcOrd="5" destOrd="0" parTransId="{E055C16E-F251-4D8C-8F09-520A726BD01F}" sibTransId="{22B9A8F0-B8AC-4348-91E1-4F781E8816B2}"/>
    <dgm:cxn modelId="{D6BF52E5-EE03-43A3-B5F2-0174CA02BD10}" srcId="{0862A85D-30BB-4D7B-8650-364F126C1205}" destId="{761401C4-1709-4D9C-990B-3E8C0A3A82DD}" srcOrd="0" destOrd="0" parTransId="{970C5095-1528-4EAD-8D4A-46D19A58CD6B}" sibTransId="{2A059836-9F8C-4637-837A-BE67573FD245}"/>
    <dgm:cxn modelId="{F4F079EA-5FE7-400B-97C7-39BB33596E13}" type="presOf" srcId="{ACB23680-D440-4443-87DC-689A27BB9E23}" destId="{31E3D7A1-7069-4105-B04C-D5F6FBA4B1B3}" srcOrd="0" destOrd="1" presId="urn:microsoft.com/office/officeart/2005/8/layout/bProcess4"/>
    <dgm:cxn modelId="{7EB9A4EF-365E-40D8-A0EE-D6201E4BE665}" srcId="{35D34E9F-A7FF-448D-AF6D-7BB7E5042897}" destId="{D443B270-9084-4D29-91FB-ACCD9BFC27A9}" srcOrd="3" destOrd="0" parTransId="{2CAF4C7B-E9A8-4954-A7FE-560AD30EA0E1}" sibTransId="{505B0400-4F6F-44FB-B51D-0D4E7D0AC58A}"/>
    <dgm:cxn modelId="{495ABBF3-7429-42C5-B3C1-3280E90066B8}" type="presOf" srcId="{1E13BA38-9459-46CF-B48E-0D0F1449CFB7}" destId="{FA8C2D7E-C6BF-4416-9517-3D19CCF12C28}" srcOrd="0" destOrd="0" presId="urn:microsoft.com/office/officeart/2005/8/layout/bProcess4"/>
    <dgm:cxn modelId="{195AF7FC-3C51-46E4-94F8-7149AF2A0553}" srcId="{35D34E9F-A7FF-448D-AF6D-7BB7E5042897}" destId="{404544CD-C99E-41D4-B1C8-1A5DC2A40DFF}" srcOrd="8" destOrd="0" parTransId="{49E79E66-A7CA-49F1-BE96-0F5573070527}" sibTransId="{887DF683-1F34-4566-9237-FD24BAB2E3A9}"/>
    <dgm:cxn modelId="{D02F25FD-AC34-45B6-8B1B-95D1DD216ED0}" type="presOf" srcId="{0862A85D-30BB-4D7B-8650-364F126C1205}" destId="{47430E91-C765-430F-9C0C-40729A22AAA4}" srcOrd="0" destOrd="0" presId="urn:microsoft.com/office/officeart/2005/8/layout/bProcess4"/>
    <dgm:cxn modelId="{97C6A4DB-2CD6-4F8E-8331-3E37596756B1}" type="presParOf" srcId="{0FDDBB45-BEF3-48E1-91F4-3234E5DF6354}" destId="{2F7AB195-4542-4399-886F-574F5703FA65}" srcOrd="0" destOrd="0" presId="urn:microsoft.com/office/officeart/2005/8/layout/bProcess4"/>
    <dgm:cxn modelId="{C60709A1-A8BA-4887-B14F-73519E5836A4}" type="presParOf" srcId="{2F7AB195-4542-4399-886F-574F5703FA65}" destId="{D46B9B14-79F0-4415-998E-2E9F62CCEAE0}" srcOrd="0" destOrd="0" presId="urn:microsoft.com/office/officeart/2005/8/layout/bProcess4"/>
    <dgm:cxn modelId="{6ED63A28-3BC7-456C-9049-32182D1463FB}" type="presParOf" srcId="{2F7AB195-4542-4399-886F-574F5703FA65}" destId="{9A52ADEE-5F18-4D96-90C0-914FF14DB80C}" srcOrd="1" destOrd="0" presId="urn:microsoft.com/office/officeart/2005/8/layout/bProcess4"/>
    <dgm:cxn modelId="{290E70B7-3731-4792-A314-4983826EDF6B}" type="presParOf" srcId="{0FDDBB45-BEF3-48E1-91F4-3234E5DF6354}" destId="{FA8C2D7E-C6BF-4416-9517-3D19CCF12C28}" srcOrd="1" destOrd="0" presId="urn:microsoft.com/office/officeart/2005/8/layout/bProcess4"/>
    <dgm:cxn modelId="{B1A49FE0-E5DD-4D49-A95D-F575FD39DB87}" type="presParOf" srcId="{0FDDBB45-BEF3-48E1-91F4-3234E5DF6354}" destId="{6B6BC4FD-7289-42D6-9E75-70994C6CA4F4}" srcOrd="2" destOrd="0" presId="urn:microsoft.com/office/officeart/2005/8/layout/bProcess4"/>
    <dgm:cxn modelId="{E3C6E450-6123-4DFD-A768-B459D8C62814}" type="presParOf" srcId="{6B6BC4FD-7289-42D6-9E75-70994C6CA4F4}" destId="{CA74A8E1-77A3-4FF1-8D20-6F0F93495D2E}" srcOrd="0" destOrd="0" presId="urn:microsoft.com/office/officeart/2005/8/layout/bProcess4"/>
    <dgm:cxn modelId="{DC84F1BF-B38B-44B8-9E62-578EACC0CAE2}" type="presParOf" srcId="{6B6BC4FD-7289-42D6-9E75-70994C6CA4F4}" destId="{9102C4FB-EB23-4DB5-964C-7206114F030E}" srcOrd="1" destOrd="0" presId="urn:microsoft.com/office/officeart/2005/8/layout/bProcess4"/>
    <dgm:cxn modelId="{78299C76-FFE7-42A3-B991-9AA984CECD54}" type="presParOf" srcId="{0FDDBB45-BEF3-48E1-91F4-3234E5DF6354}" destId="{7BD0642D-4CF1-4D46-A335-268F1F774E2E}" srcOrd="3" destOrd="0" presId="urn:microsoft.com/office/officeart/2005/8/layout/bProcess4"/>
    <dgm:cxn modelId="{40A69C37-E137-4655-98D0-E0013E932D52}" type="presParOf" srcId="{0FDDBB45-BEF3-48E1-91F4-3234E5DF6354}" destId="{BF1D0C84-ED42-4E9F-BE29-882B61FA9001}" srcOrd="4" destOrd="0" presId="urn:microsoft.com/office/officeart/2005/8/layout/bProcess4"/>
    <dgm:cxn modelId="{5A032AE5-327F-4723-A3D3-B8B7FCAA6C74}" type="presParOf" srcId="{BF1D0C84-ED42-4E9F-BE29-882B61FA9001}" destId="{0386DFA9-9F7D-430E-82CB-00D3D8B83B2E}" srcOrd="0" destOrd="0" presId="urn:microsoft.com/office/officeart/2005/8/layout/bProcess4"/>
    <dgm:cxn modelId="{14D9AF68-1D9A-444D-841F-104AC1FCAE62}" type="presParOf" srcId="{BF1D0C84-ED42-4E9F-BE29-882B61FA9001}" destId="{273451D7-360B-4613-92B9-D42F5009BE0E}" srcOrd="1" destOrd="0" presId="urn:microsoft.com/office/officeart/2005/8/layout/bProcess4"/>
    <dgm:cxn modelId="{CE030BA2-1BE0-4A24-A838-B1F90BF77CA9}" type="presParOf" srcId="{0FDDBB45-BEF3-48E1-91F4-3234E5DF6354}" destId="{B3302666-8E94-4883-8C8E-226D0ACE2840}" srcOrd="5" destOrd="0" presId="urn:microsoft.com/office/officeart/2005/8/layout/bProcess4"/>
    <dgm:cxn modelId="{8EA7BC1A-070F-4FAA-89C3-33B2A36A7E9C}" type="presParOf" srcId="{0FDDBB45-BEF3-48E1-91F4-3234E5DF6354}" destId="{E0CC7A1D-4120-46CC-8DCB-1978B62F1C64}" srcOrd="6" destOrd="0" presId="urn:microsoft.com/office/officeart/2005/8/layout/bProcess4"/>
    <dgm:cxn modelId="{D76B942F-5754-4F51-9CAA-3F0C5F5D21C6}" type="presParOf" srcId="{E0CC7A1D-4120-46CC-8DCB-1978B62F1C64}" destId="{4F4F7C51-18C8-4B32-B302-002C2BE22172}" srcOrd="0" destOrd="0" presId="urn:microsoft.com/office/officeart/2005/8/layout/bProcess4"/>
    <dgm:cxn modelId="{891C8B6B-6412-4D5D-8D4B-67C3E630F714}" type="presParOf" srcId="{E0CC7A1D-4120-46CC-8DCB-1978B62F1C64}" destId="{15FD384B-CFC9-41F9-B722-65AA25DD96AC}" srcOrd="1" destOrd="0" presId="urn:microsoft.com/office/officeart/2005/8/layout/bProcess4"/>
    <dgm:cxn modelId="{98B544E4-EAE6-479E-89B4-58DD5398E657}" type="presParOf" srcId="{0FDDBB45-BEF3-48E1-91F4-3234E5DF6354}" destId="{72BFBA85-2B4F-4000-83B4-2DD849F193A4}" srcOrd="7" destOrd="0" presId="urn:microsoft.com/office/officeart/2005/8/layout/bProcess4"/>
    <dgm:cxn modelId="{9DF1DD3D-E859-41C4-8160-4BCCEFB6E6B4}" type="presParOf" srcId="{0FDDBB45-BEF3-48E1-91F4-3234E5DF6354}" destId="{2054CDAE-744C-458C-8098-D440835D5914}" srcOrd="8" destOrd="0" presId="urn:microsoft.com/office/officeart/2005/8/layout/bProcess4"/>
    <dgm:cxn modelId="{1101BA27-33BD-4EE3-A486-A5EAFE240005}" type="presParOf" srcId="{2054CDAE-744C-458C-8098-D440835D5914}" destId="{2B1EC8FE-DC1E-4ED8-ACF2-DFEBD051A276}" srcOrd="0" destOrd="0" presId="urn:microsoft.com/office/officeart/2005/8/layout/bProcess4"/>
    <dgm:cxn modelId="{8DA61486-1629-4704-BAB6-2CAFE8A0D047}" type="presParOf" srcId="{2054CDAE-744C-458C-8098-D440835D5914}" destId="{FFD01868-CF4D-4475-B34B-9F1B68416ACA}" srcOrd="1" destOrd="0" presId="urn:microsoft.com/office/officeart/2005/8/layout/bProcess4"/>
    <dgm:cxn modelId="{2DC7C5B6-B30D-41A7-9180-E8DA3DB3C9A9}" type="presParOf" srcId="{0FDDBB45-BEF3-48E1-91F4-3234E5DF6354}" destId="{140B5D82-68C2-4F5E-834C-8E89A58C61FE}" srcOrd="9" destOrd="0" presId="urn:microsoft.com/office/officeart/2005/8/layout/bProcess4"/>
    <dgm:cxn modelId="{83E5B5AE-84DA-4196-9FE2-4038E1E5D0E2}" type="presParOf" srcId="{0FDDBB45-BEF3-48E1-91F4-3234E5DF6354}" destId="{970784E4-5A0A-42B3-828A-8999567A519A}" srcOrd="10" destOrd="0" presId="urn:microsoft.com/office/officeart/2005/8/layout/bProcess4"/>
    <dgm:cxn modelId="{70D03C04-E20E-442D-97F8-14A7606B98A0}" type="presParOf" srcId="{970784E4-5A0A-42B3-828A-8999567A519A}" destId="{BAB5FEC0-E6C2-4706-A838-6837D0C665D7}" srcOrd="0" destOrd="0" presId="urn:microsoft.com/office/officeart/2005/8/layout/bProcess4"/>
    <dgm:cxn modelId="{498B3B58-484D-4F23-AC76-68AF1EFADBAB}" type="presParOf" srcId="{970784E4-5A0A-42B3-828A-8999567A519A}" destId="{31E3D7A1-7069-4105-B04C-D5F6FBA4B1B3}" srcOrd="1" destOrd="0" presId="urn:microsoft.com/office/officeart/2005/8/layout/bProcess4"/>
    <dgm:cxn modelId="{314174BB-1A52-46DF-A7DC-FA6DD657B14E}" type="presParOf" srcId="{0FDDBB45-BEF3-48E1-91F4-3234E5DF6354}" destId="{AD300F6E-71FE-45B5-8AF7-B4D582E0C1BF}" srcOrd="11" destOrd="0" presId="urn:microsoft.com/office/officeart/2005/8/layout/bProcess4"/>
    <dgm:cxn modelId="{4CC7BE3A-7F09-4159-AD9F-9B3F89C5A35F}" type="presParOf" srcId="{0FDDBB45-BEF3-48E1-91F4-3234E5DF6354}" destId="{7FD8915C-5D13-4C86-A200-90D7A1A9C1D8}" srcOrd="12" destOrd="0" presId="urn:microsoft.com/office/officeart/2005/8/layout/bProcess4"/>
    <dgm:cxn modelId="{3B761879-2800-4509-A448-CB8662F68345}" type="presParOf" srcId="{7FD8915C-5D13-4C86-A200-90D7A1A9C1D8}" destId="{D0287286-A3C5-48B2-ACF0-B33807ABAE55}" srcOrd="0" destOrd="0" presId="urn:microsoft.com/office/officeart/2005/8/layout/bProcess4"/>
    <dgm:cxn modelId="{0CCDCB2E-51CF-4BF9-99DD-BBB77C95C0D1}" type="presParOf" srcId="{7FD8915C-5D13-4C86-A200-90D7A1A9C1D8}" destId="{F8C02A1D-BBB5-46D6-92B4-4CA81E810F33}" srcOrd="1" destOrd="0" presId="urn:microsoft.com/office/officeart/2005/8/layout/bProcess4"/>
    <dgm:cxn modelId="{8C42AC04-C8CA-4F96-AF1D-A4290173F8A9}" type="presParOf" srcId="{0FDDBB45-BEF3-48E1-91F4-3234E5DF6354}" destId="{753BB595-6DF6-4C3A-8B2B-2246F8618D2E}" srcOrd="13" destOrd="0" presId="urn:microsoft.com/office/officeart/2005/8/layout/bProcess4"/>
    <dgm:cxn modelId="{5805821F-3300-4F34-ADBA-FAA80F5E25BE}" type="presParOf" srcId="{0FDDBB45-BEF3-48E1-91F4-3234E5DF6354}" destId="{335A7C1A-9019-4F6E-9791-BE51AEE3BC4D}" srcOrd="14" destOrd="0" presId="urn:microsoft.com/office/officeart/2005/8/layout/bProcess4"/>
    <dgm:cxn modelId="{63249BDB-5B3B-46CB-B022-0F94802D3821}" type="presParOf" srcId="{335A7C1A-9019-4F6E-9791-BE51AEE3BC4D}" destId="{E7BB2E2B-CDC0-41CA-A7DB-FC2C1C39C878}" srcOrd="0" destOrd="0" presId="urn:microsoft.com/office/officeart/2005/8/layout/bProcess4"/>
    <dgm:cxn modelId="{89676526-D80D-4409-959C-76A9A5DBCC56}" type="presParOf" srcId="{335A7C1A-9019-4F6E-9791-BE51AEE3BC4D}" destId="{09E6404D-5CC4-484F-AE25-E9DA8A44C5F6}" srcOrd="1" destOrd="0" presId="urn:microsoft.com/office/officeart/2005/8/layout/bProcess4"/>
    <dgm:cxn modelId="{A14EE9EB-3EFB-4E20-87D8-06EC64AB95BF}" type="presParOf" srcId="{0FDDBB45-BEF3-48E1-91F4-3234E5DF6354}" destId="{D2A78179-CC76-4CCE-B846-16111F85E37B}" srcOrd="15" destOrd="0" presId="urn:microsoft.com/office/officeart/2005/8/layout/bProcess4"/>
    <dgm:cxn modelId="{BAE0131D-E705-43D1-9982-16F55B14C25B}" type="presParOf" srcId="{0FDDBB45-BEF3-48E1-91F4-3234E5DF6354}" destId="{538B62A6-EA79-4D0A-8A55-76611CC0A217}" srcOrd="16" destOrd="0" presId="urn:microsoft.com/office/officeart/2005/8/layout/bProcess4"/>
    <dgm:cxn modelId="{CD005AD8-6233-488F-9521-0DEE6AE2C4A8}" type="presParOf" srcId="{538B62A6-EA79-4D0A-8A55-76611CC0A217}" destId="{12F50E09-550C-4647-861E-A4AED67F90B4}" srcOrd="0" destOrd="0" presId="urn:microsoft.com/office/officeart/2005/8/layout/bProcess4"/>
    <dgm:cxn modelId="{B633C2AF-BE59-4E66-A7E6-9B175B8F7D7E}" type="presParOf" srcId="{538B62A6-EA79-4D0A-8A55-76611CC0A217}" destId="{8C97B343-62F5-42B8-A3E0-13C15478F412}" srcOrd="1" destOrd="0" presId="urn:microsoft.com/office/officeart/2005/8/layout/bProcess4"/>
    <dgm:cxn modelId="{474D8112-2BA0-4929-B541-8CF7213EB0A8}" type="presParOf" srcId="{0FDDBB45-BEF3-48E1-91F4-3234E5DF6354}" destId="{C296E708-E54F-4BC8-B3A6-DC7A53D28538}" srcOrd="17" destOrd="0" presId="urn:microsoft.com/office/officeart/2005/8/layout/bProcess4"/>
    <dgm:cxn modelId="{63154CF5-4483-4B94-87EF-1C15821D1E13}" type="presParOf" srcId="{0FDDBB45-BEF3-48E1-91F4-3234E5DF6354}" destId="{D1707600-E730-4D8C-9424-A7CD771AF340}" srcOrd="18" destOrd="0" presId="urn:microsoft.com/office/officeart/2005/8/layout/bProcess4"/>
    <dgm:cxn modelId="{9A9AB2E6-3322-413E-934E-2E43814A4AE4}" type="presParOf" srcId="{D1707600-E730-4D8C-9424-A7CD771AF340}" destId="{B2DFB2D6-D885-4408-A2B1-E461A908CA71}" srcOrd="0" destOrd="0" presId="urn:microsoft.com/office/officeart/2005/8/layout/bProcess4"/>
    <dgm:cxn modelId="{73F9948A-FC48-4584-B47E-FF0211D661E1}" type="presParOf" srcId="{D1707600-E730-4D8C-9424-A7CD771AF340}" destId="{47430E91-C765-430F-9C0C-40729A22AAA4}" srcOrd="1" destOrd="0" presId="urn:microsoft.com/office/officeart/2005/8/layout/bProcess4"/>
    <dgm:cxn modelId="{52A98BBB-5C2E-4677-AD06-8008AB75F748}" type="presParOf" srcId="{0FDDBB45-BEF3-48E1-91F4-3234E5DF6354}" destId="{4FD4B91F-527D-4A07-AEB0-1AB45DF744D4}" srcOrd="19" destOrd="0" presId="urn:microsoft.com/office/officeart/2005/8/layout/bProcess4"/>
    <dgm:cxn modelId="{EACF4A13-14F3-4756-A1D3-CC768DA41279}" type="presParOf" srcId="{0FDDBB45-BEF3-48E1-91F4-3234E5DF6354}" destId="{5626AE36-2A06-41D8-84CF-FD0B506F1417}" srcOrd="20" destOrd="0" presId="urn:microsoft.com/office/officeart/2005/8/layout/bProcess4"/>
    <dgm:cxn modelId="{56B73FAA-1E1C-40E7-87FB-069C838C0913}" type="presParOf" srcId="{5626AE36-2A06-41D8-84CF-FD0B506F1417}" destId="{D5432800-4BAF-41F8-8151-0518A0E00814}" srcOrd="0" destOrd="0" presId="urn:microsoft.com/office/officeart/2005/8/layout/bProcess4"/>
    <dgm:cxn modelId="{FFEA2E1D-1716-4F1F-A36E-F46E9AA9B94C}" type="presParOf" srcId="{5626AE36-2A06-41D8-84CF-FD0B506F1417}" destId="{F8BD8121-DE05-4FAD-B239-644A1D8BB6B3}" srcOrd="1" destOrd="0" presId="urn:microsoft.com/office/officeart/2005/8/layout/bProcess4"/>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64E8AD-2FC0-4924-B82F-5FF86446F426}">
      <dsp:nvSpPr>
        <dsp:cNvPr id="0" name=""/>
        <dsp:cNvSpPr/>
      </dsp:nvSpPr>
      <dsp:spPr>
        <a:xfrm rot="5400000">
          <a:off x="155618" y="570734"/>
          <a:ext cx="877567" cy="106786"/>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01EAB59-D968-4B8D-B7E3-5AB879E71BB7}">
      <dsp:nvSpPr>
        <dsp:cNvPr id="0" name=""/>
        <dsp:cNvSpPr/>
      </dsp:nvSpPr>
      <dsp:spPr>
        <a:xfrm>
          <a:off x="350937" y="977"/>
          <a:ext cx="1186519" cy="711911"/>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plan.service.ts</a:t>
          </a:r>
        </a:p>
        <a:p>
          <a:pPr marL="57150" lvl="1" indent="-57150" algn="l" defTabSz="177800">
            <a:lnSpc>
              <a:spcPct val="90000"/>
            </a:lnSpc>
            <a:spcBef>
              <a:spcPct val="0"/>
            </a:spcBef>
            <a:spcAft>
              <a:spcPct val="15000"/>
            </a:spcAft>
            <a:buChar char="•"/>
          </a:pPr>
          <a:r>
            <a:rPr lang="fr-FR" sz="400" kern="1200"/>
            <a:t>Ajout d'une méthode getExport() pour appeller path du BackEnd</a:t>
          </a:r>
        </a:p>
      </dsp:txBody>
      <dsp:txXfrm>
        <a:off x="371788" y="21828"/>
        <a:ext cx="1144817" cy="670209"/>
      </dsp:txXfrm>
    </dsp:sp>
    <dsp:sp modelId="{1298F6BE-460B-4022-BFC1-CC72F1D0A660}">
      <dsp:nvSpPr>
        <dsp:cNvPr id="0" name=""/>
        <dsp:cNvSpPr/>
      </dsp:nvSpPr>
      <dsp:spPr>
        <a:xfrm rot="5400000">
          <a:off x="155618" y="1460624"/>
          <a:ext cx="877567" cy="106786"/>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ACD36F99-A13E-49C5-8483-31C95EC5453F}">
      <dsp:nvSpPr>
        <dsp:cNvPr id="0" name=""/>
        <dsp:cNvSpPr/>
      </dsp:nvSpPr>
      <dsp:spPr>
        <a:xfrm>
          <a:off x="350937" y="890866"/>
          <a:ext cx="1186519" cy="711911"/>
        </a:xfrm>
        <a:prstGeom prst="roundRect">
          <a:avLst>
            <a:gd name="adj" fmla="val 10000"/>
          </a:avLst>
        </a:prstGeom>
        <a:gradFill rotWithShape="0">
          <a:gsLst>
            <a:gs pos="0">
              <a:schemeClr val="accent2">
                <a:hueOff val="2916715"/>
                <a:satOff val="3884"/>
                <a:lumOff val="-9265"/>
                <a:alphaOff val="0"/>
                <a:lumMod val="110000"/>
                <a:satMod val="105000"/>
                <a:tint val="67000"/>
              </a:schemeClr>
            </a:gs>
            <a:gs pos="50000">
              <a:schemeClr val="accent2">
                <a:hueOff val="2916715"/>
                <a:satOff val="3884"/>
                <a:lumOff val="-9265"/>
                <a:alphaOff val="0"/>
                <a:lumMod val="105000"/>
                <a:satMod val="103000"/>
                <a:tint val="73000"/>
              </a:schemeClr>
            </a:gs>
            <a:gs pos="100000">
              <a:schemeClr val="accent2">
                <a:hueOff val="2916715"/>
                <a:satOff val="3884"/>
                <a:lumOff val="-926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plan-list.component.ts</a:t>
          </a:r>
        </a:p>
        <a:p>
          <a:pPr marL="57150" lvl="1" indent="-57150" algn="l" defTabSz="177800">
            <a:lnSpc>
              <a:spcPct val="90000"/>
            </a:lnSpc>
            <a:spcBef>
              <a:spcPct val="0"/>
            </a:spcBef>
            <a:spcAft>
              <a:spcPct val="15000"/>
            </a:spcAft>
            <a:buChar char="•"/>
          </a:pPr>
          <a:r>
            <a:rPr lang="fr-FR" sz="400" kern="1200"/>
            <a:t>Ajout d'un Boolean pour tester l'état du téléchargement</a:t>
          </a:r>
        </a:p>
        <a:p>
          <a:pPr marL="57150" lvl="1" indent="-57150" algn="l" defTabSz="177800">
            <a:lnSpc>
              <a:spcPct val="90000"/>
            </a:lnSpc>
            <a:spcBef>
              <a:spcPct val="0"/>
            </a:spcBef>
            <a:spcAft>
              <a:spcPct val="15000"/>
            </a:spcAft>
            <a:buChar char="•"/>
          </a:pPr>
          <a:r>
            <a:rPr lang="fr-FR" sz="400" kern="1200"/>
            <a:t>Injection du planService par le constructeur</a:t>
          </a:r>
        </a:p>
        <a:p>
          <a:pPr marL="57150" lvl="1" indent="-57150" algn="l" defTabSz="177800">
            <a:lnSpc>
              <a:spcPct val="90000"/>
            </a:lnSpc>
            <a:spcBef>
              <a:spcPct val="0"/>
            </a:spcBef>
            <a:spcAft>
              <a:spcPct val="15000"/>
            </a:spcAft>
            <a:buChar char="•"/>
          </a:pPr>
          <a:r>
            <a:rPr lang="fr-FR" sz="400" kern="1200"/>
            <a:t>Ajout de la méthode exportPlans() qui télécharge les Dispositifs</a:t>
          </a:r>
        </a:p>
      </dsp:txBody>
      <dsp:txXfrm>
        <a:off x="371788" y="911717"/>
        <a:ext cx="1144817" cy="670209"/>
      </dsp:txXfrm>
    </dsp:sp>
    <dsp:sp modelId="{7FBBDCB4-8D01-415C-B42A-71AA2E391A7F}">
      <dsp:nvSpPr>
        <dsp:cNvPr id="0" name=""/>
        <dsp:cNvSpPr/>
      </dsp:nvSpPr>
      <dsp:spPr>
        <a:xfrm>
          <a:off x="600563" y="1905569"/>
          <a:ext cx="1565748" cy="106786"/>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D898BCA-CBF2-434B-A4FD-01CB7B306176}">
      <dsp:nvSpPr>
        <dsp:cNvPr id="0" name=""/>
        <dsp:cNvSpPr/>
      </dsp:nvSpPr>
      <dsp:spPr>
        <a:xfrm>
          <a:off x="350937" y="1780756"/>
          <a:ext cx="1186519" cy="711911"/>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du </a:t>
          </a:r>
          <a:r>
            <a:rPr lang="fr-FR" sz="500" b="1" kern="1200"/>
            <a:t>fr.json</a:t>
          </a:r>
          <a:endParaRPr lang="fr-FR" sz="500" kern="1200"/>
        </a:p>
        <a:p>
          <a:pPr marL="57150" lvl="1" indent="-57150" algn="l" defTabSz="177800">
            <a:lnSpc>
              <a:spcPct val="90000"/>
            </a:lnSpc>
            <a:spcBef>
              <a:spcPct val="0"/>
            </a:spcBef>
            <a:spcAft>
              <a:spcPct val="15000"/>
            </a:spcAft>
            <a:buChar char="•"/>
          </a:pPr>
          <a:r>
            <a:rPr lang="fr-FR" sz="400" kern="1200"/>
            <a:t>Ajouter le titre de l’icône d’export</a:t>
          </a:r>
        </a:p>
      </dsp:txBody>
      <dsp:txXfrm>
        <a:off x="371788" y="1801607"/>
        <a:ext cx="1144817" cy="670209"/>
      </dsp:txXfrm>
    </dsp:sp>
    <dsp:sp modelId="{4684FB73-EEA1-43B4-8994-3A5E86C75295}">
      <dsp:nvSpPr>
        <dsp:cNvPr id="0" name=""/>
        <dsp:cNvSpPr/>
      </dsp:nvSpPr>
      <dsp:spPr>
        <a:xfrm rot="16200000">
          <a:off x="1733689" y="1460624"/>
          <a:ext cx="877567" cy="106786"/>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50A5E47F-ECBB-4B54-A0BB-D38B797AFB74}">
      <dsp:nvSpPr>
        <dsp:cNvPr id="0" name=""/>
        <dsp:cNvSpPr/>
      </dsp:nvSpPr>
      <dsp:spPr>
        <a:xfrm>
          <a:off x="1929008" y="1780756"/>
          <a:ext cx="1186519" cy="711911"/>
        </a:xfrm>
        <a:prstGeom prst="roundRect">
          <a:avLst>
            <a:gd name="adj" fmla="val 10000"/>
          </a:avLst>
        </a:prstGeom>
        <a:gradFill rotWithShape="0">
          <a:gsLst>
            <a:gs pos="0">
              <a:schemeClr val="accent2">
                <a:hueOff val="8750145"/>
                <a:satOff val="11651"/>
                <a:lumOff val="-27794"/>
                <a:alphaOff val="0"/>
                <a:lumMod val="110000"/>
                <a:satMod val="105000"/>
                <a:tint val="67000"/>
              </a:schemeClr>
            </a:gs>
            <a:gs pos="50000">
              <a:schemeClr val="accent2">
                <a:hueOff val="8750145"/>
                <a:satOff val="11651"/>
                <a:lumOff val="-27794"/>
                <a:alphaOff val="0"/>
                <a:lumMod val="105000"/>
                <a:satMod val="103000"/>
                <a:tint val="73000"/>
              </a:schemeClr>
            </a:gs>
            <a:gs pos="100000">
              <a:schemeClr val="accent2">
                <a:hueOff val="8750145"/>
                <a:satOff val="11651"/>
                <a:lumOff val="-2779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PlanListComponent.html</a:t>
          </a:r>
        </a:p>
        <a:p>
          <a:pPr marL="57150" lvl="1" indent="-57150" algn="l" defTabSz="177800">
            <a:lnSpc>
              <a:spcPct val="90000"/>
            </a:lnSpc>
            <a:spcBef>
              <a:spcPct val="0"/>
            </a:spcBef>
            <a:spcAft>
              <a:spcPct val="15000"/>
            </a:spcAft>
            <a:buChar char="•"/>
          </a:pPr>
          <a:r>
            <a:rPr lang="fr-FR" sz="400" kern="1200"/>
            <a:t>Ajout du bouton pour télécharger</a:t>
          </a:r>
        </a:p>
      </dsp:txBody>
      <dsp:txXfrm>
        <a:off x="1949859" y="1801607"/>
        <a:ext cx="1144817" cy="670209"/>
      </dsp:txXfrm>
    </dsp:sp>
    <dsp:sp modelId="{1483BB9B-F293-48C5-B067-21CD40FBA0E6}">
      <dsp:nvSpPr>
        <dsp:cNvPr id="0" name=""/>
        <dsp:cNvSpPr/>
      </dsp:nvSpPr>
      <dsp:spPr>
        <a:xfrm>
          <a:off x="1929008" y="890866"/>
          <a:ext cx="1186519" cy="711911"/>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PlanListComponent.css </a:t>
          </a:r>
        </a:p>
        <a:p>
          <a:pPr marL="57150" lvl="1" indent="-57150" algn="l" defTabSz="177800">
            <a:lnSpc>
              <a:spcPct val="90000"/>
            </a:lnSpc>
            <a:spcBef>
              <a:spcPct val="0"/>
            </a:spcBef>
            <a:spcAft>
              <a:spcPct val="15000"/>
            </a:spcAft>
            <a:buChar char="•"/>
          </a:pPr>
          <a:r>
            <a:rPr lang="fr-FR" sz="400" kern="1200"/>
            <a:t>Ajout de la classe export-button</a:t>
          </a:r>
          <a:endParaRPr lang="fr-FR" sz="400" b="1" kern="1200"/>
        </a:p>
      </dsp:txBody>
      <dsp:txXfrm>
        <a:off x="1949859" y="911717"/>
        <a:ext cx="1144817" cy="6702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8C2D7E-C6BF-4416-9517-3D19CCF12C28}">
      <dsp:nvSpPr>
        <dsp:cNvPr id="0" name=""/>
        <dsp:cNvSpPr/>
      </dsp:nvSpPr>
      <dsp:spPr>
        <a:xfrm rot="5400000">
          <a:off x="1092851" y="569585"/>
          <a:ext cx="887111" cy="107193"/>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A52ADEE-5F18-4D96-90C0-914FF14DB80C}">
      <dsp:nvSpPr>
        <dsp:cNvPr id="0" name=""/>
        <dsp:cNvSpPr/>
      </dsp:nvSpPr>
      <dsp:spPr>
        <a:xfrm>
          <a:off x="1295113" y="755"/>
          <a:ext cx="1191041" cy="714625"/>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PlanController</a:t>
          </a:r>
          <a:r>
            <a:rPr lang="fr-FR" sz="600" b="0" kern="1200"/>
            <a:t> </a:t>
          </a:r>
        </a:p>
        <a:p>
          <a:pPr marL="57150" lvl="1" indent="-57150" algn="l" defTabSz="222250">
            <a:lnSpc>
              <a:spcPct val="90000"/>
            </a:lnSpc>
            <a:spcBef>
              <a:spcPct val="0"/>
            </a:spcBef>
            <a:spcAft>
              <a:spcPct val="15000"/>
            </a:spcAft>
            <a:buChar char="•"/>
          </a:pPr>
          <a:r>
            <a:rPr lang="fr-FR" sz="500" kern="1200"/>
            <a:t>Ajout d'une méthode exportPlan() pour pouvoir apeller le path</a:t>
          </a:r>
        </a:p>
      </dsp:txBody>
      <dsp:txXfrm>
        <a:off x="1316044" y="21686"/>
        <a:ext cx="1149179" cy="672763"/>
      </dsp:txXfrm>
    </dsp:sp>
    <dsp:sp modelId="{7BD0642D-4CF1-4D46-A335-268F1F774E2E}">
      <dsp:nvSpPr>
        <dsp:cNvPr id="0" name=""/>
        <dsp:cNvSpPr/>
      </dsp:nvSpPr>
      <dsp:spPr>
        <a:xfrm rot="5400000">
          <a:off x="1092851" y="1462866"/>
          <a:ext cx="887111" cy="107193"/>
        </a:xfrm>
        <a:prstGeom prst="rect">
          <a:avLst/>
        </a:prstGeom>
        <a:gradFill rotWithShape="0">
          <a:gsLst>
            <a:gs pos="0">
              <a:schemeClr val="accent2">
                <a:hueOff val="1296318"/>
                <a:satOff val="1726"/>
                <a:lumOff val="-4118"/>
                <a:alphaOff val="0"/>
                <a:lumMod val="110000"/>
                <a:satMod val="105000"/>
                <a:tint val="67000"/>
              </a:schemeClr>
            </a:gs>
            <a:gs pos="50000">
              <a:schemeClr val="accent2">
                <a:hueOff val="1296318"/>
                <a:satOff val="1726"/>
                <a:lumOff val="-4118"/>
                <a:alphaOff val="0"/>
                <a:lumMod val="105000"/>
                <a:satMod val="103000"/>
                <a:tint val="73000"/>
              </a:schemeClr>
            </a:gs>
            <a:gs pos="100000">
              <a:schemeClr val="accent2">
                <a:hueOff val="1296318"/>
                <a:satOff val="1726"/>
                <a:lumOff val="-411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102C4FB-EB23-4DB5-964C-7206114F030E}">
      <dsp:nvSpPr>
        <dsp:cNvPr id="0" name=""/>
        <dsp:cNvSpPr/>
      </dsp:nvSpPr>
      <dsp:spPr>
        <a:xfrm>
          <a:off x="1295113" y="894036"/>
          <a:ext cx="1191041" cy="714625"/>
        </a:xfrm>
        <a:prstGeom prst="roundRect">
          <a:avLst>
            <a:gd name="adj" fmla="val 10000"/>
          </a:avLst>
        </a:prstGeom>
        <a:gradFill rotWithShape="0">
          <a:gsLst>
            <a:gs pos="0">
              <a:schemeClr val="accent2">
                <a:hueOff val="1166686"/>
                <a:satOff val="1553"/>
                <a:lumOff val="-3706"/>
                <a:alphaOff val="0"/>
                <a:lumMod val="110000"/>
                <a:satMod val="105000"/>
                <a:tint val="67000"/>
              </a:schemeClr>
            </a:gs>
            <a:gs pos="50000">
              <a:schemeClr val="accent2">
                <a:hueOff val="1166686"/>
                <a:satOff val="1553"/>
                <a:lumOff val="-3706"/>
                <a:alphaOff val="0"/>
                <a:lumMod val="105000"/>
                <a:satMod val="103000"/>
                <a:tint val="73000"/>
              </a:schemeClr>
            </a:gs>
            <a:gs pos="100000">
              <a:schemeClr val="accent2">
                <a:hueOff val="1166686"/>
                <a:satOff val="1553"/>
                <a:lumOff val="-3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l'interface </a:t>
          </a:r>
          <a:r>
            <a:rPr lang="fr-FR" sz="600" b="1" kern="1200"/>
            <a:t>ExportService</a:t>
          </a:r>
        </a:p>
        <a:p>
          <a:pPr marL="57150" lvl="1" indent="-57150" algn="l" defTabSz="222250">
            <a:lnSpc>
              <a:spcPct val="90000"/>
            </a:lnSpc>
            <a:spcBef>
              <a:spcPct val="0"/>
            </a:spcBef>
            <a:spcAft>
              <a:spcPct val="15000"/>
            </a:spcAft>
            <a:buChar char="•"/>
          </a:pPr>
          <a:r>
            <a:rPr lang="fr-FR" sz="500" kern="1200"/>
            <a:t>Ajout de la méthode exportPlansCSV() </a:t>
          </a:r>
        </a:p>
      </dsp:txBody>
      <dsp:txXfrm>
        <a:off x="1316044" y="914967"/>
        <a:ext cx="1149179" cy="672763"/>
      </dsp:txXfrm>
    </dsp:sp>
    <dsp:sp modelId="{B3302666-8E94-4883-8C8E-226D0ACE2840}">
      <dsp:nvSpPr>
        <dsp:cNvPr id="0" name=""/>
        <dsp:cNvSpPr/>
      </dsp:nvSpPr>
      <dsp:spPr>
        <a:xfrm rot="5400000">
          <a:off x="1092851" y="2356147"/>
          <a:ext cx="887111" cy="107193"/>
        </a:xfrm>
        <a:prstGeom prst="rect">
          <a:avLst/>
        </a:prstGeom>
        <a:gradFill rotWithShape="0">
          <a:gsLst>
            <a:gs pos="0">
              <a:schemeClr val="accent2">
                <a:hueOff val="2592635"/>
                <a:satOff val="3452"/>
                <a:lumOff val="-8235"/>
                <a:alphaOff val="0"/>
                <a:lumMod val="110000"/>
                <a:satMod val="105000"/>
                <a:tint val="67000"/>
              </a:schemeClr>
            </a:gs>
            <a:gs pos="50000">
              <a:schemeClr val="accent2">
                <a:hueOff val="2592635"/>
                <a:satOff val="3452"/>
                <a:lumOff val="-8235"/>
                <a:alphaOff val="0"/>
                <a:lumMod val="105000"/>
                <a:satMod val="103000"/>
                <a:tint val="73000"/>
              </a:schemeClr>
            </a:gs>
            <a:gs pos="100000">
              <a:schemeClr val="accent2">
                <a:hueOff val="2592635"/>
                <a:satOff val="3452"/>
                <a:lumOff val="-8235"/>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73451D7-360B-4613-92B9-D42F5009BE0E}">
      <dsp:nvSpPr>
        <dsp:cNvPr id="0" name=""/>
        <dsp:cNvSpPr/>
      </dsp:nvSpPr>
      <dsp:spPr>
        <a:xfrm>
          <a:off x="1295113" y="1787318"/>
          <a:ext cx="1191041" cy="714625"/>
        </a:xfrm>
        <a:prstGeom prst="roundRect">
          <a:avLst>
            <a:gd name="adj" fmla="val 10000"/>
          </a:avLst>
        </a:prstGeom>
        <a:gradFill rotWithShape="0">
          <a:gsLst>
            <a:gs pos="0">
              <a:schemeClr val="accent2">
                <a:hueOff val="2333372"/>
                <a:satOff val="3107"/>
                <a:lumOff val="-7412"/>
                <a:alphaOff val="0"/>
                <a:lumMod val="110000"/>
                <a:satMod val="105000"/>
                <a:tint val="67000"/>
              </a:schemeClr>
            </a:gs>
            <a:gs pos="50000">
              <a:schemeClr val="accent2">
                <a:hueOff val="2333372"/>
                <a:satOff val="3107"/>
                <a:lumOff val="-7412"/>
                <a:alphaOff val="0"/>
                <a:lumMod val="105000"/>
                <a:satMod val="103000"/>
                <a:tint val="73000"/>
              </a:schemeClr>
            </a:gs>
            <a:gs pos="100000">
              <a:schemeClr val="accent2">
                <a:hueOff val="2333372"/>
                <a:satOff val="3107"/>
                <a:lumOff val="-741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PlanExportDTO</a:t>
          </a:r>
        </a:p>
        <a:p>
          <a:pPr marL="57150" lvl="1" indent="-57150" algn="l" defTabSz="222250">
            <a:lnSpc>
              <a:spcPct val="90000"/>
            </a:lnSpc>
            <a:spcBef>
              <a:spcPct val="0"/>
            </a:spcBef>
            <a:spcAft>
              <a:spcPct val="15000"/>
            </a:spcAft>
            <a:buChar char="•"/>
          </a:pPr>
          <a:r>
            <a:rPr lang="fr-FR" sz="500" kern="1200"/>
            <a:t>Ajout des champs, getter et setter</a:t>
          </a:r>
        </a:p>
      </dsp:txBody>
      <dsp:txXfrm>
        <a:off x="1316044" y="1808249"/>
        <a:ext cx="1149179" cy="672763"/>
      </dsp:txXfrm>
    </dsp:sp>
    <dsp:sp modelId="{72BFBA85-2B4F-4000-83B4-2DD849F193A4}">
      <dsp:nvSpPr>
        <dsp:cNvPr id="0" name=""/>
        <dsp:cNvSpPr/>
      </dsp:nvSpPr>
      <dsp:spPr>
        <a:xfrm>
          <a:off x="1539491" y="2802788"/>
          <a:ext cx="1577915" cy="107193"/>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15FD384B-CFC9-41F9-B722-65AA25DD96AC}">
      <dsp:nvSpPr>
        <dsp:cNvPr id="0" name=""/>
        <dsp:cNvSpPr/>
      </dsp:nvSpPr>
      <dsp:spPr>
        <a:xfrm>
          <a:off x="1295113" y="2680599"/>
          <a:ext cx="1191041" cy="714625"/>
        </a:xfrm>
        <a:prstGeom prst="roundRect">
          <a:avLst>
            <a:gd name="adj" fmla="val 10000"/>
          </a:avLst>
        </a:prstGeom>
        <a:gradFill rotWithShape="0">
          <a:gsLst>
            <a:gs pos="0">
              <a:schemeClr val="accent2">
                <a:hueOff val="3500058"/>
                <a:satOff val="4660"/>
                <a:lumOff val="-11118"/>
                <a:alphaOff val="0"/>
                <a:lumMod val="110000"/>
                <a:satMod val="105000"/>
                <a:tint val="67000"/>
              </a:schemeClr>
            </a:gs>
            <a:gs pos="50000">
              <a:schemeClr val="accent2">
                <a:hueOff val="3500058"/>
                <a:satOff val="4660"/>
                <a:lumOff val="-11118"/>
                <a:alphaOff val="0"/>
                <a:lumMod val="105000"/>
                <a:satMod val="103000"/>
                <a:tint val="73000"/>
              </a:schemeClr>
            </a:gs>
            <a:gs pos="100000">
              <a:schemeClr val="accent2">
                <a:hueOff val="3500058"/>
                <a:satOff val="4660"/>
                <a:lumOff val="-11118"/>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ExportPlan</a:t>
          </a:r>
          <a:r>
            <a:rPr lang="fr-FR" sz="600" kern="1200"/>
            <a:t> </a:t>
          </a:r>
        </a:p>
        <a:p>
          <a:pPr marL="57150" lvl="1" indent="-57150" algn="l" defTabSz="222250">
            <a:lnSpc>
              <a:spcPct val="90000"/>
            </a:lnSpc>
            <a:spcBef>
              <a:spcPct val="0"/>
            </a:spcBef>
            <a:spcAft>
              <a:spcPct val="15000"/>
            </a:spcAft>
            <a:buChar char="•"/>
          </a:pPr>
          <a:r>
            <a:rPr lang="fr-FR" sz="500" kern="1200"/>
            <a:t>Ajout de la métode generateHeader()</a:t>
          </a:r>
        </a:p>
        <a:p>
          <a:pPr marL="57150" lvl="1" indent="-57150" algn="l" defTabSz="222250">
            <a:lnSpc>
              <a:spcPct val="90000"/>
            </a:lnSpc>
            <a:spcBef>
              <a:spcPct val="0"/>
            </a:spcBef>
            <a:spcAft>
              <a:spcPct val="15000"/>
            </a:spcAft>
            <a:buChar char="•"/>
          </a:pPr>
          <a:r>
            <a:rPr lang="fr-FR" sz="500" kern="1200"/>
            <a:t>Ajout de la constante HEADER </a:t>
          </a:r>
        </a:p>
      </dsp:txBody>
      <dsp:txXfrm>
        <a:off x="1316044" y="2701530"/>
        <a:ext cx="1149179" cy="672763"/>
      </dsp:txXfrm>
    </dsp:sp>
    <dsp:sp modelId="{140B5D82-68C2-4F5E-834C-8E89A58C61FE}">
      <dsp:nvSpPr>
        <dsp:cNvPr id="0" name=""/>
        <dsp:cNvSpPr/>
      </dsp:nvSpPr>
      <dsp:spPr>
        <a:xfrm rot="16200000">
          <a:off x="2676936" y="2356147"/>
          <a:ext cx="887111" cy="107193"/>
        </a:xfrm>
        <a:prstGeom prst="rect">
          <a:avLst/>
        </a:prstGeom>
        <a:gradFill rotWithShape="0">
          <a:gsLst>
            <a:gs pos="0">
              <a:schemeClr val="accent2">
                <a:hueOff val="5185271"/>
                <a:satOff val="6904"/>
                <a:lumOff val="-16471"/>
                <a:alphaOff val="0"/>
                <a:lumMod val="110000"/>
                <a:satMod val="105000"/>
                <a:tint val="67000"/>
              </a:schemeClr>
            </a:gs>
            <a:gs pos="50000">
              <a:schemeClr val="accent2">
                <a:hueOff val="5185271"/>
                <a:satOff val="6904"/>
                <a:lumOff val="-16471"/>
                <a:alphaOff val="0"/>
                <a:lumMod val="105000"/>
                <a:satMod val="103000"/>
                <a:tint val="73000"/>
              </a:schemeClr>
            </a:gs>
            <a:gs pos="100000">
              <a:schemeClr val="accent2">
                <a:hueOff val="5185271"/>
                <a:satOff val="6904"/>
                <a:lumOff val="-1647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FD01868-CF4D-4475-B34B-9F1B68416ACA}">
      <dsp:nvSpPr>
        <dsp:cNvPr id="0" name=""/>
        <dsp:cNvSpPr/>
      </dsp:nvSpPr>
      <dsp:spPr>
        <a:xfrm>
          <a:off x="2879199" y="2680599"/>
          <a:ext cx="1191041" cy="714625"/>
        </a:xfrm>
        <a:prstGeom prst="roundRect">
          <a:avLst>
            <a:gd name="adj" fmla="val 10000"/>
          </a:avLst>
        </a:prstGeom>
        <a:gradFill rotWithShape="0">
          <a:gsLst>
            <a:gs pos="0">
              <a:schemeClr val="accent2">
                <a:hueOff val="4666744"/>
                <a:satOff val="6214"/>
                <a:lumOff val="-14824"/>
                <a:alphaOff val="0"/>
                <a:lumMod val="110000"/>
                <a:satMod val="105000"/>
                <a:tint val="67000"/>
              </a:schemeClr>
            </a:gs>
            <a:gs pos="50000">
              <a:schemeClr val="accent2">
                <a:hueOff val="4666744"/>
                <a:satOff val="6214"/>
                <a:lumOff val="-14824"/>
                <a:alphaOff val="0"/>
                <a:lumMod val="105000"/>
                <a:satMod val="103000"/>
                <a:tint val="73000"/>
              </a:schemeClr>
            </a:gs>
            <a:gs pos="100000">
              <a:schemeClr val="accent2">
                <a:hueOff val="4666744"/>
                <a:satOff val="6214"/>
                <a:lumOff val="-1482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AppAccessControl</a:t>
          </a:r>
        </a:p>
        <a:p>
          <a:pPr marL="57150" lvl="1" indent="-57150" algn="l" defTabSz="222250">
            <a:lnSpc>
              <a:spcPct val="90000"/>
            </a:lnSpc>
            <a:spcBef>
              <a:spcPct val="0"/>
            </a:spcBef>
            <a:spcAft>
              <a:spcPct val="15000"/>
            </a:spcAft>
            <a:buChar char="•"/>
          </a:pPr>
          <a:r>
            <a:rPr lang="fr-FR" sz="500" kern="1200"/>
            <a:t>Ajout de l'accès aux AdminAgent des requetes GET sur l'Endpoint dispositifs/export</a:t>
          </a:r>
          <a:endParaRPr lang="fr-FR" sz="500" b="1" kern="1200"/>
        </a:p>
      </dsp:txBody>
      <dsp:txXfrm>
        <a:off x="2900130" y="2701530"/>
        <a:ext cx="1149179" cy="672763"/>
      </dsp:txXfrm>
    </dsp:sp>
    <dsp:sp modelId="{AD300F6E-71FE-45B5-8AF7-B4D582E0C1BF}">
      <dsp:nvSpPr>
        <dsp:cNvPr id="0" name=""/>
        <dsp:cNvSpPr/>
      </dsp:nvSpPr>
      <dsp:spPr>
        <a:xfrm rot="16200000">
          <a:off x="2676936" y="1462866"/>
          <a:ext cx="887111" cy="107193"/>
        </a:xfrm>
        <a:prstGeom prst="rect">
          <a:avLst/>
        </a:prstGeom>
        <a:gradFill rotWithShape="0">
          <a:gsLst>
            <a:gs pos="0">
              <a:schemeClr val="accent2">
                <a:hueOff val="6481589"/>
                <a:satOff val="8630"/>
                <a:lumOff val="-20588"/>
                <a:alphaOff val="0"/>
                <a:lumMod val="110000"/>
                <a:satMod val="105000"/>
                <a:tint val="67000"/>
              </a:schemeClr>
            </a:gs>
            <a:gs pos="50000">
              <a:schemeClr val="accent2">
                <a:hueOff val="6481589"/>
                <a:satOff val="8630"/>
                <a:lumOff val="-20588"/>
                <a:alphaOff val="0"/>
                <a:lumMod val="105000"/>
                <a:satMod val="103000"/>
                <a:tint val="73000"/>
              </a:schemeClr>
            </a:gs>
            <a:gs pos="100000">
              <a:schemeClr val="accent2">
                <a:hueOff val="6481589"/>
                <a:satOff val="8630"/>
                <a:lumOff val="-2058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31E3D7A1-7069-4105-B04C-D5F6FBA4B1B3}">
      <dsp:nvSpPr>
        <dsp:cNvPr id="0" name=""/>
        <dsp:cNvSpPr/>
      </dsp:nvSpPr>
      <dsp:spPr>
        <a:xfrm>
          <a:off x="2879199" y="1787318"/>
          <a:ext cx="1191041" cy="714625"/>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de </a:t>
          </a:r>
          <a:r>
            <a:rPr lang="fr-FR" sz="600" b="1" kern="1200"/>
            <a:t>ExportServiceImpl</a:t>
          </a:r>
          <a:endParaRPr lang="fr-FR" sz="600" b="0" kern="1200"/>
        </a:p>
        <a:p>
          <a:pPr marL="57150" lvl="1" indent="-57150" algn="l" defTabSz="222250">
            <a:lnSpc>
              <a:spcPct val="90000"/>
            </a:lnSpc>
            <a:spcBef>
              <a:spcPct val="0"/>
            </a:spcBef>
            <a:spcAft>
              <a:spcPct val="15000"/>
            </a:spcAft>
            <a:buChar char="•"/>
          </a:pPr>
          <a:r>
            <a:rPr lang="fr-FR" sz="500" b="0" kern="1200"/>
            <a:t>Ajout de la méthode configureModelMapperPlan()</a:t>
          </a:r>
        </a:p>
        <a:p>
          <a:pPr marL="57150" lvl="1" indent="-57150" algn="l" defTabSz="222250">
            <a:lnSpc>
              <a:spcPct val="90000"/>
            </a:lnSpc>
            <a:spcBef>
              <a:spcPct val="0"/>
            </a:spcBef>
            <a:spcAft>
              <a:spcPct val="15000"/>
            </a:spcAft>
            <a:buChar char="•"/>
          </a:pPr>
          <a:r>
            <a:rPr lang="fr-FR" sz="500" b="0" kern="1200"/>
            <a:t>implémentation de la méthode exportPlansCSV()</a:t>
          </a:r>
        </a:p>
      </dsp:txBody>
      <dsp:txXfrm>
        <a:off x="2900130" y="1808249"/>
        <a:ext cx="1149179" cy="672763"/>
      </dsp:txXfrm>
    </dsp:sp>
    <dsp:sp modelId="{753BB595-6DF6-4C3A-8B2B-2246F8618D2E}">
      <dsp:nvSpPr>
        <dsp:cNvPr id="0" name=""/>
        <dsp:cNvSpPr/>
      </dsp:nvSpPr>
      <dsp:spPr>
        <a:xfrm rot="16200000">
          <a:off x="2676936" y="569585"/>
          <a:ext cx="887111" cy="107193"/>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C02A1D-BBB5-46D6-92B4-4CA81E810F33}">
      <dsp:nvSpPr>
        <dsp:cNvPr id="0" name=""/>
        <dsp:cNvSpPr/>
      </dsp:nvSpPr>
      <dsp:spPr>
        <a:xfrm>
          <a:off x="2879199" y="894036"/>
          <a:ext cx="1191041" cy="714625"/>
        </a:xfrm>
        <a:prstGeom prst="roundRect">
          <a:avLst>
            <a:gd name="adj" fmla="val 10000"/>
          </a:avLst>
        </a:prstGeom>
        <a:gradFill rotWithShape="0">
          <a:gsLst>
            <a:gs pos="0">
              <a:schemeClr val="accent2">
                <a:hueOff val="7000116"/>
                <a:satOff val="9320"/>
                <a:lumOff val="-22235"/>
                <a:alphaOff val="0"/>
                <a:lumMod val="110000"/>
                <a:satMod val="105000"/>
                <a:tint val="67000"/>
              </a:schemeClr>
            </a:gs>
            <a:gs pos="50000">
              <a:schemeClr val="accent2">
                <a:hueOff val="7000116"/>
                <a:satOff val="9320"/>
                <a:lumOff val="-22235"/>
                <a:alphaOff val="0"/>
                <a:lumMod val="105000"/>
                <a:satMod val="103000"/>
                <a:tint val="73000"/>
              </a:schemeClr>
            </a:gs>
            <a:gs pos="100000">
              <a:schemeClr val="accent2">
                <a:hueOff val="7000116"/>
                <a:satOff val="9320"/>
                <a:lumOff val="-2223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interface </a:t>
          </a:r>
          <a:r>
            <a:rPr lang="fr-FR" sz="600" b="1" kern="1200"/>
            <a:t>PlanExportInformation</a:t>
          </a:r>
        </a:p>
        <a:p>
          <a:pPr marL="57150" lvl="1" indent="-57150" algn="l" defTabSz="222250">
            <a:lnSpc>
              <a:spcPct val="90000"/>
            </a:lnSpc>
            <a:spcBef>
              <a:spcPct val="0"/>
            </a:spcBef>
            <a:spcAft>
              <a:spcPct val="15000"/>
            </a:spcAft>
            <a:buChar char="•"/>
          </a:pPr>
          <a:r>
            <a:rPr lang="fr-FR" sz="500" b="0" kern="1200"/>
            <a:t>Ajout de tous les getters</a:t>
          </a:r>
        </a:p>
      </dsp:txBody>
      <dsp:txXfrm>
        <a:off x="2900130" y="914967"/>
        <a:ext cx="1149179" cy="672763"/>
      </dsp:txXfrm>
    </dsp:sp>
    <dsp:sp modelId="{D2A78179-CC76-4CCE-B846-16111F85E37B}">
      <dsp:nvSpPr>
        <dsp:cNvPr id="0" name=""/>
        <dsp:cNvSpPr/>
      </dsp:nvSpPr>
      <dsp:spPr>
        <a:xfrm>
          <a:off x="3123577" y="122944"/>
          <a:ext cx="1577915" cy="107193"/>
        </a:xfrm>
        <a:prstGeom prst="rect">
          <a:avLst/>
        </a:prstGeom>
        <a:gradFill rotWithShape="0">
          <a:gsLst>
            <a:gs pos="0">
              <a:schemeClr val="accent2">
                <a:hueOff val="9074225"/>
                <a:satOff val="12082"/>
                <a:lumOff val="-28824"/>
                <a:alphaOff val="0"/>
                <a:lumMod val="110000"/>
                <a:satMod val="105000"/>
                <a:tint val="67000"/>
              </a:schemeClr>
            </a:gs>
            <a:gs pos="50000">
              <a:schemeClr val="accent2">
                <a:hueOff val="9074225"/>
                <a:satOff val="12082"/>
                <a:lumOff val="-28824"/>
                <a:alphaOff val="0"/>
                <a:lumMod val="105000"/>
                <a:satMod val="103000"/>
                <a:tint val="73000"/>
              </a:schemeClr>
            </a:gs>
            <a:gs pos="100000">
              <a:schemeClr val="accent2">
                <a:hueOff val="9074225"/>
                <a:satOff val="12082"/>
                <a:lumOff val="-28824"/>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09E6404D-5CC4-484F-AE25-E9DA8A44C5F6}">
      <dsp:nvSpPr>
        <dsp:cNvPr id="0" name=""/>
        <dsp:cNvSpPr/>
      </dsp:nvSpPr>
      <dsp:spPr>
        <a:xfrm>
          <a:off x="2879199" y="755"/>
          <a:ext cx="1191041" cy="714625"/>
        </a:xfrm>
        <a:prstGeom prst="roundRect">
          <a:avLst>
            <a:gd name="adj" fmla="val 10000"/>
          </a:avLst>
        </a:prstGeom>
        <a:gradFill rotWithShape="0">
          <a:gsLst>
            <a:gs pos="0">
              <a:schemeClr val="accent2">
                <a:hueOff val="8166801"/>
                <a:satOff val="10874"/>
                <a:lumOff val="-25941"/>
                <a:alphaOff val="0"/>
                <a:lumMod val="110000"/>
                <a:satMod val="105000"/>
                <a:tint val="67000"/>
              </a:schemeClr>
            </a:gs>
            <a:gs pos="50000">
              <a:schemeClr val="accent2">
                <a:hueOff val="8166801"/>
                <a:satOff val="10874"/>
                <a:lumOff val="-25941"/>
                <a:alphaOff val="0"/>
                <a:lumMod val="105000"/>
                <a:satMod val="103000"/>
                <a:tint val="73000"/>
              </a:schemeClr>
            </a:gs>
            <a:gs pos="100000">
              <a:schemeClr val="accent2">
                <a:hueOff val="8166801"/>
                <a:satOff val="10874"/>
                <a:lumOff val="-25941"/>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l'interface </a:t>
          </a:r>
          <a:r>
            <a:rPr lang="fr-FR" sz="600" b="1" kern="1200"/>
            <a:t>PlanService</a:t>
          </a:r>
        </a:p>
        <a:p>
          <a:pPr marL="57150" lvl="1" indent="-57150" algn="l" defTabSz="222250">
            <a:lnSpc>
              <a:spcPct val="90000"/>
            </a:lnSpc>
            <a:spcBef>
              <a:spcPct val="0"/>
            </a:spcBef>
            <a:spcAft>
              <a:spcPct val="15000"/>
            </a:spcAft>
            <a:buChar char="•"/>
          </a:pPr>
          <a:r>
            <a:rPr lang="fr-FR" sz="500" kern="1200"/>
            <a:t>Ajout de la méthode findAllPlanForExport()</a:t>
          </a:r>
        </a:p>
      </dsp:txBody>
      <dsp:txXfrm>
        <a:off x="2900130" y="21686"/>
        <a:ext cx="1149179" cy="672763"/>
      </dsp:txXfrm>
    </dsp:sp>
    <dsp:sp modelId="{C296E708-E54F-4BC8-B3A6-DC7A53D28538}">
      <dsp:nvSpPr>
        <dsp:cNvPr id="0" name=""/>
        <dsp:cNvSpPr/>
      </dsp:nvSpPr>
      <dsp:spPr>
        <a:xfrm rot="5400000">
          <a:off x="4261022" y="569585"/>
          <a:ext cx="887111" cy="107193"/>
        </a:xfrm>
        <a:prstGeom prst="rect">
          <a:avLst/>
        </a:prstGeom>
        <a:gradFill rotWithShape="0">
          <a:gsLst>
            <a:gs pos="0">
              <a:schemeClr val="accent2">
                <a:hueOff val="10370542"/>
                <a:satOff val="13808"/>
                <a:lumOff val="-32941"/>
                <a:alphaOff val="0"/>
                <a:lumMod val="110000"/>
                <a:satMod val="105000"/>
                <a:tint val="67000"/>
              </a:schemeClr>
            </a:gs>
            <a:gs pos="50000">
              <a:schemeClr val="accent2">
                <a:hueOff val="10370542"/>
                <a:satOff val="13808"/>
                <a:lumOff val="-32941"/>
                <a:alphaOff val="0"/>
                <a:lumMod val="105000"/>
                <a:satMod val="103000"/>
                <a:tint val="73000"/>
              </a:schemeClr>
            </a:gs>
            <a:gs pos="100000">
              <a:schemeClr val="accent2">
                <a:hueOff val="10370542"/>
                <a:satOff val="13808"/>
                <a:lumOff val="-3294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8C97B343-62F5-42B8-A3E0-13C15478F412}">
      <dsp:nvSpPr>
        <dsp:cNvPr id="0" name=""/>
        <dsp:cNvSpPr/>
      </dsp:nvSpPr>
      <dsp:spPr>
        <a:xfrm>
          <a:off x="4463284" y="755"/>
          <a:ext cx="1191041" cy="714625"/>
        </a:xfrm>
        <a:prstGeom prst="roundRect">
          <a:avLst>
            <a:gd name="adj" fmla="val 10000"/>
          </a:avLst>
        </a:prstGeom>
        <a:gradFill rotWithShape="0">
          <a:gsLst>
            <a:gs pos="0">
              <a:schemeClr val="accent2">
                <a:hueOff val="9333488"/>
                <a:satOff val="12427"/>
                <a:lumOff val="-29647"/>
                <a:alphaOff val="0"/>
                <a:lumMod val="110000"/>
                <a:satMod val="105000"/>
                <a:tint val="67000"/>
              </a:schemeClr>
            </a:gs>
            <a:gs pos="50000">
              <a:schemeClr val="accent2">
                <a:hueOff val="9333488"/>
                <a:satOff val="12427"/>
                <a:lumOff val="-29647"/>
                <a:alphaOff val="0"/>
                <a:lumMod val="105000"/>
                <a:satMod val="103000"/>
                <a:tint val="73000"/>
              </a:schemeClr>
            </a:gs>
            <a:gs pos="100000">
              <a:schemeClr val="accent2">
                <a:hueOff val="9333488"/>
                <a:satOff val="12427"/>
                <a:lumOff val="-29647"/>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PlanServiceImpl</a:t>
          </a:r>
        </a:p>
        <a:p>
          <a:pPr marL="57150" lvl="1" indent="-57150" algn="l" defTabSz="222250">
            <a:lnSpc>
              <a:spcPct val="90000"/>
            </a:lnSpc>
            <a:spcBef>
              <a:spcPct val="0"/>
            </a:spcBef>
            <a:spcAft>
              <a:spcPct val="15000"/>
            </a:spcAft>
            <a:buChar char="•"/>
          </a:pPr>
          <a:r>
            <a:rPr lang="fr-FR" sz="500" kern="1200"/>
            <a:t>implémentation de la méthode findAllForExport()</a:t>
          </a:r>
        </a:p>
      </dsp:txBody>
      <dsp:txXfrm>
        <a:off x="4484215" y="21686"/>
        <a:ext cx="1149179" cy="672763"/>
      </dsp:txXfrm>
    </dsp:sp>
    <dsp:sp modelId="{4FD4B91F-527D-4A07-AEB0-1AB45DF744D4}">
      <dsp:nvSpPr>
        <dsp:cNvPr id="0" name=""/>
        <dsp:cNvSpPr/>
      </dsp:nvSpPr>
      <dsp:spPr>
        <a:xfrm rot="5400000">
          <a:off x="4261022" y="1462866"/>
          <a:ext cx="887111" cy="107193"/>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47430E91-C765-430F-9C0C-40729A22AAA4}">
      <dsp:nvSpPr>
        <dsp:cNvPr id="0" name=""/>
        <dsp:cNvSpPr/>
      </dsp:nvSpPr>
      <dsp:spPr>
        <a:xfrm>
          <a:off x="4463284" y="894036"/>
          <a:ext cx="1191041" cy="714625"/>
        </a:xfrm>
        <a:prstGeom prst="roundRect">
          <a:avLst>
            <a:gd name="adj" fmla="val 10000"/>
          </a:avLst>
        </a:prstGeom>
        <a:gradFill rotWithShape="0">
          <a:gsLst>
            <a:gs pos="0">
              <a:schemeClr val="accent2">
                <a:hueOff val="10500173"/>
                <a:satOff val="13981"/>
                <a:lumOff val="-33353"/>
                <a:alphaOff val="0"/>
                <a:lumMod val="110000"/>
                <a:satMod val="105000"/>
                <a:tint val="67000"/>
              </a:schemeClr>
            </a:gs>
            <a:gs pos="50000">
              <a:schemeClr val="accent2">
                <a:hueOff val="10500173"/>
                <a:satOff val="13981"/>
                <a:lumOff val="-33353"/>
                <a:alphaOff val="0"/>
                <a:lumMod val="105000"/>
                <a:satMod val="103000"/>
                <a:tint val="73000"/>
              </a:schemeClr>
            </a:gs>
            <a:gs pos="100000">
              <a:schemeClr val="accent2">
                <a:hueOff val="10500173"/>
                <a:satOff val="13981"/>
                <a:lumOff val="-33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PlanRepository</a:t>
          </a:r>
        </a:p>
        <a:p>
          <a:pPr marL="57150" lvl="1" indent="-57150" algn="l" defTabSz="222250">
            <a:lnSpc>
              <a:spcPct val="90000"/>
            </a:lnSpc>
            <a:spcBef>
              <a:spcPct val="0"/>
            </a:spcBef>
            <a:spcAft>
              <a:spcPct val="15000"/>
            </a:spcAft>
            <a:buChar char="•"/>
          </a:pPr>
          <a:r>
            <a:rPr lang="fr-FR" sz="500" kern="1200"/>
            <a:t>Création de la méthode getAllPlanForExport() </a:t>
          </a:r>
        </a:p>
      </dsp:txBody>
      <dsp:txXfrm>
        <a:off x="4484215" y="914967"/>
        <a:ext cx="1149179" cy="672763"/>
      </dsp:txXfrm>
    </dsp:sp>
    <dsp:sp modelId="{F8BD8121-DE05-4FAD-B239-644A1D8BB6B3}">
      <dsp:nvSpPr>
        <dsp:cNvPr id="0" name=""/>
        <dsp:cNvSpPr/>
      </dsp:nvSpPr>
      <dsp:spPr>
        <a:xfrm>
          <a:off x="4463284" y="1787318"/>
          <a:ext cx="1191041" cy="714625"/>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la base de données</a:t>
          </a:r>
        </a:p>
        <a:p>
          <a:pPr marL="57150" lvl="1" indent="-57150" algn="l" defTabSz="222250">
            <a:lnSpc>
              <a:spcPct val="90000"/>
            </a:lnSpc>
            <a:spcBef>
              <a:spcPct val="0"/>
            </a:spcBef>
            <a:spcAft>
              <a:spcPct val="15000"/>
            </a:spcAft>
            <a:buChar char="•"/>
          </a:pPr>
          <a:r>
            <a:rPr lang="fr-FR" sz="500" b="0" kern="1200"/>
            <a:t>Création de la Vue </a:t>
          </a:r>
        </a:p>
      </dsp:txBody>
      <dsp:txXfrm>
        <a:off x="4484215" y="1808249"/>
        <a:ext cx="1149179" cy="6727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026E1B"/>
    <w:rsid w:val="00231D04"/>
    <w:rsid w:val="00313223"/>
    <w:rsid w:val="003B692F"/>
    <w:rsid w:val="003C2187"/>
    <w:rsid w:val="003E01EA"/>
    <w:rsid w:val="004067DB"/>
    <w:rsid w:val="00431F8D"/>
    <w:rsid w:val="00447AC7"/>
    <w:rsid w:val="004C2C4A"/>
    <w:rsid w:val="004C3B04"/>
    <w:rsid w:val="004C514C"/>
    <w:rsid w:val="004E01D2"/>
    <w:rsid w:val="004E04AF"/>
    <w:rsid w:val="004E18D0"/>
    <w:rsid w:val="004F421F"/>
    <w:rsid w:val="00501B74"/>
    <w:rsid w:val="005F43F9"/>
    <w:rsid w:val="00675347"/>
    <w:rsid w:val="006A2DCE"/>
    <w:rsid w:val="006C6C20"/>
    <w:rsid w:val="00736EA6"/>
    <w:rsid w:val="0077314A"/>
    <w:rsid w:val="007877B4"/>
    <w:rsid w:val="007B276A"/>
    <w:rsid w:val="00851A18"/>
    <w:rsid w:val="00873B5A"/>
    <w:rsid w:val="00890E0F"/>
    <w:rsid w:val="008D71CE"/>
    <w:rsid w:val="009E7FEF"/>
    <w:rsid w:val="00A11CBD"/>
    <w:rsid w:val="00A776D3"/>
    <w:rsid w:val="00AD0E92"/>
    <w:rsid w:val="00B42F4F"/>
    <w:rsid w:val="00B44437"/>
    <w:rsid w:val="00B464E3"/>
    <w:rsid w:val="00C64DFB"/>
    <w:rsid w:val="00DE3F55"/>
    <w:rsid w:val="00E05760"/>
    <w:rsid w:val="00ED0EDC"/>
    <w:rsid w:val="00ED6E7B"/>
    <w:rsid w:val="00EE1EC8"/>
    <w:rsid w:val="00F534ED"/>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customXml/itemProps3.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49</Pages>
  <Words>9680</Words>
  <Characters>53240</Characters>
  <Application>Microsoft Office Word</Application>
  <DocSecurity>0</DocSecurity>
  <Lines>443</Lines>
  <Paragraphs>125</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62795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2022-08-15T19:17:00Z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